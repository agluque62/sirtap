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5BDFD" w14:textId="77777777" w:rsidR="00F369A8" w:rsidRPr="004F09D8" w:rsidRDefault="00964489" w:rsidP="00F369A8">
      <w:pPr>
        <w:pStyle w:val="PORTADA2"/>
        <w:rPr>
          <w:color w:val="0D4154"/>
          <w:sz w:val="72"/>
          <w:szCs w:val="96"/>
          <w:lang w:val="es-ES"/>
        </w:rPr>
      </w:pPr>
      <w:sdt>
        <w:sdtPr>
          <w:rPr>
            <w:color w:val="0D4154"/>
            <w:sz w:val="48"/>
            <w:szCs w:val="48"/>
            <w:lang w:val="es-ES"/>
          </w:rPr>
          <w:alias w:val="Asunto"/>
          <w:tag w:val=""/>
          <w:id w:val="-2081434025"/>
          <w:placeholder>
            <w:docPart w:val="726F937FA45D4FA98CBDD8F8912061D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88394C">
            <w:rPr>
              <w:color w:val="0D4154"/>
              <w:sz w:val="48"/>
              <w:szCs w:val="48"/>
              <w:lang w:val="es-ES"/>
            </w:rPr>
            <w:t>Ulises V 5000 I</w:t>
          </w:r>
        </w:sdtContent>
      </w:sdt>
    </w:p>
    <w:p w14:paraId="54667AE9" w14:textId="77777777" w:rsidR="002C2E6A" w:rsidRDefault="002C2E6A" w:rsidP="00F369A8">
      <w:pPr>
        <w:pStyle w:val="PORTADA2"/>
        <w:rPr>
          <w:sz w:val="32"/>
          <w:lang w:val="es-ES"/>
        </w:rPr>
      </w:pPr>
    </w:p>
    <w:sdt>
      <w:sdtPr>
        <w:rPr>
          <w:sz w:val="32"/>
          <w:lang w:val="es-ES"/>
        </w:rPr>
        <w:alias w:val="Categoría"/>
        <w:tag w:val=""/>
        <w:id w:val="608624148"/>
        <w:placeholder>
          <w:docPart w:val="32C8824CEAEA4E65883A51137A98ACC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7A8631FB" w14:textId="77777777" w:rsidR="002C2E6A" w:rsidRDefault="002C2E6A" w:rsidP="00F369A8">
          <w:pPr>
            <w:pStyle w:val="PORTADA2"/>
            <w:rPr>
              <w:sz w:val="32"/>
              <w:lang w:val="es-ES"/>
            </w:rPr>
          </w:pPr>
          <w:r>
            <w:rPr>
              <w:sz w:val="32"/>
              <w:lang w:val="es-ES"/>
            </w:rPr>
            <w:t>Manual Técnico</w:t>
          </w:r>
        </w:p>
      </w:sdtContent>
    </w:sdt>
    <w:p w14:paraId="09385543" w14:textId="77777777" w:rsidR="00E74AD6" w:rsidRDefault="00E74AD6" w:rsidP="00F369A8">
      <w:pPr>
        <w:pStyle w:val="PORTADA3"/>
        <w:rPr>
          <w:color w:val="0D4154"/>
        </w:rPr>
      </w:pPr>
    </w:p>
    <w:p w14:paraId="512B8E2E" w14:textId="77777777" w:rsidR="00F369A8" w:rsidRPr="004F09D8" w:rsidRDefault="00964489" w:rsidP="00F369A8">
      <w:pPr>
        <w:pStyle w:val="PORTADA3"/>
        <w:rPr>
          <w:color w:val="0D4154"/>
        </w:rPr>
      </w:pPr>
      <w:sdt>
        <w:sdtPr>
          <w:rPr>
            <w:color w:val="0D4154"/>
          </w:rPr>
          <w:alias w:val="Título"/>
          <w:tag w:val=""/>
          <w:id w:val="1852677514"/>
          <w:placeholder>
            <w:docPart w:val="6ED9566E740B44B5BCC912632C5118D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113A8">
            <w:rPr>
              <w:color w:val="0D4154"/>
              <w:lang w:val="es-ES"/>
            </w:rPr>
            <w:t>Configuraciones Offline. Protocolo de Pruebas</w:t>
          </w:r>
        </w:sdtContent>
      </w:sdt>
    </w:p>
    <w:p w14:paraId="0EFA6650" w14:textId="77777777" w:rsidR="00E74AD6" w:rsidRDefault="00E74AD6" w:rsidP="00F369A8">
      <w:pPr>
        <w:pStyle w:val="PORTADA3"/>
        <w:rPr>
          <w:color w:val="0D4154"/>
        </w:rPr>
      </w:pPr>
    </w:p>
    <w:p w14:paraId="3733B83F" w14:textId="7A05AC1F" w:rsidR="009C4638" w:rsidRDefault="00964489" w:rsidP="00E74AD6">
      <w:pPr>
        <w:pStyle w:val="PORTADA3"/>
        <w:rPr>
          <w:color w:val="0D4154"/>
          <w:lang w:val="es-ES"/>
        </w:rPr>
      </w:pPr>
      <w:sdt>
        <w:sdtPr>
          <w:rPr>
            <w:color w:val="0D4154"/>
          </w:rPr>
          <w:alias w:val="Palabras clave"/>
          <w:tag w:val=""/>
          <w:id w:val="-71888643"/>
          <w:placeholder>
            <w:docPart w:val="8A0B3E50D506463D84502D6E8DDDCC0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470B6B">
            <w:rPr>
              <w:color w:val="0D4154"/>
              <w:lang w:val="es-ES"/>
            </w:rPr>
            <w:t>DT-A41-PPAF-0</w:t>
          </w:r>
          <w:r w:rsidR="00E8698C">
            <w:rPr>
              <w:color w:val="0D4154"/>
              <w:lang w:val="es-ES"/>
            </w:rPr>
            <w:t>2</w:t>
          </w:r>
          <w:r w:rsidR="00470B6B">
            <w:rPr>
              <w:color w:val="0D4154"/>
              <w:lang w:val="es-ES"/>
            </w:rPr>
            <w:t>-26S0</w:t>
          </w:r>
        </w:sdtContent>
      </w:sdt>
      <w:r w:rsidR="00F369A8" w:rsidRPr="004F09D8">
        <w:rPr>
          <w:color w:val="0D4154"/>
          <w:lang w:val="es-ES"/>
        </w:rPr>
        <w:t xml:space="preserve"> </w:t>
      </w:r>
    </w:p>
    <w:p w14:paraId="563010AB" w14:textId="77777777" w:rsidR="00F369A8" w:rsidRPr="007045A1" w:rsidRDefault="009C4638" w:rsidP="00E74AD6">
      <w:pPr>
        <w:pStyle w:val="PORTADA3"/>
        <w:rPr>
          <w:b/>
          <w:color w:val="333333"/>
          <w:sz w:val="18"/>
          <w:szCs w:val="18"/>
          <w:lang w:val="es-ES"/>
        </w:rPr>
      </w:pPr>
      <w:r>
        <w:rPr>
          <w:b/>
          <w:noProof/>
          <w:color w:val="333333"/>
          <w:sz w:val="18"/>
          <w:szCs w:val="18"/>
          <w:lang w:val="es-ES"/>
        </w:rPr>
        <w:drawing>
          <wp:inline distT="0" distB="0" distL="0" distR="0" wp14:anchorId="2A91D092" wp14:editId="36FB31C7">
            <wp:extent cx="2933700" cy="2441796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porativo-grupo-amp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6" cy="24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4A6A" w14:textId="77777777" w:rsidR="00497911" w:rsidRDefault="00497911" w:rsidP="00ED52E5">
      <w:pPr>
        <w:pStyle w:val="INDICE"/>
      </w:pPr>
      <w:r>
        <w:lastRenderedPageBreak/>
        <w:t>REGISTRO Y CONTROL DEL DOCUMENTO</w:t>
      </w:r>
    </w:p>
    <w:p w14:paraId="45BF7343" w14:textId="77777777" w:rsidR="00497911" w:rsidRPr="00C01E6D" w:rsidRDefault="00497911" w:rsidP="00497911">
      <w:pPr>
        <w:rPr>
          <w:rFonts w:cs="Arial"/>
        </w:rPr>
      </w:pPr>
    </w:p>
    <w:tbl>
      <w:tblPr>
        <w:tblW w:w="8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6"/>
        <w:gridCol w:w="2835"/>
        <w:gridCol w:w="1277"/>
        <w:gridCol w:w="2192"/>
      </w:tblGrid>
      <w:tr w:rsidR="00497911" w:rsidRPr="002C527E" w14:paraId="43D8A232" w14:textId="77777777" w:rsidTr="00240C5F">
        <w:trPr>
          <w:jc w:val="center"/>
        </w:trPr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B5B85D" w14:textId="77777777" w:rsidR="00497911" w:rsidRPr="002C527E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PROYECTO/ EQUIPO</w:t>
            </w:r>
          </w:p>
        </w:tc>
        <w:sdt>
          <w:sdtPr>
            <w:rPr>
              <w:rFonts w:cs="Arial"/>
            </w:rPr>
            <w:alias w:val="Asunto"/>
            <w:tag w:val=""/>
            <w:id w:val="1385218735"/>
            <w:placeholder>
              <w:docPart w:val="F659492D8A474F1487298388202287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283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426EBE9F" w14:textId="77777777" w:rsidR="00497911" w:rsidRPr="002C527E" w:rsidRDefault="0088394C" w:rsidP="00F369A8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Ulises V 5000 I</w:t>
                </w:r>
              </w:p>
            </w:tc>
          </w:sdtContent>
        </w:sdt>
        <w:tc>
          <w:tcPr>
            <w:tcW w:w="12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3B6C0" w14:textId="77777777"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bookmarkStart w:id="0" w:name="_Toc221935148"/>
            <w:r w:rsidRPr="002C527E">
              <w:rPr>
                <w:rFonts w:cs="Arial"/>
                <w:b/>
                <w:i/>
                <w:color w:val="1C1C1C"/>
              </w:rPr>
              <w:t>Referenc</w:t>
            </w:r>
            <w:bookmarkEnd w:id="0"/>
            <w:r w:rsidRPr="002C527E">
              <w:rPr>
                <w:rFonts w:cs="Arial"/>
                <w:b/>
                <w:i/>
                <w:color w:val="1C1C1C"/>
              </w:rPr>
              <w:t>ia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D6A730" w14:textId="77777777" w:rsidR="00497911" w:rsidRPr="002C527E" w:rsidRDefault="00497911" w:rsidP="001B7F7D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497911" w:rsidRPr="00F369A8" w14:paraId="730CCDCE" w14:textId="77777777" w:rsidTr="00240C5F">
        <w:trPr>
          <w:jc w:val="center"/>
        </w:trPr>
        <w:tc>
          <w:tcPr>
            <w:tcW w:w="2336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14:paraId="68D3361F" w14:textId="77777777" w:rsidR="00497911" w:rsidRPr="002C527E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Cs w:val="22"/>
              </w:rPr>
            </w:pPr>
            <w:bookmarkStart w:id="1" w:name="_Toc221935149"/>
            <w:r w:rsidRPr="002C527E">
              <w:rPr>
                <w:rFonts w:cs="Arial"/>
                <w:b/>
                <w:szCs w:val="22"/>
              </w:rPr>
              <w:t>DOCUMENT</w:t>
            </w:r>
            <w:bookmarkEnd w:id="1"/>
            <w:r w:rsidRPr="002C527E">
              <w:rPr>
                <w:rFonts w:cs="Arial"/>
                <w:b/>
                <w:szCs w:val="22"/>
              </w:rPr>
              <w:t>O</w:t>
            </w:r>
          </w:p>
        </w:tc>
        <w:sdt>
          <w:sdtPr>
            <w:rPr>
              <w:rFonts w:cs="Arial"/>
            </w:rPr>
            <w:alias w:val="Título"/>
            <w:tag w:val=""/>
            <w:id w:val="-1112658274"/>
            <w:placeholder>
              <w:docPart w:val="39B52B1725F64C73A16B04F7D69883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2835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6" w:space="0" w:color="auto"/>
                </w:tcBorders>
              </w:tcPr>
              <w:p w14:paraId="09D03AED" w14:textId="77777777" w:rsidR="00497911" w:rsidRPr="002C527E" w:rsidRDefault="007113A8" w:rsidP="00F369A8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Configuraciones Offline. Protocolo de Pruebas</w:t>
                </w:r>
              </w:p>
            </w:tc>
          </w:sdtContent>
        </w:sdt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14714CA6" w14:textId="77777777"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bookmarkStart w:id="2" w:name="_Toc221935150"/>
            <w:r w:rsidRPr="002C527E">
              <w:rPr>
                <w:rFonts w:cs="Arial"/>
                <w:b/>
                <w:i/>
                <w:color w:val="1C1C1C"/>
              </w:rPr>
              <w:t>Código</w:t>
            </w:r>
            <w:bookmarkEnd w:id="2"/>
          </w:p>
        </w:tc>
        <w:sdt>
          <w:sdtPr>
            <w:rPr>
              <w:rFonts w:cs="Arial"/>
              <w:sz w:val="20"/>
              <w:lang w:val="en-US"/>
            </w:rPr>
            <w:alias w:val="Palabras clave"/>
            <w:tag w:val=""/>
            <w:id w:val="243382960"/>
            <w:placeholder>
              <w:docPart w:val="2A7FC2F039884971AB117385BB7B394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tc>
              <w:tcPr>
                <w:tcW w:w="2192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12" w:space="0" w:color="auto"/>
                </w:tcBorders>
              </w:tcPr>
              <w:p w14:paraId="599638C5" w14:textId="5F2B3E5C" w:rsidR="00497911" w:rsidRPr="00C27038" w:rsidRDefault="00E8698C" w:rsidP="00663731">
                <w:pPr>
                  <w:tabs>
                    <w:tab w:val="left" w:pos="284"/>
                  </w:tabs>
                  <w:jc w:val="left"/>
                  <w:rPr>
                    <w:rFonts w:cs="Arial"/>
                    <w:lang w:val="en-US"/>
                  </w:rPr>
                </w:pPr>
                <w:r>
                  <w:rPr>
                    <w:rFonts w:cs="Arial"/>
                    <w:sz w:val="20"/>
                    <w:lang w:val="en-US"/>
                  </w:rPr>
                  <w:t>DT-A41-PPAF-02-26S0</w:t>
                </w:r>
              </w:p>
            </w:tc>
          </w:sdtContent>
        </w:sdt>
      </w:tr>
      <w:tr w:rsidR="00497911" w:rsidRPr="002C527E" w14:paraId="5A3E9583" w14:textId="77777777" w:rsidTr="00240C5F">
        <w:trPr>
          <w:jc w:val="center"/>
        </w:trPr>
        <w:tc>
          <w:tcPr>
            <w:tcW w:w="23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D405BC9" w14:textId="77777777" w:rsidR="00497911" w:rsidRPr="00C27038" w:rsidRDefault="00497911" w:rsidP="005752FB">
            <w:pPr>
              <w:tabs>
                <w:tab w:val="left" w:pos="284"/>
              </w:tabs>
              <w:rPr>
                <w:rFonts w:cs="Arial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0E02EA" w14:textId="77777777" w:rsidR="00497911" w:rsidRPr="00C27038" w:rsidRDefault="00497911" w:rsidP="00F369A8">
            <w:pPr>
              <w:tabs>
                <w:tab w:val="left" w:pos="284"/>
              </w:tabs>
              <w:jc w:val="left"/>
              <w:rPr>
                <w:rFonts w:cs="Arial"/>
                <w:lang w:val="en-US"/>
              </w:rPr>
            </w:pPr>
          </w:p>
        </w:tc>
        <w:tc>
          <w:tcPr>
            <w:tcW w:w="1277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929D21" w14:textId="77777777"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r w:rsidRPr="002C527E">
              <w:rPr>
                <w:rFonts w:cs="Arial"/>
                <w:b/>
                <w:i/>
                <w:color w:val="1C1C1C"/>
              </w:rPr>
              <w:t>Fecha</w:t>
            </w:r>
          </w:p>
        </w:tc>
        <w:sdt>
          <w:sdtPr>
            <w:rPr>
              <w:rFonts w:cs="Arial"/>
            </w:rPr>
            <w:alias w:val="Fecha de publicación"/>
            <w:tag w:val=""/>
            <w:id w:val="-632325720"/>
            <w:placeholder>
              <w:docPart w:val="298EE73B0985431E86BC525007A4DE40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3-02-15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2192" w:type="dxa"/>
                <w:tcBorders>
                  <w:top w:val="single" w:sz="8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38A2D7D3" w14:textId="374D7B06" w:rsidR="00497911" w:rsidRPr="002C527E" w:rsidRDefault="00431B0E" w:rsidP="003E69A2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15/02/2023</w:t>
                </w:r>
              </w:p>
            </w:tc>
          </w:sdtContent>
        </w:sdt>
      </w:tr>
    </w:tbl>
    <w:p w14:paraId="2DFAB6F4" w14:textId="77777777" w:rsidR="00497911" w:rsidRDefault="00497911" w:rsidP="008E51C3">
      <w:pPr>
        <w:pStyle w:val="TextoNivel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905"/>
        <w:gridCol w:w="2906"/>
      </w:tblGrid>
      <w:tr w:rsidR="00822E49" w:rsidRPr="002C527E" w14:paraId="3E081721" w14:textId="77777777" w:rsidTr="00D6043A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6498BDB" w14:textId="77777777" w:rsidR="00822E49" w:rsidRPr="002C527E" w:rsidRDefault="00822E49" w:rsidP="008E51C3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REALIZADO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4E870289" w14:textId="77777777" w:rsidR="00DC3425" w:rsidRPr="002C527E" w:rsidRDefault="007113A8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Nekane </w:t>
            </w:r>
            <w:proofErr w:type="spellStart"/>
            <w:r>
              <w:rPr>
                <w:rFonts w:cs="Arial"/>
                <w:szCs w:val="20"/>
              </w:rPr>
              <w:t>Eguiguren</w:t>
            </w:r>
            <w:proofErr w:type="spellEnd"/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2C792188" w14:textId="77777777" w:rsidR="00822E49" w:rsidRPr="002C527E" w:rsidRDefault="00822E49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2605F5" w:rsidRPr="002C527E" w14:paraId="3157BA09" w14:textId="77777777" w:rsidTr="00D6043A">
        <w:trPr>
          <w:trHeight w:val="38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nil"/>
            </w:tcBorders>
          </w:tcPr>
          <w:p w14:paraId="576C13B8" w14:textId="77777777" w:rsidR="002605F5" w:rsidRPr="002C527E" w:rsidRDefault="002605F5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nil"/>
              <w:right w:val="single" w:sz="12" w:space="0" w:color="auto"/>
            </w:tcBorders>
          </w:tcPr>
          <w:p w14:paraId="683D65AA" w14:textId="77777777" w:rsidR="002605F5" w:rsidRPr="002C527E" w:rsidRDefault="007113A8" w:rsidP="003E69A2">
            <w:pPr>
              <w:tabs>
                <w:tab w:val="left" w:pos="284"/>
              </w:tabs>
              <w:jc w:val="left"/>
              <w:rPr>
                <w:rFonts w:cs="Arial"/>
              </w:rPr>
            </w:pPr>
            <w:r>
              <w:rPr>
                <w:rFonts w:cs="Arial"/>
              </w:rPr>
              <w:t>22/06/2022</w:t>
            </w:r>
          </w:p>
        </w:tc>
        <w:tc>
          <w:tcPr>
            <w:tcW w:w="2906" w:type="dxa"/>
            <w:vMerge/>
            <w:tcBorders>
              <w:right w:val="single" w:sz="12" w:space="0" w:color="auto"/>
            </w:tcBorders>
          </w:tcPr>
          <w:p w14:paraId="16721336" w14:textId="77777777" w:rsidR="002605F5" w:rsidRPr="002C527E" w:rsidRDefault="002605F5" w:rsidP="0090317D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822E49" w:rsidRPr="002C527E" w14:paraId="7F2D8967" w14:textId="77777777" w:rsidTr="00D6043A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D88C6AF" w14:textId="77777777" w:rsidR="00822E49" w:rsidRPr="002C527E" w:rsidRDefault="00822E49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REVISADO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533AF221" w14:textId="77777777" w:rsidR="00822E49" w:rsidRPr="0026030F" w:rsidRDefault="00822E49" w:rsidP="00D317FE">
            <w:pPr>
              <w:jc w:val="left"/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767AB91" w14:textId="77777777" w:rsidR="00822E49" w:rsidRPr="002C527E" w:rsidRDefault="00822E49" w:rsidP="00D317FE">
            <w:pPr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14:paraId="5D452C16" w14:textId="77777777" w:rsidTr="00D6043A">
        <w:trPr>
          <w:trHeight w:val="79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10FD294F" w14:textId="77777777" w:rsidR="00EB4664" w:rsidRPr="002C527E" w:rsidRDefault="00EB4664" w:rsidP="0026030F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5B267CF6" w14:textId="77777777" w:rsidR="00EB4664" w:rsidRPr="002C527E" w:rsidRDefault="00EB4664" w:rsidP="003E69A2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E94CB39" w14:textId="77777777" w:rsidR="00EB4664" w:rsidRPr="002C527E" w:rsidRDefault="00EB4664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14:paraId="657FE056" w14:textId="77777777" w:rsidTr="00D6043A">
        <w:trPr>
          <w:trHeight w:val="357"/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41B934DD" w14:textId="77777777" w:rsidR="00EB4664" w:rsidRPr="002C527E" w:rsidRDefault="00EB4664" w:rsidP="00D317FE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VALIDADO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792DD933" w14:textId="77777777" w:rsidR="006E7F44" w:rsidRPr="002C527E" w:rsidRDefault="006E7F44" w:rsidP="0026030F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EF26E57" w14:textId="77777777" w:rsidR="00EB4664" w:rsidRPr="002C527E" w:rsidRDefault="00EB4664" w:rsidP="00D317FE">
            <w:pPr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14:paraId="6A9128A9" w14:textId="77777777" w:rsidTr="00D6043A">
        <w:trPr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75CE3043" w14:textId="77777777" w:rsidR="00EB4664" w:rsidRPr="002C527E" w:rsidRDefault="00EB4664" w:rsidP="0026030F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021E5F33" w14:textId="77777777" w:rsidR="00541046" w:rsidRPr="002C527E" w:rsidRDefault="00541046" w:rsidP="00FD3769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236C785" w14:textId="77777777" w:rsidR="00EB4664" w:rsidRPr="002C527E" w:rsidRDefault="00EB4664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</w:tbl>
    <w:p w14:paraId="5DD1C917" w14:textId="77777777" w:rsidR="002F01AE" w:rsidRDefault="002F01AE" w:rsidP="00497911">
      <w:pPr>
        <w:rPr>
          <w:rFonts w:cs="Arial"/>
          <w:szCs w:val="22"/>
        </w:rPr>
      </w:pPr>
    </w:p>
    <w:p w14:paraId="541C4E32" w14:textId="77777777" w:rsidR="00D959EA" w:rsidRDefault="00D959EA" w:rsidP="00ED52E5">
      <w:pPr>
        <w:pStyle w:val="INDICE"/>
      </w:pPr>
      <w:r>
        <w:lastRenderedPageBreak/>
        <w:t>REGISTRO DE MODIFICACIONES</w:t>
      </w:r>
    </w:p>
    <w:tbl>
      <w:tblPr>
        <w:tblW w:w="8965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98"/>
        <w:gridCol w:w="1701"/>
        <w:gridCol w:w="4820"/>
        <w:gridCol w:w="1646"/>
      </w:tblGrid>
      <w:tr w:rsidR="00D959EA" w:rsidRPr="002C527E" w14:paraId="1935640A" w14:textId="77777777" w:rsidTr="00561317">
        <w:trPr>
          <w:jc w:val="center"/>
        </w:trPr>
        <w:tc>
          <w:tcPr>
            <w:tcW w:w="798" w:type="dxa"/>
            <w:tcBorders>
              <w:top w:val="double" w:sz="6" w:space="0" w:color="000000"/>
              <w:bottom w:val="double" w:sz="6" w:space="0" w:color="000000"/>
            </w:tcBorders>
          </w:tcPr>
          <w:p w14:paraId="5CF0C202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R</w:t>
            </w:r>
          </w:p>
        </w:tc>
        <w:tc>
          <w:tcPr>
            <w:tcW w:w="1701" w:type="dxa"/>
            <w:tcBorders>
              <w:top w:val="double" w:sz="6" w:space="0" w:color="000000"/>
              <w:bottom w:val="double" w:sz="6" w:space="0" w:color="000000"/>
            </w:tcBorders>
          </w:tcPr>
          <w:p w14:paraId="1B4FAB82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Fecha</w:t>
            </w:r>
          </w:p>
        </w:tc>
        <w:tc>
          <w:tcPr>
            <w:tcW w:w="4820" w:type="dxa"/>
            <w:tcBorders>
              <w:top w:val="double" w:sz="6" w:space="0" w:color="000000"/>
              <w:bottom w:val="double" w:sz="6" w:space="0" w:color="000000"/>
            </w:tcBorders>
          </w:tcPr>
          <w:p w14:paraId="5A735977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Descripción</w:t>
            </w:r>
          </w:p>
        </w:tc>
        <w:tc>
          <w:tcPr>
            <w:tcW w:w="1646" w:type="dxa"/>
            <w:tcBorders>
              <w:top w:val="double" w:sz="6" w:space="0" w:color="000000"/>
              <w:bottom w:val="double" w:sz="6" w:space="0" w:color="000000"/>
            </w:tcBorders>
          </w:tcPr>
          <w:p w14:paraId="163C0FC3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Autor</w:t>
            </w:r>
          </w:p>
        </w:tc>
      </w:tr>
      <w:tr w:rsidR="00D959EA" w:rsidRPr="00561317" w14:paraId="10FD261A" w14:textId="77777777" w:rsidTr="00561317">
        <w:trPr>
          <w:jc w:val="center"/>
        </w:trPr>
        <w:tc>
          <w:tcPr>
            <w:tcW w:w="798" w:type="dxa"/>
            <w:tcBorders>
              <w:top w:val="nil"/>
              <w:bottom w:val="dotted" w:sz="4" w:space="0" w:color="auto"/>
            </w:tcBorders>
          </w:tcPr>
          <w:p w14:paraId="304B8FF4" w14:textId="77777777" w:rsidR="00D959EA" w:rsidRPr="00561317" w:rsidRDefault="00271A13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bottom w:val="dotted" w:sz="4" w:space="0" w:color="auto"/>
            </w:tcBorders>
          </w:tcPr>
          <w:p w14:paraId="5DDE3F95" w14:textId="77777777" w:rsidR="00D959EA" w:rsidRPr="00561317" w:rsidRDefault="007113A8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22/06/2022</w:t>
            </w:r>
          </w:p>
        </w:tc>
        <w:tc>
          <w:tcPr>
            <w:tcW w:w="4820" w:type="dxa"/>
            <w:tcBorders>
              <w:top w:val="nil"/>
              <w:bottom w:val="dotted" w:sz="4" w:space="0" w:color="auto"/>
            </w:tcBorders>
          </w:tcPr>
          <w:p w14:paraId="323A1CF5" w14:textId="77777777" w:rsidR="00D959EA" w:rsidRPr="00561317" w:rsidRDefault="00271A13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Edición inicial del documento</w:t>
            </w:r>
          </w:p>
        </w:tc>
        <w:tc>
          <w:tcPr>
            <w:tcW w:w="1646" w:type="dxa"/>
            <w:tcBorders>
              <w:top w:val="nil"/>
              <w:bottom w:val="dotted" w:sz="4" w:space="0" w:color="auto"/>
            </w:tcBorders>
          </w:tcPr>
          <w:p w14:paraId="7A75B712" w14:textId="77777777" w:rsidR="00D959EA" w:rsidRPr="00561317" w:rsidRDefault="007113A8" w:rsidP="00D959EA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N.Eguiguren</w:t>
            </w:r>
            <w:proofErr w:type="spellEnd"/>
          </w:p>
        </w:tc>
      </w:tr>
      <w:tr w:rsidR="00D959EA" w:rsidRPr="00561317" w14:paraId="085FE4B1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5AAB70F6" w14:textId="3D9BB3A0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7E196C13" w14:textId="4AEFFCF7" w:rsidR="00D959EA" w:rsidRPr="00561317" w:rsidRDefault="00A5046C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12/07/2022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0540585" w14:textId="520E3AA8" w:rsidR="00D959EA" w:rsidRPr="00561317" w:rsidRDefault="00A5046C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Proceso de replicación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22649975" w14:textId="0E47A63F" w:rsidR="00D959EA" w:rsidRPr="00561317" w:rsidRDefault="00A5046C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N. </w:t>
            </w:r>
            <w:proofErr w:type="spellStart"/>
            <w:r>
              <w:rPr>
                <w:rFonts w:cs="Arial"/>
                <w:sz w:val="20"/>
                <w:szCs w:val="20"/>
              </w:rPr>
              <w:t>Eguiguren</w:t>
            </w:r>
            <w:proofErr w:type="spellEnd"/>
          </w:p>
        </w:tc>
      </w:tr>
      <w:tr w:rsidR="00D959EA" w:rsidRPr="00561317" w14:paraId="22317DC6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1D4FCD7" w14:textId="1946D9FE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42F4BA31" w14:textId="54FA2838" w:rsidR="00D959EA" w:rsidRPr="00561317" w:rsidRDefault="006F619B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21/07/2022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4197CDD5" w14:textId="4BE4E588" w:rsidR="00D959EA" w:rsidRPr="00561317" w:rsidRDefault="006F619B" w:rsidP="00F210A8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Backup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antes de activar una conf. Offline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77C02AA9" w14:textId="5530DE58" w:rsidR="00D959EA" w:rsidRPr="00561317" w:rsidRDefault="006F619B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N. </w:t>
            </w:r>
            <w:proofErr w:type="spellStart"/>
            <w:r>
              <w:rPr>
                <w:rFonts w:cs="Arial"/>
                <w:sz w:val="20"/>
                <w:szCs w:val="20"/>
              </w:rPr>
              <w:t>Eguiguren</w:t>
            </w:r>
            <w:proofErr w:type="spellEnd"/>
          </w:p>
        </w:tc>
      </w:tr>
      <w:tr w:rsidR="00D959EA" w:rsidRPr="00561317" w14:paraId="0DB78AC6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5FB2C974" w14:textId="2398B07B" w:rsidR="00D959EA" w:rsidRPr="00561317" w:rsidRDefault="00431B0E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68E74DA4" w14:textId="413219DD" w:rsidR="00D959EA" w:rsidRPr="00561317" w:rsidRDefault="00431B0E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15/02/2023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0C9A7901" w14:textId="1BDF05D7" w:rsidR="00D959EA" w:rsidRPr="00561317" w:rsidRDefault="006E574C" w:rsidP="006E574C">
            <w:pPr>
              <w:rPr>
                <w:rFonts w:cs="Arial"/>
                <w:sz w:val="20"/>
                <w:szCs w:val="20"/>
              </w:rPr>
            </w:pPr>
            <w:bookmarkStart w:id="3" w:name="_GoBack"/>
            <w:r w:rsidRPr="006E574C">
              <w:rPr>
                <w:rFonts w:cs="Arial"/>
                <w:sz w:val="20"/>
                <w:szCs w:val="20"/>
              </w:rPr>
              <w:t xml:space="preserve">Revisión </w:t>
            </w:r>
            <w:r w:rsidRPr="006E574C">
              <w:rPr>
                <w:rFonts w:cs="Arial"/>
                <w:sz w:val="20"/>
                <w:szCs w:val="20"/>
              </w:rPr>
              <w:t>U5KI.OFF.02.006. Activar Configuración Offline.</w:t>
            </w:r>
            <w:r w:rsidRPr="006E574C">
              <w:rPr>
                <w:rFonts w:cs="Arial"/>
                <w:sz w:val="20"/>
                <w:szCs w:val="20"/>
              </w:rPr>
              <w:t xml:space="preserve"> S</w:t>
            </w:r>
            <w:r w:rsidR="00431B0E">
              <w:rPr>
                <w:rFonts w:cs="Arial"/>
                <w:sz w:val="20"/>
                <w:szCs w:val="20"/>
              </w:rPr>
              <w:t>olicitud doble confirmación proceso de Activación</w:t>
            </w:r>
            <w:r>
              <w:rPr>
                <w:rFonts w:cs="Arial"/>
                <w:sz w:val="20"/>
                <w:szCs w:val="20"/>
              </w:rPr>
              <w:t>.</w:t>
            </w:r>
            <w:bookmarkEnd w:id="3"/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D20C879" w14:textId="794DAC93" w:rsidR="00D959EA" w:rsidRPr="00561317" w:rsidRDefault="00431B0E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Javier Orden</w:t>
            </w:r>
          </w:p>
        </w:tc>
      </w:tr>
      <w:tr w:rsidR="00D959EA" w:rsidRPr="00561317" w14:paraId="17E52C80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555385FA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0479C92" w14:textId="49928112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564E2ADC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FCF1F01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0A470B5E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DE8FABF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7DE85FD4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56B13E2D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8AB2F6B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70A49E75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28BD369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293A612D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FAEC2C1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2E7243ED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22E0598F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765FD3A7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5547B643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B280746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9ABE798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72143BB0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3D8844A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7457CD57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676D873A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FE9A963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031E231A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D42D18A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576D65AF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1AE2E084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CCBD7B0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6A8E4AB2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36355DB5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3858CA9D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4161BC0E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5D7848D0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0385D1C8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FD48785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475FF8FE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47E015E5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7AB4C210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024277DB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3FCDA3C6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4F10ACA9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4DBC9F0B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582E460E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0AC0B239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AFCCE32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5F7F3280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2DC13D48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958B265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22C2C651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D81ECE8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1C6A3C9A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2A39BE4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49A0394B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1FC7CD86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53EE3A0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78AF2E90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739A486A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0D8FF53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57C06B97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F245443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3FC177BA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7C1AF395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30FF933D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6DCC75C5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BEC774B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9A94041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D12C672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453CC2C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6F5EA0A7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57CEF2D6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3946E7B7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70342780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BDC5968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5A69ED84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C461783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4800C558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609FA91E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827D02B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16FFC5B4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CC9D05F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554BAA2C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52CC35C5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7F37B3F5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5FF3C5DD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D503C11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3A1D426D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0F8A18F5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3FEC1BD0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69968882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5FA9E2E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1A931DF5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18F11247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7356F233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3381BAE4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EFFD857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481B57C6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5C031C6C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7E663EBC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51E53244" w14:textId="77777777" w:rsidTr="00561317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</w:tcBorders>
          </w:tcPr>
          <w:p w14:paraId="12EB9BC4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14:paraId="73C366FF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</w:tcBorders>
          </w:tcPr>
          <w:p w14:paraId="2A5338B4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</w:tcBorders>
          </w:tcPr>
          <w:p w14:paraId="55B312CD" w14:textId="77777777" w:rsidR="00D959EA" w:rsidRPr="00561317" w:rsidRDefault="00D959EA" w:rsidP="00D959EA">
            <w:pPr>
              <w:keepNext/>
              <w:rPr>
                <w:rFonts w:cs="Arial"/>
                <w:sz w:val="20"/>
                <w:szCs w:val="20"/>
              </w:rPr>
            </w:pPr>
          </w:p>
        </w:tc>
      </w:tr>
    </w:tbl>
    <w:p w14:paraId="60C634D7" w14:textId="77777777" w:rsidR="002F01AE" w:rsidRPr="00ED52E5" w:rsidRDefault="002F01AE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 w:rsidRPr="00ED52E5">
        <w:lastRenderedPageBreak/>
        <w:t>ÍNDICE</w:t>
      </w:r>
    </w:p>
    <w:p w14:paraId="3EE22107" w14:textId="77777777" w:rsidR="00431B0E" w:rsidRDefault="00931842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r>
        <w:rPr>
          <w:rFonts w:ascii="Arial Negrita" w:hAnsi="Arial Negrita" w:cs="Arial"/>
          <w:b/>
          <w:caps/>
        </w:rPr>
        <w:fldChar w:fldCharType="begin"/>
      </w:r>
      <w:r>
        <w:rPr>
          <w:rFonts w:ascii="Arial Negrita" w:hAnsi="Arial Negrita" w:cs="Arial"/>
          <w:b/>
          <w:caps/>
        </w:rPr>
        <w:instrText xml:space="preserve"> TOC \o "2-2" \h \z \t "Título 1;1;Título 3;3;Título 4;4;Título 5;5" </w:instrText>
      </w:r>
      <w:r>
        <w:rPr>
          <w:rFonts w:ascii="Arial Negrita" w:hAnsi="Arial Negrita" w:cs="Arial"/>
          <w:b/>
          <w:caps/>
        </w:rPr>
        <w:fldChar w:fldCharType="separate"/>
      </w:r>
      <w:hyperlink w:anchor="_Toc127369370" w:history="1">
        <w:r w:rsidR="00431B0E" w:rsidRPr="00DD0C88">
          <w:rPr>
            <w:rStyle w:val="Hipervnculo"/>
            <w:noProof/>
          </w:rPr>
          <w:t>1.</w:t>
        </w:r>
        <w:r w:rsidR="00431B0E">
          <w:rPr>
            <w:rFonts w:eastAsiaTheme="minorEastAsia" w:cstheme="minorBidi"/>
            <w:noProof/>
            <w:u w:val="none"/>
          </w:rPr>
          <w:tab/>
        </w:r>
        <w:r w:rsidR="00431B0E" w:rsidRPr="00DD0C88">
          <w:rPr>
            <w:rStyle w:val="Hipervnculo"/>
            <w:noProof/>
          </w:rPr>
          <w:t>Introducción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_Toc127369370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8</w:t>
        </w:r>
        <w:r w:rsidR="00431B0E">
          <w:rPr>
            <w:noProof/>
            <w:webHidden/>
          </w:rPr>
          <w:fldChar w:fldCharType="end"/>
        </w:r>
      </w:hyperlink>
    </w:p>
    <w:p w14:paraId="0419D633" w14:textId="77777777" w:rsidR="00431B0E" w:rsidRDefault="00964489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71" w:history="1">
        <w:r w:rsidR="00431B0E" w:rsidRPr="00DD0C88">
          <w:rPr>
            <w:rStyle w:val="Hipervnculo"/>
            <w:noProof/>
          </w:rPr>
          <w:t>1.1.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Objeto.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_Toc127369371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8</w:t>
        </w:r>
        <w:r w:rsidR="00431B0E">
          <w:rPr>
            <w:noProof/>
            <w:webHidden/>
          </w:rPr>
          <w:fldChar w:fldCharType="end"/>
        </w:r>
      </w:hyperlink>
    </w:p>
    <w:p w14:paraId="6E3B0F08" w14:textId="77777777" w:rsidR="00431B0E" w:rsidRDefault="00964489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72" w:history="1">
        <w:r w:rsidR="00431B0E" w:rsidRPr="00DD0C88">
          <w:rPr>
            <w:rStyle w:val="Hipervnculo"/>
            <w:noProof/>
          </w:rPr>
          <w:t>1.2.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Documentación de Referencia.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_Toc127369372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8</w:t>
        </w:r>
        <w:r w:rsidR="00431B0E">
          <w:rPr>
            <w:noProof/>
            <w:webHidden/>
          </w:rPr>
          <w:fldChar w:fldCharType="end"/>
        </w:r>
      </w:hyperlink>
    </w:p>
    <w:p w14:paraId="6ABCA20F" w14:textId="77777777" w:rsidR="00431B0E" w:rsidRDefault="00964489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27369373" w:history="1">
        <w:r w:rsidR="00431B0E" w:rsidRPr="00DD0C88">
          <w:rPr>
            <w:rStyle w:val="Hipervnculo"/>
            <w:noProof/>
          </w:rPr>
          <w:t>2.</w:t>
        </w:r>
        <w:r w:rsidR="00431B0E">
          <w:rPr>
            <w:rFonts w:eastAsiaTheme="minorEastAsia" w:cstheme="minorBidi"/>
            <w:noProof/>
            <w:u w:val="none"/>
          </w:rPr>
          <w:tab/>
        </w:r>
        <w:r w:rsidR="00431B0E" w:rsidRPr="00DD0C88">
          <w:rPr>
            <w:rStyle w:val="Hipervnculo"/>
            <w:noProof/>
          </w:rPr>
          <w:t>Descripción del entorno de Pruebas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_Toc127369373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9</w:t>
        </w:r>
        <w:r w:rsidR="00431B0E">
          <w:rPr>
            <w:noProof/>
            <w:webHidden/>
          </w:rPr>
          <w:fldChar w:fldCharType="end"/>
        </w:r>
      </w:hyperlink>
    </w:p>
    <w:p w14:paraId="61A218E7" w14:textId="77777777" w:rsidR="00431B0E" w:rsidRDefault="00964489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74" w:history="1">
        <w:r w:rsidR="00431B0E" w:rsidRPr="00DD0C88">
          <w:rPr>
            <w:rStyle w:val="Hipervnculo"/>
            <w:noProof/>
          </w:rPr>
          <w:t>2.1.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Elementos a Probar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_Toc127369374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9</w:t>
        </w:r>
        <w:r w:rsidR="00431B0E">
          <w:rPr>
            <w:noProof/>
            <w:webHidden/>
          </w:rPr>
          <w:fldChar w:fldCharType="end"/>
        </w:r>
      </w:hyperlink>
    </w:p>
    <w:p w14:paraId="22A22EA3" w14:textId="77777777" w:rsidR="00431B0E" w:rsidRDefault="00964489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75" w:history="1">
        <w:r w:rsidR="00431B0E" w:rsidRPr="00DD0C88">
          <w:rPr>
            <w:rStyle w:val="Hipervnculo"/>
            <w:noProof/>
          </w:rPr>
          <w:t>2.2.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Instrumentación y elementos asociados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_Toc127369375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9</w:t>
        </w:r>
        <w:r w:rsidR="00431B0E">
          <w:rPr>
            <w:noProof/>
            <w:webHidden/>
          </w:rPr>
          <w:fldChar w:fldCharType="end"/>
        </w:r>
      </w:hyperlink>
    </w:p>
    <w:p w14:paraId="42E3D917" w14:textId="77777777" w:rsidR="00431B0E" w:rsidRDefault="00964489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76" w:history="1">
        <w:r w:rsidR="00431B0E" w:rsidRPr="00DD0C88">
          <w:rPr>
            <w:rStyle w:val="Hipervnculo"/>
            <w:noProof/>
          </w:rPr>
          <w:t>2.3.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Entorno de pruebas.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_Toc127369376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9</w:t>
        </w:r>
        <w:r w:rsidR="00431B0E">
          <w:rPr>
            <w:noProof/>
            <w:webHidden/>
          </w:rPr>
          <w:fldChar w:fldCharType="end"/>
        </w:r>
      </w:hyperlink>
    </w:p>
    <w:p w14:paraId="3A0C11D6" w14:textId="77777777" w:rsidR="00431B0E" w:rsidRDefault="00964489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27369377" w:history="1">
        <w:r w:rsidR="00431B0E" w:rsidRPr="00DD0C88">
          <w:rPr>
            <w:rStyle w:val="Hipervnculo"/>
            <w:noProof/>
          </w:rPr>
          <w:t>3.</w:t>
        </w:r>
        <w:r w:rsidR="00431B0E">
          <w:rPr>
            <w:rFonts w:eastAsiaTheme="minorEastAsia" w:cstheme="minorBidi"/>
            <w:noProof/>
            <w:u w:val="none"/>
          </w:rPr>
          <w:tab/>
        </w:r>
        <w:r w:rsidR="00431B0E" w:rsidRPr="00DD0C88">
          <w:rPr>
            <w:rStyle w:val="Hipervnculo"/>
            <w:noProof/>
          </w:rPr>
          <w:t>Relación de Casos de Prueba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_Toc127369377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10</w:t>
        </w:r>
        <w:r w:rsidR="00431B0E">
          <w:rPr>
            <w:noProof/>
            <w:webHidden/>
          </w:rPr>
          <w:fldChar w:fldCharType="end"/>
        </w:r>
      </w:hyperlink>
    </w:p>
    <w:p w14:paraId="7C150758" w14:textId="77777777" w:rsidR="00431B0E" w:rsidRDefault="00964489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78" w:history="1">
        <w:r w:rsidR="00431B0E" w:rsidRPr="00DD0C88">
          <w:rPr>
            <w:rStyle w:val="Hipervnculo"/>
            <w:noProof/>
          </w:rPr>
          <w:t>3.1.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Pruebas Genéricas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_Toc127369378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10</w:t>
        </w:r>
        <w:r w:rsidR="00431B0E">
          <w:rPr>
            <w:noProof/>
            <w:webHidden/>
          </w:rPr>
          <w:fldChar w:fldCharType="end"/>
        </w:r>
      </w:hyperlink>
    </w:p>
    <w:p w14:paraId="4DC7BB8C" w14:textId="77777777" w:rsidR="00431B0E" w:rsidRDefault="00964489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79" w:history="1">
        <w:r w:rsidR="00431B0E" w:rsidRPr="00DD0C88">
          <w:rPr>
            <w:rStyle w:val="Hipervnculo"/>
            <w:noProof/>
          </w:rPr>
          <w:t>3.2.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Pruebas Funcionales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_Toc127369379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10</w:t>
        </w:r>
        <w:r w:rsidR="00431B0E">
          <w:rPr>
            <w:noProof/>
            <w:webHidden/>
          </w:rPr>
          <w:fldChar w:fldCharType="end"/>
        </w:r>
      </w:hyperlink>
    </w:p>
    <w:p w14:paraId="0272B803" w14:textId="77777777" w:rsidR="00431B0E" w:rsidRDefault="00964489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27369380" w:history="1">
        <w:r w:rsidR="00431B0E" w:rsidRPr="00DD0C88">
          <w:rPr>
            <w:rStyle w:val="Hipervnculo"/>
            <w:noProof/>
          </w:rPr>
          <w:t>4.</w:t>
        </w:r>
        <w:r w:rsidR="00431B0E">
          <w:rPr>
            <w:rFonts w:eastAsiaTheme="minorEastAsia" w:cstheme="minorBidi"/>
            <w:noProof/>
            <w:u w:val="none"/>
          </w:rPr>
          <w:tab/>
        </w:r>
        <w:r w:rsidR="00431B0E" w:rsidRPr="00DD0C88">
          <w:rPr>
            <w:rStyle w:val="Hipervnculo"/>
            <w:noProof/>
          </w:rPr>
          <w:t>Casos de prueba. Grupo 1. Pruebas Genéricas.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_Toc127369380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11</w:t>
        </w:r>
        <w:r w:rsidR="00431B0E">
          <w:rPr>
            <w:noProof/>
            <w:webHidden/>
          </w:rPr>
          <w:fldChar w:fldCharType="end"/>
        </w:r>
      </w:hyperlink>
    </w:p>
    <w:p w14:paraId="060A0FE1" w14:textId="77777777" w:rsidR="00431B0E" w:rsidRDefault="00964489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81" w:history="1">
        <w:r w:rsidR="00431B0E" w:rsidRPr="00DD0C88">
          <w:rPr>
            <w:rStyle w:val="Hipervnculo"/>
            <w:noProof/>
          </w:rPr>
          <w:t>4.1.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U5KI.OFF.01.001. Inspección de la Instalación.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_Toc127369381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11</w:t>
        </w:r>
        <w:r w:rsidR="00431B0E">
          <w:rPr>
            <w:noProof/>
            <w:webHidden/>
          </w:rPr>
          <w:fldChar w:fldCharType="end"/>
        </w:r>
      </w:hyperlink>
    </w:p>
    <w:p w14:paraId="4B0FD47A" w14:textId="77777777" w:rsidR="00431B0E" w:rsidRDefault="00964489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82" w:history="1">
        <w:r w:rsidR="00431B0E" w:rsidRPr="00DD0C88">
          <w:rPr>
            <w:rStyle w:val="Hipervnculo"/>
            <w:noProof/>
          </w:rPr>
          <w:t>4.2.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U5KI.OFF.01.002. Arranque de la Aplicación.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_Toc127369382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12</w:t>
        </w:r>
        <w:r w:rsidR="00431B0E">
          <w:rPr>
            <w:noProof/>
            <w:webHidden/>
          </w:rPr>
          <w:fldChar w:fldCharType="end"/>
        </w:r>
      </w:hyperlink>
    </w:p>
    <w:p w14:paraId="39571D76" w14:textId="77777777" w:rsidR="00431B0E" w:rsidRDefault="00964489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27369383" w:history="1">
        <w:r w:rsidR="00431B0E" w:rsidRPr="00DD0C88">
          <w:rPr>
            <w:rStyle w:val="Hipervnculo"/>
            <w:noProof/>
          </w:rPr>
          <w:t>5.</w:t>
        </w:r>
        <w:r w:rsidR="00431B0E">
          <w:rPr>
            <w:rFonts w:eastAsiaTheme="minorEastAsia" w:cstheme="minorBidi"/>
            <w:noProof/>
            <w:u w:val="none"/>
          </w:rPr>
          <w:tab/>
        </w:r>
        <w:r w:rsidR="00431B0E" w:rsidRPr="00DD0C88">
          <w:rPr>
            <w:rStyle w:val="Hipervnculo"/>
            <w:noProof/>
          </w:rPr>
          <w:t>Casos de prueba. Grupo 2. Pruebas FUNCIONALES.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_Toc127369383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13</w:t>
        </w:r>
        <w:r w:rsidR="00431B0E">
          <w:rPr>
            <w:noProof/>
            <w:webHidden/>
          </w:rPr>
          <w:fldChar w:fldCharType="end"/>
        </w:r>
      </w:hyperlink>
    </w:p>
    <w:p w14:paraId="5E11F78E" w14:textId="77777777" w:rsidR="00431B0E" w:rsidRDefault="00964489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84" w:history="1">
        <w:r w:rsidR="00431B0E" w:rsidRPr="00DD0C88">
          <w:rPr>
            <w:rStyle w:val="Hipervnculo"/>
            <w:noProof/>
          </w:rPr>
          <w:t>5.1.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U5KI.OFF.02.001. Operaciones Configuración de Producción.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_Toc127369384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13</w:t>
        </w:r>
        <w:r w:rsidR="00431B0E">
          <w:rPr>
            <w:noProof/>
            <w:webHidden/>
          </w:rPr>
          <w:fldChar w:fldCharType="end"/>
        </w:r>
      </w:hyperlink>
    </w:p>
    <w:p w14:paraId="7252EB8F" w14:textId="77777777" w:rsidR="00431B0E" w:rsidRDefault="00964489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85" w:history="1">
        <w:r w:rsidR="00431B0E" w:rsidRPr="00DD0C88">
          <w:rPr>
            <w:rStyle w:val="Hipervnculo"/>
            <w:noProof/>
          </w:rPr>
          <w:t>5.2.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U5KI.OFF.02.002. Exportar Configuración.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_Toc127369385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14</w:t>
        </w:r>
        <w:r w:rsidR="00431B0E">
          <w:rPr>
            <w:noProof/>
            <w:webHidden/>
          </w:rPr>
          <w:fldChar w:fldCharType="end"/>
        </w:r>
      </w:hyperlink>
    </w:p>
    <w:p w14:paraId="7223B925" w14:textId="77777777" w:rsidR="00431B0E" w:rsidRDefault="00964489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86" w:history="1">
        <w:r w:rsidR="00431B0E" w:rsidRPr="00DD0C88">
          <w:rPr>
            <w:rStyle w:val="Hipervnculo"/>
            <w:noProof/>
          </w:rPr>
          <w:t>5.3.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U5KI.OFF.02.003. Copiar Configuración.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_Toc127369386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15</w:t>
        </w:r>
        <w:r w:rsidR="00431B0E">
          <w:rPr>
            <w:noProof/>
            <w:webHidden/>
          </w:rPr>
          <w:fldChar w:fldCharType="end"/>
        </w:r>
      </w:hyperlink>
    </w:p>
    <w:p w14:paraId="5F82A55E" w14:textId="77777777" w:rsidR="00431B0E" w:rsidRDefault="00964489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87" w:history="1">
        <w:r w:rsidR="00431B0E" w:rsidRPr="00DD0C88">
          <w:rPr>
            <w:rStyle w:val="Hipervnculo"/>
            <w:noProof/>
          </w:rPr>
          <w:t>5.4.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U5KI.OFF.02.004. Editar Configuración Offline.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_Toc127369387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16</w:t>
        </w:r>
        <w:r w:rsidR="00431B0E">
          <w:rPr>
            <w:noProof/>
            <w:webHidden/>
          </w:rPr>
          <w:fldChar w:fldCharType="end"/>
        </w:r>
      </w:hyperlink>
    </w:p>
    <w:p w14:paraId="320EFAC4" w14:textId="77777777" w:rsidR="00431B0E" w:rsidRDefault="00964489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88" w:history="1">
        <w:r w:rsidR="00431B0E" w:rsidRPr="00DD0C88">
          <w:rPr>
            <w:rStyle w:val="Hipervnculo"/>
            <w:noProof/>
          </w:rPr>
          <w:t>5.5.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U5KI.OFF.02.005. Eliminar Configuración Offline.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_Toc127369388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17</w:t>
        </w:r>
        <w:r w:rsidR="00431B0E">
          <w:rPr>
            <w:noProof/>
            <w:webHidden/>
          </w:rPr>
          <w:fldChar w:fldCharType="end"/>
        </w:r>
      </w:hyperlink>
    </w:p>
    <w:p w14:paraId="03B6EF19" w14:textId="77777777" w:rsidR="00431B0E" w:rsidRDefault="00964489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89" w:history="1">
        <w:r w:rsidR="00431B0E" w:rsidRPr="00DD0C88">
          <w:rPr>
            <w:rStyle w:val="Hipervnculo"/>
            <w:noProof/>
          </w:rPr>
          <w:t>5.6.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U5KI.OFF.02.006. Activar Configuración Offline.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_Toc127369389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18</w:t>
        </w:r>
        <w:r w:rsidR="00431B0E">
          <w:rPr>
            <w:noProof/>
            <w:webHidden/>
          </w:rPr>
          <w:fldChar w:fldCharType="end"/>
        </w:r>
      </w:hyperlink>
    </w:p>
    <w:p w14:paraId="1BFF46E9" w14:textId="77777777" w:rsidR="00431B0E" w:rsidRDefault="00964489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90" w:history="1">
        <w:r w:rsidR="00431B0E" w:rsidRPr="00DD0C88">
          <w:rPr>
            <w:rStyle w:val="Hipervnculo"/>
            <w:noProof/>
          </w:rPr>
          <w:t>5.7.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U5KI.OFF.02.007. Nueva Configuración Offline.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_Toc127369390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20</w:t>
        </w:r>
        <w:r w:rsidR="00431B0E">
          <w:rPr>
            <w:noProof/>
            <w:webHidden/>
          </w:rPr>
          <w:fldChar w:fldCharType="end"/>
        </w:r>
      </w:hyperlink>
    </w:p>
    <w:p w14:paraId="2B500E4B" w14:textId="77777777" w:rsidR="00431B0E" w:rsidRDefault="00964489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91" w:history="1">
        <w:r w:rsidR="00431B0E" w:rsidRPr="00DD0C88">
          <w:rPr>
            <w:rStyle w:val="Hipervnculo"/>
            <w:noProof/>
          </w:rPr>
          <w:t>5.8.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U5KI.OFF.02.008. Importar Configuración Offline.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_Toc127369391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22</w:t>
        </w:r>
        <w:r w:rsidR="00431B0E">
          <w:rPr>
            <w:noProof/>
            <w:webHidden/>
          </w:rPr>
          <w:fldChar w:fldCharType="end"/>
        </w:r>
      </w:hyperlink>
    </w:p>
    <w:p w14:paraId="39412F2F" w14:textId="77777777" w:rsidR="00431B0E" w:rsidRDefault="00964489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92" w:history="1">
        <w:r w:rsidR="00431B0E" w:rsidRPr="00DD0C88">
          <w:rPr>
            <w:rStyle w:val="Hipervnculo"/>
            <w:noProof/>
          </w:rPr>
          <w:t>5.9.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U5KI.OFF.02.009. Comprobar Importación.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_Toc127369392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24</w:t>
        </w:r>
        <w:r w:rsidR="00431B0E">
          <w:rPr>
            <w:noProof/>
            <w:webHidden/>
          </w:rPr>
          <w:fldChar w:fldCharType="end"/>
        </w:r>
      </w:hyperlink>
    </w:p>
    <w:p w14:paraId="14BBF30C" w14:textId="77777777" w:rsidR="00431B0E" w:rsidRDefault="00964489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93" w:history="1">
        <w:r w:rsidR="00431B0E" w:rsidRPr="00DD0C88">
          <w:rPr>
            <w:rStyle w:val="Hipervnculo"/>
            <w:noProof/>
          </w:rPr>
          <w:t>5.10.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U5KI.OFF.02.010. Comprobar Copia.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_Toc127369393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25</w:t>
        </w:r>
        <w:r w:rsidR="00431B0E">
          <w:rPr>
            <w:noProof/>
            <w:webHidden/>
          </w:rPr>
          <w:fldChar w:fldCharType="end"/>
        </w:r>
      </w:hyperlink>
    </w:p>
    <w:p w14:paraId="0967C617" w14:textId="77777777" w:rsidR="00431B0E" w:rsidRDefault="00964489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94" w:history="1">
        <w:r w:rsidR="00431B0E" w:rsidRPr="00DD0C88">
          <w:rPr>
            <w:rStyle w:val="Hipervnculo"/>
            <w:noProof/>
          </w:rPr>
          <w:t>5.11.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U5KI.OFF.02.011. Replicar configuraciones offline.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_Toc127369394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26</w:t>
        </w:r>
        <w:r w:rsidR="00431B0E">
          <w:rPr>
            <w:noProof/>
            <w:webHidden/>
          </w:rPr>
          <w:fldChar w:fldCharType="end"/>
        </w:r>
      </w:hyperlink>
    </w:p>
    <w:p w14:paraId="6D2712B4" w14:textId="77777777" w:rsidR="00431B0E" w:rsidRDefault="00964489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9395" w:history="1">
        <w:r w:rsidR="00431B0E" w:rsidRPr="00DD0C88">
          <w:rPr>
            <w:rStyle w:val="Hipervnculo"/>
            <w:noProof/>
          </w:rPr>
          <w:t>5.12.</w:t>
        </w:r>
        <w:r w:rsidR="00431B0E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431B0E" w:rsidRPr="00DD0C88">
          <w:rPr>
            <w:rStyle w:val="Hipervnculo"/>
            <w:noProof/>
          </w:rPr>
          <w:t>U5KI.OFF.02.012. Log Procesos.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_Toc127369395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27</w:t>
        </w:r>
        <w:r w:rsidR="00431B0E">
          <w:rPr>
            <w:noProof/>
            <w:webHidden/>
          </w:rPr>
          <w:fldChar w:fldCharType="end"/>
        </w:r>
      </w:hyperlink>
    </w:p>
    <w:p w14:paraId="0F0585FE" w14:textId="77777777" w:rsidR="00431B0E" w:rsidRDefault="00964489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27369396" w:history="1">
        <w:r w:rsidR="00431B0E" w:rsidRPr="00DD0C88">
          <w:rPr>
            <w:rStyle w:val="Hipervnculo"/>
            <w:noProof/>
          </w:rPr>
          <w:t>6.</w:t>
        </w:r>
        <w:r w:rsidR="00431B0E">
          <w:rPr>
            <w:rFonts w:eastAsiaTheme="minorEastAsia" w:cstheme="minorBidi"/>
            <w:noProof/>
            <w:u w:val="none"/>
          </w:rPr>
          <w:tab/>
        </w:r>
        <w:r w:rsidR="00431B0E" w:rsidRPr="00DD0C88">
          <w:rPr>
            <w:rStyle w:val="Hipervnculo"/>
            <w:noProof/>
          </w:rPr>
          <w:t>Hoja de Resultados.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_Toc127369396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29</w:t>
        </w:r>
        <w:r w:rsidR="00431B0E">
          <w:rPr>
            <w:noProof/>
            <w:webHidden/>
          </w:rPr>
          <w:fldChar w:fldCharType="end"/>
        </w:r>
      </w:hyperlink>
    </w:p>
    <w:p w14:paraId="7A128277" w14:textId="77777777" w:rsidR="002F01AE" w:rsidRDefault="00931842" w:rsidP="00D85BBC">
      <w:pPr>
        <w:pStyle w:val="TextoNivel1"/>
      </w:pPr>
      <w:r>
        <w:rPr>
          <w:rFonts w:ascii="Arial Negrita" w:hAnsi="Arial Negrita" w:cs="Arial"/>
          <w:b/>
          <w:caps/>
          <w:szCs w:val="22"/>
          <w:u w:val="single"/>
          <w:lang w:val="es-ES"/>
        </w:rPr>
        <w:fldChar w:fldCharType="end"/>
      </w:r>
    </w:p>
    <w:p w14:paraId="33240ED6" w14:textId="77777777" w:rsidR="009D60EC" w:rsidRPr="00ED52E5" w:rsidRDefault="009D60EC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</w:t>
      </w:r>
      <w:r w:rsidRPr="00ED52E5">
        <w:t xml:space="preserve"> DE FIGURAS</w:t>
      </w:r>
    </w:p>
    <w:p w14:paraId="0959E81C" w14:textId="77777777" w:rsidR="009D60EC" w:rsidRDefault="009D60EC" w:rsidP="009D60EC">
      <w:pPr>
        <w:pStyle w:val="TextoNivel1"/>
      </w:pPr>
    </w:p>
    <w:p w14:paraId="592A2EC5" w14:textId="77777777" w:rsidR="00940703" w:rsidRDefault="00940703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 DE TABLAS</w:t>
      </w:r>
    </w:p>
    <w:p w14:paraId="649A1855" w14:textId="77777777" w:rsidR="00431B0E" w:rsidRDefault="00931842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rFonts w:ascii="Calibri" w:hAnsi="Calibri"/>
          <w:szCs w:val="24"/>
        </w:rPr>
        <w:fldChar w:fldCharType="begin"/>
      </w:r>
      <w:r>
        <w:rPr>
          <w:rFonts w:ascii="Calibri" w:hAnsi="Calibri"/>
          <w:szCs w:val="24"/>
        </w:rPr>
        <w:instrText xml:space="preserve"> TOC \h \z \c "Tabla" </w:instrText>
      </w:r>
      <w:r>
        <w:rPr>
          <w:rFonts w:ascii="Calibri" w:hAnsi="Calibri"/>
          <w:szCs w:val="24"/>
        </w:rPr>
        <w:fldChar w:fldCharType="separate"/>
      </w:r>
      <w:hyperlink w:anchor="_Toc127369397" w:history="1">
        <w:r w:rsidR="00431B0E" w:rsidRPr="002F722D">
          <w:rPr>
            <w:rStyle w:val="Hipervnculo"/>
            <w:noProof/>
          </w:rPr>
          <w:t>Tabla 1. Documentación de Referencia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_Toc127369397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8</w:t>
        </w:r>
        <w:r w:rsidR="00431B0E">
          <w:rPr>
            <w:noProof/>
            <w:webHidden/>
          </w:rPr>
          <w:fldChar w:fldCharType="end"/>
        </w:r>
      </w:hyperlink>
    </w:p>
    <w:p w14:paraId="06A45803" w14:textId="77777777" w:rsidR="00431B0E" w:rsidRDefault="00964489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9398" w:history="1">
        <w:r w:rsidR="00431B0E" w:rsidRPr="002F722D">
          <w:rPr>
            <w:rStyle w:val="Hipervnculo"/>
            <w:noProof/>
          </w:rPr>
          <w:t>Tabla 2. Casos de prueba. Pruebas Genéricas.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_Toc127369398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10</w:t>
        </w:r>
        <w:r w:rsidR="00431B0E">
          <w:rPr>
            <w:noProof/>
            <w:webHidden/>
          </w:rPr>
          <w:fldChar w:fldCharType="end"/>
        </w:r>
      </w:hyperlink>
    </w:p>
    <w:p w14:paraId="69D12A7A" w14:textId="77777777" w:rsidR="00431B0E" w:rsidRDefault="00964489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9399" w:history="1">
        <w:r w:rsidR="00431B0E" w:rsidRPr="002F722D">
          <w:rPr>
            <w:rStyle w:val="Hipervnculo"/>
            <w:noProof/>
          </w:rPr>
          <w:t>Tabla 3. Casos de prueba. Pruebas Funcionales.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_Toc127369399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10</w:t>
        </w:r>
        <w:r w:rsidR="00431B0E">
          <w:rPr>
            <w:noProof/>
            <w:webHidden/>
          </w:rPr>
          <w:fldChar w:fldCharType="end"/>
        </w:r>
      </w:hyperlink>
    </w:p>
    <w:p w14:paraId="18577DCA" w14:textId="77777777" w:rsidR="00431B0E" w:rsidRDefault="00964489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9400" w:history="1">
        <w:r w:rsidR="00431B0E" w:rsidRPr="002F722D">
          <w:rPr>
            <w:rStyle w:val="Hipervnculo"/>
            <w:noProof/>
          </w:rPr>
          <w:t>Tabla 4. Casos de Prueba. Inspección de la instalación.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_Toc127369400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11</w:t>
        </w:r>
        <w:r w:rsidR="00431B0E">
          <w:rPr>
            <w:noProof/>
            <w:webHidden/>
          </w:rPr>
          <w:fldChar w:fldCharType="end"/>
        </w:r>
      </w:hyperlink>
    </w:p>
    <w:p w14:paraId="6F815E56" w14:textId="77777777" w:rsidR="00431B0E" w:rsidRDefault="00964489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9401" w:history="1">
        <w:r w:rsidR="00431B0E" w:rsidRPr="002F722D">
          <w:rPr>
            <w:rStyle w:val="Hipervnculo"/>
            <w:noProof/>
          </w:rPr>
          <w:t>Tabla 5. Casos de Prueba. Arranque de la Aplicación.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_Toc127369401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12</w:t>
        </w:r>
        <w:r w:rsidR="00431B0E">
          <w:rPr>
            <w:noProof/>
            <w:webHidden/>
          </w:rPr>
          <w:fldChar w:fldCharType="end"/>
        </w:r>
      </w:hyperlink>
    </w:p>
    <w:p w14:paraId="510CECAC" w14:textId="77777777" w:rsidR="00431B0E" w:rsidRDefault="00964489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9402" w:history="1">
        <w:r w:rsidR="00431B0E" w:rsidRPr="002F722D">
          <w:rPr>
            <w:rStyle w:val="Hipervnculo"/>
            <w:noProof/>
          </w:rPr>
          <w:t>Tabla 6. Casos de Prueba. Operaciones Configuración de Producción.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_Toc127369402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13</w:t>
        </w:r>
        <w:r w:rsidR="00431B0E">
          <w:rPr>
            <w:noProof/>
            <w:webHidden/>
          </w:rPr>
          <w:fldChar w:fldCharType="end"/>
        </w:r>
      </w:hyperlink>
    </w:p>
    <w:p w14:paraId="77E05DD2" w14:textId="77777777" w:rsidR="00431B0E" w:rsidRDefault="00964489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9403" w:history="1">
        <w:r w:rsidR="00431B0E" w:rsidRPr="002F722D">
          <w:rPr>
            <w:rStyle w:val="Hipervnculo"/>
            <w:noProof/>
          </w:rPr>
          <w:t>Tabla 7. Casos de Prueba. Exportar Configuración.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_Toc127369403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14</w:t>
        </w:r>
        <w:r w:rsidR="00431B0E">
          <w:rPr>
            <w:noProof/>
            <w:webHidden/>
          </w:rPr>
          <w:fldChar w:fldCharType="end"/>
        </w:r>
      </w:hyperlink>
    </w:p>
    <w:p w14:paraId="757C2B3C" w14:textId="77777777" w:rsidR="00431B0E" w:rsidRDefault="00964489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9404" w:history="1">
        <w:r w:rsidR="00431B0E" w:rsidRPr="002F722D">
          <w:rPr>
            <w:rStyle w:val="Hipervnculo"/>
            <w:noProof/>
          </w:rPr>
          <w:t>Tabla 8. Casos de Prueba. Copiar configuración.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_Toc127369404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16</w:t>
        </w:r>
        <w:r w:rsidR="00431B0E">
          <w:rPr>
            <w:noProof/>
            <w:webHidden/>
          </w:rPr>
          <w:fldChar w:fldCharType="end"/>
        </w:r>
      </w:hyperlink>
    </w:p>
    <w:p w14:paraId="37939701" w14:textId="77777777" w:rsidR="00431B0E" w:rsidRDefault="00964489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9405" w:history="1">
        <w:r w:rsidR="00431B0E" w:rsidRPr="002F722D">
          <w:rPr>
            <w:rStyle w:val="Hipervnculo"/>
            <w:noProof/>
          </w:rPr>
          <w:t>Tabla 9. Casos de Prueba. Editar configuración offline.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_Toc127369405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16</w:t>
        </w:r>
        <w:r w:rsidR="00431B0E">
          <w:rPr>
            <w:noProof/>
            <w:webHidden/>
          </w:rPr>
          <w:fldChar w:fldCharType="end"/>
        </w:r>
      </w:hyperlink>
    </w:p>
    <w:p w14:paraId="3414E518" w14:textId="77777777" w:rsidR="00431B0E" w:rsidRDefault="00964489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9406" w:history="1">
        <w:r w:rsidR="00431B0E" w:rsidRPr="002F722D">
          <w:rPr>
            <w:rStyle w:val="Hipervnculo"/>
            <w:noProof/>
          </w:rPr>
          <w:t>Tabla 10. Casos de Prueba. Eliminar configuración offline.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_Toc127369406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17</w:t>
        </w:r>
        <w:r w:rsidR="00431B0E">
          <w:rPr>
            <w:noProof/>
            <w:webHidden/>
          </w:rPr>
          <w:fldChar w:fldCharType="end"/>
        </w:r>
      </w:hyperlink>
    </w:p>
    <w:p w14:paraId="20A59A7E" w14:textId="77777777" w:rsidR="00431B0E" w:rsidRDefault="00964489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9407" w:history="1">
        <w:r w:rsidR="00431B0E" w:rsidRPr="002F722D">
          <w:rPr>
            <w:rStyle w:val="Hipervnculo"/>
            <w:noProof/>
          </w:rPr>
          <w:t>Tabla 11. Casos de Prueba. Activar configuración offline.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_Toc127369407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19</w:t>
        </w:r>
        <w:r w:rsidR="00431B0E">
          <w:rPr>
            <w:noProof/>
            <w:webHidden/>
          </w:rPr>
          <w:fldChar w:fldCharType="end"/>
        </w:r>
      </w:hyperlink>
    </w:p>
    <w:p w14:paraId="0C24A646" w14:textId="77777777" w:rsidR="00431B0E" w:rsidRDefault="00964489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9408" w:history="1">
        <w:r w:rsidR="00431B0E" w:rsidRPr="002F722D">
          <w:rPr>
            <w:rStyle w:val="Hipervnculo"/>
            <w:noProof/>
          </w:rPr>
          <w:t>Tabla 12. Casos de Prueba. Nueva configuración offline.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_Toc127369408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21</w:t>
        </w:r>
        <w:r w:rsidR="00431B0E">
          <w:rPr>
            <w:noProof/>
            <w:webHidden/>
          </w:rPr>
          <w:fldChar w:fldCharType="end"/>
        </w:r>
      </w:hyperlink>
    </w:p>
    <w:p w14:paraId="750B7E61" w14:textId="77777777" w:rsidR="00431B0E" w:rsidRDefault="00964489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9409" w:history="1">
        <w:r w:rsidR="00431B0E" w:rsidRPr="002F722D">
          <w:rPr>
            <w:rStyle w:val="Hipervnculo"/>
            <w:noProof/>
          </w:rPr>
          <w:t>Tabla 13. Casos de Prueba. Importar configuración offline.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_Toc127369409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23</w:t>
        </w:r>
        <w:r w:rsidR="00431B0E">
          <w:rPr>
            <w:noProof/>
            <w:webHidden/>
          </w:rPr>
          <w:fldChar w:fldCharType="end"/>
        </w:r>
      </w:hyperlink>
    </w:p>
    <w:p w14:paraId="54FC3CDC" w14:textId="77777777" w:rsidR="00431B0E" w:rsidRDefault="00964489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9410" w:history="1">
        <w:r w:rsidR="00431B0E" w:rsidRPr="002F722D">
          <w:rPr>
            <w:rStyle w:val="Hipervnculo"/>
            <w:noProof/>
          </w:rPr>
          <w:t>Tabla 14. Casos de Prueba. Comprobar Importación.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_Toc127369410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24</w:t>
        </w:r>
        <w:r w:rsidR="00431B0E">
          <w:rPr>
            <w:noProof/>
            <w:webHidden/>
          </w:rPr>
          <w:fldChar w:fldCharType="end"/>
        </w:r>
      </w:hyperlink>
    </w:p>
    <w:p w14:paraId="6BB793DE" w14:textId="77777777" w:rsidR="00431B0E" w:rsidRDefault="00964489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9411" w:history="1">
        <w:r w:rsidR="00431B0E" w:rsidRPr="002F722D">
          <w:rPr>
            <w:rStyle w:val="Hipervnculo"/>
            <w:noProof/>
          </w:rPr>
          <w:t>Tabla 15. Casos de Prueba. Comprobar Copia.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_Toc127369411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25</w:t>
        </w:r>
        <w:r w:rsidR="00431B0E">
          <w:rPr>
            <w:noProof/>
            <w:webHidden/>
          </w:rPr>
          <w:fldChar w:fldCharType="end"/>
        </w:r>
      </w:hyperlink>
    </w:p>
    <w:p w14:paraId="7CB0A494" w14:textId="77777777" w:rsidR="00431B0E" w:rsidRDefault="00964489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9412" w:history="1">
        <w:r w:rsidR="00431B0E" w:rsidRPr="002F722D">
          <w:rPr>
            <w:rStyle w:val="Hipervnculo"/>
            <w:noProof/>
          </w:rPr>
          <w:t>Tabla 16. Casos de Prueba. Replicar configuraciones offline.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_Toc127369412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26</w:t>
        </w:r>
        <w:r w:rsidR="00431B0E">
          <w:rPr>
            <w:noProof/>
            <w:webHidden/>
          </w:rPr>
          <w:fldChar w:fldCharType="end"/>
        </w:r>
      </w:hyperlink>
    </w:p>
    <w:p w14:paraId="1FA6C890" w14:textId="77777777" w:rsidR="00431B0E" w:rsidRDefault="00964489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9413" w:history="1">
        <w:r w:rsidR="00431B0E" w:rsidRPr="002F722D">
          <w:rPr>
            <w:rStyle w:val="Hipervnculo"/>
            <w:noProof/>
          </w:rPr>
          <w:t>Tabla 17. Casos de Prueba. Log Procesos.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_Toc127369413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28</w:t>
        </w:r>
        <w:r w:rsidR="00431B0E">
          <w:rPr>
            <w:noProof/>
            <w:webHidden/>
          </w:rPr>
          <w:fldChar w:fldCharType="end"/>
        </w:r>
      </w:hyperlink>
    </w:p>
    <w:p w14:paraId="5C690D75" w14:textId="77777777" w:rsidR="00431B0E" w:rsidRDefault="00964489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9414" w:history="1">
        <w:r w:rsidR="00431B0E" w:rsidRPr="002F722D">
          <w:rPr>
            <w:rStyle w:val="Hipervnculo"/>
            <w:noProof/>
          </w:rPr>
          <w:t>Tabla 18. Hoja de resultados. Pruebas Genéricas.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_Toc127369414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29</w:t>
        </w:r>
        <w:r w:rsidR="00431B0E">
          <w:rPr>
            <w:noProof/>
            <w:webHidden/>
          </w:rPr>
          <w:fldChar w:fldCharType="end"/>
        </w:r>
      </w:hyperlink>
    </w:p>
    <w:p w14:paraId="453636D7" w14:textId="77777777" w:rsidR="00431B0E" w:rsidRDefault="00964489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9415" w:history="1">
        <w:r w:rsidR="00431B0E" w:rsidRPr="002F722D">
          <w:rPr>
            <w:rStyle w:val="Hipervnculo"/>
            <w:noProof/>
          </w:rPr>
          <w:t>Tabla 19. Hoja de resultados. Pruebas Funcionales.</w:t>
        </w:r>
        <w:r w:rsidR="00431B0E">
          <w:rPr>
            <w:noProof/>
            <w:webHidden/>
          </w:rPr>
          <w:tab/>
        </w:r>
        <w:r w:rsidR="00431B0E">
          <w:rPr>
            <w:noProof/>
            <w:webHidden/>
          </w:rPr>
          <w:fldChar w:fldCharType="begin"/>
        </w:r>
        <w:r w:rsidR="00431B0E">
          <w:rPr>
            <w:noProof/>
            <w:webHidden/>
          </w:rPr>
          <w:instrText xml:space="preserve"> PAGEREF _Toc127369415 \h </w:instrText>
        </w:r>
        <w:r w:rsidR="00431B0E">
          <w:rPr>
            <w:noProof/>
            <w:webHidden/>
          </w:rPr>
        </w:r>
        <w:r w:rsidR="00431B0E">
          <w:rPr>
            <w:noProof/>
            <w:webHidden/>
          </w:rPr>
          <w:fldChar w:fldCharType="separate"/>
        </w:r>
        <w:r w:rsidR="00431B0E">
          <w:rPr>
            <w:noProof/>
            <w:webHidden/>
          </w:rPr>
          <w:t>30</w:t>
        </w:r>
        <w:r w:rsidR="00431B0E">
          <w:rPr>
            <w:noProof/>
            <w:webHidden/>
          </w:rPr>
          <w:fldChar w:fldCharType="end"/>
        </w:r>
      </w:hyperlink>
    </w:p>
    <w:p w14:paraId="753AA5F7" w14:textId="77777777" w:rsidR="00940703" w:rsidRDefault="00931842" w:rsidP="00940703">
      <w:pPr>
        <w:pStyle w:val="TextoNivel1"/>
        <w:rPr>
          <w:sz w:val="18"/>
          <w:lang w:val="es-ES"/>
        </w:rPr>
      </w:pPr>
      <w:r>
        <w:rPr>
          <w:rFonts w:ascii="Calibri" w:hAnsi="Calibri"/>
          <w:sz w:val="20"/>
          <w:szCs w:val="24"/>
        </w:rPr>
        <w:fldChar w:fldCharType="end"/>
      </w:r>
    </w:p>
    <w:p w14:paraId="65FDE8F1" w14:textId="77777777" w:rsidR="001B7F7D" w:rsidRDefault="001B7F7D" w:rsidP="00940703">
      <w:pPr>
        <w:pStyle w:val="TextoNivel1"/>
      </w:pPr>
    </w:p>
    <w:p w14:paraId="58DE5B43" w14:textId="77777777" w:rsidR="00F369A8" w:rsidRDefault="00F369A8">
      <w:pPr>
        <w:spacing w:before="0" w:after="0"/>
        <w:jc w:val="left"/>
        <w:rPr>
          <w:rFonts w:ascii="Univers" w:hAnsi="Univers"/>
          <w:szCs w:val="20"/>
          <w:lang w:val="es-ES_tradnl"/>
        </w:rPr>
      </w:pPr>
      <w:r>
        <w:br w:type="page"/>
      </w:r>
    </w:p>
    <w:p w14:paraId="656000E4" w14:textId="77777777" w:rsidR="004656AB" w:rsidRPr="00C6652F" w:rsidRDefault="004656AB" w:rsidP="004656AB">
      <w:pPr>
        <w:pStyle w:val="Ttulo1"/>
      </w:pPr>
      <w:bookmarkStart w:id="4" w:name="_Toc445707709"/>
      <w:bookmarkStart w:id="5" w:name="_Toc529286016"/>
      <w:bookmarkStart w:id="6" w:name="_Toc12880046"/>
      <w:bookmarkStart w:id="7" w:name="_Toc47004997"/>
      <w:bookmarkStart w:id="8" w:name="_Toc127369370"/>
      <w:r w:rsidRPr="00C6652F">
        <w:lastRenderedPageBreak/>
        <w:t>Introducción</w:t>
      </w:r>
      <w:bookmarkEnd w:id="4"/>
      <w:bookmarkEnd w:id="5"/>
      <w:bookmarkEnd w:id="6"/>
      <w:bookmarkEnd w:id="7"/>
      <w:bookmarkEnd w:id="8"/>
    </w:p>
    <w:p w14:paraId="2F0F05B8" w14:textId="77777777" w:rsidR="004656AB" w:rsidRPr="00C6652F" w:rsidRDefault="004656AB" w:rsidP="004656AB">
      <w:pPr>
        <w:pStyle w:val="Ttulo2"/>
      </w:pPr>
      <w:bookmarkStart w:id="9" w:name="_Toc445707710"/>
      <w:bookmarkStart w:id="10" w:name="_Toc529286017"/>
      <w:bookmarkStart w:id="11" w:name="_Toc12880047"/>
      <w:bookmarkStart w:id="12" w:name="_Toc47004998"/>
      <w:bookmarkStart w:id="13" w:name="_Toc127369371"/>
      <w:bookmarkStart w:id="14" w:name="_Toc34991353"/>
      <w:bookmarkStart w:id="15" w:name="_Toc37034713"/>
      <w:r w:rsidRPr="00C6652F">
        <w:t>Objeto.</w:t>
      </w:r>
      <w:bookmarkEnd w:id="9"/>
      <w:bookmarkEnd w:id="10"/>
      <w:bookmarkEnd w:id="11"/>
      <w:bookmarkEnd w:id="12"/>
      <w:bookmarkEnd w:id="13"/>
    </w:p>
    <w:p w14:paraId="6E5B23FB" w14:textId="77777777" w:rsidR="004656AB" w:rsidRPr="00C6652F" w:rsidRDefault="00735C17" w:rsidP="004656AB">
      <w:r>
        <w:t>El objetivo de este documento es presentar los procedimientos a ejecutar para v</w:t>
      </w:r>
      <w:r w:rsidR="004656AB">
        <w:t xml:space="preserve">erificar y/o </w:t>
      </w:r>
      <w:r>
        <w:t>v</w:t>
      </w:r>
      <w:r w:rsidR="004656AB">
        <w:t xml:space="preserve">alidar el correcto funcionamiento de </w:t>
      </w:r>
      <w:r w:rsidR="007113A8">
        <w:t>la aplicación de Gestión de Configuraciones Offline</w:t>
      </w:r>
      <w:r>
        <w:t xml:space="preserve"> del </w:t>
      </w:r>
      <w:r w:rsidRPr="00561B17">
        <w:t>sistema ULISES V 5000 I</w:t>
      </w:r>
      <w:r>
        <w:t>.</w:t>
      </w:r>
    </w:p>
    <w:p w14:paraId="3980409B" w14:textId="77777777" w:rsidR="004656AB" w:rsidRPr="00C6652F" w:rsidRDefault="004656AB" w:rsidP="004656AB">
      <w:pPr>
        <w:pStyle w:val="Ttulo2"/>
      </w:pPr>
      <w:bookmarkStart w:id="16" w:name="_Toc306302611"/>
      <w:bookmarkStart w:id="17" w:name="_Toc445707711"/>
      <w:bookmarkStart w:id="18" w:name="_Toc529286018"/>
      <w:bookmarkStart w:id="19" w:name="_Toc12880048"/>
      <w:bookmarkStart w:id="20" w:name="_Toc47004999"/>
      <w:bookmarkStart w:id="21" w:name="_Toc127369372"/>
      <w:bookmarkStart w:id="22" w:name="_Toc48456572"/>
      <w:bookmarkStart w:id="23" w:name="_Toc221019110"/>
      <w:bookmarkStart w:id="24" w:name="_Toc274832497"/>
      <w:r w:rsidRPr="00C6652F">
        <w:t>Documentación de Referencia.</w:t>
      </w:r>
      <w:bookmarkEnd w:id="16"/>
      <w:bookmarkEnd w:id="17"/>
      <w:bookmarkEnd w:id="18"/>
      <w:bookmarkEnd w:id="19"/>
      <w:bookmarkEnd w:id="20"/>
      <w:bookmarkEnd w:id="21"/>
    </w:p>
    <w:p w14:paraId="083B4DDB" w14:textId="77777777" w:rsidR="004656AB" w:rsidRPr="00C6652F" w:rsidRDefault="004656AB" w:rsidP="004656AB">
      <w:pPr>
        <w:pStyle w:val="TextoNivel1"/>
        <w:rPr>
          <w:lang w:val="es-ES"/>
        </w:rPr>
      </w:pPr>
    </w:p>
    <w:tbl>
      <w:tblPr>
        <w:tblW w:w="9639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2268"/>
        <w:gridCol w:w="5529"/>
        <w:gridCol w:w="1417"/>
      </w:tblGrid>
      <w:tr w:rsidR="004656AB" w:rsidRPr="006D61EF" w14:paraId="245AD00C" w14:textId="77777777" w:rsidTr="0029640A">
        <w:trPr>
          <w:trHeight w:val="456"/>
        </w:trPr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269257" w14:textId="77777777" w:rsidR="004656AB" w:rsidRPr="006D61EF" w:rsidRDefault="004656AB" w:rsidP="0029640A">
            <w:pPr>
              <w:pStyle w:val="TextoTabla"/>
            </w:pPr>
            <w:r w:rsidRPr="006D61EF">
              <w:t>Id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C8EDE4" w14:textId="77777777" w:rsidR="004656AB" w:rsidRPr="006D61EF" w:rsidRDefault="004656AB" w:rsidP="0029640A">
            <w:pPr>
              <w:pStyle w:val="TextoTabla"/>
            </w:pPr>
            <w:r w:rsidRPr="006D61EF">
              <w:t>Código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5B3F4F" w14:textId="77777777" w:rsidR="004656AB" w:rsidRPr="006D61EF" w:rsidRDefault="004656AB" w:rsidP="0029640A">
            <w:pPr>
              <w:pStyle w:val="TextoTabla"/>
            </w:pPr>
            <w:r w:rsidRPr="006D61EF">
              <w:t xml:space="preserve">Descripción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98A0BA" w14:textId="77777777" w:rsidR="004656AB" w:rsidRPr="006D61EF" w:rsidRDefault="004656AB" w:rsidP="0029640A">
            <w:pPr>
              <w:pStyle w:val="TextoTabla"/>
            </w:pPr>
            <w:r w:rsidRPr="006D61EF">
              <w:t>Versión</w:t>
            </w:r>
          </w:p>
        </w:tc>
      </w:tr>
      <w:tr w:rsidR="004656AB" w:rsidRPr="00B76308" w14:paraId="518FABE8" w14:textId="77777777" w:rsidTr="005D4737">
        <w:tc>
          <w:tcPr>
            <w:tcW w:w="425" w:type="dxa"/>
          </w:tcPr>
          <w:p w14:paraId="4AEC12FB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  <w:r w:rsidRPr="00B76308">
              <w:rPr>
                <w:szCs w:val="24"/>
              </w:rPr>
              <w:t>[1]</w:t>
            </w:r>
          </w:p>
        </w:tc>
        <w:tc>
          <w:tcPr>
            <w:tcW w:w="2268" w:type="dxa"/>
          </w:tcPr>
          <w:p w14:paraId="5DA110FB" w14:textId="77777777" w:rsidR="004656AB" w:rsidRPr="00B76308" w:rsidRDefault="001319C9" w:rsidP="0029640A">
            <w:pPr>
              <w:pStyle w:val="TextoTabla"/>
              <w:rPr>
                <w:szCs w:val="24"/>
              </w:rPr>
            </w:pPr>
            <w:r w:rsidRPr="001319C9">
              <w:rPr>
                <w:szCs w:val="24"/>
              </w:rPr>
              <w:t>DT-A41-MTDT-03-26S0</w:t>
            </w:r>
          </w:p>
        </w:tc>
        <w:tc>
          <w:tcPr>
            <w:tcW w:w="5529" w:type="dxa"/>
          </w:tcPr>
          <w:p w14:paraId="0715594F" w14:textId="77777777" w:rsidR="004656AB" w:rsidRPr="00B76308" w:rsidRDefault="00CB19D6" w:rsidP="0029640A">
            <w:pPr>
              <w:pStyle w:val="TextoTabla"/>
              <w:rPr>
                <w:rFonts w:cs="Arial"/>
                <w:szCs w:val="24"/>
              </w:rPr>
            </w:pPr>
            <w:r w:rsidRPr="00CB19D6">
              <w:rPr>
                <w:rFonts w:cs="Arial"/>
                <w:szCs w:val="24"/>
              </w:rPr>
              <w:t>ULISES V 5000-I 2.6.X. Configuraciones Offline. Manual de Usuario</w:t>
            </w:r>
          </w:p>
        </w:tc>
        <w:tc>
          <w:tcPr>
            <w:tcW w:w="1417" w:type="dxa"/>
          </w:tcPr>
          <w:p w14:paraId="590FE34B" w14:textId="77777777" w:rsidR="004656AB" w:rsidRPr="00B76308" w:rsidRDefault="004656AB" w:rsidP="0029640A">
            <w:pPr>
              <w:pStyle w:val="TextoTabla"/>
              <w:rPr>
                <w:rFonts w:cs="Arial"/>
                <w:szCs w:val="24"/>
              </w:rPr>
            </w:pPr>
          </w:p>
        </w:tc>
      </w:tr>
      <w:tr w:rsidR="00CB19D6" w:rsidRPr="00B76308" w14:paraId="038AAC24" w14:textId="77777777" w:rsidTr="005D4737">
        <w:tc>
          <w:tcPr>
            <w:tcW w:w="425" w:type="dxa"/>
          </w:tcPr>
          <w:p w14:paraId="0FC2C032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  <w:r w:rsidRPr="00B76308">
              <w:rPr>
                <w:szCs w:val="24"/>
              </w:rPr>
              <w:t>[2]</w:t>
            </w:r>
          </w:p>
        </w:tc>
        <w:tc>
          <w:tcPr>
            <w:tcW w:w="2268" w:type="dxa"/>
          </w:tcPr>
          <w:p w14:paraId="3D53FAA2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  <w:r w:rsidRPr="00CB19D6">
              <w:rPr>
                <w:szCs w:val="24"/>
              </w:rPr>
              <w:t>DT-A41-MTDT-01-26S0</w:t>
            </w:r>
          </w:p>
        </w:tc>
        <w:tc>
          <w:tcPr>
            <w:tcW w:w="5529" w:type="dxa"/>
          </w:tcPr>
          <w:p w14:paraId="59C2E2BB" w14:textId="77777777" w:rsidR="00CB19D6" w:rsidRPr="00561B17" w:rsidRDefault="00CB19D6" w:rsidP="00AD500F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ULISES V 5000-I 2.5.X. Manual de usuario de la Aplicación de Configuración</w:t>
            </w:r>
          </w:p>
        </w:tc>
        <w:tc>
          <w:tcPr>
            <w:tcW w:w="1417" w:type="dxa"/>
          </w:tcPr>
          <w:p w14:paraId="2480FD85" w14:textId="77777777" w:rsidR="00CB19D6" w:rsidRPr="00B76308" w:rsidRDefault="00CB19D6" w:rsidP="0029640A">
            <w:pPr>
              <w:pStyle w:val="TextoTabla"/>
              <w:rPr>
                <w:rFonts w:cs="Arial"/>
                <w:szCs w:val="24"/>
              </w:rPr>
            </w:pPr>
          </w:p>
        </w:tc>
      </w:tr>
      <w:tr w:rsidR="00CB19D6" w:rsidRPr="00C65D6A" w14:paraId="79D4A815" w14:textId="77777777" w:rsidTr="005D4737">
        <w:tc>
          <w:tcPr>
            <w:tcW w:w="425" w:type="dxa"/>
          </w:tcPr>
          <w:p w14:paraId="79FA85DD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  <w:r w:rsidRPr="00B76308">
              <w:rPr>
                <w:szCs w:val="24"/>
              </w:rPr>
              <w:t>[3]</w:t>
            </w:r>
          </w:p>
        </w:tc>
        <w:tc>
          <w:tcPr>
            <w:tcW w:w="2268" w:type="dxa"/>
          </w:tcPr>
          <w:p w14:paraId="1AEE769C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4948F3F2" w14:textId="77777777" w:rsidR="00CB19D6" w:rsidRPr="00B76308" w:rsidRDefault="00CB19D6" w:rsidP="0029640A">
            <w:pPr>
              <w:pStyle w:val="TextoTabla"/>
              <w:rPr>
                <w:rFonts w:cs="Arial"/>
                <w:szCs w:val="24"/>
              </w:rPr>
            </w:pPr>
          </w:p>
        </w:tc>
        <w:tc>
          <w:tcPr>
            <w:tcW w:w="1417" w:type="dxa"/>
          </w:tcPr>
          <w:p w14:paraId="0EC36A60" w14:textId="77777777" w:rsidR="00CB19D6" w:rsidRPr="00B76308" w:rsidRDefault="00CB19D6" w:rsidP="0029640A">
            <w:pPr>
              <w:pStyle w:val="TextoTabla"/>
              <w:rPr>
                <w:rFonts w:cs="Arial"/>
                <w:szCs w:val="24"/>
              </w:rPr>
            </w:pPr>
          </w:p>
        </w:tc>
      </w:tr>
      <w:tr w:rsidR="00CB19D6" w:rsidRPr="00C65D6A" w14:paraId="00646493" w14:textId="77777777" w:rsidTr="005D4737">
        <w:tc>
          <w:tcPr>
            <w:tcW w:w="425" w:type="dxa"/>
          </w:tcPr>
          <w:p w14:paraId="6E412B35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55237A94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4D225003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38647189" w14:textId="77777777" w:rsidR="00CB19D6" w:rsidRPr="00B76308" w:rsidRDefault="00CB19D6" w:rsidP="0029640A">
            <w:pPr>
              <w:pStyle w:val="TextoTabla"/>
              <w:rPr>
                <w:rFonts w:cs="Arial"/>
                <w:szCs w:val="24"/>
              </w:rPr>
            </w:pPr>
          </w:p>
        </w:tc>
      </w:tr>
      <w:tr w:rsidR="00CB19D6" w:rsidRPr="00C65D6A" w14:paraId="14E150F9" w14:textId="77777777" w:rsidTr="005D4737">
        <w:tc>
          <w:tcPr>
            <w:tcW w:w="425" w:type="dxa"/>
          </w:tcPr>
          <w:p w14:paraId="2672F9AD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23E12403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0F2F57DE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264A8BC8" w14:textId="77777777" w:rsidR="00CB19D6" w:rsidRPr="00B76308" w:rsidRDefault="00CB19D6" w:rsidP="0029640A">
            <w:pPr>
              <w:pStyle w:val="TextoTabla"/>
              <w:rPr>
                <w:rFonts w:cs="Arial"/>
                <w:szCs w:val="24"/>
              </w:rPr>
            </w:pPr>
          </w:p>
        </w:tc>
      </w:tr>
      <w:tr w:rsidR="00CB19D6" w:rsidRPr="00C65D6A" w14:paraId="5253D73C" w14:textId="77777777" w:rsidTr="005D4737">
        <w:tc>
          <w:tcPr>
            <w:tcW w:w="425" w:type="dxa"/>
          </w:tcPr>
          <w:p w14:paraId="22EC27B7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58BC675A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4ED5D9A9" w14:textId="77777777" w:rsidR="00CB19D6" w:rsidRPr="00B76308" w:rsidRDefault="00CB19D6" w:rsidP="0029640A">
            <w:pPr>
              <w:pStyle w:val="TextoTabla"/>
              <w:rPr>
                <w:rFonts w:cs="Arial"/>
                <w:szCs w:val="24"/>
              </w:rPr>
            </w:pPr>
          </w:p>
        </w:tc>
        <w:tc>
          <w:tcPr>
            <w:tcW w:w="1417" w:type="dxa"/>
          </w:tcPr>
          <w:p w14:paraId="7D0C0CCC" w14:textId="77777777" w:rsidR="00CB19D6" w:rsidRPr="00B76308" w:rsidRDefault="00CB19D6" w:rsidP="0029640A">
            <w:pPr>
              <w:pStyle w:val="TextoTabla"/>
              <w:rPr>
                <w:rFonts w:cs="Arial"/>
                <w:szCs w:val="24"/>
              </w:rPr>
            </w:pPr>
          </w:p>
        </w:tc>
      </w:tr>
      <w:tr w:rsidR="00CB19D6" w:rsidRPr="00C65D6A" w14:paraId="4A978109" w14:textId="77777777" w:rsidTr="005D4737">
        <w:tc>
          <w:tcPr>
            <w:tcW w:w="425" w:type="dxa"/>
          </w:tcPr>
          <w:p w14:paraId="7574ECA4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21A7333C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26654EC1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178B004E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</w:tr>
      <w:tr w:rsidR="00CB19D6" w:rsidRPr="00C65D6A" w14:paraId="0BFA0A15" w14:textId="77777777" w:rsidTr="005D4737">
        <w:tc>
          <w:tcPr>
            <w:tcW w:w="425" w:type="dxa"/>
          </w:tcPr>
          <w:p w14:paraId="313E01CC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32D7CC8C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1BCEDDBE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6A1D956B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</w:tr>
      <w:tr w:rsidR="00CB19D6" w:rsidRPr="00C65D6A" w14:paraId="5433438B" w14:textId="77777777" w:rsidTr="005D4737">
        <w:tc>
          <w:tcPr>
            <w:tcW w:w="425" w:type="dxa"/>
          </w:tcPr>
          <w:p w14:paraId="126183CD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4209FD7B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144E1F65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141712A7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</w:tr>
      <w:tr w:rsidR="00CB19D6" w:rsidRPr="00C65D6A" w14:paraId="69D12001" w14:textId="77777777" w:rsidTr="005D4737">
        <w:tc>
          <w:tcPr>
            <w:tcW w:w="425" w:type="dxa"/>
          </w:tcPr>
          <w:p w14:paraId="4DB31226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69CC0FCC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5486F6B3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58B318F4" w14:textId="77777777" w:rsidR="00CB19D6" w:rsidRPr="00B76308" w:rsidRDefault="00CB19D6" w:rsidP="0029640A">
            <w:pPr>
              <w:pStyle w:val="TextoTabla"/>
              <w:rPr>
                <w:szCs w:val="24"/>
              </w:rPr>
            </w:pPr>
          </w:p>
        </w:tc>
      </w:tr>
    </w:tbl>
    <w:p w14:paraId="16C5BEA0" w14:textId="5008C8D8" w:rsidR="004656AB" w:rsidRPr="00C6652F" w:rsidRDefault="004656AB" w:rsidP="004656AB">
      <w:pPr>
        <w:pStyle w:val="PiedeIlustracion"/>
      </w:pPr>
      <w:bookmarkStart w:id="25" w:name="_Toc304809452"/>
      <w:bookmarkStart w:id="26" w:name="_Toc445707745"/>
      <w:bookmarkStart w:id="27" w:name="_Toc520880672"/>
      <w:bookmarkStart w:id="28" w:name="_Toc12880122"/>
      <w:bookmarkStart w:id="29" w:name="_Toc47005049"/>
      <w:bookmarkStart w:id="30" w:name="_Toc127369397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474B6E">
        <w:rPr>
          <w:noProof/>
        </w:rPr>
        <w:t>1</w:t>
      </w:r>
      <w:r>
        <w:rPr>
          <w:noProof/>
        </w:rPr>
        <w:fldChar w:fldCharType="end"/>
      </w:r>
      <w:r w:rsidRPr="00C6652F">
        <w:t>. Documentación de Referencia</w:t>
      </w:r>
      <w:bookmarkEnd w:id="25"/>
      <w:bookmarkEnd w:id="26"/>
      <w:bookmarkEnd w:id="27"/>
      <w:bookmarkEnd w:id="28"/>
      <w:bookmarkEnd w:id="29"/>
      <w:bookmarkEnd w:id="30"/>
    </w:p>
    <w:p w14:paraId="3B2EC80F" w14:textId="77777777" w:rsidR="004656AB" w:rsidRPr="00C6652F" w:rsidRDefault="004656AB" w:rsidP="004656AB"/>
    <w:p w14:paraId="0CBDA951" w14:textId="77777777" w:rsidR="004656AB" w:rsidRPr="00C6652F" w:rsidRDefault="004656AB" w:rsidP="004656AB"/>
    <w:p w14:paraId="63152EF0" w14:textId="77777777" w:rsidR="00703F18" w:rsidRPr="00561B17" w:rsidRDefault="00703F18" w:rsidP="00703F18">
      <w:pPr>
        <w:pStyle w:val="Ttulo1"/>
        <w:spacing w:line="240" w:lineRule="auto"/>
      </w:pPr>
      <w:bookmarkStart w:id="31" w:name="_Toc354132928"/>
      <w:bookmarkStart w:id="32" w:name="_Toc450895036"/>
      <w:bookmarkStart w:id="33" w:name="_Toc517422012"/>
      <w:bookmarkStart w:id="34" w:name="_Toc12878136"/>
      <w:bookmarkStart w:id="35" w:name="_Toc106012589"/>
      <w:bookmarkStart w:id="36" w:name="_Toc127369373"/>
      <w:bookmarkEnd w:id="14"/>
      <w:bookmarkEnd w:id="15"/>
      <w:bookmarkEnd w:id="22"/>
      <w:bookmarkEnd w:id="23"/>
      <w:bookmarkEnd w:id="24"/>
      <w:r w:rsidRPr="00561B17">
        <w:lastRenderedPageBreak/>
        <w:t>Descripción del entorno de Pruebas</w:t>
      </w:r>
      <w:bookmarkEnd w:id="31"/>
      <w:bookmarkEnd w:id="32"/>
      <w:bookmarkEnd w:id="33"/>
      <w:bookmarkEnd w:id="34"/>
      <w:bookmarkEnd w:id="35"/>
      <w:bookmarkEnd w:id="36"/>
    </w:p>
    <w:p w14:paraId="3EB694F7" w14:textId="77777777" w:rsidR="00703F18" w:rsidRPr="00561B17" w:rsidRDefault="00703F18" w:rsidP="00703F18">
      <w:pPr>
        <w:pStyle w:val="Ttulo2"/>
      </w:pPr>
      <w:bookmarkStart w:id="37" w:name="_Toc354132929"/>
      <w:bookmarkStart w:id="38" w:name="_Toc450895037"/>
      <w:bookmarkStart w:id="39" w:name="_Toc517422013"/>
      <w:bookmarkStart w:id="40" w:name="_Toc12878137"/>
      <w:bookmarkStart w:id="41" w:name="_Toc106012590"/>
      <w:bookmarkStart w:id="42" w:name="_Toc127369374"/>
      <w:r w:rsidRPr="00561B17">
        <w:t>Elementos a Probar</w:t>
      </w:r>
      <w:bookmarkEnd w:id="37"/>
      <w:bookmarkEnd w:id="38"/>
      <w:bookmarkEnd w:id="39"/>
      <w:bookmarkEnd w:id="40"/>
      <w:bookmarkEnd w:id="41"/>
      <w:bookmarkEnd w:id="42"/>
    </w:p>
    <w:p w14:paraId="7D7D9128" w14:textId="77777777" w:rsidR="00703F18" w:rsidRPr="0014640F" w:rsidRDefault="00703F18" w:rsidP="00703F18">
      <w:bookmarkStart w:id="43" w:name="_Toc354132930"/>
      <w:bookmarkStart w:id="44" w:name="_Toc450895038"/>
      <w:bookmarkStart w:id="45" w:name="_Toc517422014"/>
      <w:bookmarkStart w:id="46" w:name="_Toc12878138"/>
      <w:bookmarkStart w:id="47" w:name="_Toc106012591"/>
      <w:r w:rsidRPr="0014640F">
        <w:t xml:space="preserve">Sistema </w:t>
      </w:r>
      <w:r>
        <w:t xml:space="preserve">de Gestión de Configuraciones Offline </w:t>
      </w:r>
      <w:r w:rsidRPr="0014640F">
        <w:t xml:space="preserve">SCV ULISES V 5000 I. Como tal, el sistema gestiona un número variable de </w:t>
      </w:r>
      <w:r>
        <w:t xml:space="preserve">configuraciones offline </w:t>
      </w:r>
      <w:r w:rsidRPr="0014640F">
        <w:t xml:space="preserve">a través de </w:t>
      </w:r>
      <w:r>
        <w:t>una aplicación web.</w:t>
      </w:r>
    </w:p>
    <w:p w14:paraId="5536AC08" w14:textId="77777777" w:rsidR="00703F18" w:rsidRPr="0014640F" w:rsidRDefault="00703F18" w:rsidP="00703F18">
      <w:r w:rsidRPr="0014640F">
        <w:t xml:space="preserve">En cada caso, se determinará la </w:t>
      </w:r>
      <w:r>
        <w:t xml:space="preserve">funcionalidad </w:t>
      </w:r>
      <w:r w:rsidRPr="0014640F">
        <w:t>en cuanto a</w:t>
      </w:r>
      <w:r>
        <w:t xml:space="preserve"> tratamiento, modificación y mantenimiento de las configuraciones offline instaladas en el sistema.</w:t>
      </w:r>
    </w:p>
    <w:p w14:paraId="2D729C87" w14:textId="77777777" w:rsidR="00703F18" w:rsidRPr="00561B17" w:rsidRDefault="00703F18" w:rsidP="00703F18">
      <w:pPr>
        <w:pStyle w:val="Ttulo2"/>
      </w:pPr>
      <w:bookmarkStart w:id="48" w:name="_Toc127369375"/>
      <w:r>
        <w:t>I</w:t>
      </w:r>
      <w:r w:rsidRPr="00561B17">
        <w:t xml:space="preserve">nstrumentación y </w:t>
      </w:r>
      <w:r w:rsidRPr="004D00AF">
        <w:t>elementos</w:t>
      </w:r>
      <w:r w:rsidRPr="00561B17">
        <w:t xml:space="preserve"> asociados</w:t>
      </w:r>
      <w:bookmarkEnd w:id="43"/>
      <w:bookmarkEnd w:id="44"/>
      <w:bookmarkEnd w:id="45"/>
      <w:bookmarkEnd w:id="46"/>
      <w:bookmarkEnd w:id="47"/>
      <w:bookmarkEnd w:id="48"/>
    </w:p>
    <w:p w14:paraId="20EBB6EB" w14:textId="77777777" w:rsidR="00703F18" w:rsidRPr="00561B17" w:rsidRDefault="00703F18" w:rsidP="00703F18">
      <w:bookmarkStart w:id="49" w:name="OLE_LINK3"/>
      <w:r>
        <w:t>No se requieren.</w:t>
      </w:r>
    </w:p>
    <w:p w14:paraId="0DD520FA" w14:textId="77777777" w:rsidR="00703F18" w:rsidRPr="00561B17" w:rsidRDefault="00703F18" w:rsidP="00703F18">
      <w:pPr>
        <w:pStyle w:val="Ttulo2"/>
      </w:pPr>
      <w:bookmarkStart w:id="50" w:name="_Toc354132931"/>
      <w:bookmarkStart w:id="51" w:name="_Toc450895039"/>
      <w:bookmarkStart w:id="52" w:name="_Toc517422015"/>
      <w:bookmarkStart w:id="53" w:name="_Toc12878139"/>
      <w:bookmarkStart w:id="54" w:name="_Toc106012592"/>
      <w:bookmarkStart w:id="55" w:name="_Toc127369376"/>
      <w:bookmarkEnd w:id="49"/>
      <w:r w:rsidRPr="00561B17">
        <w:t>Entorno de pruebas.</w:t>
      </w:r>
      <w:bookmarkEnd w:id="50"/>
      <w:bookmarkEnd w:id="51"/>
      <w:bookmarkEnd w:id="52"/>
      <w:bookmarkEnd w:id="53"/>
      <w:bookmarkEnd w:id="54"/>
      <w:bookmarkEnd w:id="55"/>
    </w:p>
    <w:p w14:paraId="445ED4DC" w14:textId="77777777" w:rsidR="00703F18" w:rsidRPr="00561B17" w:rsidRDefault="00703F18" w:rsidP="00703F18">
      <w:r w:rsidRPr="00561B17">
        <w:t>Los elementos de esta arquitectura, son los siguientes:</w:t>
      </w:r>
    </w:p>
    <w:p w14:paraId="0518E50D" w14:textId="77777777" w:rsidR="00703F18" w:rsidRPr="00561B17" w:rsidRDefault="00703F18" w:rsidP="00703F18">
      <w:pPr>
        <w:ind w:left="708"/>
      </w:pPr>
      <w:r w:rsidRPr="00561B17">
        <w:rPr>
          <w:u w:val="single"/>
        </w:rPr>
        <w:t>Servidor U5KI</w:t>
      </w:r>
      <w:r w:rsidRPr="00561B17">
        <w:t>. Ordenador de Gestión del Sistema U5KI. Puede ser simple o en CLUSTER.</w:t>
      </w:r>
    </w:p>
    <w:p w14:paraId="2717D122" w14:textId="77777777" w:rsidR="00703F18" w:rsidRPr="00561B17" w:rsidRDefault="00703F18" w:rsidP="00703F18">
      <w:pPr>
        <w:ind w:left="708"/>
      </w:pPr>
      <w:r w:rsidRPr="00561B17">
        <w:rPr>
          <w:u w:val="single"/>
        </w:rPr>
        <w:t>PSSE-PSSO</w:t>
      </w:r>
      <w:r w:rsidRPr="00561B17">
        <w:t>: Consolas de Configuración y Mantenimiento. Basada en Ordenador PC-Compatible. Se accede a los servicios de configuración y mantenimiento a través de un simple explorador WEB.</w:t>
      </w:r>
    </w:p>
    <w:p w14:paraId="57BEBBAC" w14:textId="77777777" w:rsidR="00703F18" w:rsidRPr="00561B17" w:rsidRDefault="00703F18" w:rsidP="00703F18">
      <w:pPr>
        <w:ind w:left="708"/>
      </w:pPr>
      <w:r>
        <w:rPr>
          <w:u w:val="single"/>
        </w:rPr>
        <w:t xml:space="preserve">Puesto 1, Puesto 2, </w:t>
      </w:r>
      <w:r w:rsidRPr="00561B17">
        <w:rPr>
          <w:u w:val="single"/>
        </w:rPr>
        <w:t>Puesto 3</w:t>
      </w:r>
      <w:r>
        <w:rPr>
          <w:u w:val="single"/>
        </w:rPr>
        <w:t>, Puesto 4</w:t>
      </w:r>
      <w:r w:rsidRPr="00561B17">
        <w:t>: Puestos de Operador basados en ordenador PC compatible, con la aplicación del terminal de voz del sistema U5KI.</w:t>
      </w:r>
    </w:p>
    <w:p w14:paraId="4B32A9C6" w14:textId="77777777" w:rsidR="0014640F" w:rsidRPr="0014640F" w:rsidRDefault="0014640F" w:rsidP="0014640F">
      <w:pPr>
        <w:pStyle w:val="TextoNivel1"/>
      </w:pPr>
    </w:p>
    <w:p w14:paraId="71A7E72B" w14:textId="77777777" w:rsidR="004656AB" w:rsidRPr="00C6652F" w:rsidRDefault="004656AB" w:rsidP="004656AB">
      <w:pPr>
        <w:pStyle w:val="Ttulo1"/>
      </w:pPr>
      <w:bookmarkStart w:id="56" w:name="_Toc445707721"/>
      <w:bookmarkStart w:id="57" w:name="_Toc529286032"/>
      <w:bookmarkStart w:id="58" w:name="_Toc12880062"/>
      <w:bookmarkStart w:id="59" w:name="_Toc47005009"/>
      <w:bookmarkStart w:id="60" w:name="_Toc127369377"/>
      <w:r w:rsidRPr="00C6652F">
        <w:lastRenderedPageBreak/>
        <w:t>Relación de Casos de Prueba</w:t>
      </w:r>
      <w:bookmarkEnd w:id="56"/>
      <w:bookmarkEnd w:id="57"/>
      <w:bookmarkEnd w:id="58"/>
      <w:bookmarkEnd w:id="59"/>
      <w:bookmarkEnd w:id="60"/>
    </w:p>
    <w:p w14:paraId="515C5F72" w14:textId="77777777" w:rsidR="004656AB" w:rsidRPr="00C6652F" w:rsidRDefault="004656AB" w:rsidP="004656AB">
      <w:r w:rsidRPr="00C6652F">
        <w:t>Los casos de prueba que se incluyen en este protocolo, se organizan en los siguientes grupos:</w:t>
      </w:r>
    </w:p>
    <w:p w14:paraId="5FC677F2" w14:textId="77777777" w:rsidR="004656AB" w:rsidRDefault="00135E97" w:rsidP="004656AB">
      <w:pPr>
        <w:pStyle w:val="Ttulo2"/>
      </w:pPr>
      <w:bookmarkStart w:id="61" w:name="_Toc127369378"/>
      <w:r>
        <w:t>Pruebas Genéricas</w:t>
      </w:r>
      <w:bookmarkEnd w:id="61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2693"/>
        <w:gridCol w:w="5301"/>
      </w:tblGrid>
      <w:tr w:rsidR="00135E97" w:rsidRPr="00135E97" w14:paraId="21AFACCF" w14:textId="77777777" w:rsidTr="005D4737">
        <w:trPr>
          <w:tblHeader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5BF46F74" w14:textId="77777777" w:rsidR="00135E97" w:rsidRPr="00135E97" w:rsidRDefault="00135E97" w:rsidP="00135E97">
            <w:pPr>
              <w:spacing w:line="240" w:lineRule="auto"/>
              <w:rPr>
                <w:color w:val="FFFFFF" w:themeColor="background1"/>
              </w:rPr>
            </w:pPr>
            <w:r w:rsidRPr="00135E97">
              <w:rPr>
                <w:color w:val="FFFFFF" w:themeColor="background1"/>
              </w:rPr>
              <w:t>Grupo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4B64AE99" w14:textId="77777777" w:rsidR="00135E97" w:rsidRPr="00135E97" w:rsidRDefault="00135E97" w:rsidP="00135E97">
            <w:pPr>
              <w:spacing w:line="240" w:lineRule="auto"/>
              <w:rPr>
                <w:color w:val="FFFFFF" w:themeColor="background1"/>
              </w:rPr>
            </w:pPr>
            <w:r w:rsidRPr="00135E97">
              <w:rPr>
                <w:color w:val="FFFFFF" w:themeColor="background1"/>
              </w:rPr>
              <w:t>ID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708B0E47" w14:textId="77777777" w:rsidR="00135E97" w:rsidRPr="00135E97" w:rsidRDefault="00135E97" w:rsidP="00135E97">
            <w:pPr>
              <w:spacing w:line="240" w:lineRule="auto"/>
              <w:rPr>
                <w:color w:val="FFFFFF" w:themeColor="background1"/>
              </w:rPr>
            </w:pPr>
            <w:r w:rsidRPr="00135E97">
              <w:rPr>
                <w:color w:val="FFFFFF" w:themeColor="background1"/>
              </w:rPr>
              <w:t>Caso de Prueba</w:t>
            </w:r>
          </w:p>
        </w:tc>
      </w:tr>
      <w:tr w:rsidR="00135E97" w:rsidRPr="00135E97" w14:paraId="32E75BEF" w14:textId="77777777" w:rsidTr="005D4737">
        <w:trPr>
          <w:jc w:val="center"/>
        </w:trPr>
        <w:tc>
          <w:tcPr>
            <w:tcW w:w="3596" w:type="dxa"/>
            <w:gridSpan w:val="2"/>
            <w:shd w:val="clear" w:color="auto" w:fill="auto"/>
          </w:tcPr>
          <w:p w14:paraId="6B855424" w14:textId="77777777" w:rsidR="00135E97" w:rsidRPr="00135E97" w:rsidRDefault="00135E97" w:rsidP="00135E97">
            <w:pPr>
              <w:spacing w:line="240" w:lineRule="auto"/>
              <w:rPr>
                <w:rFonts w:cs="Arial"/>
                <w:szCs w:val="20"/>
              </w:rPr>
            </w:pPr>
            <w:r w:rsidRPr="00135E97">
              <w:t>Pruebas Genéricas.</w:t>
            </w:r>
          </w:p>
        </w:tc>
        <w:tc>
          <w:tcPr>
            <w:tcW w:w="5301" w:type="dxa"/>
            <w:shd w:val="clear" w:color="auto" w:fill="auto"/>
          </w:tcPr>
          <w:p w14:paraId="74F9EC33" w14:textId="77777777" w:rsidR="00135E97" w:rsidRPr="00135E97" w:rsidRDefault="00135E97" w:rsidP="00135E97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135E97" w:rsidRPr="00850F84" w14:paraId="1F21BCB2" w14:textId="77777777" w:rsidTr="005D4737">
        <w:trPr>
          <w:jc w:val="center"/>
        </w:trPr>
        <w:tc>
          <w:tcPr>
            <w:tcW w:w="903" w:type="dxa"/>
            <w:shd w:val="clear" w:color="auto" w:fill="auto"/>
          </w:tcPr>
          <w:p w14:paraId="70BEBFF4" w14:textId="77777777" w:rsidR="00135E97" w:rsidRPr="00850F84" w:rsidRDefault="00135E97" w:rsidP="00135E97">
            <w:pPr>
              <w:spacing w:line="240" w:lineRule="auto"/>
            </w:pPr>
          </w:p>
        </w:tc>
        <w:tc>
          <w:tcPr>
            <w:tcW w:w="2693" w:type="dxa"/>
            <w:shd w:val="clear" w:color="auto" w:fill="auto"/>
          </w:tcPr>
          <w:p w14:paraId="60D6F591" w14:textId="77777777" w:rsidR="00135E97" w:rsidRPr="00850F84" w:rsidRDefault="00135E97" w:rsidP="00135E97">
            <w:pPr>
              <w:spacing w:line="240" w:lineRule="auto"/>
            </w:pPr>
            <w:r w:rsidRPr="00850F84">
              <w:t>U5KI.</w:t>
            </w:r>
            <w:r>
              <w:t>OFF</w:t>
            </w:r>
            <w:r w:rsidRPr="00850F84">
              <w:t>.01.001</w:t>
            </w:r>
          </w:p>
        </w:tc>
        <w:tc>
          <w:tcPr>
            <w:tcW w:w="5301" w:type="dxa"/>
            <w:shd w:val="clear" w:color="auto" w:fill="auto"/>
          </w:tcPr>
          <w:p w14:paraId="31979451" w14:textId="77777777" w:rsidR="00135E97" w:rsidRPr="00850F84" w:rsidRDefault="00135E97" w:rsidP="00135E97">
            <w:pPr>
              <w:spacing w:line="240" w:lineRule="auto"/>
            </w:pPr>
            <w:r w:rsidRPr="00850F84">
              <w:t>Inspección de la Instalación.</w:t>
            </w:r>
          </w:p>
        </w:tc>
      </w:tr>
      <w:tr w:rsidR="00135E97" w:rsidRPr="00850F84" w14:paraId="55CEDF5B" w14:textId="77777777" w:rsidTr="005D4737">
        <w:trPr>
          <w:jc w:val="center"/>
        </w:trPr>
        <w:tc>
          <w:tcPr>
            <w:tcW w:w="903" w:type="dxa"/>
            <w:shd w:val="clear" w:color="auto" w:fill="auto"/>
          </w:tcPr>
          <w:p w14:paraId="6C50C743" w14:textId="77777777" w:rsidR="00135E97" w:rsidRPr="00850F84" w:rsidRDefault="00135E97" w:rsidP="00135E97">
            <w:pPr>
              <w:spacing w:line="240" w:lineRule="auto"/>
            </w:pPr>
          </w:p>
        </w:tc>
        <w:tc>
          <w:tcPr>
            <w:tcW w:w="2693" w:type="dxa"/>
            <w:shd w:val="clear" w:color="auto" w:fill="auto"/>
          </w:tcPr>
          <w:p w14:paraId="71F943EE" w14:textId="77777777" w:rsidR="00135E97" w:rsidRPr="00850F84" w:rsidRDefault="00135E97" w:rsidP="00135E97">
            <w:pPr>
              <w:spacing w:line="240" w:lineRule="auto"/>
            </w:pPr>
            <w:r w:rsidRPr="00850F84">
              <w:t>U5KI.</w:t>
            </w:r>
            <w:r>
              <w:t>OFF</w:t>
            </w:r>
            <w:r w:rsidRPr="00850F84">
              <w:t>.01.002</w:t>
            </w:r>
          </w:p>
        </w:tc>
        <w:tc>
          <w:tcPr>
            <w:tcW w:w="5301" w:type="dxa"/>
            <w:shd w:val="clear" w:color="auto" w:fill="auto"/>
          </w:tcPr>
          <w:p w14:paraId="02B00590" w14:textId="77777777" w:rsidR="00135E97" w:rsidRPr="00850F84" w:rsidRDefault="00135E97" w:rsidP="00135E97">
            <w:pPr>
              <w:spacing w:line="240" w:lineRule="auto"/>
            </w:pPr>
            <w:r w:rsidRPr="00850F84">
              <w:t>Arranque de</w:t>
            </w:r>
            <w:r w:rsidR="00396AC4">
              <w:t xml:space="preserve"> la</w:t>
            </w:r>
            <w:r w:rsidRPr="00850F84">
              <w:t xml:space="preserve"> Aplicación.</w:t>
            </w:r>
          </w:p>
          <w:p w14:paraId="35D221C8" w14:textId="77777777" w:rsidR="00135E97" w:rsidRPr="00850F84" w:rsidRDefault="00396AC4" w:rsidP="00135E97">
            <w:pPr>
              <w:spacing w:line="240" w:lineRule="auto"/>
            </w:pPr>
            <w:r>
              <w:t>Entrada -</w:t>
            </w:r>
            <w:r w:rsidR="00135E97" w:rsidRPr="00850F84">
              <w:t xml:space="preserve"> Salida de Usuarios.</w:t>
            </w:r>
          </w:p>
          <w:p w14:paraId="5966BF89" w14:textId="77777777" w:rsidR="00135E97" w:rsidRPr="00850F84" w:rsidRDefault="00135E97" w:rsidP="00135E97">
            <w:pPr>
              <w:spacing w:line="240" w:lineRule="auto"/>
            </w:pPr>
            <w:r w:rsidRPr="00850F84">
              <w:t>Navegación.</w:t>
            </w:r>
          </w:p>
        </w:tc>
      </w:tr>
    </w:tbl>
    <w:p w14:paraId="7C5B982C" w14:textId="4A7B99A4" w:rsidR="004656AB" w:rsidRDefault="00284F04" w:rsidP="00284F04">
      <w:pPr>
        <w:pStyle w:val="Epgrafe"/>
        <w:numPr>
          <w:ilvl w:val="0"/>
          <w:numId w:val="0"/>
        </w:numPr>
      </w:pPr>
      <w:bookmarkStart w:id="62" w:name="_Toc127369398"/>
      <w:r>
        <w:t xml:space="preserve">Tabla </w:t>
      </w:r>
      <w:r w:rsidR="00964489">
        <w:fldChar w:fldCharType="begin"/>
      </w:r>
      <w:r w:rsidR="00964489">
        <w:instrText xml:space="preserve"> SEQ Tabla \* ARABIC </w:instrText>
      </w:r>
      <w:r w:rsidR="00964489">
        <w:fldChar w:fldCharType="separate"/>
      </w:r>
      <w:r w:rsidR="00474B6E">
        <w:rPr>
          <w:noProof/>
        </w:rPr>
        <w:t>2</w:t>
      </w:r>
      <w:r w:rsidR="00964489">
        <w:rPr>
          <w:noProof/>
        </w:rPr>
        <w:fldChar w:fldCharType="end"/>
      </w:r>
      <w:r>
        <w:t>. Casos de prueba. Pruebas Genéricas.</w:t>
      </w:r>
      <w:bookmarkEnd w:id="62"/>
    </w:p>
    <w:p w14:paraId="60E9C253" w14:textId="77777777" w:rsidR="00135E97" w:rsidRDefault="00135E97" w:rsidP="00135E97">
      <w:pPr>
        <w:pStyle w:val="Ttulo2"/>
      </w:pPr>
      <w:bookmarkStart w:id="63" w:name="_Toc127369379"/>
      <w:r>
        <w:t>Pruebas Funcionales</w:t>
      </w:r>
      <w:bookmarkEnd w:id="63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2693"/>
        <w:gridCol w:w="5301"/>
      </w:tblGrid>
      <w:tr w:rsidR="00135E97" w:rsidRPr="00135E97" w14:paraId="2C57AA08" w14:textId="77777777" w:rsidTr="005D4737">
        <w:trPr>
          <w:tblHeader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02D0CB30" w14:textId="77777777" w:rsidR="00135E97" w:rsidRPr="00135E97" w:rsidRDefault="00135E97" w:rsidP="005D4737">
            <w:pPr>
              <w:spacing w:line="240" w:lineRule="auto"/>
              <w:rPr>
                <w:color w:val="FFFFFF" w:themeColor="background1"/>
              </w:rPr>
            </w:pPr>
            <w:r w:rsidRPr="00135E97">
              <w:rPr>
                <w:color w:val="FFFFFF" w:themeColor="background1"/>
              </w:rPr>
              <w:t>Grupo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1F0FAC88" w14:textId="77777777" w:rsidR="00135E97" w:rsidRPr="00135E97" w:rsidRDefault="00135E97" w:rsidP="005D4737">
            <w:pPr>
              <w:spacing w:line="240" w:lineRule="auto"/>
              <w:rPr>
                <w:color w:val="FFFFFF" w:themeColor="background1"/>
              </w:rPr>
            </w:pPr>
            <w:r w:rsidRPr="00135E97">
              <w:rPr>
                <w:color w:val="FFFFFF" w:themeColor="background1"/>
              </w:rPr>
              <w:t>ID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375AAACF" w14:textId="77777777" w:rsidR="00135E97" w:rsidRPr="00135E97" w:rsidRDefault="00135E97" w:rsidP="005D4737">
            <w:pPr>
              <w:spacing w:line="240" w:lineRule="auto"/>
              <w:rPr>
                <w:color w:val="FFFFFF" w:themeColor="background1"/>
              </w:rPr>
            </w:pPr>
            <w:r w:rsidRPr="00135E97">
              <w:rPr>
                <w:color w:val="FFFFFF" w:themeColor="background1"/>
              </w:rPr>
              <w:t>Caso de Prueba</w:t>
            </w:r>
          </w:p>
        </w:tc>
      </w:tr>
      <w:tr w:rsidR="00135E97" w:rsidRPr="00135E97" w14:paraId="68B6C920" w14:textId="77777777" w:rsidTr="005D4737">
        <w:trPr>
          <w:jc w:val="center"/>
        </w:trPr>
        <w:tc>
          <w:tcPr>
            <w:tcW w:w="3596" w:type="dxa"/>
            <w:gridSpan w:val="2"/>
            <w:shd w:val="clear" w:color="auto" w:fill="auto"/>
          </w:tcPr>
          <w:p w14:paraId="3A22BEC9" w14:textId="77777777" w:rsidR="00135E97" w:rsidRPr="00135E97" w:rsidRDefault="00135E97" w:rsidP="00135E97">
            <w:pPr>
              <w:spacing w:line="240" w:lineRule="auto"/>
              <w:rPr>
                <w:rFonts w:cs="Arial"/>
                <w:szCs w:val="20"/>
              </w:rPr>
            </w:pPr>
            <w:r w:rsidRPr="00135E97">
              <w:t xml:space="preserve">Pruebas </w:t>
            </w:r>
            <w:r>
              <w:t>funcionales</w:t>
            </w:r>
            <w:r w:rsidRPr="00135E97">
              <w:t>.</w:t>
            </w:r>
          </w:p>
        </w:tc>
        <w:tc>
          <w:tcPr>
            <w:tcW w:w="5301" w:type="dxa"/>
            <w:shd w:val="clear" w:color="auto" w:fill="auto"/>
          </w:tcPr>
          <w:p w14:paraId="61FE029A" w14:textId="77777777" w:rsidR="00135E97" w:rsidRPr="00135E97" w:rsidRDefault="00135E97" w:rsidP="005D4737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AD22C3" w:rsidRPr="00850F84" w14:paraId="562B87FF" w14:textId="77777777" w:rsidTr="00B310B1">
        <w:trPr>
          <w:jc w:val="center"/>
        </w:trPr>
        <w:tc>
          <w:tcPr>
            <w:tcW w:w="903" w:type="dxa"/>
            <w:shd w:val="clear" w:color="auto" w:fill="auto"/>
          </w:tcPr>
          <w:p w14:paraId="474EC224" w14:textId="77777777" w:rsidR="00AD22C3" w:rsidRPr="00850F84" w:rsidRDefault="00AD22C3" w:rsidP="00B310B1">
            <w:pPr>
              <w:spacing w:line="240" w:lineRule="auto"/>
            </w:pPr>
          </w:p>
        </w:tc>
        <w:tc>
          <w:tcPr>
            <w:tcW w:w="2693" w:type="dxa"/>
            <w:shd w:val="clear" w:color="auto" w:fill="auto"/>
          </w:tcPr>
          <w:p w14:paraId="337AC009" w14:textId="77777777" w:rsidR="00AD22C3" w:rsidRPr="00850F84" w:rsidRDefault="00AD22C3" w:rsidP="00B310B1">
            <w:pPr>
              <w:spacing w:line="240" w:lineRule="auto"/>
            </w:pPr>
            <w:r w:rsidRPr="00850F84">
              <w:t>U5KI.</w:t>
            </w:r>
            <w:r>
              <w:t>OFF</w:t>
            </w:r>
            <w:r w:rsidRPr="00850F84">
              <w:t>.0</w:t>
            </w:r>
            <w:r>
              <w:t>2</w:t>
            </w:r>
            <w:r w:rsidRPr="00850F84">
              <w:t>.001</w:t>
            </w:r>
          </w:p>
        </w:tc>
        <w:tc>
          <w:tcPr>
            <w:tcW w:w="5301" w:type="dxa"/>
            <w:shd w:val="clear" w:color="auto" w:fill="auto"/>
          </w:tcPr>
          <w:p w14:paraId="0725F4C3" w14:textId="77777777" w:rsidR="00AD22C3" w:rsidRPr="00850F84" w:rsidRDefault="00AD22C3" w:rsidP="00B310B1">
            <w:pPr>
              <w:spacing w:line="240" w:lineRule="auto"/>
            </w:pPr>
            <w:r>
              <w:t>Operaciones configuración de producción</w:t>
            </w:r>
          </w:p>
        </w:tc>
      </w:tr>
      <w:tr w:rsidR="00D81AE4" w:rsidRPr="00850F84" w14:paraId="6BD855DE" w14:textId="77777777" w:rsidTr="00B310B1">
        <w:trPr>
          <w:jc w:val="center"/>
        </w:trPr>
        <w:tc>
          <w:tcPr>
            <w:tcW w:w="903" w:type="dxa"/>
            <w:shd w:val="clear" w:color="auto" w:fill="auto"/>
          </w:tcPr>
          <w:p w14:paraId="5F0D3374" w14:textId="77777777" w:rsidR="00D81AE4" w:rsidRPr="00850F84" w:rsidRDefault="00D81AE4" w:rsidP="00B310B1">
            <w:pPr>
              <w:spacing w:line="240" w:lineRule="auto"/>
            </w:pPr>
          </w:p>
        </w:tc>
        <w:tc>
          <w:tcPr>
            <w:tcW w:w="2693" w:type="dxa"/>
            <w:shd w:val="clear" w:color="auto" w:fill="auto"/>
          </w:tcPr>
          <w:p w14:paraId="187BBF9C" w14:textId="77777777" w:rsidR="00D81AE4" w:rsidRPr="00850F84" w:rsidRDefault="00D81AE4" w:rsidP="00B310B1">
            <w:pPr>
              <w:spacing w:line="240" w:lineRule="auto"/>
            </w:pPr>
            <w:r w:rsidRPr="00850F84">
              <w:t>U5KI.</w:t>
            </w:r>
            <w:r>
              <w:t>OFF</w:t>
            </w:r>
            <w:r w:rsidRPr="00850F84">
              <w:t>.0</w:t>
            </w:r>
            <w:r>
              <w:t>2</w:t>
            </w:r>
            <w:r w:rsidRPr="00850F84">
              <w:t>.00</w:t>
            </w:r>
            <w:r>
              <w:t>2</w:t>
            </w:r>
          </w:p>
        </w:tc>
        <w:tc>
          <w:tcPr>
            <w:tcW w:w="5301" w:type="dxa"/>
            <w:shd w:val="clear" w:color="auto" w:fill="auto"/>
          </w:tcPr>
          <w:p w14:paraId="5E728EAC" w14:textId="77777777" w:rsidR="00D81AE4" w:rsidRDefault="00D81AE4" w:rsidP="00B310B1">
            <w:pPr>
              <w:spacing w:line="240" w:lineRule="auto"/>
            </w:pPr>
            <w:r>
              <w:t>Exportar configuración</w:t>
            </w:r>
          </w:p>
        </w:tc>
      </w:tr>
      <w:tr w:rsidR="00D81AE4" w:rsidRPr="00850F84" w14:paraId="3A5CA5B3" w14:textId="77777777" w:rsidTr="00B310B1">
        <w:trPr>
          <w:jc w:val="center"/>
        </w:trPr>
        <w:tc>
          <w:tcPr>
            <w:tcW w:w="903" w:type="dxa"/>
            <w:shd w:val="clear" w:color="auto" w:fill="auto"/>
          </w:tcPr>
          <w:p w14:paraId="65630960" w14:textId="77777777" w:rsidR="00D81AE4" w:rsidRPr="00850F84" w:rsidRDefault="00D81AE4" w:rsidP="00B310B1">
            <w:pPr>
              <w:spacing w:line="240" w:lineRule="auto"/>
            </w:pPr>
          </w:p>
        </w:tc>
        <w:tc>
          <w:tcPr>
            <w:tcW w:w="2693" w:type="dxa"/>
            <w:shd w:val="clear" w:color="auto" w:fill="auto"/>
          </w:tcPr>
          <w:p w14:paraId="236B9F17" w14:textId="77777777" w:rsidR="00D81AE4" w:rsidRPr="00850F84" w:rsidRDefault="00D81AE4" w:rsidP="00B310B1">
            <w:pPr>
              <w:spacing w:line="240" w:lineRule="auto"/>
            </w:pPr>
            <w:r w:rsidRPr="00850F84">
              <w:t>U5KI.</w:t>
            </w:r>
            <w:r>
              <w:t>OFF</w:t>
            </w:r>
            <w:r w:rsidRPr="00850F84">
              <w:t>.0</w:t>
            </w:r>
            <w:r>
              <w:t>2</w:t>
            </w:r>
            <w:r w:rsidRPr="00850F84">
              <w:t>.00</w:t>
            </w:r>
            <w:r>
              <w:t>3</w:t>
            </w:r>
          </w:p>
        </w:tc>
        <w:tc>
          <w:tcPr>
            <w:tcW w:w="5301" w:type="dxa"/>
            <w:shd w:val="clear" w:color="auto" w:fill="auto"/>
          </w:tcPr>
          <w:p w14:paraId="72C2E874" w14:textId="77777777" w:rsidR="00D81AE4" w:rsidRDefault="00D81AE4" w:rsidP="00B310B1">
            <w:pPr>
              <w:spacing w:line="240" w:lineRule="auto"/>
            </w:pPr>
            <w:r>
              <w:t>Copiar configuración</w:t>
            </w:r>
          </w:p>
        </w:tc>
      </w:tr>
      <w:tr w:rsidR="00135E97" w:rsidRPr="00850F84" w14:paraId="2DDCEFDE" w14:textId="77777777" w:rsidTr="005D4737">
        <w:trPr>
          <w:jc w:val="center"/>
        </w:trPr>
        <w:tc>
          <w:tcPr>
            <w:tcW w:w="903" w:type="dxa"/>
            <w:shd w:val="clear" w:color="auto" w:fill="auto"/>
          </w:tcPr>
          <w:p w14:paraId="0F4D8BBD" w14:textId="77777777" w:rsidR="00135E97" w:rsidRPr="00850F84" w:rsidRDefault="00135E97" w:rsidP="005D4737">
            <w:pPr>
              <w:spacing w:line="240" w:lineRule="auto"/>
            </w:pPr>
          </w:p>
        </w:tc>
        <w:tc>
          <w:tcPr>
            <w:tcW w:w="2693" w:type="dxa"/>
            <w:shd w:val="clear" w:color="auto" w:fill="auto"/>
          </w:tcPr>
          <w:p w14:paraId="2CF67E9E" w14:textId="77777777" w:rsidR="00135E97" w:rsidRPr="00850F84" w:rsidRDefault="00D81AE4" w:rsidP="00135E97">
            <w:pPr>
              <w:spacing w:line="240" w:lineRule="auto"/>
            </w:pPr>
            <w:r w:rsidRPr="00850F84">
              <w:t>U5KI.</w:t>
            </w:r>
            <w:r>
              <w:t>OFF</w:t>
            </w:r>
            <w:r w:rsidRPr="00850F84">
              <w:t>.0</w:t>
            </w:r>
            <w:r>
              <w:t>2</w:t>
            </w:r>
            <w:r w:rsidRPr="00850F84">
              <w:t>.00</w:t>
            </w:r>
            <w:r>
              <w:t>4</w:t>
            </w:r>
          </w:p>
        </w:tc>
        <w:tc>
          <w:tcPr>
            <w:tcW w:w="5301" w:type="dxa"/>
            <w:shd w:val="clear" w:color="auto" w:fill="auto"/>
          </w:tcPr>
          <w:p w14:paraId="07644CA4" w14:textId="77777777" w:rsidR="00135E97" w:rsidRPr="00850F84" w:rsidRDefault="00135E97" w:rsidP="005D4737">
            <w:pPr>
              <w:spacing w:line="240" w:lineRule="auto"/>
            </w:pPr>
            <w:r>
              <w:t>Editar configuración offline</w:t>
            </w:r>
          </w:p>
        </w:tc>
      </w:tr>
      <w:tr w:rsidR="00135E97" w:rsidRPr="00850F84" w14:paraId="17342B3B" w14:textId="77777777" w:rsidTr="005D4737">
        <w:trPr>
          <w:jc w:val="center"/>
        </w:trPr>
        <w:tc>
          <w:tcPr>
            <w:tcW w:w="903" w:type="dxa"/>
            <w:shd w:val="clear" w:color="auto" w:fill="auto"/>
          </w:tcPr>
          <w:p w14:paraId="0FEAEBA5" w14:textId="77777777" w:rsidR="00135E97" w:rsidRPr="00850F84" w:rsidRDefault="00135E97" w:rsidP="005D4737">
            <w:pPr>
              <w:spacing w:line="240" w:lineRule="auto"/>
            </w:pPr>
          </w:p>
        </w:tc>
        <w:tc>
          <w:tcPr>
            <w:tcW w:w="2693" w:type="dxa"/>
            <w:shd w:val="clear" w:color="auto" w:fill="auto"/>
          </w:tcPr>
          <w:p w14:paraId="425EE42B" w14:textId="77777777" w:rsidR="00135E97" w:rsidRPr="00850F84" w:rsidRDefault="00D81AE4" w:rsidP="00135E97">
            <w:pPr>
              <w:spacing w:line="240" w:lineRule="auto"/>
            </w:pPr>
            <w:r w:rsidRPr="00850F84">
              <w:t>U5KI.</w:t>
            </w:r>
            <w:r>
              <w:t>OFF</w:t>
            </w:r>
            <w:r w:rsidRPr="00850F84">
              <w:t>.0</w:t>
            </w:r>
            <w:r>
              <w:t>2</w:t>
            </w:r>
            <w:r w:rsidRPr="00850F84">
              <w:t>.00</w:t>
            </w:r>
            <w:r w:rsidR="00887785">
              <w:t>5</w:t>
            </w:r>
          </w:p>
        </w:tc>
        <w:tc>
          <w:tcPr>
            <w:tcW w:w="5301" w:type="dxa"/>
            <w:shd w:val="clear" w:color="auto" w:fill="auto"/>
          </w:tcPr>
          <w:p w14:paraId="4D642D8C" w14:textId="77777777" w:rsidR="00135E97" w:rsidRPr="00850F84" w:rsidRDefault="00135E97" w:rsidP="005D4737">
            <w:pPr>
              <w:spacing w:line="240" w:lineRule="auto"/>
            </w:pPr>
            <w:r>
              <w:t>Eliminar configuración offline</w:t>
            </w:r>
          </w:p>
        </w:tc>
      </w:tr>
      <w:tr w:rsidR="00135E97" w:rsidRPr="00850F84" w14:paraId="0D74DFBC" w14:textId="77777777" w:rsidTr="005D4737">
        <w:trPr>
          <w:jc w:val="center"/>
        </w:trPr>
        <w:tc>
          <w:tcPr>
            <w:tcW w:w="903" w:type="dxa"/>
            <w:shd w:val="clear" w:color="auto" w:fill="auto"/>
          </w:tcPr>
          <w:p w14:paraId="476B21F8" w14:textId="77777777" w:rsidR="00135E97" w:rsidRPr="00850F84" w:rsidRDefault="00135E97" w:rsidP="005D4737">
            <w:pPr>
              <w:spacing w:line="240" w:lineRule="auto"/>
            </w:pPr>
          </w:p>
        </w:tc>
        <w:tc>
          <w:tcPr>
            <w:tcW w:w="2693" w:type="dxa"/>
            <w:shd w:val="clear" w:color="auto" w:fill="auto"/>
          </w:tcPr>
          <w:p w14:paraId="7402EF06" w14:textId="77777777" w:rsidR="00135E97" w:rsidRPr="00850F84" w:rsidRDefault="00AD22C3" w:rsidP="00135E97">
            <w:pPr>
              <w:spacing w:line="240" w:lineRule="auto"/>
            </w:pPr>
            <w:r w:rsidRPr="00850F84">
              <w:t>U5KI.</w:t>
            </w:r>
            <w:r>
              <w:t>OFF</w:t>
            </w:r>
            <w:r w:rsidRPr="00850F84">
              <w:t>.0</w:t>
            </w:r>
            <w:r>
              <w:t>2</w:t>
            </w:r>
            <w:r w:rsidRPr="00850F84">
              <w:t>.00</w:t>
            </w:r>
            <w:r>
              <w:t>6</w:t>
            </w:r>
          </w:p>
        </w:tc>
        <w:tc>
          <w:tcPr>
            <w:tcW w:w="5301" w:type="dxa"/>
            <w:shd w:val="clear" w:color="auto" w:fill="auto"/>
          </w:tcPr>
          <w:p w14:paraId="2F98A168" w14:textId="77777777" w:rsidR="00135E97" w:rsidRDefault="00135E97" w:rsidP="005D4737">
            <w:pPr>
              <w:spacing w:line="240" w:lineRule="auto"/>
            </w:pPr>
            <w:r>
              <w:t>Activar configuración offline</w:t>
            </w:r>
          </w:p>
        </w:tc>
      </w:tr>
      <w:tr w:rsidR="00135E97" w:rsidRPr="00850F84" w14:paraId="7F4CC209" w14:textId="77777777" w:rsidTr="005D4737">
        <w:trPr>
          <w:jc w:val="center"/>
        </w:trPr>
        <w:tc>
          <w:tcPr>
            <w:tcW w:w="903" w:type="dxa"/>
            <w:shd w:val="clear" w:color="auto" w:fill="auto"/>
          </w:tcPr>
          <w:p w14:paraId="57B7F7AD" w14:textId="77777777" w:rsidR="00135E97" w:rsidRPr="00850F84" w:rsidRDefault="00135E97" w:rsidP="005D4737">
            <w:pPr>
              <w:spacing w:line="240" w:lineRule="auto"/>
            </w:pPr>
          </w:p>
        </w:tc>
        <w:tc>
          <w:tcPr>
            <w:tcW w:w="2693" w:type="dxa"/>
            <w:shd w:val="clear" w:color="auto" w:fill="auto"/>
          </w:tcPr>
          <w:p w14:paraId="47A59385" w14:textId="77777777" w:rsidR="00135E97" w:rsidRPr="00850F84" w:rsidRDefault="00AD22C3" w:rsidP="00135E97">
            <w:pPr>
              <w:spacing w:line="240" w:lineRule="auto"/>
            </w:pPr>
            <w:r w:rsidRPr="00850F84">
              <w:t>U5KI.</w:t>
            </w:r>
            <w:r>
              <w:t>OFF</w:t>
            </w:r>
            <w:r w:rsidRPr="00850F84">
              <w:t>.0</w:t>
            </w:r>
            <w:r>
              <w:t>2</w:t>
            </w:r>
            <w:r w:rsidRPr="00850F84">
              <w:t>.00</w:t>
            </w:r>
            <w:r>
              <w:t>7</w:t>
            </w:r>
          </w:p>
        </w:tc>
        <w:tc>
          <w:tcPr>
            <w:tcW w:w="5301" w:type="dxa"/>
            <w:shd w:val="clear" w:color="auto" w:fill="auto"/>
          </w:tcPr>
          <w:p w14:paraId="36192FD5" w14:textId="77777777" w:rsidR="00135E97" w:rsidRDefault="00135E97" w:rsidP="005D4737">
            <w:pPr>
              <w:spacing w:line="240" w:lineRule="auto"/>
            </w:pPr>
            <w:r>
              <w:t>Nueva configuración offline</w:t>
            </w:r>
          </w:p>
        </w:tc>
      </w:tr>
      <w:tr w:rsidR="00135E97" w:rsidRPr="00850F84" w14:paraId="0EA32B21" w14:textId="77777777" w:rsidTr="005D4737">
        <w:trPr>
          <w:jc w:val="center"/>
        </w:trPr>
        <w:tc>
          <w:tcPr>
            <w:tcW w:w="903" w:type="dxa"/>
            <w:shd w:val="clear" w:color="auto" w:fill="auto"/>
          </w:tcPr>
          <w:p w14:paraId="3EBCD44C" w14:textId="77777777" w:rsidR="00135E97" w:rsidRPr="00850F84" w:rsidRDefault="00135E97" w:rsidP="005D4737">
            <w:pPr>
              <w:spacing w:line="240" w:lineRule="auto"/>
            </w:pPr>
          </w:p>
        </w:tc>
        <w:tc>
          <w:tcPr>
            <w:tcW w:w="2693" w:type="dxa"/>
            <w:shd w:val="clear" w:color="auto" w:fill="auto"/>
          </w:tcPr>
          <w:p w14:paraId="6D29395B" w14:textId="77777777" w:rsidR="00135E97" w:rsidRPr="00850F84" w:rsidRDefault="00AD22C3" w:rsidP="00135E97">
            <w:pPr>
              <w:spacing w:line="240" w:lineRule="auto"/>
            </w:pPr>
            <w:r w:rsidRPr="00850F84">
              <w:t>U5KI.</w:t>
            </w:r>
            <w:r>
              <w:t>OFF</w:t>
            </w:r>
            <w:r w:rsidRPr="00850F84">
              <w:t>.0</w:t>
            </w:r>
            <w:r>
              <w:t>2</w:t>
            </w:r>
            <w:r w:rsidRPr="00850F84">
              <w:t>.00</w:t>
            </w:r>
            <w:r>
              <w:t>8</w:t>
            </w:r>
          </w:p>
        </w:tc>
        <w:tc>
          <w:tcPr>
            <w:tcW w:w="5301" w:type="dxa"/>
            <w:shd w:val="clear" w:color="auto" w:fill="auto"/>
          </w:tcPr>
          <w:p w14:paraId="618A386A" w14:textId="77777777" w:rsidR="00135E97" w:rsidRDefault="00135E97" w:rsidP="005D4737">
            <w:pPr>
              <w:spacing w:line="240" w:lineRule="auto"/>
            </w:pPr>
            <w:r>
              <w:t>Importar configuración offline</w:t>
            </w:r>
          </w:p>
        </w:tc>
      </w:tr>
      <w:tr w:rsidR="00020B27" w:rsidRPr="00850F84" w14:paraId="1F477A89" w14:textId="77777777" w:rsidTr="005D4737">
        <w:trPr>
          <w:jc w:val="center"/>
        </w:trPr>
        <w:tc>
          <w:tcPr>
            <w:tcW w:w="903" w:type="dxa"/>
            <w:shd w:val="clear" w:color="auto" w:fill="auto"/>
          </w:tcPr>
          <w:p w14:paraId="24BA44B1" w14:textId="77777777" w:rsidR="00020B27" w:rsidRPr="00850F84" w:rsidRDefault="00020B27" w:rsidP="005D4737">
            <w:pPr>
              <w:spacing w:line="240" w:lineRule="auto"/>
            </w:pPr>
          </w:p>
        </w:tc>
        <w:tc>
          <w:tcPr>
            <w:tcW w:w="2693" w:type="dxa"/>
            <w:shd w:val="clear" w:color="auto" w:fill="auto"/>
          </w:tcPr>
          <w:p w14:paraId="18E9FA84" w14:textId="77777777" w:rsidR="00020B27" w:rsidRPr="00850F84" w:rsidRDefault="00020B27" w:rsidP="00135E97">
            <w:pPr>
              <w:spacing w:line="240" w:lineRule="auto"/>
            </w:pPr>
            <w:r w:rsidRPr="00850F84">
              <w:t>U5KI.</w:t>
            </w:r>
            <w:r>
              <w:t>OFF</w:t>
            </w:r>
            <w:r w:rsidRPr="00850F84">
              <w:t>.0</w:t>
            </w:r>
            <w:r>
              <w:t>2</w:t>
            </w:r>
            <w:r w:rsidRPr="00850F84">
              <w:t>.00</w:t>
            </w:r>
            <w:r>
              <w:t>9</w:t>
            </w:r>
          </w:p>
        </w:tc>
        <w:tc>
          <w:tcPr>
            <w:tcW w:w="5301" w:type="dxa"/>
            <w:shd w:val="clear" w:color="auto" w:fill="auto"/>
          </w:tcPr>
          <w:p w14:paraId="633C66FA" w14:textId="77777777" w:rsidR="00020B27" w:rsidRDefault="00020B27" w:rsidP="0074405F">
            <w:pPr>
              <w:spacing w:line="240" w:lineRule="auto"/>
            </w:pPr>
            <w:r>
              <w:t xml:space="preserve">Comprobar </w:t>
            </w:r>
            <w:r w:rsidR="00BD77AA">
              <w:t>Importación</w:t>
            </w:r>
          </w:p>
        </w:tc>
      </w:tr>
      <w:tr w:rsidR="00A5046C" w:rsidRPr="00850F84" w14:paraId="3B3CC894" w14:textId="77777777" w:rsidTr="006F619B">
        <w:trPr>
          <w:jc w:val="center"/>
        </w:trPr>
        <w:tc>
          <w:tcPr>
            <w:tcW w:w="903" w:type="dxa"/>
            <w:shd w:val="clear" w:color="auto" w:fill="auto"/>
          </w:tcPr>
          <w:p w14:paraId="4E0E111A" w14:textId="77777777" w:rsidR="00A5046C" w:rsidRPr="00850F84" w:rsidRDefault="00A5046C" w:rsidP="006F619B">
            <w:pPr>
              <w:spacing w:line="240" w:lineRule="auto"/>
            </w:pPr>
          </w:p>
        </w:tc>
        <w:tc>
          <w:tcPr>
            <w:tcW w:w="2693" w:type="dxa"/>
            <w:shd w:val="clear" w:color="auto" w:fill="auto"/>
          </w:tcPr>
          <w:p w14:paraId="0CB30145" w14:textId="77777777" w:rsidR="00A5046C" w:rsidRPr="00850F84" w:rsidRDefault="00A5046C" w:rsidP="006F619B">
            <w:pPr>
              <w:spacing w:line="240" w:lineRule="auto"/>
              <w:ind w:left="708" w:hanging="708"/>
            </w:pPr>
            <w:r w:rsidRPr="00850F84">
              <w:t>U5KI.</w:t>
            </w:r>
            <w:r>
              <w:t>OFF</w:t>
            </w:r>
            <w:r w:rsidRPr="00850F84">
              <w:t>.0</w:t>
            </w:r>
            <w:r>
              <w:t>2.010</w:t>
            </w:r>
          </w:p>
        </w:tc>
        <w:tc>
          <w:tcPr>
            <w:tcW w:w="5301" w:type="dxa"/>
            <w:shd w:val="clear" w:color="auto" w:fill="auto"/>
          </w:tcPr>
          <w:p w14:paraId="4A4459FB" w14:textId="77777777" w:rsidR="00A5046C" w:rsidRDefault="00A5046C" w:rsidP="006F619B">
            <w:pPr>
              <w:spacing w:line="240" w:lineRule="auto"/>
            </w:pPr>
            <w:r>
              <w:t>Comprobar Copia</w:t>
            </w:r>
          </w:p>
        </w:tc>
      </w:tr>
      <w:tr w:rsidR="00501229" w:rsidRPr="00850F84" w14:paraId="24E2B1A8" w14:textId="77777777" w:rsidTr="00966782">
        <w:trPr>
          <w:jc w:val="center"/>
        </w:trPr>
        <w:tc>
          <w:tcPr>
            <w:tcW w:w="903" w:type="dxa"/>
            <w:shd w:val="clear" w:color="auto" w:fill="auto"/>
          </w:tcPr>
          <w:p w14:paraId="7C30D090" w14:textId="77777777" w:rsidR="00501229" w:rsidRPr="00850F84" w:rsidRDefault="00501229" w:rsidP="00966782">
            <w:pPr>
              <w:spacing w:line="240" w:lineRule="auto"/>
            </w:pPr>
          </w:p>
        </w:tc>
        <w:tc>
          <w:tcPr>
            <w:tcW w:w="2693" w:type="dxa"/>
            <w:shd w:val="clear" w:color="auto" w:fill="auto"/>
          </w:tcPr>
          <w:p w14:paraId="77BE3166" w14:textId="77777777" w:rsidR="00501229" w:rsidRPr="00850F84" w:rsidRDefault="00501229" w:rsidP="00966782">
            <w:pPr>
              <w:spacing w:line="240" w:lineRule="auto"/>
              <w:ind w:left="708" w:hanging="708"/>
            </w:pPr>
            <w:r w:rsidRPr="00850F84">
              <w:t>U5KI.</w:t>
            </w:r>
            <w:r>
              <w:t>OFF</w:t>
            </w:r>
            <w:r w:rsidRPr="00850F84">
              <w:t>.0</w:t>
            </w:r>
            <w:r>
              <w:t>2.011</w:t>
            </w:r>
          </w:p>
        </w:tc>
        <w:tc>
          <w:tcPr>
            <w:tcW w:w="5301" w:type="dxa"/>
            <w:shd w:val="clear" w:color="auto" w:fill="auto"/>
          </w:tcPr>
          <w:p w14:paraId="567A1774" w14:textId="77777777" w:rsidR="00501229" w:rsidRDefault="00501229" w:rsidP="00966782">
            <w:pPr>
              <w:spacing w:line="240" w:lineRule="auto"/>
            </w:pPr>
            <w:r>
              <w:t>Replicar configuraciones offline</w:t>
            </w:r>
          </w:p>
        </w:tc>
      </w:tr>
      <w:tr w:rsidR="00A5046C" w:rsidRPr="00850F84" w14:paraId="7892B3A0" w14:textId="77777777" w:rsidTr="006F619B">
        <w:trPr>
          <w:jc w:val="center"/>
        </w:trPr>
        <w:tc>
          <w:tcPr>
            <w:tcW w:w="903" w:type="dxa"/>
            <w:shd w:val="clear" w:color="auto" w:fill="auto"/>
          </w:tcPr>
          <w:p w14:paraId="003C26A3" w14:textId="77777777" w:rsidR="00A5046C" w:rsidRPr="00850F84" w:rsidRDefault="00A5046C" w:rsidP="006F619B">
            <w:pPr>
              <w:spacing w:line="240" w:lineRule="auto"/>
            </w:pPr>
          </w:p>
        </w:tc>
        <w:tc>
          <w:tcPr>
            <w:tcW w:w="2693" w:type="dxa"/>
            <w:shd w:val="clear" w:color="auto" w:fill="auto"/>
          </w:tcPr>
          <w:p w14:paraId="1EA2D9DD" w14:textId="5F8ECEB0" w:rsidR="00A5046C" w:rsidRPr="00850F84" w:rsidRDefault="00A5046C" w:rsidP="006F619B">
            <w:pPr>
              <w:spacing w:line="240" w:lineRule="auto"/>
              <w:ind w:left="708" w:hanging="708"/>
            </w:pPr>
            <w:r w:rsidRPr="00850F84">
              <w:t>U5KI.</w:t>
            </w:r>
            <w:r>
              <w:t>OFF</w:t>
            </w:r>
            <w:r w:rsidRPr="00850F84">
              <w:t>.0</w:t>
            </w:r>
            <w:r w:rsidR="00501229">
              <w:t>2.012</w:t>
            </w:r>
          </w:p>
        </w:tc>
        <w:tc>
          <w:tcPr>
            <w:tcW w:w="5301" w:type="dxa"/>
            <w:shd w:val="clear" w:color="auto" w:fill="auto"/>
          </w:tcPr>
          <w:p w14:paraId="688CB1ED" w14:textId="2D5248B2" w:rsidR="00A5046C" w:rsidRDefault="00501229" w:rsidP="00501229">
            <w:pPr>
              <w:spacing w:line="240" w:lineRule="auto"/>
            </w:pPr>
            <w:r>
              <w:t>Log Procesos</w:t>
            </w:r>
          </w:p>
        </w:tc>
      </w:tr>
    </w:tbl>
    <w:p w14:paraId="3069ECBC" w14:textId="313FF551" w:rsidR="00135E97" w:rsidRPr="00135E97" w:rsidRDefault="00D91C47" w:rsidP="00D91C47">
      <w:pPr>
        <w:pStyle w:val="Epgrafe"/>
        <w:numPr>
          <w:ilvl w:val="0"/>
          <w:numId w:val="0"/>
        </w:numPr>
      </w:pPr>
      <w:bookmarkStart w:id="64" w:name="_Toc127369399"/>
      <w:r>
        <w:t xml:space="preserve">Tabla </w:t>
      </w:r>
      <w:r w:rsidR="00964489">
        <w:fldChar w:fldCharType="begin"/>
      </w:r>
      <w:r w:rsidR="00964489">
        <w:instrText xml:space="preserve"> SEQ Tabla \* ARABIC </w:instrText>
      </w:r>
      <w:r w:rsidR="00964489">
        <w:fldChar w:fldCharType="separate"/>
      </w:r>
      <w:r w:rsidR="00474B6E">
        <w:rPr>
          <w:noProof/>
        </w:rPr>
        <w:t>3</w:t>
      </w:r>
      <w:r w:rsidR="00964489">
        <w:rPr>
          <w:noProof/>
        </w:rPr>
        <w:fldChar w:fldCharType="end"/>
      </w:r>
      <w:r>
        <w:t>. Casos de prueba. Pruebas Funcionales.</w:t>
      </w:r>
      <w:bookmarkEnd w:id="64"/>
    </w:p>
    <w:p w14:paraId="6AABB013" w14:textId="77777777" w:rsidR="00C03F5D" w:rsidRPr="00C6652F" w:rsidRDefault="00C03F5D" w:rsidP="00C03F5D">
      <w:pPr>
        <w:pStyle w:val="Ttulo1"/>
      </w:pPr>
      <w:bookmarkStart w:id="65" w:name="_Toc306302620"/>
      <w:bookmarkStart w:id="66" w:name="_Toc445707725"/>
      <w:bookmarkStart w:id="67" w:name="_Toc529286041"/>
      <w:bookmarkStart w:id="68" w:name="_Toc12880071"/>
      <w:bookmarkStart w:id="69" w:name="_Toc47005016"/>
      <w:bookmarkStart w:id="70" w:name="_Toc127369380"/>
      <w:r>
        <w:lastRenderedPageBreak/>
        <w:t>Casos de prueba. Grupo 1. Pruebas Genéricas</w:t>
      </w:r>
      <w:r w:rsidRPr="00C6652F">
        <w:t>.</w:t>
      </w:r>
      <w:bookmarkEnd w:id="65"/>
      <w:bookmarkEnd w:id="66"/>
      <w:bookmarkEnd w:id="67"/>
      <w:bookmarkEnd w:id="68"/>
      <w:bookmarkEnd w:id="69"/>
      <w:bookmarkEnd w:id="70"/>
      <w:r w:rsidRPr="00C6652F">
        <w:t xml:space="preserve"> </w:t>
      </w:r>
    </w:p>
    <w:p w14:paraId="578EC98E" w14:textId="77777777" w:rsidR="00C03F5D" w:rsidRDefault="00C03F5D" w:rsidP="00C03F5D">
      <w:r w:rsidRPr="00C6652F">
        <w:t>Todas las pruebas de este grupo requieren como condiciones iniciales que el equipamiento este correctamente instalado, configurado y en modo normal de funcionamiento.</w:t>
      </w:r>
    </w:p>
    <w:p w14:paraId="1BD721B5" w14:textId="77777777" w:rsidR="00C03F5D" w:rsidRPr="00C6652F" w:rsidRDefault="00C03F5D" w:rsidP="00C03F5D">
      <w:r w:rsidRPr="00561B17">
        <w:t xml:space="preserve">En los pasos a seguir, no de describen las operaciones en detalle. Para saber cómo se efectúa una determinada </w:t>
      </w:r>
      <w:r>
        <w:t>operación, habrá que acudir al manual c</w:t>
      </w:r>
      <w:r w:rsidRPr="00561B17">
        <w:t>orrespondiente.</w:t>
      </w:r>
    </w:p>
    <w:p w14:paraId="2734DD6B" w14:textId="77777777" w:rsidR="00C03F5D" w:rsidRDefault="00C03F5D" w:rsidP="00C03F5D">
      <w:pPr>
        <w:pStyle w:val="Ttulo2"/>
      </w:pPr>
      <w:bookmarkStart w:id="71" w:name="_Toc357060659"/>
      <w:bookmarkStart w:id="72" w:name="_Toc445195486"/>
      <w:bookmarkStart w:id="73" w:name="_Toc511809622"/>
      <w:bookmarkStart w:id="74" w:name="_Toc2596032"/>
      <w:bookmarkStart w:id="75" w:name="_Toc105486189"/>
      <w:bookmarkStart w:id="76" w:name="_Toc127369381"/>
      <w:r w:rsidRPr="009D03A0">
        <w:t>U5KI</w:t>
      </w:r>
      <w:r>
        <w:t>.OFF.</w:t>
      </w:r>
      <w:r w:rsidRPr="009D03A0">
        <w:t>01.001.</w:t>
      </w:r>
      <w:bookmarkEnd w:id="71"/>
      <w:bookmarkEnd w:id="72"/>
      <w:bookmarkEnd w:id="73"/>
      <w:bookmarkEnd w:id="74"/>
      <w:bookmarkEnd w:id="75"/>
      <w:r>
        <w:t xml:space="preserve"> Inspección de la Instalación.</w:t>
      </w:r>
      <w:bookmarkEnd w:id="7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C03F5D" w:rsidRPr="006D61EF" w14:paraId="6F7566F4" w14:textId="77777777" w:rsidTr="005D4737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321F2258" w14:textId="77777777" w:rsidR="00C03F5D" w:rsidRPr="006D61EF" w:rsidRDefault="00C03F5D" w:rsidP="00255928">
            <w:pPr>
              <w:keepNext/>
              <w:spacing w:line="240" w:lineRule="auto"/>
            </w:pPr>
          </w:p>
        </w:tc>
      </w:tr>
      <w:tr w:rsidR="00C03F5D" w:rsidRPr="006D61EF" w14:paraId="08CE59B7" w14:textId="77777777" w:rsidTr="005D473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5FB8871" w14:textId="77777777" w:rsidR="00C03F5D" w:rsidRPr="006D61EF" w:rsidRDefault="00C03F5D" w:rsidP="00255928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DAE1CD0" w14:textId="77777777" w:rsidR="00C03F5D" w:rsidRPr="006D61EF" w:rsidRDefault="00C03F5D" w:rsidP="00255928">
            <w:pPr>
              <w:keepNext/>
              <w:spacing w:line="240" w:lineRule="auto"/>
            </w:pPr>
            <w:r>
              <w:t>Pruebas Genéricas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3B940F29" w14:textId="77777777" w:rsidR="00C03F5D" w:rsidRPr="006D61EF" w:rsidRDefault="00C03F5D" w:rsidP="00255928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A166931" w14:textId="77777777" w:rsidR="00C03F5D" w:rsidRPr="006D61EF" w:rsidRDefault="00C03F5D" w:rsidP="00255928">
            <w:pPr>
              <w:keepNext/>
              <w:spacing w:line="240" w:lineRule="auto"/>
            </w:pPr>
            <w:r>
              <w:t>U5KI.OFF.01.001</w:t>
            </w:r>
          </w:p>
        </w:tc>
      </w:tr>
      <w:tr w:rsidR="00C03F5D" w:rsidRPr="006D61EF" w14:paraId="5649E544" w14:textId="77777777" w:rsidTr="005D473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F547DF2" w14:textId="77777777" w:rsidR="00C03F5D" w:rsidRPr="006D61EF" w:rsidRDefault="00C03F5D" w:rsidP="00255928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7709D29" w14:textId="77777777" w:rsidR="00C03F5D" w:rsidRPr="006D61EF" w:rsidRDefault="00C03F5D" w:rsidP="00255928">
            <w:pPr>
              <w:keepNext/>
              <w:spacing w:line="240" w:lineRule="auto"/>
            </w:pPr>
            <w:r>
              <w:t>Inspección de la Instalación</w:t>
            </w:r>
          </w:p>
        </w:tc>
      </w:tr>
      <w:tr w:rsidR="00C03F5D" w:rsidRPr="006D61EF" w14:paraId="1E7E2514" w14:textId="77777777" w:rsidTr="005D473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BED4475" w14:textId="77777777" w:rsidR="00C03F5D" w:rsidRPr="006D61EF" w:rsidRDefault="00C03F5D" w:rsidP="00255928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86825C8" w14:textId="77777777" w:rsidR="00C03F5D" w:rsidRPr="006D61EF" w:rsidRDefault="00C03F5D" w:rsidP="00255928">
            <w:pPr>
              <w:keepNext/>
              <w:spacing w:line="240" w:lineRule="auto"/>
            </w:pPr>
            <w:r w:rsidRPr="00A9385B">
              <w:t xml:space="preserve">Comprobar </w:t>
            </w:r>
            <w:r>
              <w:t>que el sistema de gestión de las configuraciones offline de U5KI ha sido instalado correctamente y se encuentra funcionando con normalidad</w:t>
            </w:r>
          </w:p>
        </w:tc>
      </w:tr>
      <w:tr w:rsidR="00C03F5D" w:rsidRPr="006D61EF" w14:paraId="6E0592C1" w14:textId="77777777" w:rsidTr="005D473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  <w:vAlign w:val="center"/>
          </w:tcPr>
          <w:p w14:paraId="68612550" w14:textId="77777777" w:rsidR="00C03F5D" w:rsidRPr="006D61EF" w:rsidRDefault="00C03F5D" w:rsidP="00255928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1E15EFA" w14:textId="77777777" w:rsidR="00C03F5D" w:rsidRPr="006D61EF" w:rsidRDefault="00C03F5D" w:rsidP="00255928">
            <w:pPr>
              <w:keepNext/>
              <w:spacing w:line="240" w:lineRule="auto"/>
            </w:pPr>
            <w:r w:rsidRPr="00396AC4">
              <w:t>Todos los elementos que componen el entorno de pruebas deben haberse instalado correctamente.</w:t>
            </w:r>
          </w:p>
        </w:tc>
      </w:tr>
      <w:tr w:rsidR="00C03F5D" w:rsidRPr="006D61EF" w14:paraId="51A2B357" w14:textId="77777777" w:rsidTr="005D4737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66DBF2B8" w14:textId="77777777" w:rsidR="00C03F5D" w:rsidRPr="006D61EF" w:rsidRDefault="00C03F5D" w:rsidP="00255928">
            <w:pPr>
              <w:keepNext/>
              <w:spacing w:line="240" w:lineRule="auto"/>
              <w:rPr>
                <w:b/>
              </w:rPr>
            </w:pPr>
            <w:proofErr w:type="spellStart"/>
            <w:r w:rsidRPr="006D61EF">
              <w:rPr>
                <w:b/>
              </w:rPr>
              <w:t>Pso</w:t>
            </w:r>
            <w:proofErr w:type="spellEnd"/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1EFB5962" w14:textId="77777777" w:rsidR="00C03F5D" w:rsidRPr="006D61EF" w:rsidRDefault="00C03F5D" w:rsidP="00255928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2BA0C498" w14:textId="77777777" w:rsidR="00C03F5D" w:rsidRPr="006D61EF" w:rsidRDefault="00C03F5D" w:rsidP="00255928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C03F5D" w:rsidRPr="006D61EF" w14:paraId="34A2B4E6" w14:textId="77777777" w:rsidTr="005D4737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69C6EC51" w14:textId="77777777" w:rsidR="00C03F5D" w:rsidRPr="006D61EF" w:rsidRDefault="00C03F5D" w:rsidP="005D4737">
            <w:pPr>
              <w:spacing w:line="240" w:lineRule="auto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0F64C5DB" w14:textId="77777777" w:rsidR="00C03F5D" w:rsidRPr="006D61EF" w:rsidRDefault="00C03F5D" w:rsidP="005D473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80721A6" w14:textId="77777777" w:rsidR="00C03F5D" w:rsidRPr="006D61EF" w:rsidRDefault="00C03F5D" w:rsidP="005D473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C03F5D" w:rsidRPr="006D61EF" w14:paraId="7AA8D710" w14:textId="77777777" w:rsidTr="005D473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1029BFE" w14:textId="77777777" w:rsidR="00C03F5D" w:rsidRPr="006D61EF" w:rsidRDefault="00C03F5D" w:rsidP="005D4737">
            <w:pPr>
              <w:spacing w:line="240" w:lineRule="auto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C274135" w14:textId="77777777" w:rsidR="00C03F5D" w:rsidRPr="006D61EF" w:rsidRDefault="00C03F5D" w:rsidP="005D4737">
            <w:pPr>
              <w:spacing w:line="240" w:lineRule="auto"/>
            </w:pPr>
            <w:r w:rsidRPr="00396AC4">
              <w:t>Acceder como administrador al Servidor del Sistema</w:t>
            </w:r>
            <w:r>
              <w:rPr>
                <w:rStyle w:val="Refdenotaalpie"/>
              </w:rPr>
              <w:footnoteReference w:id="1"/>
            </w:r>
            <w:r w:rsidRPr="00396AC4"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8FD513D" w14:textId="77777777" w:rsidR="00C03F5D" w:rsidRPr="006D61EF" w:rsidRDefault="00C03F5D" w:rsidP="005D473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2279D6" w14:textId="77777777" w:rsidR="00C03F5D" w:rsidRPr="006D61EF" w:rsidRDefault="00C03F5D" w:rsidP="005D4737">
            <w:pPr>
              <w:spacing w:line="240" w:lineRule="auto"/>
            </w:pPr>
          </w:p>
        </w:tc>
      </w:tr>
      <w:tr w:rsidR="00C03F5D" w:rsidRPr="006D61EF" w14:paraId="138979F7" w14:textId="77777777" w:rsidTr="005D473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A4F763A" w14:textId="77777777" w:rsidR="00C03F5D" w:rsidRPr="006D61EF" w:rsidRDefault="00C03F5D" w:rsidP="005D4737">
            <w:pPr>
              <w:spacing w:line="240" w:lineRule="auto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5775AD3" w14:textId="77777777" w:rsidR="00C03F5D" w:rsidRPr="00396AC4" w:rsidRDefault="00C03F5D" w:rsidP="005D4737">
            <w:pPr>
              <w:spacing w:line="240" w:lineRule="auto"/>
            </w:pPr>
            <w:r w:rsidRPr="00396AC4">
              <w:t>En Windows Server 2019: Comprobar la instalación y funcionamiento de:</w:t>
            </w:r>
          </w:p>
          <w:p w14:paraId="1EE41CA2" w14:textId="77777777" w:rsidR="00C03F5D" w:rsidRPr="00396AC4" w:rsidRDefault="00C03F5D" w:rsidP="008923F2">
            <w:pPr>
              <w:pStyle w:val="Prrafodelista"/>
              <w:numPr>
                <w:ilvl w:val="0"/>
                <w:numId w:val="22"/>
              </w:numPr>
              <w:spacing w:line="240" w:lineRule="auto"/>
            </w:pPr>
            <w:r w:rsidRPr="00396AC4">
              <w:t xml:space="preserve">Framework .NET 3.5 y </w:t>
            </w:r>
            <w:proofErr w:type="gramStart"/>
            <w:r w:rsidRPr="00396AC4">
              <w:t>4.7 .</w:t>
            </w:r>
            <w:proofErr w:type="gramEnd"/>
          </w:p>
          <w:p w14:paraId="302B2D5F" w14:textId="77777777" w:rsidR="00C03F5D" w:rsidRPr="00396AC4" w:rsidRDefault="00C03F5D" w:rsidP="008923F2">
            <w:pPr>
              <w:pStyle w:val="Prrafodelista"/>
              <w:numPr>
                <w:ilvl w:val="0"/>
                <w:numId w:val="22"/>
              </w:numPr>
              <w:spacing w:line="240" w:lineRule="auto"/>
            </w:pPr>
            <w:r w:rsidRPr="00396AC4">
              <w:t>IIS 6</w:t>
            </w:r>
          </w:p>
          <w:p w14:paraId="03786A09" w14:textId="77777777" w:rsidR="00C03F5D" w:rsidRPr="006D61EF" w:rsidRDefault="00C03F5D" w:rsidP="008923F2">
            <w:pPr>
              <w:pStyle w:val="Prrafodelista"/>
              <w:numPr>
                <w:ilvl w:val="0"/>
                <w:numId w:val="22"/>
              </w:numPr>
              <w:spacing w:line="240" w:lineRule="auto"/>
            </w:pPr>
            <w:r w:rsidRPr="00396AC4">
              <w:t>Internet Explorer 11 o Chrome.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D888A8D" w14:textId="77777777" w:rsidR="00C03F5D" w:rsidRPr="006D61EF" w:rsidRDefault="00C03F5D" w:rsidP="005D473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A380E4D" w14:textId="77777777" w:rsidR="00C03F5D" w:rsidRPr="006D61EF" w:rsidRDefault="00C03F5D" w:rsidP="005D4737">
            <w:pPr>
              <w:spacing w:line="240" w:lineRule="auto"/>
            </w:pPr>
          </w:p>
        </w:tc>
      </w:tr>
      <w:tr w:rsidR="00C03F5D" w:rsidRPr="006D61EF" w14:paraId="1548C020" w14:textId="77777777" w:rsidTr="005D473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18B1FA" w14:textId="77777777" w:rsidR="00C03F5D" w:rsidRPr="006D61EF" w:rsidRDefault="00C03F5D" w:rsidP="005D4737">
            <w:pPr>
              <w:spacing w:line="240" w:lineRule="auto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7094F7" w14:textId="77777777" w:rsidR="00C03F5D" w:rsidRPr="006D61EF" w:rsidRDefault="00C03F5D" w:rsidP="005D4737">
            <w:pPr>
              <w:spacing w:line="240" w:lineRule="auto"/>
            </w:pPr>
            <w:r w:rsidRPr="00396AC4">
              <w:t xml:space="preserve">Comprobar la instalación de </w:t>
            </w:r>
            <w:proofErr w:type="spellStart"/>
            <w:r w:rsidRPr="00396AC4">
              <w:t>MySQL</w:t>
            </w:r>
            <w:proofErr w:type="spellEnd"/>
            <w:r w:rsidRPr="00396AC4">
              <w:t xml:space="preserve"> 5.6.11.0. (Ver documento Ulises v5000I 2.x Manual Técnico. Guía de instalación software. CD4-MTII.001 8)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C0FBD11" w14:textId="77777777" w:rsidR="00C03F5D" w:rsidRPr="006D61EF" w:rsidRDefault="00C03F5D" w:rsidP="005D473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2D52067" w14:textId="77777777" w:rsidR="00C03F5D" w:rsidRPr="006D61EF" w:rsidRDefault="00C03F5D" w:rsidP="005D4737">
            <w:pPr>
              <w:spacing w:line="240" w:lineRule="auto"/>
            </w:pPr>
          </w:p>
        </w:tc>
      </w:tr>
      <w:tr w:rsidR="00C03F5D" w:rsidRPr="006D61EF" w14:paraId="26B6E39F" w14:textId="77777777" w:rsidTr="005D473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2FF41A7" w14:textId="77777777" w:rsidR="00C03F5D" w:rsidRPr="006D61EF" w:rsidRDefault="00C03F5D" w:rsidP="005D4737">
            <w:pPr>
              <w:spacing w:line="240" w:lineRule="auto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58655B9" w14:textId="77777777" w:rsidR="00C03F5D" w:rsidRPr="006D61EF" w:rsidRDefault="00C03F5D" w:rsidP="005D4737">
            <w:pPr>
              <w:spacing w:line="240" w:lineRule="auto"/>
            </w:pPr>
            <w:r w:rsidRPr="00396AC4">
              <w:t>Comprobar la configuración de IIS. (Ver documento Ulises v5000I 2.x Manual Técnico. Guía de instalación software. CD4-MTII.001 8)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D935A91" w14:textId="77777777" w:rsidR="00C03F5D" w:rsidRPr="006D61EF" w:rsidRDefault="00C03F5D" w:rsidP="005D473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9066E01" w14:textId="77777777" w:rsidR="00C03F5D" w:rsidRPr="006D61EF" w:rsidRDefault="00C03F5D" w:rsidP="005D4737">
            <w:pPr>
              <w:spacing w:line="240" w:lineRule="auto"/>
            </w:pPr>
          </w:p>
        </w:tc>
      </w:tr>
      <w:tr w:rsidR="00C03F5D" w:rsidRPr="006D61EF" w14:paraId="79D34258" w14:textId="77777777" w:rsidTr="005D473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471AA2" w14:textId="77777777" w:rsidR="00C03F5D" w:rsidRPr="006D61EF" w:rsidRDefault="00C03F5D" w:rsidP="005D4737">
            <w:pPr>
              <w:spacing w:line="240" w:lineRule="auto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FD5AAD2" w14:textId="77777777" w:rsidR="00C03F5D" w:rsidRPr="006D61EF" w:rsidRDefault="00C03F5D" w:rsidP="005D4737">
            <w:pPr>
              <w:spacing w:line="240" w:lineRule="auto"/>
            </w:pPr>
            <w:r w:rsidRPr="00396AC4">
              <w:t>Comprobar la configuración de ‘</w:t>
            </w:r>
            <w:proofErr w:type="spellStart"/>
            <w:r w:rsidRPr="00396AC4">
              <w:t>web.config</w:t>
            </w:r>
            <w:proofErr w:type="spellEnd"/>
            <w:r w:rsidRPr="00396AC4">
              <w:t>’ (Ver documento Ulises v5000I 2.x Manual Técnico. Guía de instalación software. CD4-MTII.001 8)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306F855" w14:textId="77777777" w:rsidR="00C03F5D" w:rsidRPr="006D61EF" w:rsidRDefault="00C03F5D" w:rsidP="005D473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D7197A4" w14:textId="77777777" w:rsidR="00C03F5D" w:rsidRPr="006D61EF" w:rsidRDefault="00C03F5D" w:rsidP="005D4737">
            <w:pPr>
              <w:spacing w:line="240" w:lineRule="auto"/>
            </w:pPr>
          </w:p>
        </w:tc>
      </w:tr>
      <w:tr w:rsidR="00C03F5D" w:rsidRPr="006D61EF" w14:paraId="33BCE6D1" w14:textId="77777777" w:rsidTr="005D4737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38A52D05" w14:textId="77777777" w:rsidR="00C03F5D" w:rsidRPr="006D61EF" w:rsidRDefault="00C03F5D" w:rsidP="005D4737">
            <w:pPr>
              <w:spacing w:line="240" w:lineRule="auto"/>
            </w:pPr>
            <w:r w:rsidRPr="006D61EF">
              <w:t xml:space="preserve"> </w:t>
            </w:r>
          </w:p>
        </w:tc>
      </w:tr>
    </w:tbl>
    <w:p w14:paraId="70EFBD22" w14:textId="35DF95B1" w:rsidR="00D91C47" w:rsidRDefault="00D91C47" w:rsidP="00D91C47">
      <w:pPr>
        <w:pStyle w:val="Epgrafe"/>
        <w:numPr>
          <w:ilvl w:val="0"/>
          <w:numId w:val="0"/>
        </w:numPr>
      </w:pPr>
      <w:bookmarkStart w:id="77" w:name="_Toc127369400"/>
      <w:r>
        <w:t xml:space="preserve">Tabla </w:t>
      </w:r>
      <w:r w:rsidR="00964489">
        <w:fldChar w:fldCharType="begin"/>
      </w:r>
      <w:r w:rsidR="00964489">
        <w:instrText xml:space="preserve"> SEQ Tabla \* ARABIC </w:instrText>
      </w:r>
      <w:r w:rsidR="00964489">
        <w:fldChar w:fldCharType="separate"/>
      </w:r>
      <w:r w:rsidR="00474B6E">
        <w:rPr>
          <w:noProof/>
        </w:rPr>
        <w:t>4</w:t>
      </w:r>
      <w:r w:rsidR="00964489">
        <w:rPr>
          <w:noProof/>
        </w:rPr>
        <w:fldChar w:fldCharType="end"/>
      </w:r>
      <w:r>
        <w:t>. Casos de Prueba. Inspección de la instalación.</w:t>
      </w:r>
      <w:bookmarkEnd w:id="77"/>
    </w:p>
    <w:p w14:paraId="3837C00E" w14:textId="77777777" w:rsidR="00C03F5D" w:rsidRDefault="00C03F5D" w:rsidP="00C03F5D">
      <w:pPr>
        <w:pStyle w:val="Ttulo2"/>
      </w:pPr>
      <w:bookmarkStart w:id="78" w:name="_Toc127369382"/>
      <w:r w:rsidRPr="009D03A0">
        <w:lastRenderedPageBreak/>
        <w:t>U5KI</w:t>
      </w:r>
      <w:r>
        <w:t>.OFF.01.002</w:t>
      </w:r>
      <w:r w:rsidRPr="009D03A0">
        <w:t>.</w:t>
      </w:r>
      <w:r>
        <w:t xml:space="preserve"> Arranque de la Aplicación.</w:t>
      </w:r>
      <w:bookmarkEnd w:id="7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C03F5D" w:rsidRPr="006D61EF" w14:paraId="34F5F56D" w14:textId="77777777" w:rsidTr="005D4737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4DCFB8EB" w14:textId="77777777" w:rsidR="00C03F5D" w:rsidRPr="006D61EF" w:rsidRDefault="00C03F5D" w:rsidP="00255928">
            <w:pPr>
              <w:keepNext/>
              <w:spacing w:line="240" w:lineRule="auto"/>
            </w:pPr>
          </w:p>
        </w:tc>
      </w:tr>
      <w:tr w:rsidR="00C03F5D" w:rsidRPr="006D61EF" w14:paraId="4E191DBF" w14:textId="77777777" w:rsidTr="005D473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5AD51935" w14:textId="77777777" w:rsidR="00C03F5D" w:rsidRPr="006D61EF" w:rsidRDefault="00C03F5D" w:rsidP="00255928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C34F273" w14:textId="77777777" w:rsidR="00C03F5D" w:rsidRPr="006D61EF" w:rsidRDefault="00C03F5D" w:rsidP="00255928">
            <w:pPr>
              <w:keepNext/>
              <w:spacing w:line="240" w:lineRule="auto"/>
            </w:pPr>
            <w:r>
              <w:t>Pruebas Genéricas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56460AB4" w14:textId="77777777" w:rsidR="00C03F5D" w:rsidRPr="006D61EF" w:rsidRDefault="00C03F5D" w:rsidP="00255928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58158EEE" w14:textId="77777777" w:rsidR="00C03F5D" w:rsidRPr="006D61EF" w:rsidRDefault="00C03F5D" w:rsidP="00255928">
            <w:pPr>
              <w:keepNext/>
              <w:spacing w:line="240" w:lineRule="auto"/>
            </w:pPr>
            <w:r>
              <w:t>U5KI.OFF.01.002</w:t>
            </w:r>
          </w:p>
        </w:tc>
      </w:tr>
      <w:tr w:rsidR="00C03F5D" w:rsidRPr="006D61EF" w14:paraId="5A64506E" w14:textId="77777777" w:rsidTr="005D473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349707B2" w14:textId="77777777" w:rsidR="00C03F5D" w:rsidRPr="006D61EF" w:rsidRDefault="00C03F5D" w:rsidP="00255928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10F134E" w14:textId="77777777" w:rsidR="00C03F5D" w:rsidRPr="006D61EF" w:rsidRDefault="00C03F5D" w:rsidP="00255928">
            <w:pPr>
              <w:keepNext/>
              <w:spacing w:line="240" w:lineRule="auto"/>
            </w:pPr>
            <w:r>
              <w:t>Arranque de la Aplicación</w:t>
            </w:r>
          </w:p>
        </w:tc>
      </w:tr>
      <w:tr w:rsidR="00C03F5D" w:rsidRPr="006D61EF" w14:paraId="5560B0DE" w14:textId="77777777" w:rsidTr="005D473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556E7589" w14:textId="77777777" w:rsidR="00C03F5D" w:rsidRPr="006D61EF" w:rsidRDefault="00C03F5D" w:rsidP="00255928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99FDFFD" w14:textId="77777777" w:rsidR="00C03F5D" w:rsidRPr="006D61EF" w:rsidRDefault="00C03F5D" w:rsidP="00255928">
            <w:pPr>
              <w:keepNext/>
              <w:spacing w:line="240" w:lineRule="auto"/>
            </w:pPr>
            <w:r w:rsidRPr="0091408E">
              <w:t xml:space="preserve">Comprobar que la Aplicación de </w:t>
            </w:r>
            <w:r>
              <w:t xml:space="preserve">Gestión de Configuraciones Offline </w:t>
            </w:r>
            <w:r w:rsidRPr="0091408E">
              <w:t>permite acceder a los usuarios habilitados y navegar por sus diferentes opciones.</w:t>
            </w:r>
          </w:p>
        </w:tc>
      </w:tr>
      <w:tr w:rsidR="00C03F5D" w:rsidRPr="006D61EF" w14:paraId="298BA238" w14:textId="77777777" w:rsidTr="005D473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  <w:vAlign w:val="center"/>
          </w:tcPr>
          <w:p w14:paraId="796E2B2F" w14:textId="77777777" w:rsidR="00C03F5D" w:rsidRPr="006D61EF" w:rsidRDefault="00C03F5D" w:rsidP="00255928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27B918E" w14:textId="77777777" w:rsidR="00C03F5D" w:rsidRPr="006D61EF" w:rsidRDefault="00C03F5D" w:rsidP="00255928">
            <w:pPr>
              <w:keepNext/>
              <w:spacing w:line="240" w:lineRule="auto"/>
            </w:pPr>
            <w:r w:rsidRPr="00396AC4">
              <w:t>Todos los elementos que componen el entorno de pruebas deben haberse instalado correctamente.</w:t>
            </w:r>
          </w:p>
        </w:tc>
      </w:tr>
      <w:tr w:rsidR="00C03F5D" w:rsidRPr="006D61EF" w14:paraId="40F834D9" w14:textId="77777777" w:rsidTr="005D4737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6CDB0992" w14:textId="77777777" w:rsidR="00C03F5D" w:rsidRPr="006D61EF" w:rsidRDefault="00C03F5D" w:rsidP="00255928">
            <w:pPr>
              <w:keepNext/>
              <w:spacing w:line="240" w:lineRule="auto"/>
              <w:rPr>
                <w:b/>
              </w:rPr>
            </w:pPr>
            <w:proofErr w:type="spellStart"/>
            <w:r w:rsidRPr="006D61EF">
              <w:rPr>
                <w:b/>
              </w:rPr>
              <w:t>Pso</w:t>
            </w:r>
            <w:proofErr w:type="spellEnd"/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2A0B0DF7" w14:textId="77777777" w:rsidR="00C03F5D" w:rsidRPr="006D61EF" w:rsidRDefault="00C03F5D" w:rsidP="00255928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0523942D" w14:textId="77777777" w:rsidR="00C03F5D" w:rsidRPr="006D61EF" w:rsidRDefault="00C03F5D" w:rsidP="00255928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C03F5D" w:rsidRPr="006D61EF" w14:paraId="1E55352A" w14:textId="77777777" w:rsidTr="005D4737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0D105302" w14:textId="77777777" w:rsidR="00C03F5D" w:rsidRPr="006D61EF" w:rsidRDefault="00C03F5D" w:rsidP="00255928">
            <w:pPr>
              <w:keepNext/>
              <w:spacing w:line="240" w:lineRule="auto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464D35F7" w14:textId="77777777" w:rsidR="00C03F5D" w:rsidRPr="006D61EF" w:rsidRDefault="00C03F5D" w:rsidP="00255928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B1C0E16" w14:textId="77777777" w:rsidR="00C03F5D" w:rsidRPr="006D61EF" w:rsidRDefault="00C03F5D" w:rsidP="00255928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C03F5D" w:rsidRPr="006D61EF" w14:paraId="6A35224C" w14:textId="77777777" w:rsidTr="005D473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5E55790" w14:textId="77777777" w:rsidR="00C03F5D" w:rsidRPr="006D61EF" w:rsidRDefault="00C03F5D" w:rsidP="005D4737">
            <w:pPr>
              <w:spacing w:line="240" w:lineRule="auto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5CF7D9" w14:textId="77777777" w:rsidR="00C03F5D" w:rsidRPr="0091408E" w:rsidRDefault="00C03F5D" w:rsidP="005D4737">
            <w:pPr>
              <w:spacing w:line="240" w:lineRule="auto"/>
              <w:jc w:val="left"/>
            </w:pPr>
            <w:r>
              <w:t xml:space="preserve">Conectarse desde un navegador a la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 w:rsidRPr="0091408E">
              <w:t>http://</w:t>
            </w:r>
            <w:r>
              <w:t>W.X.Y.Z/Web/</w:t>
            </w:r>
            <w:r w:rsidRPr="0091408E">
              <w:t>Configuracion/ConfiguracionesOffline</w:t>
            </w:r>
            <w:r>
              <w:rPr>
                <w:rStyle w:val="Refdenotaalpie"/>
              </w:rPr>
              <w:footnoteReference w:id="2"/>
            </w:r>
            <w:r w:rsidRPr="0091408E">
              <w:t>.</w:t>
            </w:r>
          </w:p>
          <w:p w14:paraId="2B9CECB7" w14:textId="77777777" w:rsidR="00C03F5D" w:rsidRPr="006D61EF" w:rsidRDefault="00C03F5D" w:rsidP="005D4737">
            <w:pPr>
              <w:spacing w:line="240" w:lineRule="auto"/>
            </w:pPr>
            <w:r w:rsidRPr="0091408E">
              <w:t>Comprobar que aparece la pantalla inicial de U5KI</w:t>
            </w:r>
            <w:r>
              <w:t xml:space="preserve"> para la Gestión de Configuraciones Offline</w:t>
            </w:r>
            <w:r w:rsidRPr="0091408E">
              <w:t>, solicitando usuario / clave.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31FAC1" w14:textId="77777777" w:rsidR="00C03F5D" w:rsidRPr="006D61EF" w:rsidRDefault="00C03F5D" w:rsidP="005D473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E6D8286" w14:textId="77777777" w:rsidR="00C03F5D" w:rsidRPr="006D61EF" w:rsidRDefault="00C03F5D" w:rsidP="005D4737">
            <w:pPr>
              <w:spacing w:line="240" w:lineRule="auto"/>
            </w:pPr>
          </w:p>
        </w:tc>
      </w:tr>
      <w:tr w:rsidR="00C03F5D" w:rsidRPr="006D61EF" w14:paraId="5D4ECBE0" w14:textId="77777777" w:rsidTr="005D473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371B2BA" w14:textId="77777777" w:rsidR="00C03F5D" w:rsidRPr="006D61EF" w:rsidRDefault="00C03F5D" w:rsidP="005D4737">
            <w:pPr>
              <w:spacing w:line="240" w:lineRule="auto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E23961" w14:textId="77777777" w:rsidR="00C03F5D" w:rsidRPr="0091408E" w:rsidRDefault="00C03F5D" w:rsidP="005D4737">
            <w:pPr>
              <w:spacing w:line="240" w:lineRule="auto"/>
            </w:pPr>
            <w:r w:rsidRPr="0091408E">
              <w:t>Introducir un par usuario / clave válido</w:t>
            </w:r>
            <w:r>
              <w:rPr>
                <w:rStyle w:val="Refdenotaalpie"/>
              </w:rPr>
              <w:footnoteReference w:id="3"/>
            </w:r>
            <w:r w:rsidRPr="0091408E">
              <w:t>.</w:t>
            </w:r>
          </w:p>
          <w:p w14:paraId="00BFED5F" w14:textId="77777777" w:rsidR="00C03F5D" w:rsidRPr="006D61EF" w:rsidRDefault="00C03F5D" w:rsidP="005D4737">
            <w:pPr>
              <w:spacing w:line="240" w:lineRule="auto"/>
            </w:pPr>
            <w:r w:rsidRPr="0091408E">
              <w:t>Comprobar que aparece el menú inicial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0212A7" w14:textId="77777777" w:rsidR="00C03F5D" w:rsidRPr="006D61EF" w:rsidRDefault="00C03F5D" w:rsidP="005D473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09272E7" w14:textId="77777777" w:rsidR="00C03F5D" w:rsidRPr="006D61EF" w:rsidRDefault="00C03F5D" w:rsidP="005D4737">
            <w:pPr>
              <w:spacing w:line="240" w:lineRule="auto"/>
            </w:pPr>
          </w:p>
        </w:tc>
      </w:tr>
      <w:tr w:rsidR="00255928" w:rsidRPr="006D61EF" w14:paraId="5E138717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2F046EA" w14:textId="77777777" w:rsidR="00255928" w:rsidRPr="006D61EF" w:rsidRDefault="00255928" w:rsidP="00B310B1">
            <w:pPr>
              <w:spacing w:line="240" w:lineRule="auto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6DD401F" w14:textId="77777777" w:rsidR="00255928" w:rsidRPr="0091408E" w:rsidRDefault="00255928" w:rsidP="00B310B1">
            <w:pPr>
              <w:spacing w:line="240" w:lineRule="auto"/>
            </w:pPr>
            <w:r w:rsidRPr="0091408E">
              <w:t>Seleccionar la opción ‘</w:t>
            </w:r>
            <w:r>
              <w:t>Gestión Sistemas Offline</w:t>
            </w:r>
            <w:r w:rsidRPr="0091408E">
              <w:t>’.</w:t>
            </w:r>
          </w:p>
          <w:p w14:paraId="30F1B92F" w14:textId="77777777" w:rsidR="00255928" w:rsidRPr="006D61EF" w:rsidRDefault="00255928" w:rsidP="00255928">
            <w:pPr>
              <w:spacing w:line="240" w:lineRule="auto"/>
            </w:pPr>
            <w:r w:rsidRPr="0091408E">
              <w:t>Comprobar que aparece el m</w:t>
            </w:r>
            <w:r>
              <w:t>enú principal de configuraciones offline.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5A0455" w14:textId="77777777" w:rsidR="00255928" w:rsidRPr="006D61EF" w:rsidRDefault="00255928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C651CED" w14:textId="77777777" w:rsidR="00255928" w:rsidRPr="006D61EF" w:rsidRDefault="00255928" w:rsidP="00B310B1">
            <w:pPr>
              <w:spacing w:line="240" w:lineRule="auto"/>
            </w:pPr>
          </w:p>
        </w:tc>
      </w:tr>
      <w:tr w:rsidR="00C03F5D" w:rsidRPr="006D61EF" w14:paraId="6069FAD0" w14:textId="77777777" w:rsidTr="005D473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3252C6" w14:textId="77777777" w:rsidR="00C03F5D" w:rsidRPr="006D61EF" w:rsidRDefault="00255928" w:rsidP="005D4737">
            <w:pPr>
              <w:spacing w:line="240" w:lineRule="auto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9E5277" w14:textId="77777777" w:rsidR="00C03F5D" w:rsidRPr="0091408E" w:rsidRDefault="00C03F5D" w:rsidP="005D4737">
            <w:pPr>
              <w:spacing w:line="240" w:lineRule="auto"/>
            </w:pPr>
            <w:r w:rsidRPr="0091408E">
              <w:t xml:space="preserve">Seleccionar la opción </w:t>
            </w:r>
            <w:r w:rsidR="00255928">
              <w:t xml:space="preserve">de menú </w:t>
            </w:r>
            <w:r w:rsidRPr="0091408E">
              <w:t>‘</w:t>
            </w:r>
            <w:r w:rsidR="00255928">
              <w:t>Configuraciones Offline</w:t>
            </w:r>
            <w:r w:rsidRPr="0091408E">
              <w:t>’.</w:t>
            </w:r>
          </w:p>
          <w:p w14:paraId="63CE8595" w14:textId="77777777" w:rsidR="00C03F5D" w:rsidRPr="006D61EF" w:rsidRDefault="00C03F5D" w:rsidP="00255928">
            <w:pPr>
              <w:spacing w:line="240" w:lineRule="auto"/>
            </w:pPr>
            <w:r w:rsidRPr="0091408E">
              <w:t xml:space="preserve">Comprobar que aparece </w:t>
            </w:r>
            <w:r w:rsidR="00255928">
              <w:t>la lista de configuraciones registradas en el sistema</w:t>
            </w:r>
            <w:r>
              <w:t>.</w:t>
            </w:r>
            <w:r w:rsidR="00255928">
              <w:t xml:space="preserve"> Como mínimo deberá aparecer la configuración de producción.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4E7839E" w14:textId="77777777" w:rsidR="00C03F5D" w:rsidRPr="006D61EF" w:rsidRDefault="00C03F5D" w:rsidP="005D473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0B0F9BF" w14:textId="77777777" w:rsidR="00C03F5D" w:rsidRPr="006D61EF" w:rsidRDefault="00C03F5D" w:rsidP="005D4737">
            <w:pPr>
              <w:spacing w:line="240" w:lineRule="auto"/>
            </w:pPr>
          </w:p>
        </w:tc>
      </w:tr>
      <w:tr w:rsidR="00C03F5D" w:rsidRPr="006D61EF" w14:paraId="7B5CE80A" w14:textId="77777777" w:rsidTr="005D4737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5CC7E304" w14:textId="77777777" w:rsidR="00C03F5D" w:rsidRPr="006D61EF" w:rsidRDefault="00C03F5D" w:rsidP="005D4737">
            <w:pPr>
              <w:spacing w:line="240" w:lineRule="auto"/>
            </w:pPr>
            <w:r w:rsidRPr="006D61EF">
              <w:t xml:space="preserve"> </w:t>
            </w:r>
          </w:p>
        </w:tc>
      </w:tr>
    </w:tbl>
    <w:p w14:paraId="363ED4CC" w14:textId="33ACB41B" w:rsidR="00C03F5D" w:rsidRDefault="00D91C47" w:rsidP="00D91C47">
      <w:pPr>
        <w:pStyle w:val="Epgrafe"/>
        <w:numPr>
          <w:ilvl w:val="0"/>
          <w:numId w:val="0"/>
        </w:numPr>
      </w:pPr>
      <w:bookmarkStart w:id="79" w:name="_Toc127369401"/>
      <w:r>
        <w:t xml:space="preserve">Tabla </w:t>
      </w:r>
      <w:r w:rsidR="00964489">
        <w:fldChar w:fldCharType="begin"/>
      </w:r>
      <w:r w:rsidR="00964489">
        <w:instrText xml:space="preserve"> SEQ Tabla \* ARABIC </w:instrText>
      </w:r>
      <w:r w:rsidR="00964489">
        <w:fldChar w:fldCharType="separate"/>
      </w:r>
      <w:r w:rsidR="00474B6E">
        <w:rPr>
          <w:noProof/>
        </w:rPr>
        <w:t>5</w:t>
      </w:r>
      <w:r w:rsidR="00964489">
        <w:rPr>
          <w:noProof/>
        </w:rPr>
        <w:fldChar w:fldCharType="end"/>
      </w:r>
      <w:r>
        <w:t>. Casos de Prueba. Arranque de la Aplicación.</w:t>
      </w:r>
      <w:bookmarkEnd w:id="79"/>
    </w:p>
    <w:p w14:paraId="2376780B" w14:textId="77777777" w:rsidR="00C03F5D" w:rsidRPr="00C6652F" w:rsidRDefault="00C03F5D" w:rsidP="00C03F5D">
      <w:pPr>
        <w:pStyle w:val="Ttulo1"/>
      </w:pPr>
      <w:bookmarkStart w:id="80" w:name="_Toc127369383"/>
      <w:r>
        <w:lastRenderedPageBreak/>
        <w:t xml:space="preserve">Casos de prueba. Grupo </w:t>
      </w:r>
      <w:r w:rsidR="005D4737">
        <w:t>2</w:t>
      </w:r>
      <w:r>
        <w:t xml:space="preserve">. Pruebas </w:t>
      </w:r>
      <w:r w:rsidR="005D4737">
        <w:t>FUNCIONALES</w:t>
      </w:r>
      <w:r w:rsidRPr="00C6652F">
        <w:t>.</w:t>
      </w:r>
      <w:bookmarkEnd w:id="80"/>
      <w:r w:rsidRPr="00C6652F">
        <w:t xml:space="preserve"> </w:t>
      </w:r>
    </w:p>
    <w:p w14:paraId="12E800FC" w14:textId="77777777" w:rsidR="005D4737" w:rsidRPr="00561B17" w:rsidRDefault="005D4737" w:rsidP="005D4737">
      <w:r>
        <w:t xml:space="preserve">Este grupo de pruebas </w:t>
      </w:r>
      <w:r w:rsidRPr="00561B17">
        <w:t>está orientado a comprobar el correcto funcionamiento de la aplicación a la hora de añadir, eliminar o modificar elementos de</w:t>
      </w:r>
      <w:r>
        <w:t xml:space="preserve"> las configuraciones offline</w:t>
      </w:r>
      <w:r w:rsidRPr="00561B17">
        <w:t xml:space="preserve"> del sistema, </w:t>
      </w:r>
      <w:r>
        <w:t>y en la base de datos del mismo.</w:t>
      </w:r>
    </w:p>
    <w:p w14:paraId="697A85DB" w14:textId="77777777" w:rsidR="005D4737" w:rsidRPr="00561B17" w:rsidRDefault="005D4737" w:rsidP="005D4737">
      <w:r>
        <w:t>T</w:t>
      </w:r>
      <w:r w:rsidRPr="00561B17">
        <w:t>odas las pruebas parten del hecho de haber arrancado la aplicación y entrado en sesión con un usuario con perfil de Administración</w:t>
      </w:r>
      <w:r>
        <w:t xml:space="preserve"> (Técnico#3)</w:t>
      </w:r>
      <w:r w:rsidRPr="00561B17">
        <w:t>.</w:t>
      </w:r>
    </w:p>
    <w:p w14:paraId="1C6E193F" w14:textId="77777777" w:rsidR="00C03F5D" w:rsidRPr="00C6652F" w:rsidRDefault="00C03F5D" w:rsidP="00C03F5D">
      <w:r w:rsidRPr="00561B17">
        <w:t xml:space="preserve">En los pasos a seguir, no de describen las operaciones en detalle. Para saber cómo se efectúa una determinada </w:t>
      </w:r>
      <w:r>
        <w:t>operación, habrá que acudir al manual c</w:t>
      </w:r>
      <w:r w:rsidRPr="00561B17">
        <w:t>orrespondiente.</w:t>
      </w:r>
    </w:p>
    <w:p w14:paraId="46CB54F0" w14:textId="77777777" w:rsidR="00AD22C3" w:rsidRDefault="00AD22C3" w:rsidP="00AD22C3">
      <w:pPr>
        <w:pStyle w:val="Ttulo2"/>
      </w:pPr>
      <w:bookmarkStart w:id="81" w:name="_Toc127369384"/>
      <w:r w:rsidRPr="009D03A0">
        <w:t>U5KI</w:t>
      </w:r>
      <w:r>
        <w:t>.OFF.</w:t>
      </w:r>
      <w:r w:rsidRPr="009D03A0">
        <w:t>0</w:t>
      </w:r>
      <w:r>
        <w:t>2</w:t>
      </w:r>
      <w:r w:rsidRPr="009D03A0">
        <w:t>.001.</w:t>
      </w:r>
      <w:r>
        <w:t xml:space="preserve"> Operaciones Configuración de Producción.</w:t>
      </w:r>
      <w:bookmarkEnd w:id="8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AD22C3" w:rsidRPr="006D61EF" w14:paraId="175977A9" w14:textId="77777777" w:rsidTr="00B310B1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018646DF" w14:textId="77777777" w:rsidR="00AD22C3" w:rsidRPr="006D61EF" w:rsidRDefault="00AD22C3" w:rsidP="00B310B1">
            <w:pPr>
              <w:spacing w:line="240" w:lineRule="auto"/>
            </w:pPr>
          </w:p>
        </w:tc>
      </w:tr>
      <w:tr w:rsidR="00AD22C3" w:rsidRPr="006D61EF" w14:paraId="4ABD74CE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5E504D09" w14:textId="77777777" w:rsidR="00AD22C3" w:rsidRPr="006D61EF" w:rsidRDefault="00AD22C3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9A831EA" w14:textId="77777777" w:rsidR="00AD22C3" w:rsidRPr="006D61EF" w:rsidRDefault="00AD22C3" w:rsidP="00B310B1">
            <w:pPr>
              <w:spacing w:line="240" w:lineRule="auto"/>
            </w:pPr>
            <w:r>
              <w:t>Pruebas Funcionales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548FC5DC" w14:textId="77777777" w:rsidR="00AD22C3" w:rsidRPr="006D61EF" w:rsidRDefault="00AD22C3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2AA65952" w14:textId="77777777" w:rsidR="00AD22C3" w:rsidRPr="006D61EF" w:rsidRDefault="00AD22C3" w:rsidP="00B310B1">
            <w:pPr>
              <w:spacing w:line="240" w:lineRule="auto"/>
            </w:pPr>
            <w:r>
              <w:t>U5KI.OFF.02.001</w:t>
            </w:r>
          </w:p>
        </w:tc>
      </w:tr>
      <w:tr w:rsidR="00AD22C3" w:rsidRPr="006D61EF" w14:paraId="229D6468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136F0C1" w14:textId="77777777" w:rsidR="00AD22C3" w:rsidRPr="006D61EF" w:rsidRDefault="00AD22C3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3BF07DD" w14:textId="77777777" w:rsidR="00AD22C3" w:rsidRPr="006D61EF" w:rsidRDefault="00AD22C3" w:rsidP="00B310B1">
            <w:pPr>
              <w:spacing w:line="240" w:lineRule="auto"/>
            </w:pPr>
            <w:r>
              <w:t>Operaciones Configuración de Producción</w:t>
            </w:r>
          </w:p>
        </w:tc>
      </w:tr>
      <w:tr w:rsidR="00AD22C3" w:rsidRPr="006D61EF" w14:paraId="5CD95817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B21A953" w14:textId="77777777" w:rsidR="00AD22C3" w:rsidRPr="006D61EF" w:rsidRDefault="00AD22C3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56989D4" w14:textId="77777777" w:rsidR="00AD22C3" w:rsidRPr="006D61EF" w:rsidRDefault="00AD22C3" w:rsidP="00AD22C3">
            <w:pPr>
              <w:spacing w:line="240" w:lineRule="auto"/>
            </w:pPr>
            <w:r w:rsidRPr="00A9385B">
              <w:t xml:space="preserve">Comprobar </w:t>
            </w:r>
            <w:r>
              <w:t xml:space="preserve">que las únicas operaciones que se pueden realizar con </w:t>
            </w:r>
            <w:r w:rsidR="004C2269">
              <w:t>la</w:t>
            </w:r>
            <w:r>
              <w:t xml:space="preserve"> configuración en producción son Exportar y Copiar, frente a las operaciones de Editar, Eliminar, Exportar, Copiar y Activar que se pueden realizar con el resto de configuraciones registradas en el sistema (configuraciones offline).</w:t>
            </w:r>
          </w:p>
        </w:tc>
      </w:tr>
      <w:tr w:rsidR="00AD22C3" w:rsidRPr="006D61EF" w14:paraId="0B153271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  <w:vAlign w:val="center"/>
          </w:tcPr>
          <w:p w14:paraId="19154E8A" w14:textId="77777777" w:rsidR="00AD22C3" w:rsidRPr="006D61EF" w:rsidRDefault="00AD22C3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172B1FD" w14:textId="77777777" w:rsidR="00AD22C3" w:rsidRPr="005D4737" w:rsidRDefault="00AD22C3" w:rsidP="00B310B1">
            <w:pPr>
              <w:spacing w:line="240" w:lineRule="auto"/>
            </w:pPr>
            <w:r w:rsidRPr="005D4737">
              <w:t>Todos los elementos que componen el entorno de pruebas deben haberse instalado correctamente.</w:t>
            </w:r>
          </w:p>
          <w:p w14:paraId="0823170C" w14:textId="77777777" w:rsidR="00AD22C3" w:rsidRPr="005D4737" w:rsidRDefault="00AD22C3" w:rsidP="00B310B1">
            <w:pPr>
              <w:spacing w:line="240" w:lineRule="auto"/>
            </w:pPr>
            <w:r w:rsidRPr="005D4737">
              <w:t xml:space="preserve">Haber efectuado ‘LOGIN’ correctamente con </w:t>
            </w:r>
            <w:r>
              <w:t xml:space="preserve">el </w:t>
            </w:r>
            <w:r w:rsidRPr="005D4737">
              <w:t>nivel apropiado.</w:t>
            </w:r>
          </w:p>
          <w:p w14:paraId="4537DC8F" w14:textId="77777777" w:rsidR="00AD22C3" w:rsidRPr="006D61EF" w:rsidRDefault="00AD22C3" w:rsidP="00B310B1">
            <w:pPr>
              <w:spacing w:line="240" w:lineRule="auto"/>
            </w:pPr>
            <w:r w:rsidRPr="005D4737">
              <w:t>Haber entrado en la opción ‘</w:t>
            </w:r>
            <w:r>
              <w:t>Gestión Sistemas Offline’, y haber seleccionado la opción de menú ‘Configuraciones Offline’</w:t>
            </w:r>
          </w:p>
        </w:tc>
      </w:tr>
      <w:tr w:rsidR="00AD22C3" w:rsidRPr="006D61EF" w14:paraId="0B6AB7F9" w14:textId="77777777" w:rsidTr="00B310B1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473CE062" w14:textId="77777777" w:rsidR="00AD22C3" w:rsidRPr="006D61EF" w:rsidRDefault="00AD22C3" w:rsidP="00B310B1">
            <w:pPr>
              <w:spacing w:line="240" w:lineRule="auto"/>
              <w:rPr>
                <w:b/>
              </w:rPr>
            </w:pPr>
            <w:proofErr w:type="spellStart"/>
            <w:r w:rsidRPr="006D61EF">
              <w:rPr>
                <w:b/>
              </w:rPr>
              <w:t>Pso</w:t>
            </w:r>
            <w:proofErr w:type="spellEnd"/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0578E673" w14:textId="77777777" w:rsidR="00AD22C3" w:rsidRPr="006D61EF" w:rsidRDefault="00AD22C3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0A2D6AE6" w14:textId="77777777" w:rsidR="00AD22C3" w:rsidRPr="006D61EF" w:rsidRDefault="00AD22C3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AD22C3" w:rsidRPr="006D61EF" w14:paraId="0AC49E1B" w14:textId="77777777" w:rsidTr="00B310B1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18208AB3" w14:textId="77777777" w:rsidR="00AD22C3" w:rsidRPr="006D61EF" w:rsidRDefault="00AD22C3" w:rsidP="00B310B1">
            <w:pPr>
              <w:spacing w:line="240" w:lineRule="auto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3375B431" w14:textId="77777777" w:rsidR="00AD22C3" w:rsidRPr="006D61EF" w:rsidRDefault="00AD22C3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58E9A5C" w14:textId="77777777" w:rsidR="00AD22C3" w:rsidRPr="006D61EF" w:rsidRDefault="00AD22C3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AD22C3" w:rsidRPr="006D61EF" w14:paraId="62726E3B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3F22DC1" w14:textId="77777777" w:rsidR="00AD22C3" w:rsidRPr="006D61EF" w:rsidRDefault="00AD22C3" w:rsidP="00B310B1">
            <w:pPr>
              <w:spacing w:line="240" w:lineRule="auto"/>
            </w:pPr>
            <w: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D20493" w14:textId="77777777" w:rsidR="00AD22C3" w:rsidRDefault="00AD22C3" w:rsidP="00B310B1">
            <w:pPr>
              <w:spacing w:line="240" w:lineRule="auto"/>
            </w:pPr>
            <w:r>
              <w:t>Una vez seleccionada la opción de menú ‘Configuraciones Offline’ se muestra la lista de configuraciones registradas en el sistema.</w:t>
            </w:r>
          </w:p>
          <w:p w14:paraId="500675D6" w14:textId="77777777" w:rsidR="00AD22C3" w:rsidRDefault="00AD22C3" w:rsidP="00AD22C3">
            <w:pPr>
              <w:spacing w:line="240" w:lineRule="auto"/>
            </w:pPr>
            <w:r>
              <w:t>Comprobar que hay un registro para la configuración en producción y sobre dicha configuración solo aparecen las opciones de Exportar y Copiar la configuración.</w:t>
            </w:r>
          </w:p>
          <w:p w14:paraId="22E36517" w14:textId="77777777" w:rsidR="00AD22C3" w:rsidRPr="006D61EF" w:rsidRDefault="00AD22C3" w:rsidP="00BF59C3">
            <w:pPr>
              <w:spacing w:line="240" w:lineRule="auto"/>
            </w:pPr>
            <w:r>
              <w:t>Si hay alguna configuración offline registrada</w:t>
            </w:r>
            <w:r w:rsidR="00BF59C3">
              <w:t>, las opciones que la aplicación mostrará por cada configuración offline serán Editar, Eliminar, Exportar, Copiar y Activar.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8A9EEBD" w14:textId="77777777" w:rsidR="00AD22C3" w:rsidRPr="006D61EF" w:rsidRDefault="00AD22C3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A3871CB" w14:textId="77777777" w:rsidR="00AD22C3" w:rsidRPr="006D61EF" w:rsidRDefault="00AD22C3" w:rsidP="00B310B1">
            <w:pPr>
              <w:spacing w:line="240" w:lineRule="auto"/>
            </w:pPr>
          </w:p>
        </w:tc>
      </w:tr>
      <w:tr w:rsidR="00AD22C3" w:rsidRPr="006D61EF" w14:paraId="07F8C44E" w14:textId="77777777" w:rsidTr="00B310B1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5AFBC671" w14:textId="77777777" w:rsidR="00AD22C3" w:rsidRPr="006D61EF" w:rsidRDefault="00AD22C3" w:rsidP="00B310B1">
            <w:pPr>
              <w:spacing w:line="240" w:lineRule="auto"/>
            </w:pPr>
            <w:r w:rsidRPr="006D61EF">
              <w:t xml:space="preserve"> </w:t>
            </w:r>
          </w:p>
        </w:tc>
      </w:tr>
    </w:tbl>
    <w:p w14:paraId="6D8FA359" w14:textId="2E53ED39" w:rsidR="00D91C47" w:rsidRDefault="00D91C47" w:rsidP="00D91C47">
      <w:pPr>
        <w:pStyle w:val="Epgrafe"/>
        <w:numPr>
          <w:ilvl w:val="0"/>
          <w:numId w:val="0"/>
        </w:numPr>
      </w:pPr>
      <w:bookmarkStart w:id="82" w:name="_Toc127369402"/>
      <w:r>
        <w:t xml:space="preserve">Tabla </w:t>
      </w:r>
      <w:r w:rsidR="00964489">
        <w:fldChar w:fldCharType="begin"/>
      </w:r>
      <w:r w:rsidR="00964489">
        <w:instrText xml:space="preserve"> SEQ Tabla \* ARABIC </w:instrText>
      </w:r>
      <w:r w:rsidR="00964489">
        <w:fldChar w:fldCharType="separate"/>
      </w:r>
      <w:r w:rsidR="00474B6E">
        <w:rPr>
          <w:noProof/>
        </w:rPr>
        <w:t>6</w:t>
      </w:r>
      <w:r w:rsidR="00964489">
        <w:rPr>
          <w:noProof/>
        </w:rPr>
        <w:fldChar w:fldCharType="end"/>
      </w:r>
      <w:r>
        <w:t>. Casos de Prueba. Operaciones Configuración de Producción.</w:t>
      </w:r>
      <w:bookmarkEnd w:id="82"/>
    </w:p>
    <w:p w14:paraId="3A7A8452" w14:textId="77777777" w:rsidR="00D91C47" w:rsidRDefault="00D91C47" w:rsidP="00D91C47">
      <w:pPr>
        <w:pStyle w:val="Epgrafe"/>
        <w:numPr>
          <w:ilvl w:val="0"/>
          <w:numId w:val="0"/>
        </w:numPr>
      </w:pPr>
    </w:p>
    <w:p w14:paraId="0933025A" w14:textId="77777777" w:rsidR="0046507C" w:rsidRDefault="0046507C" w:rsidP="0046507C">
      <w:pPr>
        <w:pStyle w:val="Ttulo2"/>
      </w:pPr>
      <w:bookmarkStart w:id="83" w:name="_Toc127369385"/>
      <w:r w:rsidRPr="009D03A0">
        <w:lastRenderedPageBreak/>
        <w:t>U5KI</w:t>
      </w:r>
      <w:r>
        <w:t>.OFF.</w:t>
      </w:r>
      <w:r w:rsidRPr="009D03A0">
        <w:t>0</w:t>
      </w:r>
      <w:r>
        <w:t>2.002</w:t>
      </w:r>
      <w:r w:rsidRPr="009D03A0">
        <w:t>.</w:t>
      </w:r>
      <w:r>
        <w:t xml:space="preserve"> Exportar Configuración.</w:t>
      </w:r>
      <w:bookmarkEnd w:id="8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46507C" w:rsidRPr="006D61EF" w14:paraId="37657E56" w14:textId="77777777" w:rsidTr="00B310B1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04EDF1E5" w14:textId="77777777" w:rsidR="0046507C" w:rsidRPr="006D61EF" w:rsidRDefault="0046507C" w:rsidP="0046507C">
            <w:pPr>
              <w:keepNext/>
              <w:spacing w:line="240" w:lineRule="auto"/>
            </w:pPr>
          </w:p>
        </w:tc>
      </w:tr>
      <w:tr w:rsidR="0046507C" w:rsidRPr="006D61EF" w14:paraId="3387F674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4BAC8029" w14:textId="77777777" w:rsidR="0046507C" w:rsidRPr="006D61EF" w:rsidRDefault="0046507C" w:rsidP="0046507C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3BD7358" w14:textId="77777777" w:rsidR="0046507C" w:rsidRPr="006D61EF" w:rsidRDefault="0046507C" w:rsidP="0046507C">
            <w:pPr>
              <w:keepNext/>
              <w:spacing w:line="240" w:lineRule="auto"/>
            </w:pPr>
            <w:r>
              <w:t>Pruebas Funcionales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05FED7A1" w14:textId="77777777" w:rsidR="0046507C" w:rsidRPr="006D61EF" w:rsidRDefault="0046507C" w:rsidP="0046507C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1CA2FB1B" w14:textId="77777777" w:rsidR="0046507C" w:rsidRPr="006D61EF" w:rsidRDefault="0046507C" w:rsidP="0046507C">
            <w:pPr>
              <w:keepNext/>
              <w:spacing w:line="240" w:lineRule="auto"/>
            </w:pPr>
            <w:r>
              <w:t>U5KI.OFF.02.002</w:t>
            </w:r>
          </w:p>
        </w:tc>
      </w:tr>
      <w:tr w:rsidR="0046507C" w:rsidRPr="006D61EF" w14:paraId="43A71121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2068A19" w14:textId="77777777" w:rsidR="0046507C" w:rsidRPr="006D61EF" w:rsidRDefault="0046507C" w:rsidP="0046507C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FEC9F46" w14:textId="77777777" w:rsidR="0046507C" w:rsidRPr="006D61EF" w:rsidRDefault="0046507C" w:rsidP="0046507C">
            <w:pPr>
              <w:keepNext/>
              <w:spacing w:line="240" w:lineRule="auto"/>
            </w:pPr>
            <w:r>
              <w:t>Exportar configuración</w:t>
            </w:r>
          </w:p>
        </w:tc>
      </w:tr>
      <w:tr w:rsidR="0046507C" w:rsidRPr="006D61EF" w14:paraId="43E86ACB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7B490184" w14:textId="77777777" w:rsidR="0046507C" w:rsidRPr="006D61EF" w:rsidRDefault="0046507C" w:rsidP="0046507C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ACC1FB0" w14:textId="77777777" w:rsidR="0046507C" w:rsidRPr="006D61EF" w:rsidRDefault="0046507C" w:rsidP="0046507C">
            <w:pPr>
              <w:keepNext/>
              <w:spacing w:line="240" w:lineRule="auto"/>
            </w:pPr>
            <w:r w:rsidRPr="00A9385B">
              <w:t xml:space="preserve">Comprobar </w:t>
            </w:r>
            <w:r>
              <w:t xml:space="preserve">que se puede exportar una configuración y que la aplicación deja el fichero en la ubicación configurada en el </w:t>
            </w:r>
            <w:proofErr w:type="spellStart"/>
            <w:r>
              <w:t>Web.Config</w:t>
            </w:r>
            <w:proofErr w:type="spellEnd"/>
            <w:r>
              <w:t xml:space="preserve"> de la aplicación.</w:t>
            </w:r>
          </w:p>
        </w:tc>
      </w:tr>
      <w:tr w:rsidR="0046507C" w:rsidRPr="006D61EF" w14:paraId="6D9CE3B0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  <w:vAlign w:val="center"/>
          </w:tcPr>
          <w:p w14:paraId="4655CF01" w14:textId="77777777" w:rsidR="0046507C" w:rsidRPr="006D61EF" w:rsidRDefault="0046507C" w:rsidP="0046507C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4F32A5C" w14:textId="77777777" w:rsidR="0046507C" w:rsidRPr="005D4737" w:rsidRDefault="0046507C" w:rsidP="0046507C">
            <w:pPr>
              <w:keepNext/>
              <w:spacing w:line="240" w:lineRule="auto"/>
            </w:pPr>
            <w:r w:rsidRPr="005D4737">
              <w:t>Todos los elementos que componen el entorno de pruebas deben haberse instalado correctamente.</w:t>
            </w:r>
          </w:p>
          <w:p w14:paraId="5FACF2D2" w14:textId="77777777" w:rsidR="0046507C" w:rsidRPr="005D4737" w:rsidRDefault="0046507C" w:rsidP="0046507C">
            <w:pPr>
              <w:keepNext/>
              <w:spacing w:line="240" w:lineRule="auto"/>
            </w:pPr>
            <w:r w:rsidRPr="005D4737">
              <w:t xml:space="preserve">Haber efectuado ‘LOGIN’ correctamente con </w:t>
            </w:r>
            <w:r>
              <w:t xml:space="preserve">el </w:t>
            </w:r>
            <w:r w:rsidRPr="005D4737">
              <w:t>nivel apropiado.</w:t>
            </w:r>
          </w:p>
          <w:p w14:paraId="08EC559B" w14:textId="77777777" w:rsidR="0046507C" w:rsidRPr="006D61EF" w:rsidRDefault="0046507C" w:rsidP="0046507C">
            <w:pPr>
              <w:keepNext/>
              <w:spacing w:line="240" w:lineRule="auto"/>
            </w:pPr>
            <w:r w:rsidRPr="005D4737">
              <w:t>Haber entrado en la opción ‘</w:t>
            </w:r>
            <w:r>
              <w:t>Gestión Sistemas Offline’, y haber seleccionado la opción de menú ‘Configuraciones Offline’</w:t>
            </w:r>
          </w:p>
        </w:tc>
      </w:tr>
      <w:tr w:rsidR="0046507C" w:rsidRPr="006D61EF" w14:paraId="71BD21A2" w14:textId="77777777" w:rsidTr="00B310B1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36D7C29C" w14:textId="77777777" w:rsidR="0046507C" w:rsidRPr="006D61EF" w:rsidRDefault="0046507C" w:rsidP="0046507C">
            <w:pPr>
              <w:keepNext/>
              <w:spacing w:line="240" w:lineRule="auto"/>
              <w:rPr>
                <w:b/>
              </w:rPr>
            </w:pPr>
            <w:proofErr w:type="spellStart"/>
            <w:r w:rsidRPr="006D61EF">
              <w:rPr>
                <w:b/>
              </w:rPr>
              <w:t>Pso</w:t>
            </w:r>
            <w:proofErr w:type="spellEnd"/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0E51B543" w14:textId="77777777" w:rsidR="0046507C" w:rsidRPr="006D61EF" w:rsidRDefault="0046507C" w:rsidP="0046507C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6FA395F7" w14:textId="77777777" w:rsidR="0046507C" w:rsidRPr="006D61EF" w:rsidRDefault="0046507C" w:rsidP="0046507C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46507C" w:rsidRPr="006D61EF" w14:paraId="60EC348C" w14:textId="77777777" w:rsidTr="00B310B1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7FC03C42" w14:textId="77777777" w:rsidR="0046507C" w:rsidRPr="006D61EF" w:rsidRDefault="0046507C" w:rsidP="00B310B1">
            <w:pPr>
              <w:spacing w:line="240" w:lineRule="auto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0CD4AC49" w14:textId="77777777" w:rsidR="0046507C" w:rsidRPr="006D61EF" w:rsidRDefault="0046507C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5E22D2E" w14:textId="77777777" w:rsidR="0046507C" w:rsidRPr="006D61EF" w:rsidRDefault="0046507C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46507C" w:rsidRPr="006D61EF" w14:paraId="1EA360CB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A8BBD8" w14:textId="77777777" w:rsidR="0046507C" w:rsidRPr="006D61EF" w:rsidRDefault="0046507C" w:rsidP="00B310B1">
            <w:pPr>
              <w:spacing w:line="240" w:lineRule="auto"/>
            </w:pPr>
            <w: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3B3744" w14:textId="77777777" w:rsidR="0046507C" w:rsidRDefault="0046507C" w:rsidP="00B310B1">
            <w:pPr>
              <w:spacing w:line="240" w:lineRule="auto"/>
            </w:pPr>
            <w:r>
              <w:t>Pulsar la opción de exportar en alguna de las configuraciones registradas en el sistema.</w:t>
            </w:r>
          </w:p>
          <w:p w14:paraId="2EC417D3" w14:textId="575C146D" w:rsidR="0046507C" w:rsidRPr="006D61EF" w:rsidRDefault="0046507C" w:rsidP="007E190B">
            <w:pPr>
              <w:spacing w:line="240" w:lineRule="auto"/>
            </w:pPr>
            <w:r>
              <w:t>Comprobar</w:t>
            </w:r>
            <w:r w:rsidR="006F619B">
              <w:t xml:space="preserve"> que en el log de procesos se muestran los pasos de la ejecución, y que se deshabilitan todos los enlaces que permitirían ejecutar otro proceso.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3D2D79D" w14:textId="77777777" w:rsidR="0046507C" w:rsidRPr="006D61EF" w:rsidRDefault="0046507C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AA67355" w14:textId="77777777" w:rsidR="0046507C" w:rsidRPr="006D61EF" w:rsidRDefault="0046507C" w:rsidP="00B310B1">
            <w:pPr>
              <w:spacing w:line="240" w:lineRule="auto"/>
            </w:pPr>
          </w:p>
        </w:tc>
      </w:tr>
      <w:tr w:rsidR="006F619B" w:rsidRPr="006D61EF" w14:paraId="6ECED025" w14:textId="77777777" w:rsidTr="006F619B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4060B93" w14:textId="77777777" w:rsidR="006F619B" w:rsidRPr="006D61EF" w:rsidRDefault="006F619B" w:rsidP="006F619B">
            <w:pPr>
              <w:spacing w:line="240" w:lineRule="auto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A0F3F78" w14:textId="4A430DCE" w:rsidR="006F619B" w:rsidRDefault="006F619B" w:rsidP="006F619B">
            <w:pPr>
              <w:spacing w:line="240" w:lineRule="auto"/>
            </w:pPr>
            <w:r>
              <w:t>Una vez finalizado el proceso comprobar que lo marca como “Proceso finalizado” y se vuelven a habilitar de nuevo los enlaces que permiten ejecutar otro proceso.</w:t>
            </w:r>
          </w:p>
          <w:p w14:paraId="56F6FF09" w14:textId="0F5861A7" w:rsidR="006F619B" w:rsidRPr="006D61EF" w:rsidRDefault="006F619B" w:rsidP="006F619B">
            <w:pPr>
              <w:spacing w:line="240" w:lineRule="auto"/>
            </w:pPr>
            <w:r>
              <w:t xml:space="preserve">Comprobar que efectivamente el fichero está en el directorio configurado en el </w:t>
            </w:r>
            <w:proofErr w:type="spellStart"/>
            <w:r>
              <w:t>Web.Config</w:t>
            </w:r>
            <w:proofErr w:type="spellEnd"/>
            <w:r>
              <w:t xml:space="preserve"> bajo la clave </w:t>
            </w:r>
            <w:proofErr w:type="spellStart"/>
            <w:r w:rsidRPr="00D81AE4">
              <w:t>PathConfOffline</w:t>
            </w:r>
            <w:proofErr w:type="spellEnd"/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CA2E70A" w14:textId="77777777" w:rsidR="006F619B" w:rsidRPr="006D61EF" w:rsidRDefault="006F619B" w:rsidP="006F619B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086649D" w14:textId="77777777" w:rsidR="006F619B" w:rsidRPr="006D61EF" w:rsidRDefault="006F619B" w:rsidP="006F619B">
            <w:pPr>
              <w:spacing w:line="240" w:lineRule="auto"/>
            </w:pPr>
          </w:p>
        </w:tc>
      </w:tr>
      <w:tr w:rsidR="0046507C" w:rsidRPr="006D61EF" w14:paraId="0A93D9DF" w14:textId="77777777" w:rsidTr="00B310B1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7375D5B1" w14:textId="77777777" w:rsidR="0046507C" w:rsidRPr="006D61EF" w:rsidRDefault="0046507C" w:rsidP="00B310B1">
            <w:pPr>
              <w:spacing w:line="240" w:lineRule="auto"/>
            </w:pPr>
            <w:r w:rsidRPr="006D61EF">
              <w:t xml:space="preserve"> </w:t>
            </w:r>
          </w:p>
        </w:tc>
      </w:tr>
    </w:tbl>
    <w:p w14:paraId="6519E925" w14:textId="0B0AE0BE" w:rsidR="00D91C47" w:rsidRDefault="00D91C47" w:rsidP="00D91C47">
      <w:pPr>
        <w:pStyle w:val="Epgrafe"/>
        <w:numPr>
          <w:ilvl w:val="0"/>
          <w:numId w:val="0"/>
        </w:numPr>
      </w:pPr>
      <w:bookmarkStart w:id="84" w:name="_Toc127369403"/>
      <w:r>
        <w:t xml:space="preserve">Tabla </w:t>
      </w:r>
      <w:r w:rsidR="00964489">
        <w:fldChar w:fldCharType="begin"/>
      </w:r>
      <w:r w:rsidR="00964489">
        <w:instrText xml:space="preserve"> SEQ Tabla \* ARABIC </w:instrText>
      </w:r>
      <w:r w:rsidR="00964489">
        <w:fldChar w:fldCharType="separate"/>
      </w:r>
      <w:r w:rsidR="00474B6E">
        <w:rPr>
          <w:noProof/>
        </w:rPr>
        <w:t>7</w:t>
      </w:r>
      <w:r w:rsidR="00964489">
        <w:rPr>
          <w:noProof/>
        </w:rPr>
        <w:fldChar w:fldCharType="end"/>
      </w:r>
      <w:r>
        <w:t>. Casos de Prueba. Exportar Configuración.</w:t>
      </w:r>
      <w:bookmarkEnd w:id="84"/>
    </w:p>
    <w:p w14:paraId="2E1225EE" w14:textId="77777777" w:rsidR="00F43C8A" w:rsidRDefault="00F43C8A">
      <w:pPr>
        <w:spacing w:before="0" w:after="0" w:line="240" w:lineRule="auto"/>
        <w:jc w:val="left"/>
        <w:rPr>
          <w:rFonts w:ascii="Univers" w:hAnsi="Univers"/>
          <w:szCs w:val="20"/>
        </w:rPr>
      </w:pPr>
      <w:r>
        <w:br w:type="page"/>
      </w:r>
    </w:p>
    <w:p w14:paraId="0945EE1C" w14:textId="77777777" w:rsidR="00887785" w:rsidRDefault="00887785" w:rsidP="00887785">
      <w:pPr>
        <w:pStyle w:val="Ttulo2"/>
      </w:pPr>
      <w:bookmarkStart w:id="85" w:name="_Toc127369386"/>
      <w:r w:rsidRPr="009D03A0">
        <w:lastRenderedPageBreak/>
        <w:t>U5KI</w:t>
      </w:r>
      <w:r>
        <w:t>.OFF.</w:t>
      </w:r>
      <w:r w:rsidRPr="009D03A0">
        <w:t>0</w:t>
      </w:r>
      <w:r>
        <w:t>2</w:t>
      </w:r>
      <w:r w:rsidRPr="009D03A0">
        <w:t>.00</w:t>
      </w:r>
      <w:r>
        <w:t>3</w:t>
      </w:r>
      <w:r w:rsidRPr="009D03A0">
        <w:t>.</w:t>
      </w:r>
      <w:r>
        <w:t xml:space="preserve"> Copiar Configuración.</w:t>
      </w:r>
      <w:bookmarkEnd w:id="85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87785" w:rsidRPr="006D61EF" w14:paraId="6EE749D3" w14:textId="77777777" w:rsidTr="00B310B1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5ACC690F" w14:textId="77777777" w:rsidR="00887785" w:rsidRPr="006D61EF" w:rsidRDefault="00887785" w:rsidP="00B310B1">
            <w:pPr>
              <w:spacing w:line="240" w:lineRule="auto"/>
            </w:pPr>
          </w:p>
        </w:tc>
      </w:tr>
      <w:tr w:rsidR="00887785" w:rsidRPr="006D61EF" w14:paraId="08FF372F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3A081AA4" w14:textId="77777777" w:rsidR="00887785" w:rsidRPr="006D61EF" w:rsidRDefault="00887785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3F2CA23" w14:textId="77777777" w:rsidR="00887785" w:rsidRPr="006D61EF" w:rsidRDefault="00887785" w:rsidP="00B310B1">
            <w:pPr>
              <w:spacing w:line="240" w:lineRule="auto"/>
            </w:pPr>
            <w:r>
              <w:t>Pruebas Funcionales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74418245" w14:textId="77777777" w:rsidR="00887785" w:rsidRPr="006D61EF" w:rsidRDefault="00887785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102F7DF1" w14:textId="77777777" w:rsidR="00887785" w:rsidRPr="006D61EF" w:rsidRDefault="00887785" w:rsidP="00B310B1">
            <w:pPr>
              <w:spacing w:line="240" w:lineRule="auto"/>
            </w:pPr>
            <w:r>
              <w:t>U5KI.OFF.02.003</w:t>
            </w:r>
          </w:p>
        </w:tc>
      </w:tr>
      <w:tr w:rsidR="00887785" w:rsidRPr="006D61EF" w14:paraId="12EFEE09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41F4B521" w14:textId="77777777" w:rsidR="00887785" w:rsidRPr="006D61EF" w:rsidRDefault="00887785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3D58F86" w14:textId="77777777" w:rsidR="00887785" w:rsidRPr="006D61EF" w:rsidRDefault="00887785" w:rsidP="00B310B1">
            <w:pPr>
              <w:spacing w:line="240" w:lineRule="auto"/>
            </w:pPr>
            <w:r>
              <w:t>Copiar configuración</w:t>
            </w:r>
          </w:p>
        </w:tc>
      </w:tr>
      <w:tr w:rsidR="00887785" w:rsidRPr="006D61EF" w14:paraId="6073DD0F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198B8765" w14:textId="77777777" w:rsidR="00887785" w:rsidRPr="006D61EF" w:rsidRDefault="00887785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8D5E30B" w14:textId="77777777" w:rsidR="00887785" w:rsidRPr="006D61EF" w:rsidRDefault="00887785" w:rsidP="00B310B1">
            <w:pPr>
              <w:spacing w:line="240" w:lineRule="auto"/>
            </w:pPr>
            <w:r w:rsidRPr="00A9385B">
              <w:t xml:space="preserve">Comprobar </w:t>
            </w:r>
            <w:r>
              <w:t>que se puede copiar una configuración.</w:t>
            </w:r>
          </w:p>
        </w:tc>
      </w:tr>
      <w:tr w:rsidR="00887785" w:rsidRPr="006D61EF" w14:paraId="2406B94F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  <w:vAlign w:val="center"/>
          </w:tcPr>
          <w:p w14:paraId="57F46DE7" w14:textId="77777777" w:rsidR="00887785" w:rsidRPr="006D61EF" w:rsidRDefault="00887785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7290E82" w14:textId="77777777" w:rsidR="00887785" w:rsidRPr="005D4737" w:rsidRDefault="00887785" w:rsidP="00B310B1">
            <w:pPr>
              <w:spacing w:line="240" w:lineRule="auto"/>
            </w:pPr>
            <w:r w:rsidRPr="005D4737">
              <w:t>Todos los elementos que componen el entorno de pruebas deben haberse instalado correctamente.</w:t>
            </w:r>
          </w:p>
          <w:p w14:paraId="5D1E7807" w14:textId="77777777" w:rsidR="00887785" w:rsidRPr="005D4737" w:rsidRDefault="00887785" w:rsidP="00B310B1">
            <w:pPr>
              <w:spacing w:line="240" w:lineRule="auto"/>
            </w:pPr>
            <w:r w:rsidRPr="005D4737">
              <w:t xml:space="preserve">Haber efectuado ‘LOGIN’ correctamente con </w:t>
            </w:r>
            <w:r>
              <w:t xml:space="preserve">el </w:t>
            </w:r>
            <w:r w:rsidRPr="005D4737">
              <w:t>nivel apropiado.</w:t>
            </w:r>
          </w:p>
          <w:p w14:paraId="74EF8679" w14:textId="77777777" w:rsidR="00887785" w:rsidRPr="006D61EF" w:rsidRDefault="00887785" w:rsidP="00B310B1">
            <w:pPr>
              <w:spacing w:line="240" w:lineRule="auto"/>
            </w:pPr>
            <w:r w:rsidRPr="005D4737">
              <w:t>Haber entrado en la opción ‘</w:t>
            </w:r>
            <w:r>
              <w:t>Gestión Sistemas Offline’, y haber seleccionado la opción de menú ‘Configuraciones Offline’</w:t>
            </w:r>
          </w:p>
        </w:tc>
      </w:tr>
      <w:tr w:rsidR="00887785" w:rsidRPr="006D61EF" w14:paraId="5A3CC808" w14:textId="77777777" w:rsidTr="00B310B1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30FFCE29" w14:textId="77777777" w:rsidR="00887785" w:rsidRPr="006D61EF" w:rsidRDefault="00887785" w:rsidP="00B310B1">
            <w:pPr>
              <w:spacing w:line="240" w:lineRule="auto"/>
              <w:rPr>
                <w:b/>
              </w:rPr>
            </w:pPr>
            <w:proofErr w:type="spellStart"/>
            <w:r w:rsidRPr="006D61EF">
              <w:rPr>
                <w:b/>
              </w:rPr>
              <w:t>Pso</w:t>
            </w:r>
            <w:proofErr w:type="spellEnd"/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6094D927" w14:textId="77777777" w:rsidR="00887785" w:rsidRPr="006D61EF" w:rsidRDefault="00887785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495B9A57" w14:textId="77777777" w:rsidR="00887785" w:rsidRPr="006D61EF" w:rsidRDefault="00887785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887785" w:rsidRPr="006D61EF" w14:paraId="3AA8D7CB" w14:textId="77777777" w:rsidTr="00B310B1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68D2BF3C" w14:textId="77777777" w:rsidR="00887785" w:rsidRPr="006D61EF" w:rsidRDefault="00887785" w:rsidP="00B310B1">
            <w:pPr>
              <w:spacing w:line="240" w:lineRule="auto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77FF42F3" w14:textId="77777777" w:rsidR="00887785" w:rsidRPr="006D61EF" w:rsidRDefault="00887785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6B86289" w14:textId="77777777" w:rsidR="00887785" w:rsidRPr="006D61EF" w:rsidRDefault="00887785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887785" w:rsidRPr="006D61EF" w14:paraId="6D5BE0DA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A6B5F29" w14:textId="77777777" w:rsidR="00887785" w:rsidRPr="006D61EF" w:rsidRDefault="00887785" w:rsidP="00B310B1">
            <w:pPr>
              <w:spacing w:line="240" w:lineRule="auto"/>
            </w:pPr>
            <w: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42E8EA0" w14:textId="77777777" w:rsidR="00887785" w:rsidRDefault="00887785" w:rsidP="00887785">
            <w:pPr>
              <w:spacing w:line="240" w:lineRule="auto"/>
            </w:pPr>
            <w:r>
              <w:t>Pulsar la opción de copiar en alguna de las configuraciones registradas en el sistema.</w:t>
            </w:r>
          </w:p>
          <w:p w14:paraId="092244CE" w14:textId="77777777" w:rsidR="00887785" w:rsidRPr="006D61EF" w:rsidRDefault="00887785" w:rsidP="00887785">
            <w:pPr>
              <w:spacing w:line="240" w:lineRule="auto"/>
            </w:pPr>
            <w:r>
              <w:t>Comprobar que se abre la ventana de Nueva Configuración para que el usuario pueda dar nombre y descripción a la nueva configuración offline.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2B63A8D" w14:textId="77777777" w:rsidR="00887785" w:rsidRPr="006D61EF" w:rsidRDefault="00887785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3F0F10A" w14:textId="77777777" w:rsidR="00887785" w:rsidRPr="006D61EF" w:rsidRDefault="00887785" w:rsidP="00B310B1">
            <w:pPr>
              <w:spacing w:line="240" w:lineRule="auto"/>
            </w:pPr>
          </w:p>
        </w:tc>
      </w:tr>
      <w:tr w:rsidR="00887785" w:rsidRPr="006D61EF" w14:paraId="0207C9B3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8CE0254" w14:textId="77777777" w:rsidR="00887785" w:rsidRPr="006D61EF" w:rsidRDefault="00020B27" w:rsidP="00B310B1">
            <w:pPr>
              <w:spacing w:line="240" w:lineRule="auto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23C4987" w14:textId="0046132F" w:rsidR="00887785" w:rsidRDefault="00020B27" w:rsidP="00B310B1">
            <w:pPr>
              <w:spacing w:line="240" w:lineRule="auto"/>
            </w:pPr>
            <w:r>
              <w:t xml:space="preserve">Introducir un nombre de </w:t>
            </w:r>
            <w:r w:rsidR="006F619B">
              <w:t xml:space="preserve">una </w:t>
            </w:r>
            <w:r>
              <w:t>configuración ya existente, y una descripción para la nueva configuración y pulsar el botón aceptar.</w:t>
            </w:r>
          </w:p>
          <w:p w14:paraId="2DDD8102" w14:textId="77777777" w:rsidR="00020B27" w:rsidRPr="006D61EF" w:rsidRDefault="00020B27" w:rsidP="00B310B1">
            <w:pPr>
              <w:spacing w:line="240" w:lineRule="auto"/>
            </w:pPr>
            <w:r>
              <w:t>Comprobar que la aplicación pide confirmación para borrar la configuración ya existente y crear una nueva.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5AAEFB6" w14:textId="77777777" w:rsidR="00887785" w:rsidRPr="006D61EF" w:rsidRDefault="00887785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9BAE59F" w14:textId="77777777" w:rsidR="00887785" w:rsidRPr="006D61EF" w:rsidRDefault="00887785" w:rsidP="00B310B1">
            <w:pPr>
              <w:spacing w:line="240" w:lineRule="auto"/>
            </w:pPr>
          </w:p>
        </w:tc>
      </w:tr>
      <w:tr w:rsidR="00887785" w:rsidRPr="006D61EF" w14:paraId="75A9F8A4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FD18FB2" w14:textId="77777777" w:rsidR="00887785" w:rsidRPr="006D61EF" w:rsidRDefault="00020B27" w:rsidP="00B310B1">
            <w:pPr>
              <w:spacing w:line="240" w:lineRule="auto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829E4C" w14:textId="1B5A9E96" w:rsidR="00887785" w:rsidRDefault="00020B27" w:rsidP="00020B27">
            <w:pPr>
              <w:spacing w:line="240" w:lineRule="auto"/>
            </w:pPr>
            <w:r>
              <w:t>Confirmar que se quiere borrar la configuración existente y crear una nueva como copia de la configuración seleccionada</w:t>
            </w:r>
            <w:r w:rsidR="006F619B">
              <w:t>.</w:t>
            </w:r>
          </w:p>
          <w:p w14:paraId="1EFF931E" w14:textId="5B78E499" w:rsidR="00020B27" w:rsidRPr="006D61EF" w:rsidRDefault="007E190B" w:rsidP="00EE4017">
            <w:pPr>
              <w:spacing w:line="240" w:lineRule="auto"/>
            </w:pPr>
            <w:r>
              <w:t>Comprobar que en el log de procesos se muestran los pasos de la ejecución, y que se deshabilitan todos los enlaces que permitirían ejecutar otro proceso.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DBBA0A4" w14:textId="77777777" w:rsidR="00887785" w:rsidRPr="006D61EF" w:rsidRDefault="00887785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20E9D01" w14:textId="77777777" w:rsidR="00887785" w:rsidRPr="006D61EF" w:rsidRDefault="00887785" w:rsidP="00B310B1">
            <w:pPr>
              <w:spacing w:line="240" w:lineRule="auto"/>
            </w:pPr>
          </w:p>
        </w:tc>
      </w:tr>
      <w:tr w:rsidR="007E190B" w:rsidRPr="006D61EF" w14:paraId="6C8A382A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E8F0C9" w14:textId="7E6EDDC8" w:rsidR="007E190B" w:rsidRPr="006D61EF" w:rsidRDefault="007E190B" w:rsidP="00966782">
            <w:pPr>
              <w:spacing w:line="240" w:lineRule="auto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06A40D5" w14:textId="77777777" w:rsidR="007E190B" w:rsidRDefault="007E190B" w:rsidP="00966782">
            <w:pPr>
              <w:spacing w:line="240" w:lineRule="auto"/>
            </w:pPr>
            <w:r>
              <w:t>Una vez finalizado el proceso comprobar que lo marca como “Proceso finalizado” y se vuelven a habilitar de nuevo los enlaces que permiten ejecutar otro proceso.</w:t>
            </w:r>
          </w:p>
          <w:p w14:paraId="37462836" w14:textId="2C69AAC6" w:rsidR="007E190B" w:rsidRPr="006D61EF" w:rsidRDefault="007E190B" w:rsidP="00966782">
            <w:pPr>
              <w:spacing w:line="240" w:lineRule="auto"/>
            </w:pPr>
            <w:r>
              <w:t>Comprobar que la nueva configuración creada es una copia de la configuración original (U5KI.OFF.02.010).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9816AC6" w14:textId="77777777" w:rsidR="007E190B" w:rsidRPr="006D61EF" w:rsidRDefault="007E190B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4E9E887" w14:textId="77777777" w:rsidR="007E190B" w:rsidRPr="006D61EF" w:rsidRDefault="007E190B" w:rsidP="00966782">
            <w:pPr>
              <w:spacing w:line="240" w:lineRule="auto"/>
            </w:pPr>
          </w:p>
        </w:tc>
      </w:tr>
      <w:tr w:rsidR="00887785" w:rsidRPr="006D61EF" w14:paraId="4EA323B5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4B49E25" w14:textId="5B10AF34" w:rsidR="00887785" w:rsidRPr="006D61EF" w:rsidRDefault="007E190B" w:rsidP="00B310B1">
            <w:pPr>
              <w:spacing w:line="240" w:lineRule="auto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023C0F0" w14:textId="77777777" w:rsidR="00020B27" w:rsidRDefault="00020B27" w:rsidP="00020B27">
            <w:pPr>
              <w:spacing w:line="240" w:lineRule="auto"/>
            </w:pPr>
            <w:r>
              <w:t>Pulsar la opción de copiar en alguna de las configuraciones registradas en el sistema.</w:t>
            </w:r>
          </w:p>
          <w:p w14:paraId="26ADACAD" w14:textId="77777777" w:rsidR="00887785" w:rsidRPr="006D61EF" w:rsidRDefault="00020B27" w:rsidP="00020B27">
            <w:pPr>
              <w:spacing w:line="240" w:lineRule="auto"/>
            </w:pPr>
            <w:r>
              <w:t>Comprobar que se abre la ventana de Nueva Configuración para que el usuario pueda dar nombre y descripción a la nueva configuración offline.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FC63B7E" w14:textId="77777777" w:rsidR="00887785" w:rsidRPr="006D61EF" w:rsidRDefault="00887785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2E53807" w14:textId="77777777" w:rsidR="00887785" w:rsidRPr="006D61EF" w:rsidRDefault="00887785" w:rsidP="00B310B1">
            <w:pPr>
              <w:spacing w:line="240" w:lineRule="auto"/>
            </w:pPr>
          </w:p>
        </w:tc>
      </w:tr>
      <w:tr w:rsidR="007E190B" w:rsidRPr="006D61EF" w14:paraId="358DC81A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3732D63" w14:textId="77777777" w:rsidR="007E190B" w:rsidRPr="006D61EF" w:rsidRDefault="007E190B" w:rsidP="00966782">
            <w:pPr>
              <w:spacing w:line="240" w:lineRule="auto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A0DA59" w14:textId="6B68C871" w:rsidR="007E190B" w:rsidRDefault="007E190B" w:rsidP="00966782">
            <w:pPr>
              <w:spacing w:line="240" w:lineRule="auto"/>
            </w:pPr>
            <w:r>
              <w:t>Introducir el nombre y la descripción de la nueva configuración</w:t>
            </w:r>
            <w:r w:rsidR="006A7C0F">
              <w:t>, una</w:t>
            </w:r>
            <w:r>
              <w:t xml:space="preserve"> que no exista en el sistema, y pulsar el botón aceptar.</w:t>
            </w:r>
          </w:p>
          <w:p w14:paraId="77609352" w14:textId="4F00BA82" w:rsidR="007E190B" w:rsidRDefault="007E190B" w:rsidP="00966782">
            <w:pPr>
              <w:spacing w:line="240" w:lineRule="auto"/>
            </w:pPr>
            <w:r>
              <w:t>Comprobar que en el log de procesos se muestran los pasos de la ejecución, y que se deshabilitan todos los enlaces que permitirían ejecutar otro proceso.</w:t>
            </w:r>
          </w:p>
          <w:p w14:paraId="69E568B0" w14:textId="77777777" w:rsidR="007E190B" w:rsidRPr="006D61EF" w:rsidRDefault="007E190B" w:rsidP="00966782">
            <w:pPr>
              <w:spacing w:line="240" w:lineRule="auto"/>
            </w:pPr>
            <w:r>
              <w:lastRenderedPageBreak/>
              <w:t>Comprobar que la crea una nueva configuración con el nombre indicado y verificar que es una copia de la configuración original (U5KI.OFF.02.010).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0EE1868" w14:textId="77777777" w:rsidR="007E190B" w:rsidRPr="006D61EF" w:rsidRDefault="007E190B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92B19E8" w14:textId="77777777" w:rsidR="007E190B" w:rsidRPr="006D61EF" w:rsidRDefault="007E190B" w:rsidP="00966782">
            <w:pPr>
              <w:spacing w:line="240" w:lineRule="auto"/>
            </w:pPr>
          </w:p>
        </w:tc>
      </w:tr>
      <w:tr w:rsidR="00887785" w:rsidRPr="006D61EF" w14:paraId="548288FA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39DB550" w14:textId="263E7856" w:rsidR="00887785" w:rsidRPr="006D61EF" w:rsidRDefault="007E190B" w:rsidP="00B310B1">
            <w:pPr>
              <w:spacing w:line="240" w:lineRule="auto"/>
            </w:pPr>
            <w:r>
              <w:lastRenderedPageBreak/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41A0BE" w14:textId="6EC08A7A" w:rsidR="00020B27" w:rsidRDefault="007E190B" w:rsidP="00020B27">
            <w:pPr>
              <w:spacing w:line="240" w:lineRule="auto"/>
            </w:pPr>
            <w:r>
              <w:t>Una vez finalizado el proceso comprobar que lo marca como “Proceso finalizado” y se vuelven a habilitar de nuevo los enlaces que permiten ejecutar otro proceso.</w:t>
            </w:r>
          </w:p>
          <w:p w14:paraId="54C07B54" w14:textId="77777777" w:rsidR="00887785" w:rsidRPr="006D61EF" w:rsidRDefault="00020B27" w:rsidP="00EE4017">
            <w:pPr>
              <w:spacing w:line="240" w:lineRule="auto"/>
            </w:pPr>
            <w:r>
              <w:t>Comprobar que la crea una nueva configuración con el nombre indicado y verificar que es una copia de la configu</w:t>
            </w:r>
            <w:r w:rsidR="00EE4017">
              <w:t>ración original (U5KI.OFF.02.010</w:t>
            </w:r>
            <w:r>
              <w:t>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7482B57" w14:textId="77777777" w:rsidR="00887785" w:rsidRPr="006D61EF" w:rsidRDefault="00887785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6B3A30A" w14:textId="77777777" w:rsidR="00887785" w:rsidRPr="006D61EF" w:rsidRDefault="00887785" w:rsidP="00B310B1">
            <w:pPr>
              <w:spacing w:line="240" w:lineRule="auto"/>
            </w:pPr>
          </w:p>
        </w:tc>
      </w:tr>
      <w:tr w:rsidR="00887785" w:rsidRPr="006D61EF" w14:paraId="28C6F3D0" w14:textId="77777777" w:rsidTr="00B310B1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2ECDD090" w14:textId="77777777" w:rsidR="00887785" w:rsidRPr="006D61EF" w:rsidRDefault="00887785" w:rsidP="00B310B1">
            <w:pPr>
              <w:spacing w:line="240" w:lineRule="auto"/>
            </w:pPr>
            <w:r w:rsidRPr="006D61EF">
              <w:t xml:space="preserve"> </w:t>
            </w:r>
          </w:p>
        </w:tc>
      </w:tr>
    </w:tbl>
    <w:p w14:paraId="738441AF" w14:textId="52F32C0C" w:rsidR="00887785" w:rsidRDefault="00D91C47" w:rsidP="00D91C47">
      <w:pPr>
        <w:pStyle w:val="Epgrafe"/>
        <w:numPr>
          <w:ilvl w:val="0"/>
          <w:numId w:val="0"/>
        </w:numPr>
      </w:pPr>
      <w:bookmarkStart w:id="86" w:name="_Toc127369404"/>
      <w:r>
        <w:t xml:space="preserve">Tabla </w:t>
      </w:r>
      <w:r w:rsidR="00964489">
        <w:fldChar w:fldCharType="begin"/>
      </w:r>
      <w:r w:rsidR="00964489">
        <w:instrText xml:space="preserve"> SEQ Tabla \* ARABIC </w:instrText>
      </w:r>
      <w:r w:rsidR="00964489">
        <w:fldChar w:fldCharType="separate"/>
      </w:r>
      <w:r w:rsidR="00474B6E">
        <w:rPr>
          <w:noProof/>
        </w:rPr>
        <w:t>8</w:t>
      </w:r>
      <w:r w:rsidR="00964489">
        <w:rPr>
          <w:noProof/>
        </w:rPr>
        <w:fldChar w:fldCharType="end"/>
      </w:r>
      <w:r>
        <w:t>. Casos de Prueba. Copiar configuración.</w:t>
      </w:r>
      <w:bookmarkEnd w:id="86"/>
    </w:p>
    <w:p w14:paraId="33D8CF96" w14:textId="77777777" w:rsidR="00AD22C3" w:rsidRDefault="00AD22C3" w:rsidP="00AD22C3">
      <w:pPr>
        <w:pStyle w:val="Ttulo2"/>
      </w:pPr>
      <w:bookmarkStart w:id="87" w:name="_Toc127369387"/>
      <w:r w:rsidRPr="009D03A0">
        <w:t>U5KI</w:t>
      </w:r>
      <w:r>
        <w:t>.OFF.</w:t>
      </w:r>
      <w:r w:rsidRPr="009D03A0">
        <w:t>0</w:t>
      </w:r>
      <w:r>
        <w:t>2</w:t>
      </w:r>
      <w:r w:rsidRPr="009D03A0">
        <w:t>.00</w:t>
      </w:r>
      <w:r w:rsidR="00887785">
        <w:t>4</w:t>
      </w:r>
      <w:r w:rsidRPr="009D03A0">
        <w:t>.</w:t>
      </w:r>
      <w:r>
        <w:t xml:space="preserve"> Editar Configuración Offline.</w:t>
      </w:r>
      <w:bookmarkEnd w:id="8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AD22C3" w:rsidRPr="006D61EF" w14:paraId="68BA447C" w14:textId="77777777" w:rsidTr="00B310B1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1FA06E75" w14:textId="77777777" w:rsidR="00AD22C3" w:rsidRPr="006D61EF" w:rsidRDefault="00AD22C3" w:rsidP="00BF59C3">
            <w:pPr>
              <w:keepNext/>
              <w:spacing w:line="240" w:lineRule="auto"/>
            </w:pPr>
          </w:p>
        </w:tc>
      </w:tr>
      <w:tr w:rsidR="00AD22C3" w:rsidRPr="006D61EF" w14:paraId="1CB51C6B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4CE23BE9" w14:textId="77777777" w:rsidR="00AD22C3" w:rsidRPr="006D61EF" w:rsidRDefault="00AD22C3" w:rsidP="00BF59C3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E2144F2" w14:textId="77777777" w:rsidR="00AD22C3" w:rsidRPr="006D61EF" w:rsidRDefault="00AD22C3" w:rsidP="00BF59C3">
            <w:pPr>
              <w:keepNext/>
              <w:spacing w:line="240" w:lineRule="auto"/>
            </w:pPr>
            <w:r>
              <w:t>Pruebas Funcionales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7D5EAF95" w14:textId="77777777" w:rsidR="00AD22C3" w:rsidRPr="006D61EF" w:rsidRDefault="00AD22C3" w:rsidP="00BF59C3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482E5C2" w14:textId="77777777" w:rsidR="00AD22C3" w:rsidRPr="006D61EF" w:rsidRDefault="00AD22C3" w:rsidP="00BF59C3">
            <w:pPr>
              <w:keepNext/>
              <w:spacing w:line="240" w:lineRule="auto"/>
            </w:pPr>
            <w:r>
              <w:t>U5KI.OFF.0</w:t>
            </w:r>
            <w:r w:rsidR="00BF59C3">
              <w:t>2.00</w:t>
            </w:r>
            <w:r w:rsidR="00887785">
              <w:t>4</w:t>
            </w:r>
          </w:p>
        </w:tc>
      </w:tr>
      <w:tr w:rsidR="00AD22C3" w:rsidRPr="006D61EF" w14:paraId="32CD53D3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B0FFFA6" w14:textId="77777777" w:rsidR="00AD22C3" w:rsidRPr="006D61EF" w:rsidRDefault="00AD22C3" w:rsidP="00BF59C3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FCF67C8" w14:textId="77777777" w:rsidR="00AD22C3" w:rsidRPr="006D61EF" w:rsidRDefault="00AD22C3" w:rsidP="00BF59C3">
            <w:pPr>
              <w:keepNext/>
              <w:spacing w:line="240" w:lineRule="auto"/>
            </w:pPr>
            <w:r>
              <w:t>Editar configuración offline</w:t>
            </w:r>
          </w:p>
        </w:tc>
      </w:tr>
      <w:tr w:rsidR="00AD22C3" w:rsidRPr="006D61EF" w14:paraId="26BD0382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A159C46" w14:textId="77777777" w:rsidR="00AD22C3" w:rsidRPr="006D61EF" w:rsidRDefault="00AD22C3" w:rsidP="00BF59C3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A18DC01" w14:textId="77777777" w:rsidR="00AD22C3" w:rsidRPr="006D61EF" w:rsidRDefault="00AD22C3" w:rsidP="00BF59C3">
            <w:pPr>
              <w:keepNext/>
              <w:spacing w:line="240" w:lineRule="auto"/>
            </w:pPr>
            <w:r w:rsidRPr="00A9385B">
              <w:t xml:space="preserve">Comprobar </w:t>
            </w:r>
            <w:r>
              <w:t>que se puede editar la configuración offline desde la Web de Configuración y Supervisión de U5KI, y probar si las modificaciones son adecuadas probando a activar la configuración dentro del entorno offline.</w:t>
            </w:r>
          </w:p>
        </w:tc>
      </w:tr>
      <w:tr w:rsidR="00AD22C3" w:rsidRPr="006D61EF" w14:paraId="3890A7A8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  <w:vAlign w:val="center"/>
          </w:tcPr>
          <w:p w14:paraId="3C3C507E" w14:textId="77777777" w:rsidR="00AD22C3" w:rsidRPr="006D61EF" w:rsidRDefault="00AD22C3" w:rsidP="00BF59C3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0E8C970" w14:textId="77777777" w:rsidR="00AD22C3" w:rsidRPr="005D4737" w:rsidRDefault="00AD22C3" w:rsidP="00BF59C3">
            <w:pPr>
              <w:keepNext/>
              <w:spacing w:line="240" w:lineRule="auto"/>
            </w:pPr>
            <w:r w:rsidRPr="005D4737">
              <w:t>Todos los elementos que componen el entorno de pruebas deben haberse instalado correctamente.</w:t>
            </w:r>
          </w:p>
          <w:p w14:paraId="2D84BB75" w14:textId="77777777" w:rsidR="00AD22C3" w:rsidRPr="005D4737" w:rsidRDefault="00AD22C3" w:rsidP="00BF59C3">
            <w:pPr>
              <w:keepNext/>
              <w:spacing w:line="240" w:lineRule="auto"/>
            </w:pPr>
            <w:r w:rsidRPr="005D4737">
              <w:t xml:space="preserve">Haber efectuado ‘LOGIN’ correctamente con </w:t>
            </w:r>
            <w:r>
              <w:t xml:space="preserve">el </w:t>
            </w:r>
            <w:r w:rsidRPr="005D4737">
              <w:t>nivel apropiado.</w:t>
            </w:r>
          </w:p>
          <w:p w14:paraId="58185563" w14:textId="77777777" w:rsidR="00AD22C3" w:rsidRPr="006D61EF" w:rsidRDefault="00AD22C3" w:rsidP="00BF59C3">
            <w:pPr>
              <w:keepNext/>
              <w:spacing w:line="240" w:lineRule="auto"/>
            </w:pPr>
            <w:r w:rsidRPr="005D4737">
              <w:t>Haber entrado en la opción ‘</w:t>
            </w:r>
            <w:r>
              <w:t>Gestión Sistemas Offline’, y haber seleccionado la opción de menú ‘Configuraciones Offline’</w:t>
            </w:r>
          </w:p>
        </w:tc>
      </w:tr>
      <w:tr w:rsidR="00AD22C3" w:rsidRPr="006D61EF" w14:paraId="2EFE007F" w14:textId="77777777" w:rsidTr="00B310B1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207CB911" w14:textId="77777777" w:rsidR="00AD22C3" w:rsidRPr="006D61EF" w:rsidRDefault="00AD22C3" w:rsidP="00BF59C3">
            <w:pPr>
              <w:keepNext/>
              <w:spacing w:line="240" w:lineRule="auto"/>
              <w:rPr>
                <w:b/>
              </w:rPr>
            </w:pPr>
            <w:proofErr w:type="spellStart"/>
            <w:r w:rsidRPr="006D61EF">
              <w:rPr>
                <w:b/>
              </w:rPr>
              <w:t>Pso</w:t>
            </w:r>
            <w:proofErr w:type="spellEnd"/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6BD47D44" w14:textId="77777777" w:rsidR="00AD22C3" w:rsidRPr="006D61EF" w:rsidRDefault="00AD22C3" w:rsidP="00BF59C3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51D68D77" w14:textId="77777777" w:rsidR="00AD22C3" w:rsidRPr="006D61EF" w:rsidRDefault="00AD22C3" w:rsidP="00BF59C3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AD22C3" w:rsidRPr="006D61EF" w14:paraId="521045AF" w14:textId="77777777" w:rsidTr="00B310B1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6165E20D" w14:textId="77777777" w:rsidR="00AD22C3" w:rsidRPr="006D61EF" w:rsidRDefault="00AD22C3" w:rsidP="00B310B1">
            <w:pPr>
              <w:spacing w:line="240" w:lineRule="auto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1C9DE55E" w14:textId="77777777" w:rsidR="00AD22C3" w:rsidRPr="006D61EF" w:rsidRDefault="00AD22C3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074F60D" w14:textId="77777777" w:rsidR="00AD22C3" w:rsidRPr="006D61EF" w:rsidRDefault="00AD22C3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AD22C3" w:rsidRPr="006D61EF" w14:paraId="028FEAE0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4E393E" w14:textId="77777777" w:rsidR="00AD22C3" w:rsidRPr="006D61EF" w:rsidRDefault="00AD22C3" w:rsidP="00B310B1">
            <w:pPr>
              <w:spacing w:line="240" w:lineRule="auto"/>
            </w:pPr>
            <w: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F6E43A" w14:textId="77777777" w:rsidR="00AD22C3" w:rsidRDefault="00AD22C3" w:rsidP="00B310B1">
            <w:pPr>
              <w:spacing w:line="240" w:lineRule="auto"/>
            </w:pPr>
            <w:r>
              <w:t>Pulsar la opción de editar en alguna de las configuraciones offline registradas en el sistema.</w:t>
            </w:r>
          </w:p>
          <w:p w14:paraId="7E9E63B4" w14:textId="77777777" w:rsidR="00AD22C3" w:rsidRPr="006D61EF" w:rsidRDefault="00AD22C3" w:rsidP="00B310B1">
            <w:pPr>
              <w:spacing w:line="240" w:lineRule="auto"/>
            </w:pPr>
            <w:r>
              <w:t>Comprobar que se abre una nueva pestaña con la aplicación Web de Configuración y Supervisión de U5KI conectada a la BD de edición offline que se ha elegido editar.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63DA0B" w14:textId="77777777" w:rsidR="00AD22C3" w:rsidRPr="006D61EF" w:rsidRDefault="00AD22C3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AB08FF8" w14:textId="77777777" w:rsidR="00AD22C3" w:rsidRPr="006D61EF" w:rsidRDefault="00AD22C3" w:rsidP="00B310B1">
            <w:pPr>
              <w:spacing w:line="240" w:lineRule="auto"/>
            </w:pPr>
          </w:p>
        </w:tc>
      </w:tr>
      <w:tr w:rsidR="00AD22C3" w:rsidRPr="006D61EF" w14:paraId="2F26AAF8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6323551" w14:textId="77777777" w:rsidR="00AD22C3" w:rsidRPr="006D61EF" w:rsidRDefault="00AD22C3" w:rsidP="00B310B1">
            <w:pPr>
              <w:spacing w:line="240" w:lineRule="auto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F344922" w14:textId="77777777" w:rsidR="00AD22C3" w:rsidRDefault="00AD22C3" w:rsidP="00B310B1">
            <w:pPr>
              <w:spacing w:line="240" w:lineRule="auto"/>
            </w:pPr>
            <w:r>
              <w:t xml:space="preserve">Operar con la Web de Configuración y Supervisión de U5KI. </w:t>
            </w:r>
          </w:p>
          <w:p w14:paraId="03E66CA1" w14:textId="77777777" w:rsidR="00AD22C3" w:rsidRPr="006D61EF" w:rsidRDefault="00AD22C3" w:rsidP="00B310B1">
            <w:pPr>
              <w:spacing w:line="240" w:lineRule="auto"/>
            </w:pPr>
            <w:r>
              <w:t>Comprobar que el funcionamiento de la Web es el adecuado.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9E216B5" w14:textId="77777777" w:rsidR="00AD22C3" w:rsidRPr="006D61EF" w:rsidRDefault="00AD22C3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18DFCC4" w14:textId="77777777" w:rsidR="00AD22C3" w:rsidRPr="006D61EF" w:rsidRDefault="00AD22C3" w:rsidP="00B310B1">
            <w:pPr>
              <w:spacing w:line="240" w:lineRule="auto"/>
            </w:pPr>
          </w:p>
        </w:tc>
      </w:tr>
      <w:tr w:rsidR="00AD22C3" w:rsidRPr="006D61EF" w14:paraId="4D3B6F8F" w14:textId="77777777" w:rsidTr="00B310B1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7979B5AC" w14:textId="77777777" w:rsidR="00AD22C3" w:rsidRPr="006D61EF" w:rsidRDefault="00AD22C3" w:rsidP="00B310B1">
            <w:pPr>
              <w:spacing w:line="240" w:lineRule="auto"/>
            </w:pPr>
            <w:r w:rsidRPr="006D61EF">
              <w:t xml:space="preserve"> </w:t>
            </w:r>
          </w:p>
        </w:tc>
      </w:tr>
    </w:tbl>
    <w:p w14:paraId="7C33A653" w14:textId="5CA8C06B" w:rsidR="00D91C47" w:rsidRDefault="00D91C47" w:rsidP="00D91C47">
      <w:pPr>
        <w:pStyle w:val="Epgrafe"/>
        <w:numPr>
          <w:ilvl w:val="0"/>
          <w:numId w:val="0"/>
        </w:numPr>
      </w:pPr>
      <w:bookmarkStart w:id="88" w:name="_Toc127369405"/>
      <w:r>
        <w:t xml:space="preserve">Tabla </w:t>
      </w:r>
      <w:r w:rsidR="00964489">
        <w:fldChar w:fldCharType="begin"/>
      </w:r>
      <w:r w:rsidR="00964489">
        <w:instrText xml:space="preserve"> SEQ Tabla \* ARABIC </w:instrText>
      </w:r>
      <w:r w:rsidR="00964489">
        <w:fldChar w:fldCharType="separate"/>
      </w:r>
      <w:r w:rsidR="00474B6E">
        <w:rPr>
          <w:noProof/>
        </w:rPr>
        <w:t>9</w:t>
      </w:r>
      <w:r w:rsidR="00964489">
        <w:rPr>
          <w:noProof/>
        </w:rPr>
        <w:fldChar w:fldCharType="end"/>
      </w:r>
      <w:r>
        <w:t>. Casos de Prueba. Editar configuración offline.</w:t>
      </w:r>
      <w:bookmarkEnd w:id="88"/>
    </w:p>
    <w:p w14:paraId="6480B523" w14:textId="77777777" w:rsidR="00255928" w:rsidRDefault="00255928" w:rsidP="00255928">
      <w:pPr>
        <w:pStyle w:val="Ttulo2"/>
      </w:pPr>
      <w:bookmarkStart w:id="89" w:name="_Toc127369388"/>
      <w:r w:rsidRPr="009D03A0">
        <w:lastRenderedPageBreak/>
        <w:t>U5KI</w:t>
      </w:r>
      <w:r>
        <w:t>.OFF.</w:t>
      </w:r>
      <w:r w:rsidRPr="009D03A0">
        <w:t>0</w:t>
      </w:r>
      <w:r>
        <w:t>2</w:t>
      </w:r>
      <w:r w:rsidRPr="009D03A0">
        <w:t>.00</w:t>
      </w:r>
      <w:r w:rsidR="00887785">
        <w:t>5</w:t>
      </w:r>
      <w:r w:rsidRPr="009D03A0">
        <w:t>.</w:t>
      </w:r>
      <w:r>
        <w:t xml:space="preserve"> </w:t>
      </w:r>
      <w:r w:rsidR="00986142">
        <w:t xml:space="preserve">Eliminar </w:t>
      </w:r>
      <w:r>
        <w:t>Configuración Offline.</w:t>
      </w:r>
      <w:bookmarkEnd w:id="89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255928" w:rsidRPr="006D61EF" w14:paraId="1C8350C6" w14:textId="77777777" w:rsidTr="00B310B1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38B1EAA3" w14:textId="77777777" w:rsidR="00255928" w:rsidRPr="006D61EF" w:rsidRDefault="00255928" w:rsidP="00986142">
            <w:pPr>
              <w:keepNext/>
              <w:spacing w:line="240" w:lineRule="auto"/>
            </w:pPr>
          </w:p>
        </w:tc>
      </w:tr>
      <w:tr w:rsidR="00255928" w:rsidRPr="006D61EF" w14:paraId="0335CA55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74BE826F" w14:textId="77777777" w:rsidR="00255928" w:rsidRPr="006D61EF" w:rsidRDefault="00255928" w:rsidP="0098614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B9ED99B" w14:textId="77777777" w:rsidR="00255928" w:rsidRPr="006D61EF" w:rsidRDefault="00255928" w:rsidP="00986142">
            <w:pPr>
              <w:keepNext/>
              <w:spacing w:line="240" w:lineRule="auto"/>
            </w:pPr>
            <w:r>
              <w:t>Pruebas Funcionales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280EDDC3" w14:textId="77777777" w:rsidR="00255928" w:rsidRPr="006D61EF" w:rsidRDefault="00255928" w:rsidP="0098614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5D5E3C22" w14:textId="77777777" w:rsidR="00255928" w:rsidRPr="006D61EF" w:rsidRDefault="00255928" w:rsidP="00986142">
            <w:pPr>
              <w:keepNext/>
              <w:spacing w:line="240" w:lineRule="auto"/>
            </w:pPr>
            <w:r>
              <w:t>U5KI.OFF.0</w:t>
            </w:r>
            <w:r w:rsidR="00986142">
              <w:t>2.00</w:t>
            </w:r>
            <w:r w:rsidR="00887785">
              <w:t>5</w:t>
            </w:r>
          </w:p>
        </w:tc>
      </w:tr>
      <w:tr w:rsidR="00255928" w:rsidRPr="006D61EF" w14:paraId="077E1269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419FDA86" w14:textId="77777777" w:rsidR="00255928" w:rsidRPr="006D61EF" w:rsidRDefault="00255928" w:rsidP="0098614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C8F10A3" w14:textId="77777777" w:rsidR="00255928" w:rsidRPr="006D61EF" w:rsidRDefault="00986142" w:rsidP="00986142">
            <w:pPr>
              <w:keepNext/>
              <w:spacing w:line="240" w:lineRule="auto"/>
            </w:pPr>
            <w:r>
              <w:t xml:space="preserve">Eliminar </w:t>
            </w:r>
            <w:r w:rsidR="00255928">
              <w:t>configuración offline</w:t>
            </w:r>
          </w:p>
        </w:tc>
      </w:tr>
      <w:tr w:rsidR="00255928" w:rsidRPr="006D61EF" w14:paraId="59B5324D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A950DC8" w14:textId="77777777" w:rsidR="00255928" w:rsidRPr="006D61EF" w:rsidRDefault="00255928" w:rsidP="0098614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33E57A6" w14:textId="77777777" w:rsidR="00255928" w:rsidRPr="006D61EF" w:rsidRDefault="00255928" w:rsidP="00986142">
            <w:pPr>
              <w:keepNext/>
              <w:spacing w:line="240" w:lineRule="auto"/>
            </w:pPr>
            <w:r w:rsidRPr="00A9385B">
              <w:t xml:space="preserve">Comprobar </w:t>
            </w:r>
            <w:r>
              <w:t xml:space="preserve">que se puede </w:t>
            </w:r>
            <w:r w:rsidR="00986142">
              <w:t>eliminar</w:t>
            </w:r>
            <w:r>
              <w:t xml:space="preserve"> </w:t>
            </w:r>
            <w:r w:rsidR="00986142">
              <w:t>una configuración offline</w:t>
            </w:r>
            <w:r>
              <w:t>.</w:t>
            </w:r>
          </w:p>
        </w:tc>
      </w:tr>
      <w:tr w:rsidR="00255928" w:rsidRPr="006D61EF" w14:paraId="57296CC3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  <w:vAlign w:val="center"/>
          </w:tcPr>
          <w:p w14:paraId="17579A41" w14:textId="77777777" w:rsidR="00255928" w:rsidRPr="006D61EF" w:rsidRDefault="00255928" w:rsidP="0098614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6C560C5" w14:textId="77777777" w:rsidR="00255928" w:rsidRPr="005D4737" w:rsidRDefault="00255928" w:rsidP="00986142">
            <w:pPr>
              <w:keepNext/>
              <w:spacing w:line="240" w:lineRule="auto"/>
            </w:pPr>
            <w:r w:rsidRPr="005D4737">
              <w:t>Todos los elementos que componen el entorno de pruebas deben haberse instalado correctamente.</w:t>
            </w:r>
          </w:p>
          <w:p w14:paraId="2D1E1F0A" w14:textId="77777777" w:rsidR="00255928" w:rsidRPr="005D4737" w:rsidRDefault="00255928" w:rsidP="00986142">
            <w:pPr>
              <w:keepNext/>
              <w:spacing w:line="240" w:lineRule="auto"/>
            </w:pPr>
            <w:r w:rsidRPr="005D4737">
              <w:t xml:space="preserve">Haber efectuado ‘LOGIN’ correctamente con </w:t>
            </w:r>
            <w:r>
              <w:t xml:space="preserve">el </w:t>
            </w:r>
            <w:r w:rsidRPr="005D4737">
              <w:t>nivel apropiado.</w:t>
            </w:r>
          </w:p>
          <w:p w14:paraId="77998252" w14:textId="77777777" w:rsidR="00255928" w:rsidRPr="006D61EF" w:rsidRDefault="00255928" w:rsidP="00986142">
            <w:pPr>
              <w:keepNext/>
              <w:spacing w:line="240" w:lineRule="auto"/>
            </w:pPr>
            <w:r w:rsidRPr="005D4737">
              <w:t>Haber entrado en la opción ‘</w:t>
            </w:r>
            <w:r>
              <w:t>Gestión Sistemas Offline’, y haber seleccionado la opción de menú ‘Configuraciones Offline’</w:t>
            </w:r>
          </w:p>
        </w:tc>
      </w:tr>
      <w:tr w:rsidR="00255928" w:rsidRPr="006D61EF" w14:paraId="489BC6E1" w14:textId="77777777" w:rsidTr="00B310B1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6B3E611C" w14:textId="77777777" w:rsidR="00255928" w:rsidRPr="006D61EF" w:rsidRDefault="00255928" w:rsidP="00986142">
            <w:pPr>
              <w:keepNext/>
              <w:spacing w:line="240" w:lineRule="auto"/>
              <w:rPr>
                <w:b/>
              </w:rPr>
            </w:pPr>
            <w:proofErr w:type="spellStart"/>
            <w:r w:rsidRPr="006D61EF">
              <w:rPr>
                <w:b/>
              </w:rPr>
              <w:t>Pso</w:t>
            </w:r>
            <w:proofErr w:type="spellEnd"/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53205B11" w14:textId="77777777" w:rsidR="00255928" w:rsidRPr="006D61EF" w:rsidRDefault="00255928" w:rsidP="0098614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1B528A99" w14:textId="77777777" w:rsidR="00255928" w:rsidRPr="006D61EF" w:rsidRDefault="00255928" w:rsidP="0098614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255928" w:rsidRPr="006D61EF" w14:paraId="36647EC3" w14:textId="77777777" w:rsidTr="00B310B1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1B298187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225ADF14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32CBD3D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255928" w:rsidRPr="006D61EF" w14:paraId="57D0444D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85FE21F" w14:textId="77777777" w:rsidR="00255928" w:rsidRPr="006D61EF" w:rsidRDefault="00986142" w:rsidP="00B310B1">
            <w:pPr>
              <w:spacing w:line="240" w:lineRule="auto"/>
            </w:pPr>
            <w: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728C97" w14:textId="77777777" w:rsidR="00986142" w:rsidRDefault="00986142" w:rsidP="00986142">
            <w:pPr>
              <w:spacing w:line="240" w:lineRule="auto"/>
            </w:pPr>
            <w:r>
              <w:t>Pulsar la opción de eliminar en alguna de las configuraciones offline registradas en el sistema.</w:t>
            </w:r>
          </w:p>
          <w:p w14:paraId="428841B7" w14:textId="77777777" w:rsidR="00255928" w:rsidRPr="006D61EF" w:rsidRDefault="00986142" w:rsidP="00986142">
            <w:pPr>
              <w:spacing w:line="240" w:lineRule="auto"/>
            </w:pPr>
            <w:r>
              <w:t>Comprobar que la aplicación solicita confirmación de la operación.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04DE08D" w14:textId="77777777" w:rsidR="00255928" w:rsidRPr="006D61EF" w:rsidRDefault="00255928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6AC373F" w14:textId="77777777" w:rsidR="00255928" w:rsidRPr="006D61EF" w:rsidRDefault="00255928" w:rsidP="00B310B1">
            <w:pPr>
              <w:spacing w:line="240" w:lineRule="auto"/>
            </w:pPr>
          </w:p>
        </w:tc>
      </w:tr>
      <w:tr w:rsidR="00255928" w:rsidRPr="006D61EF" w14:paraId="1A3382EB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BD93315" w14:textId="77777777" w:rsidR="00255928" w:rsidRPr="006D61EF" w:rsidRDefault="00986142" w:rsidP="00B310B1">
            <w:pPr>
              <w:spacing w:line="240" w:lineRule="auto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89A92A" w14:textId="77777777" w:rsidR="00255928" w:rsidRDefault="00AD22C3" w:rsidP="00B310B1">
            <w:pPr>
              <w:spacing w:line="240" w:lineRule="auto"/>
            </w:pPr>
            <w:r>
              <w:t>Ante el mensaje de confirmación de eliminar una configuración, cancelar la operación</w:t>
            </w:r>
          </w:p>
          <w:p w14:paraId="6A2B5F89" w14:textId="77777777" w:rsidR="00AD22C3" w:rsidRPr="006D61EF" w:rsidRDefault="00AD22C3" w:rsidP="00AD22C3">
            <w:pPr>
              <w:spacing w:line="240" w:lineRule="auto"/>
            </w:pPr>
            <w:r>
              <w:t>Comprobar que la operación efectivamente se ha cancelado, verificando que la configuración en cuestión sigue estando en la lista de configuraciones.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FCFC37" w14:textId="77777777" w:rsidR="00255928" w:rsidRPr="006D61EF" w:rsidRDefault="00255928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0647D9B" w14:textId="77777777" w:rsidR="00255928" w:rsidRPr="006D61EF" w:rsidRDefault="00255928" w:rsidP="00B310B1">
            <w:pPr>
              <w:spacing w:line="240" w:lineRule="auto"/>
            </w:pPr>
          </w:p>
        </w:tc>
      </w:tr>
      <w:tr w:rsidR="006A7C0F" w:rsidRPr="006D61EF" w14:paraId="339BFA46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F7F0ABD" w14:textId="77777777" w:rsidR="006A7C0F" w:rsidRPr="006D61EF" w:rsidRDefault="006A7C0F" w:rsidP="00966782">
            <w:pPr>
              <w:spacing w:line="240" w:lineRule="auto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CBB626" w14:textId="77777777" w:rsidR="006A7C0F" w:rsidRDefault="006A7C0F" w:rsidP="00966782">
            <w:pPr>
              <w:spacing w:line="240" w:lineRule="auto"/>
            </w:pPr>
            <w:r>
              <w:t>Ante el mensaje de confirmación de eliminar una configuración, aceptar la operación</w:t>
            </w:r>
          </w:p>
          <w:p w14:paraId="7D17A033" w14:textId="77777777" w:rsidR="006A7C0F" w:rsidRPr="006D61EF" w:rsidRDefault="006A7C0F" w:rsidP="00966782">
            <w:pPr>
              <w:spacing w:line="240" w:lineRule="auto"/>
            </w:pPr>
            <w:r>
              <w:t>Comprobar una vez ejecutado el proceso la aplicación muestra un mensaje indicando que se ha eliminado, y una vez aceptado el mensaje verificar que la configuración eliminada ya no está en la lista de configuraciones.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E69C0E9" w14:textId="77777777" w:rsidR="006A7C0F" w:rsidRPr="006D61EF" w:rsidRDefault="006A7C0F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A1A7234" w14:textId="77777777" w:rsidR="006A7C0F" w:rsidRPr="006D61EF" w:rsidRDefault="006A7C0F" w:rsidP="00966782">
            <w:pPr>
              <w:spacing w:line="240" w:lineRule="auto"/>
            </w:pPr>
          </w:p>
        </w:tc>
      </w:tr>
      <w:tr w:rsidR="006A7C0F" w:rsidRPr="006D61EF" w14:paraId="2D92C47A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1CC3B25" w14:textId="77777777" w:rsidR="006A7C0F" w:rsidRPr="006D61EF" w:rsidRDefault="006A7C0F" w:rsidP="00966782">
            <w:pPr>
              <w:spacing w:line="240" w:lineRule="auto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05F70B" w14:textId="77777777" w:rsidR="006A7C0F" w:rsidRDefault="006A7C0F" w:rsidP="00966782">
            <w:pPr>
              <w:spacing w:line="240" w:lineRule="auto"/>
            </w:pPr>
            <w:r>
              <w:t>Ante el mensaje de confirmación de eliminar una configuración, aceptar la operación</w:t>
            </w:r>
          </w:p>
          <w:p w14:paraId="46E363D2" w14:textId="4D692B56" w:rsidR="006A7C0F" w:rsidRPr="006D61EF" w:rsidRDefault="006A7C0F" w:rsidP="00966782">
            <w:pPr>
              <w:spacing w:line="240" w:lineRule="auto"/>
            </w:pPr>
            <w:r w:rsidRPr="006A7C0F">
              <w:t>Comprobar que en el log de procesos se muestran los pasos de la ejecución, y que se deshabilitan todos los enlaces que permitirían ejecutar otro proceso.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794ED3" w14:textId="77777777" w:rsidR="006A7C0F" w:rsidRPr="006D61EF" w:rsidRDefault="006A7C0F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4D1BED4" w14:textId="77777777" w:rsidR="006A7C0F" w:rsidRPr="006D61EF" w:rsidRDefault="006A7C0F" w:rsidP="00966782">
            <w:pPr>
              <w:spacing w:line="240" w:lineRule="auto"/>
            </w:pPr>
          </w:p>
        </w:tc>
      </w:tr>
      <w:tr w:rsidR="00255928" w:rsidRPr="006D61EF" w14:paraId="6284ECDA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5324285" w14:textId="6E101C0E" w:rsidR="00255928" w:rsidRPr="006D61EF" w:rsidRDefault="006A7C0F" w:rsidP="00B310B1">
            <w:pPr>
              <w:spacing w:line="240" w:lineRule="auto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F8DF34" w14:textId="77777777" w:rsidR="006A7C0F" w:rsidRDefault="006A7C0F" w:rsidP="00BF59C3">
            <w:pPr>
              <w:spacing w:line="240" w:lineRule="auto"/>
            </w:pPr>
            <w:r w:rsidRPr="006A7C0F">
              <w:t>Una vez finalizado el proceso comprobar que lo marca como “Proceso finalizado” y se vuelven a habilitar de nuevo los enlaces que permiten ejecutar otro proceso.</w:t>
            </w:r>
          </w:p>
          <w:p w14:paraId="7F3A7CF4" w14:textId="65DE450A" w:rsidR="00255928" w:rsidRPr="006D61EF" w:rsidRDefault="006A7C0F" w:rsidP="00BF59C3">
            <w:pPr>
              <w:spacing w:line="240" w:lineRule="auto"/>
            </w:pPr>
            <w:r>
              <w:t>V</w:t>
            </w:r>
            <w:r w:rsidR="00BF59C3">
              <w:t>erificar que la configuración eliminada ya no está en la lista de configuraciones.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1D88C23" w14:textId="77777777" w:rsidR="00255928" w:rsidRPr="006D61EF" w:rsidRDefault="00255928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B84D8FA" w14:textId="77777777" w:rsidR="00255928" w:rsidRPr="006D61EF" w:rsidRDefault="00255928" w:rsidP="00B310B1">
            <w:pPr>
              <w:spacing w:line="240" w:lineRule="auto"/>
            </w:pPr>
          </w:p>
        </w:tc>
      </w:tr>
      <w:tr w:rsidR="00255928" w:rsidRPr="006D61EF" w14:paraId="4DA0FFEC" w14:textId="77777777" w:rsidTr="00B310B1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207F45AF" w14:textId="77777777" w:rsidR="00255928" w:rsidRPr="006D61EF" w:rsidRDefault="00255928" w:rsidP="00B310B1">
            <w:pPr>
              <w:spacing w:line="240" w:lineRule="auto"/>
            </w:pPr>
            <w:r w:rsidRPr="006D61EF">
              <w:t xml:space="preserve"> </w:t>
            </w:r>
          </w:p>
        </w:tc>
      </w:tr>
    </w:tbl>
    <w:p w14:paraId="365EF559" w14:textId="21ACC6A5" w:rsidR="00F43C8A" w:rsidRPr="006A7C0F" w:rsidRDefault="00D91C47" w:rsidP="006A7C0F">
      <w:pPr>
        <w:pStyle w:val="Epgrafe"/>
        <w:numPr>
          <w:ilvl w:val="0"/>
          <w:numId w:val="0"/>
        </w:numPr>
      </w:pPr>
      <w:bookmarkStart w:id="90" w:name="_Toc127369406"/>
      <w:r>
        <w:t xml:space="preserve">Tabla </w:t>
      </w:r>
      <w:r w:rsidR="00964489">
        <w:fldChar w:fldCharType="begin"/>
      </w:r>
      <w:r w:rsidR="00964489">
        <w:instrText xml:space="preserve"> SEQ Tabla \* ARABIC </w:instrText>
      </w:r>
      <w:r w:rsidR="00964489">
        <w:fldChar w:fldCharType="separate"/>
      </w:r>
      <w:r w:rsidR="00474B6E">
        <w:rPr>
          <w:noProof/>
        </w:rPr>
        <w:t>10</w:t>
      </w:r>
      <w:r w:rsidR="00964489">
        <w:rPr>
          <w:noProof/>
        </w:rPr>
        <w:fldChar w:fldCharType="end"/>
      </w:r>
      <w:r>
        <w:t>. Casos de Prueba. Eliminar configuración offline.</w:t>
      </w:r>
      <w:bookmarkEnd w:id="90"/>
    </w:p>
    <w:p w14:paraId="73F72EEC" w14:textId="77777777" w:rsidR="00255928" w:rsidRDefault="00255928" w:rsidP="00255928">
      <w:pPr>
        <w:pStyle w:val="Ttulo2"/>
      </w:pPr>
      <w:bookmarkStart w:id="91" w:name="_Toc127369389"/>
      <w:r w:rsidRPr="009D03A0">
        <w:lastRenderedPageBreak/>
        <w:t>U5KI</w:t>
      </w:r>
      <w:r>
        <w:t>.OFF.</w:t>
      </w:r>
      <w:r w:rsidRPr="009D03A0">
        <w:t>0</w:t>
      </w:r>
      <w:r>
        <w:t>2</w:t>
      </w:r>
      <w:r w:rsidRPr="009D03A0">
        <w:t>.00</w:t>
      </w:r>
      <w:r w:rsidR="009934B6">
        <w:t>6</w:t>
      </w:r>
      <w:r w:rsidRPr="009D03A0">
        <w:t>.</w:t>
      </w:r>
      <w:r>
        <w:t xml:space="preserve"> </w:t>
      </w:r>
      <w:r w:rsidR="009934B6">
        <w:t xml:space="preserve">Activar </w:t>
      </w:r>
      <w:r>
        <w:t>Configuración Offline.</w:t>
      </w:r>
      <w:bookmarkEnd w:id="9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255928" w:rsidRPr="006D61EF" w14:paraId="01CB3BB4" w14:textId="77777777" w:rsidTr="00B310B1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6CCFFA89" w14:textId="77777777" w:rsidR="00255928" w:rsidRPr="006D61EF" w:rsidRDefault="00255928" w:rsidP="00B310B1">
            <w:pPr>
              <w:spacing w:line="240" w:lineRule="auto"/>
            </w:pPr>
          </w:p>
        </w:tc>
      </w:tr>
      <w:tr w:rsidR="00255928" w:rsidRPr="006D61EF" w14:paraId="2EE5C404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CBE2B73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695CA6C" w14:textId="77777777" w:rsidR="00255928" w:rsidRPr="006D61EF" w:rsidRDefault="00255928" w:rsidP="00B310B1">
            <w:pPr>
              <w:spacing w:line="240" w:lineRule="auto"/>
            </w:pPr>
            <w:r>
              <w:t>Pruebas Funcionales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4B837484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0D19B948" w14:textId="77777777" w:rsidR="00255928" w:rsidRPr="006D61EF" w:rsidRDefault="00255928" w:rsidP="00B310B1">
            <w:pPr>
              <w:spacing w:line="240" w:lineRule="auto"/>
            </w:pPr>
            <w:r>
              <w:t>U5KI.OFF.0</w:t>
            </w:r>
            <w:r w:rsidR="009934B6">
              <w:t>2.006</w:t>
            </w:r>
          </w:p>
        </w:tc>
      </w:tr>
      <w:tr w:rsidR="00255928" w:rsidRPr="006D61EF" w14:paraId="04E6F7CF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3F9DA485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DBD5EB5" w14:textId="77777777" w:rsidR="00255928" w:rsidRPr="006D61EF" w:rsidRDefault="009934B6" w:rsidP="00B310B1">
            <w:pPr>
              <w:spacing w:line="240" w:lineRule="auto"/>
            </w:pPr>
            <w:r>
              <w:t xml:space="preserve">Activar </w:t>
            </w:r>
            <w:r w:rsidR="00255928">
              <w:t>configuración offline</w:t>
            </w:r>
          </w:p>
        </w:tc>
      </w:tr>
      <w:tr w:rsidR="00255928" w:rsidRPr="006D61EF" w14:paraId="525D3DE6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2BBD8090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FF9EF47" w14:textId="77777777" w:rsidR="00255928" w:rsidRPr="006D61EF" w:rsidRDefault="00255928" w:rsidP="00B310B1">
            <w:pPr>
              <w:spacing w:line="240" w:lineRule="auto"/>
            </w:pPr>
            <w:r w:rsidRPr="00A9385B">
              <w:t xml:space="preserve">Comprobar </w:t>
            </w:r>
            <w:r>
              <w:t xml:space="preserve">que se puede </w:t>
            </w:r>
            <w:r w:rsidR="009934B6">
              <w:t xml:space="preserve">activar una </w:t>
            </w:r>
            <w:r>
              <w:t xml:space="preserve">configuración offline </w:t>
            </w:r>
            <w:r w:rsidR="009934B6">
              <w:t>y probar</w:t>
            </w:r>
            <w:r w:rsidR="00B310B1">
              <w:t>la</w:t>
            </w:r>
            <w:r w:rsidR="009934B6">
              <w:t xml:space="preserve"> </w:t>
            </w:r>
            <w:r>
              <w:t>desde la Web de Configuración y Supervisión de U5KI.</w:t>
            </w:r>
          </w:p>
        </w:tc>
      </w:tr>
      <w:tr w:rsidR="00255928" w:rsidRPr="006D61EF" w14:paraId="61353C5F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  <w:vAlign w:val="center"/>
          </w:tcPr>
          <w:p w14:paraId="5E1C88DA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7BB0D68" w14:textId="77777777" w:rsidR="00255928" w:rsidRPr="005D4737" w:rsidRDefault="00255928" w:rsidP="00B310B1">
            <w:pPr>
              <w:spacing w:line="240" w:lineRule="auto"/>
            </w:pPr>
            <w:r w:rsidRPr="005D4737">
              <w:t>Todos los elementos que componen el entorno de pruebas deben haberse instalado correctamente.</w:t>
            </w:r>
          </w:p>
          <w:p w14:paraId="2DFE0C13" w14:textId="77777777" w:rsidR="00255928" w:rsidRPr="005D4737" w:rsidRDefault="00255928" w:rsidP="00B310B1">
            <w:pPr>
              <w:spacing w:line="240" w:lineRule="auto"/>
            </w:pPr>
            <w:r w:rsidRPr="005D4737">
              <w:t xml:space="preserve">Haber efectuado ‘LOGIN’ correctamente con </w:t>
            </w:r>
            <w:r>
              <w:t xml:space="preserve">el </w:t>
            </w:r>
            <w:r w:rsidRPr="005D4737">
              <w:t>nivel apropiado.</w:t>
            </w:r>
          </w:p>
          <w:p w14:paraId="0621FEB6" w14:textId="77777777" w:rsidR="00255928" w:rsidRPr="006D61EF" w:rsidRDefault="00255928" w:rsidP="00B310B1">
            <w:pPr>
              <w:spacing w:line="240" w:lineRule="auto"/>
            </w:pPr>
            <w:r w:rsidRPr="005D4737">
              <w:t>Haber entrado en la opción ‘</w:t>
            </w:r>
            <w:r>
              <w:t>Gestión Sistemas Offline’, y haber seleccionado la opción de menú ‘Configuraciones Offline’</w:t>
            </w:r>
          </w:p>
        </w:tc>
      </w:tr>
      <w:tr w:rsidR="00255928" w:rsidRPr="006D61EF" w14:paraId="4B5F34ED" w14:textId="77777777" w:rsidTr="00B310B1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5259E173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proofErr w:type="spellStart"/>
            <w:r w:rsidRPr="006D61EF">
              <w:rPr>
                <w:b/>
              </w:rPr>
              <w:t>Pso</w:t>
            </w:r>
            <w:proofErr w:type="spellEnd"/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5D2AE9EB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525CC0D9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255928" w:rsidRPr="006D61EF" w14:paraId="6A6D69C9" w14:textId="77777777" w:rsidTr="00B310B1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1E7E37C0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6B2D7772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A4C412E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6A7C0F" w:rsidRPr="006D61EF" w14:paraId="299BAA54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F67EF68" w14:textId="77777777" w:rsidR="006A7C0F" w:rsidRPr="006D61EF" w:rsidRDefault="006A7C0F" w:rsidP="00966782">
            <w:pPr>
              <w:spacing w:line="240" w:lineRule="auto"/>
            </w:pPr>
            <w: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E8E3211" w14:textId="77777777" w:rsidR="006A7C0F" w:rsidRDefault="006A7C0F" w:rsidP="00966782">
            <w:pPr>
              <w:spacing w:line="240" w:lineRule="auto"/>
            </w:pPr>
            <w:r>
              <w:t xml:space="preserve">Hacer un </w:t>
            </w:r>
            <w:proofErr w:type="spellStart"/>
            <w:r>
              <w:t>backup</w:t>
            </w:r>
            <w:proofErr w:type="spellEnd"/>
            <w:r>
              <w:t xml:space="preserve"> de la configuración de producción. </w:t>
            </w:r>
          </w:p>
          <w:p w14:paraId="029338D8" w14:textId="20238EBE" w:rsidR="006A7C0F" w:rsidRPr="006D61EF" w:rsidRDefault="006A7C0F" w:rsidP="00966782">
            <w:pPr>
              <w:spacing w:line="240" w:lineRule="auto"/>
            </w:pPr>
            <w:r>
              <w:t xml:space="preserve">Para ello ejecutar el proceso del </w:t>
            </w:r>
            <w:proofErr w:type="spellStart"/>
            <w:r>
              <w:t>export</w:t>
            </w:r>
            <w:proofErr w:type="spellEnd"/>
            <w:r>
              <w:t xml:space="preserve">, y una vez que haya finalizado, guardar el fichero en una ubicación de donde poder recuperarlo en caso de que sea necesario restaurar el </w:t>
            </w:r>
            <w:proofErr w:type="spellStart"/>
            <w:r>
              <w:t>backup</w:t>
            </w:r>
            <w:proofErr w:type="spellEnd"/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4F85723" w14:textId="77777777" w:rsidR="006A7C0F" w:rsidRPr="006D61EF" w:rsidRDefault="006A7C0F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633BB0D" w14:textId="77777777" w:rsidR="006A7C0F" w:rsidRPr="006D61EF" w:rsidRDefault="006A7C0F" w:rsidP="00966782">
            <w:pPr>
              <w:spacing w:line="240" w:lineRule="auto"/>
            </w:pPr>
          </w:p>
        </w:tc>
      </w:tr>
      <w:tr w:rsidR="00255928" w:rsidRPr="006D61EF" w14:paraId="6132419B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2802954" w14:textId="07628BE1" w:rsidR="00255928" w:rsidRPr="006D61EF" w:rsidRDefault="006A7C0F" w:rsidP="00B310B1">
            <w:pPr>
              <w:spacing w:line="240" w:lineRule="auto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9BE1ECF" w14:textId="77777777" w:rsidR="00B310B1" w:rsidRDefault="00B310B1" w:rsidP="00B310B1">
            <w:pPr>
              <w:spacing w:line="240" w:lineRule="auto"/>
            </w:pPr>
            <w:r>
              <w:t>Pulsar la opción de activar en alguna de las configuraciones offline registradas en el sistema.</w:t>
            </w:r>
          </w:p>
          <w:p w14:paraId="5DB0B3E1" w14:textId="77777777" w:rsidR="00255928" w:rsidRPr="006D61EF" w:rsidRDefault="00B310B1" w:rsidP="00B310B1">
            <w:pPr>
              <w:spacing w:line="240" w:lineRule="auto"/>
            </w:pPr>
            <w:r>
              <w:t>Comprobar que la aplicación solicita confirmación de la operación.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F1B6EA" w14:textId="77777777" w:rsidR="00255928" w:rsidRPr="006D61EF" w:rsidRDefault="00255928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A03070C" w14:textId="77777777" w:rsidR="00255928" w:rsidRPr="006D61EF" w:rsidRDefault="00255928" w:rsidP="00B310B1">
            <w:pPr>
              <w:spacing w:line="240" w:lineRule="auto"/>
            </w:pPr>
          </w:p>
        </w:tc>
      </w:tr>
      <w:tr w:rsidR="00255928" w:rsidRPr="006D61EF" w14:paraId="00BF2DDF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0BC706" w14:textId="1E2030B1" w:rsidR="00255928" w:rsidRPr="006D61EF" w:rsidRDefault="006A7C0F" w:rsidP="00B310B1">
            <w:pPr>
              <w:spacing w:line="240" w:lineRule="auto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DF2AB7" w14:textId="77777777" w:rsidR="00B310B1" w:rsidRDefault="00B310B1" w:rsidP="00B310B1">
            <w:pPr>
              <w:spacing w:line="240" w:lineRule="auto"/>
            </w:pPr>
            <w:r>
              <w:t>Ante el mensaje de confirmación de activar una configuración, cancelar la operación.</w:t>
            </w:r>
          </w:p>
          <w:p w14:paraId="127679C9" w14:textId="77777777" w:rsidR="00255928" w:rsidRPr="006D61EF" w:rsidRDefault="00B310B1" w:rsidP="00B310B1">
            <w:pPr>
              <w:spacing w:line="240" w:lineRule="auto"/>
            </w:pPr>
            <w:r>
              <w:t>Comprobar que la operación efectivamente se ha cancelado, verificando que la configuración no se ha copiado a la configuración de edición en producción con la Web de Configuración y Supervisión de U5KI.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62ADC8C" w14:textId="77777777" w:rsidR="00255928" w:rsidRPr="006D61EF" w:rsidRDefault="00255928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55BE079" w14:textId="77777777" w:rsidR="00255928" w:rsidRPr="006D61EF" w:rsidRDefault="00255928" w:rsidP="00B310B1">
            <w:pPr>
              <w:spacing w:line="240" w:lineRule="auto"/>
            </w:pPr>
          </w:p>
        </w:tc>
      </w:tr>
      <w:tr w:rsidR="006A7C0F" w:rsidRPr="006D61EF" w14:paraId="4BC2BA8F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36D1627" w14:textId="77777777" w:rsidR="006A7C0F" w:rsidRPr="006D61EF" w:rsidRDefault="006A7C0F" w:rsidP="00966782">
            <w:pPr>
              <w:spacing w:line="240" w:lineRule="auto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AF7CEE1" w14:textId="0168A11F" w:rsidR="006A7C0F" w:rsidRDefault="006A7C0F" w:rsidP="00966782">
            <w:pPr>
              <w:spacing w:line="240" w:lineRule="auto"/>
            </w:pPr>
            <w:r>
              <w:t xml:space="preserve">Ante el mensaje de confirmación de activar una configuración, </w:t>
            </w:r>
            <w:r w:rsidR="00966782">
              <w:t>y tras aceptar la operación, el sistema solicita una nueva confirmación en la que el operador debe introducir el valor numérico de una imagen presentada</w:t>
            </w:r>
            <w:r w:rsidR="00431B0E">
              <w:t>.</w:t>
            </w:r>
          </w:p>
          <w:p w14:paraId="25F9C99A" w14:textId="2A874CC3" w:rsidR="00431B0E" w:rsidRDefault="00431B0E" w:rsidP="00966782">
            <w:pPr>
              <w:spacing w:line="240" w:lineRule="auto"/>
            </w:pPr>
            <w:r>
              <w:t>Comprobar que el sistema no permite la ejecución de activación mientras no se introduzca correctamente el valor presentado.</w:t>
            </w:r>
          </w:p>
          <w:p w14:paraId="4FC85931" w14:textId="5B406F51" w:rsidR="006A7C0F" w:rsidRPr="006D61EF" w:rsidRDefault="006A7C0F" w:rsidP="00966782">
            <w:pPr>
              <w:spacing w:line="240" w:lineRule="auto"/>
            </w:pPr>
            <w:r w:rsidRPr="006A7C0F">
              <w:t>Comprobar que en el log de procesos se muestran los pasos de la ejecución, y que se deshabilitan todos los enlaces que permitirían ejecutar otro proceso.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4128344" w14:textId="77777777" w:rsidR="006A7C0F" w:rsidRPr="006D61EF" w:rsidRDefault="006A7C0F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542B911" w14:textId="77777777" w:rsidR="006A7C0F" w:rsidRPr="006D61EF" w:rsidRDefault="006A7C0F" w:rsidP="00966782">
            <w:pPr>
              <w:spacing w:line="240" w:lineRule="auto"/>
            </w:pPr>
          </w:p>
        </w:tc>
      </w:tr>
      <w:tr w:rsidR="00255928" w:rsidRPr="006D61EF" w14:paraId="3A008F82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14F620F" w14:textId="13DA5AFD" w:rsidR="00255928" w:rsidRPr="006D61EF" w:rsidRDefault="006A7C0F" w:rsidP="00B310B1">
            <w:pPr>
              <w:spacing w:line="240" w:lineRule="auto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D71AD13" w14:textId="041DF9FC" w:rsidR="00B310B1" w:rsidRDefault="006A7C0F" w:rsidP="00B310B1">
            <w:pPr>
              <w:spacing w:line="240" w:lineRule="auto"/>
            </w:pPr>
            <w:r w:rsidRPr="006A7C0F">
              <w:t>Una vez finalizado el proceso comprobar que lo marca como “Proceso finalizado” y se vuelven a habilitar de nuevo los enlaces que permiten ejecutar otro proceso.</w:t>
            </w:r>
          </w:p>
          <w:p w14:paraId="2D0965C1" w14:textId="1BFA8468" w:rsidR="00B310B1" w:rsidRPr="006D61EF" w:rsidRDefault="006A7C0F" w:rsidP="00B310B1">
            <w:pPr>
              <w:spacing w:line="240" w:lineRule="auto"/>
            </w:pPr>
            <w:r>
              <w:t>V</w:t>
            </w:r>
            <w:r w:rsidR="00B310B1">
              <w:t>erificar con la Web de Configuración y Supervisión de U5KI que la configuración se ha copiado a la configuración de edición en producción.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C916B43" w14:textId="77777777" w:rsidR="00255928" w:rsidRPr="006D61EF" w:rsidRDefault="00255928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1CCD47D" w14:textId="77777777" w:rsidR="00255928" w:rsidRPr="006D61EF" w:rsidRDefault="00255928" w:rsidP="00B310B1">
            <w:pPr>
              <w:spacing w:line="240" w:lineRule="auto"/>
            </w:pPr>
          </w:p>
        </w:tc>
      </w:tr>
      <w:tr w:rsidR="00255928" w:rsidRPr="006D61EF" w14:paraId="686F5A56" w14:textId="77777777" w:rsidTr="00B310B1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428E4EBC" w14:textId="2041BE0B" w:rsidR="00255928" w:rsidRPr="006D61EF" w:rsidRDefault="00255928" w:rsidP="00B310B1">
            <w:pPr>
              <w:spacing w:line="240" w:lineRule="auto"/>
            </w:pPr>
          </w:p>
        </w:tc>
      </w:tr>
    </w:tbl>
    <w:p w14:paraId="12E97F7E" w14:textId="079C9D9F" w:rsidR="00D91C47" w:rsidRDefault="00D91C47" w:rsidP="00D91C47">
      <w:pPr>
        <w:pStyle w:val="Epgrafe"/>
        <w:numPr>
          <w:ilvl w:val="0"/>
          <w:numId w:val="0"/>
        </w:numPr>
      </w:pPr>
      <w:bookmarkStart w:id="92" w:name="_Toc127369407"/>
      <w:r>
        <w:lastRenderedPageBreak/>
        <w:t xml:space="preserve">Tabla </w:t>
      </w:r>
      <w:r w:rsidR="00964489">
        <w:fldChar w:fldCharType="begin"/>
      </w:r>
      <w:r w:rsidR="00964489">
        <w:instrText xml:space="preserve"> SEQ Tabla \* ARABIC </w:instrText>
      </w:r>
      <w:r w:rsidR="00964489">
        <w:fldChar w:fldCharType="separate"/>
      </w:r>
      <w:r w:rsidR="00474B6E">
        <w:rPr>
          <w:noProof/>
        </w:rPr>
        <w:t>11</w:t>
      </w:r>
      <w:r w:rsidR="00964489">
        <w:rPr>
          <w:noProof/>
        </w:rPr>
        <w:fldChar w:fldCharType="end"/>
      </w:r>
      <w:r>
        <w:t>. Casos de Prueba. Activar configuración offline.</w:t>
      </w:r>
      <w:bookmarkEnd w:id="92"/>
    </w:p>
    <w:p w14:paraId="22CCCDFB" w14:textId="77777777" w:rsidR="00F43C8A" w:rsidRDefault="00F43C8A">
      <w:pPr>
        <w:spacing w:before="0" w:after="0" w:line="240" w:lineRule="auto"/>
        <w:jc w:val="left"/>
        <w:rPr>
          <w:rFonts w:ascii="Univers" w:hAnsi="Univers"/>
          <w:szCs w:val="20"/>
        </w:rPr>
      </w:pPr>
      <w:r>
        <w:br w:type="page"/>
      </w:r>
    </w:p>
    <w:p w14:paraId="2606DB6B" w14:textId="77777777" w:rsidR="00255928" w:rsidRDefault="00255928" w:rsidP="00255928">
      <w:pPr>
        <w:pStyle w:val="Ttulo2"/>
      </w:pPr>
      <w:bookmarkStart w:id="93" w:name="_Toc127369390"/>
      <w:r w:rsidRPr="009D03A0">
        <w:lastRenderedPageBreak/>
        <w:t>U5KI</w:t>
      </w:r>
      <w:r>
        <w:t>.OFF.</w:t>
      </w:r>
      <w:r w:rsidRPr="009D03A0">
        <w:t>0</w:t>
      </w:r>
      <w:r>
        <w:t>2</w:t>
      </w:r>
      <w:r w:rsidRPr="009D03A0">
        <w:t>.00</w:t>
      </w:r>
      <w:r w:rsidR="00B310B1">
        <w:t>7</w:t>
      </w:r>
      <w:r w:rsidRPr="009D03A0">
        <w:t>.</w:t>
      </w:r>
      <w:r>
        <w:t xml:space="preserve"> </w:t>
      </w:r>
      <w:r w:rsidR="00B310B1">
        <w:t xml:space="preserve">Nueva </w:t>
      </w:r>
      <w:r>
        <w:t>Configuración Offline.</w:t>
      </w:r>
      <w:bookmarkEnd w:id="9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255928" w:rsidRPr="006D61EF" w14:paraId="0D51AFA8" w14:textId="77777777" w:rsidTr="00B310B1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701C6B6A" w14:textId="77777777" w:rsidR="00255928" w:rsidRPr="006D61EF" w:rsidRDefault="00255928" w:rsidP="00B310B1">
            <w:pPr>
              <w:spacing w:line="240" w:lineRule="auto"/>
            </w:pPr>
          </w:p>
        </w:tc>
      </w:tr>
      <w:tr w:rsidR="00255928" w:rsidRPr="006D61EF" w14:paraId="010184BB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11CC741C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B8F12DD" w14:textId="77777777" w:rsidR="00255928" w:rsidRPr="006D61EF" w:rsidRDefault="00255928" w:rsidP="00B310B1">
            <w:pPr>
              <w:spacing w:line="240" w:lineRule="auto"/>
            </w:pPr>
            <w:r>
              <w:t>Pruebas Funcionales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6AD38711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FF18ED6" w14:textId="77777777" w:rsidR="00255928" w:rsidRPr="006D61EF" w:rsidRDefault="00255928" w:rsidP="00B310B1">
            <w:pPr>
              <w:spacing w:line="240" w:lineRule="auto"/>
            </w:pPr>
            <w:r>
              <w:t>U5KI.OFF.0</w:t>
            </w:r>
            <w:r w:rsidR="00B310B1">
              <w:t>2.007</w:t>
            </w:r>
          </w:p>
        </w:tc>
      </w:tr>
      <w:tr w:rsidR="00255928" w:rsidRPr="006D61EF" w14:paraId="5CC55F87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324DBD5F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B66AB45" w14:textId="77777777" w:rsidR="00255928" w:rsidRPr="006D61EF" w:rsidRDefault="00B310B1" w:rsidP="00B310B1">
            <w:pPr>
              <w:spacing w:line="240" w:lineRule="auto"/>
            </w:pPr>
            <w:r>
              <w:t xml:space="preserve">Nueva </w:t>
            </w:r>
            <w:r w:rsidR="00255928">
              <w:t>configuración offline</w:t>
            </w:r>
          </w:p>
        </w:tc>
      </w:tr>
      <w:tr w:rsidR="00255928" w:rsidRPr="006D61EF" w14:paraId="2F77925B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1AEE9E07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F31402B" w14:textId="77777777" w:rsidR="00255928" w:rsidRPr="006D61EF" w:rsidRDefault="00255928" w:rsidP="00546014">
            <w:pPr>
              <w:spacing w:line="240" w:lineRule="auto"/>
            </w:pPr>
            <w:r w:rsidRPr="00A9385B">
              <w:t xml:space="preserve">Comprobar </w:t>
            </w:r>
            <w:r>
              <w:t xml:space="preserve">que se puede </w:t>
            </w:r>
            <w:r w:rsidR="00B310B1">
              <w:t xml:space="preserve">crear una nueva </w:t>
            </w:r>
            <w:r>
              <w:t>configuración offline</w:t>
            </w:r>
            <w:r w:rsidR="00546014">
              <w:t xml:space="preserve"> con solo los datos iniciales de instalación</w:t>
            </w:r>
            <w:r>
              <w:t>.</w:t>
            </w:r>
          </w:p>
        </w:tc>
      </w:tr>
      <w:tr w:rsidR="00255928" w:rsidRPr="006D61EF" w14:paraId="5E66C4A3" w14:textId="77777777" w:rsidTr="00B310B1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  <w:vAlign w:val="center"/>
          </w:tcPr>
          <w:p w14:paraId="193673A5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8FF3876" w14:textId="77777777" w:rsidR="00255928" w:rsidRPr="005D4737" w:rsidRDefault="00255928" w:rsidP="00B310B1">
            <w:pPr>
              <w:spacing w:line="240" w:lineRule="auto"/>
            </w:pPr>
            <w:r w:rsidRPr="005D4737">
              <w:t>Todos los elementos que componen el entorno de pruebas deben haberse instalado correctamente.</w:t>
            </w:r>
          </w:p>
          <w:p w14:paraId="5225F78F" w14:textId="77777777" w:rsidR="00255928" w:rsidRPr="005D4737" w:rsidRDefault="00255928" w:rsidP="00B310B1">
            <w:pPr>
              <w:spacing w:line="240" w:lineRule="auto"/>
            </w:pPr>
            <w:r w:rsidRPr="005D4737">
              <w:t xml:space="preserve">Haber efectuado ‘LOGIN’ correctamente con </w:t>
            </w:r>
            <w:r>
              <w:t xml:space="preserve">el </w:t>
            </w:r>
            <w:r w:rsidRPr="005D4737">
              <w:t>nivel apropiado.</w:t>
            </w:r>
          </w:p>
          <w:p w14:paraId="159709FC" w14:textId="77777777" w:rsidR="00255928" w:rsidRPr="006D61EF" w:rsidRDefault="00255928" w:rsidP="00B310B1">
            <w:pPr>
              <w:spacing w:line="240" w:lineRule="auto"/>
            </w:pPr>
            <w:r w:rsidRPr="005D4737">
              <w:t>Haber entrado en la opción ‘</w:t>
            </w:r>
            <w:r>
              <w:t>Gestión Sistemas Offline’, y haber seleccionado la opción de menú ‘Configuraciones Offline’</w:t>
            </w:r>
          </w:p>
        </w:tc>
      </w:tr>
      <w:tr w:rsidR="00255928" w:rsidRPr="006D61EF" w14:paraId="15DAF909" w14:textId="77777777" w:rsidTr="00B310B1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279294FB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proofErr w:type="spellStart"/>
            <w:r w:rsidRPr="006D61EF">
              <w:rPr>
                <w:b/>
              </w:rPr>
              <w:t>Pso</w:t>
            </w:r>
            <w:proofErr w:type="spellEnd"/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3D6A2D03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2D4D9F09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255928" w:rsidRPr="006D61EF" w14:paraId="051D4EF4" w14:textId="77777777" w:rsidTr="00B310B1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0C907CCE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1E109699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6E220D" w14:textId="77777777" w:rsidR="00255928" w:rsidRPr="006D61EF" w:rsidRDefault="00255928" w:rsidP="00B310B1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B310B1" w:rsidRPr="006D61EF" w14:paraId="594DE55F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6A8E6D" w14:textId="77777777" w:rsidR="00B310B1" w:rsidRPr="006D61EF" w:rsidRDefault="00B310B1" w:rsidP="00B310B1">
            <w:pPr>
              <w:spacing w:line="240" w:lineRule="auto"/>
            </w:pPr>
            <w: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E6D6BF" w14:textId="77777777" w:rsidR="00B310B1" w:rsidRDefault="00B310B1" w:rsidP="00B310B1">
            <w:pPr>
              <w:spacing w:line="240" w:lineRule="auto"/>
            </w:pPr>
            <w:r>
              <w:t>Pulsar la opción de Nueva en la parte baja de la lista de configuraciones del sistema.</w:t>
            </w:r>
          </w:p>
          <w:p w14:paraId="0CC92D7D" w14:textId="77777777" w:rsidR="00B310B1" w:rsidRPr="006D61EF" w:rsidRDefault="00B310B1" w:rsidP="00B310B1">
            <w:pPr>
              <w:spacing w:line="240" w:lineRule="auto"/>
            </w:pPr>
            <w:r>
              <w:t>Comprobar que se abre la ventana de Nueva Configuración para que el usuario pueda dar nombre y descripción a la nueva configuración offline.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E2CE8F" w14:textId="77777777" w:rsidR="00B310B1" w:rsidRPr="006D61EF" w:rsidRDefault="00B310B1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41AF5A0" w14:textId="77777777" w:rsidR="00B310B1" w:rsidRPr="006D61EF" w:rsidRDefault="00B310B1" w:rsidP="00B310B1">
            <w:pPr>
              <w:spacing w:line="240" w:lineRule="auto"/>
            </w:pPr>
          </w:p>
        </w:tc>
      </w:tr>
      <w:tr w:rsidR="00B310B1" w:rsidRPr="006D61EF" w14:paraId="52CF5015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655D15" w14:textId="77777777" w:rsidR="00B310B1" w:rsidRPr="006D61EF" w:rsidRDefault="00B310B1" w:rsidP="00B310B1">
            <w:pPr>
              <w:spacing w:line="240" w:lineRule="auto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7B0B3DC" w14:textId="77777777" w:rsidR="00B310B1" w:rsidRDefault="00B310B1" w:rsidP="00B310B1">
            <w:pPr>
              <w:spacing w:line="240" w:lineRule="auto"/>
            </w:pPr>
            <w:r>
              <w:t>Introducir un nombre de configuración ya existente, y una descripción para la nueva configuración, y pulsar el botón aceptar.</w:t>
            </w:r>
          </w:p>
          <w:p w14:paraId="50F0F8D4" w14:textId="77777777" w:rsidR="00B310B1" w:rsidRPr="006D61EF" w:rsidRDefault="00B310B1" w:rsidP="00546014">
            <w:pPr>
              <w:spacing w:line="240" w:lineRule="auto"/>
            </w:pPr>
            <w:r>
              <w:t>Comprobar que la aplicación pide confirmación para borrar la configuración</w:t>
            </w:r>
            <w:r w:rsidR="00546014">
              <w:t xml:space="preserve"> ya existente y crear una nueva</w:t>
            </w:r>
            <w:r>
              <w:t xml:space="preserve"> </w:t>
            </w:r>
            <w:r w:rsidR="00546014">
              <w:t>con solo los datos iniciales de instalación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786CB3C" w14:textId="77777777" w:rsidR="00B310B1" w:rsidRPr="006D61EF" w:rsidRDefault="00B310B1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92F9E0E" w14:textId="77777777" w:rsidR="00B310B1" w:rsidRPr="006D61EF" w:rsidRDefault="00B310B1" w:rsidP="00B310B1">
            <w:pPr>
              <w:spacing w:line="240" w:lineRule="auto"/>
            </w:pPr>
          </w:p>
        </w:tc>
      </w:tr>
      <w:tr w:rsidR="006A7C0F" w:rsidRPr="006D61EF" w14:paraId="738E717B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0393084" w14:textId="77777777" w:rsidR="006A7C0F" w:rsidRPr="006D61EF" w:rsidRDefault="006A7C0F" w:rsidP="00966782">
            <w:pPr>
              <w:spacing w:line="240" w:lineRule="auto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D07049B" w14:textId="77777777" w:rsidR="006A7C0F" w:rsidRDefault="006A7C0F" w:rsidP="00966782">
            <w:pPr>
              <w:spacing w:line="240" w:lineRule="auto"/>
            </w:pPr>
            <w:r>
              <w:t>Confirmar que se quiere borrar la configuración existente y crear una nueva con solo los datos iniciales de instalación.</w:t>
            </w:r>
          </w:p>
          <w:p w14:paraId="2148812E" w14:textId="27C12556" w:rsidR="006A7C0F" w:rsidRPr="006D61EF" w:rsidRDefault="006A7C0F" w:rsidP="00966782">
            <w:pPr>
              <w:spacing w:line="240" w:lineRule="auto"/>
            </w:pPr>
            <w:r w:rsidRPr="006A7C0F">
              <w:t>Comprobar que en el log de procesos se muestran los pasos de la ejecución, y que se deshabilitan todos los enlaces que permitirían ejecutar otro proceso.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5909780" w14:textId="77777777" w:rsidR="006A7C0F" w:rsidRPr="006D61EF" w:rsidRDefault="006A7C0F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71108E1" w14:textId="77777777" w:rsidR="006A7C0F" w:rsidRPr="006D61EF" w:rsidRDefault="006A7C0F" w:rsidP="00966782">
            <w:pPr>
              <w:spacing w:line="240" w:lineRule="auto"/>
            </w:pPr>
          </w:p>
        </w:tc>
      </w:tr>
      <w:tr w:rsidR="00B310B1" w:rsidRPr="006D61EF" w14:paraId="1130055F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401D07" w14:textId="04A66830" w:rsidR="00B310B1" w:rsidRPr="006D61EF" w:rsidRDefault="006A7C0F" w:rsidP="00B310B1">
            <w:pPr>
              <w:spacing w:line="240" w:lineRule="auto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A688DC" w14:textId="305464AA" w:rsidR="00B310B1" w:rsidRDefault="006A7C0F" w:rsidP="00B310B1">
            <w:pPr>
              <w:spacing w:line="240" w:lineRule="auto"/>
            </w:pPr>
            <w:r w:rsidRPr="006A7C0F">
              <w:t>Una vez finalizado el proceso comprobar que lo marca como “Proceso finalizado” y se vuelven a habilitar de nuevo los enlaces que permiten ejecutar otro proceso.</w:t>
            </w:r>
          </w:p>
          <w:p w14:paraId="53DD2860" w14:textId="77777777" w:rsidR="00B310B1" w:rsidRPr="006D61EF" w:rsidRDefault="00B310B1" w:rsidP="004C2269">
            <w:pPr>
              <w:spacing w:line="240" w:lineRule="auto"/>
            </w:pPr>
            <w:r>
              <w:t xml:space="preserve">Comprobar que se crea </w:t>
            </w:r>
            <w:r w:rsidR="004C2269">
              <w:t>la</w:t>
            </w:r>
            <w:r>
              <w:t xml:space="preserve"> nueva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662DD83" w14:textId="77777777" w:rsidR="00B310B1" w:rsidRPr="006D61EF" w:rsidRDefault="00B310B1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9D8E758" w14:textId="77777777" w:rsidR="00B310B1" w:rsidRPr="006D61EF" w:rsidRDefault="00B310B1" w:rsidP="00B310B1">
            <w:pPr>
              <w:spacing w:line="240" w:lineRule="auto"/>
            </w:pPr>
          </w:p>
        </w:tc>
      </w:tr>
      <w:tr w:rsidR="00B310B1" w:rsidRPr="006D61EF" w14:paraId="3B7D62BE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A4ABE49" w14:textId="003E0CD6" w:rsidR="00B310B1" w:rsidRPr="006D61EF" w:rsidRDefault="006A7C0F" w:rsidP="00B310B1">
            <w:pPr>
              <w:spacing w:line="240" w:lineRule="auto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073003D" w14:textId="77777777" w:rsidR="00B310B1" w:rsidRDefault="00546014" w:rsidP="00B310B1">
            <w:pPr>
              <w:spacing w:line="240" w:lineRule="auto"/>
            </w:pPr>
            <w:r>
              <w:t>Pulsar la opción de Nueva en la parte baja de la lista de configuraciones del sistema</w:t>
            </w:r>
            <w:r w:rsidR="00B310B1">
              <w:t>.</w:t>
            </w:r>
          </w:p>
          <w:p w14:paraId="76DCF89A" w14:textId="77777777" w:rsidR="00B310B1" w:rsidRPr="006D61EF" w:rsidRDefault="00B310B1" w:rsidP="00B310B1">
            <w:pPr>
              <w:spacing w:line="240" w:lineRule="auto"/>
            </w:pPr>
            <w:r>
              <w:t>Comprobar que se abre la ventana de Nueva Configuración para que el usuario pueda dar nombre y descripción a la nueva configuración offline.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63A20FC" w14:textId="77777777" w:rsidR="00B310B1" w:rsidRPr="006D61EF" w:rsidRDefault="00B310B1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F1032E5" w14:textId="77777777" w:rsidR="00B310B1" w:rsidRPr="006D61EF" w:rsidRDefault="00B310B1" w:rsidP="00B310B1">
            <w:pPr>
              <w:spacing w:line="240" w:lineRule="auto"/>
            </w:pPr>
          </w:p>
        </w:tc>
      </w:tr>
      <w:tr w:rsidR="006A7C0F" w:rsidRPr="006D61EF" w14:paraId="448B6DCA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2339631" w14:textId="77777777" w:rsidR="006A7C0F" w:rsidRPr="006D61EF" w:rsidRDefault="006A7C0F" w:rsidP="00966782">
            <w:pPr>
              <w:spacing w:line="240" w:lineRule="auto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015A0A7" w14:textId="2DDE8246" w:rsidR="006A7C0F" w:rsidRDefault="006A7C0F" w:rsidP="00966782">
            <w:pPr>
              <w:spacing w:line="240" w:lineRule="auto"/>
            </w:pPr>
            <w:r>
              <w:t>Introducir el nombre y la descripción de la nueva configuración, una que no exista en el sistema, y pulsar el botón aceptar.</w:t>
            </w:r>
          </w:p>
          <w:p w14:paraId="38C1121E" w14:textId="0F0FB76D" w:rsidR="006A7C0F" w:rsidRPr="006D61EF" w:rsidRDefault="006A7C0F" w:rsidP="00966782">
            <w:pPr>
              <w:spacing w:line="240" w:lineRule="auto"/>
            </w:pPr>
            <w:r w:rsidRPr="006A7C0F">
              <w:t xml:space="preserve">Comprobar que en el log de procesos se muestran los pasos de la ejecución, y que se deshabilitan todos los enlaces que permitirían ejecutar </w:t>
            </w:r>
            <w:r w:rsidRPr="006A7C0F">
              <w:lastRenderedPageBreak/>
              <w:t>otro proceso.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1E0CE81" w14:textId="77777777" w:rsidR="006A7C0F" w:rsidRPr="006D61EF" w:rsidRDefault="006A7C0F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5F2141" w14:textId="77777777" w:rsidR="006A7C0F" w:rsidRPr="006D61EF" w:rsidRDefault="006A7C0F" w:rsidP="00966782">
            <w:pPr>
              <w:spacing w:line="240" w:lineRule="auto"/>
            </w:pPr>
          </w:p>
        </w:tc>
      </w:tr>
      <w:tr w:rsidR="00B310B1" w:rsidRPr="006D61EF" w14:paraId="5B4C1976" w14:textId="77777777" w:rsidTr="00B310B1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441EDE9" w14:textId="30C25A65" w:rsidR="00B310B1" w:rsidRPr="006D61EF" w:rsidRDefault="006A7C0F" w:rsidP="00B310B1">
            <w:pPr>
              <w:spacing w:line="240" w:lineRule="auto"/>
            </w:pPr>
            <w:r>
              <w:lastRenderedPageBreak/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50EA27" w14:textId="78DA57D7" w:rsidR="00B310B1" w:rsidRDefault="006A7C0F" w:rsidP="00B310B1">
            <w:pPr>
              <w:spacing w:line="240" w:lineRule="auto"/>
            </w:pPr>
            <w:r w:rsidRPr="006A7C0F">
              <w:t>Una vez finalizado el proceso comprobar que lo marca como “Proceso finalizado” y se vuelven a habilitar de nuevo los enlaces que permiten ejecutar otro proceso.</w:t>
            </w:r>
          </w:p>
          <w:p w14:paraId="3B3379DD" w14:textId="77777777" w:rsidR="00B310B1" w:rsidRPr="006D61EF" w:rsidRDefault="00B310B1" w:rsidP="00546014">
            <w:pPr>
              <w:spacing w:line="240" w:lineRule="auto"/>
            </w:pPr>
            <w:r>
              <w:t>Comprobar que la crea una nueva configuración con el nombre indicado.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D6E6C2" w14:textId="77777777" w:rsidR="00B310B1" w:rsidRPr="006D61EF" w:rsidRDefault="00B310B1" w:rsidP="00B310B1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F5F6FAE" w14:textId="77777777" w:rsidR="00B310B1" w:rsidRPr="006D61EF" w:rsidRDefault="00B310B1" w:rsidP="00B310B1">
            <w:pPr>
              <w:spacing w:line="240" w:lineRule="auto"/>
            </w:pPr>
          </w:p>
        </w:tc>
      </w:tr>
      <w:tr w:rsidR="00255928" w:rsidRPr="006D61EF" w14:paraId="03086A65" w14:textId="77777777" w:rsidTr="00B310B1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1179A700" w14:textId="77777777" w:rsidR="00255928" w:rsidRPr="006D61EF" w:rsidRDefault="00255928" w:rsidP="00B310B1">
            <w:pPr>
              <w:spacing w:line="240" w:lineRule="auto"/>
            </w:pPr>
            <w:r w:rsidRPr="006D61EF">
              <w:t xml:space="preserve"> </w:t>
            </w:r>
          </w:p>
        </w:tc>
      </w:tr>
    </w:tbl>
    <w:p w14:paraId="74E64B6D" w14:textId="7232D27B" w:rsidR="00D91C47" w:rsidRDefault="00D91C47" w:rsidP="00D91C47">
      <w:pPr>
        <w:pStyle w:val="Epgrafe"/>
        <w:numPr>
          <w:ilvl w:val="0"/>
          <w:numId w:val="0"/>
        </w:numPr>
      </w:pPr>
      <w:bookmarkStart w:id="94" w:name="_Toc127369408"/>
      <w:r>
        <w:t xml:space="preserve">Tabla </w:t>
      </w:r>
      <w:r w:rsidR="00964489">
        <w:fldChar w:fldCharType="begin"/>
      </w:r>
      <w:r w:rsidR="00964489">
        <w:instrText xml:space="preserve"> SEQ Tabla \* ARABIC </w:instrText>
      </w:r>
      <w:r w:rsidR="00964489">
        <w:fldChar w:fldCharType="separate"/>
      </w:r>
      <w:r w:rsidR="00474B6E">
        <w:rPr>
          <w:noProof/>
        </w:rPr>
        <w:t>12</w:t>
      </w:r>
      <w:r w:rsidR="00964489">
        <w:rPr>
          <w:noProof/>
        </w:rPr>
        <w:fldChar w:fldCharType="end"/>
      </w:r>
      <w:r>
        <w:t>. Casos de Prueba. Nueva configuración offline.</w:t>
      </w:r>
      <w:bookmarkEnd w:id="94"/>
    </w:p>
    <w:p w14:paraId="19223E3B" w14:textId="51BA16D4" w:rsidR="00474B6E" w:rsidRDefault="00474B6E">
      <w:pPr>
        <w:spacing w:before="0" w:after="0" w:line="240" w:lineRule="auto"/>
        <w:jc w:val="left"/>
        <w:rPr>
          <w:rFonts w:ascii="Univers" w:hAnsi="Univers"/>
          <w:szCs w:val="20"/>
        </w:rPr>
      </w:pPr>
      <w:r>
        <w:br w:type="page"/>
      </w:r>
    </w:p>
    <w:p w14:paraId="41E89148" w14:textId="77777777" w:rsidR="00BD77AA" w:rsidRDefault="00BD77AA" w:rsidP="00BD77AA">
      <w:pPr>
        <w:pStyle w:val="Ttulo2"/>
      </w:pPr>
      <w:bookmarkStart w:id="95" w:name="_Toc127369391"/>
      <w:r w:rsidRPr="009D03A0">
        <w:lastRenderedPageBreak/>
        <w:t>U5KI</w:t>
      </w:r>
      <w:r>
        <w:t>.OFF.</w:t>
      </w:r>
      <w:r w:rsidRPr="009D03A0">
        <w:t>0</w:t>
      </w:r>
      <w:r>
        <w:t>2</w:t>
      </w:r>
      <w:r w:rsidRPr="009D03A0">
        <w:t>.00</w:t>
      </w:r>
      <w:r>
        <w:t>8</w:t>
      </w:r>
      <w:r w:rsidRPr="009D03A0">
        <w:t>.</w:t>
      </w:r>
      <w:r>
        <w:t xml:space="preserve"> Importar Configuración Offline.</w:t>
      </w:r>
      <w:bookmarkEnd w:id="95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BD77AA" w:rsidRPr="006D61EF" w14:paraId="15C7A224" w14:textId="77777777" w:rsidTr="00EE4017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121A4B4E" w14:textId="77777777" w:rsidR="00BD77AA" w:rsidRPr="006D61EF" w:rsidRDefault="00BD77AA" w:rsidP="007B14A9">
            <w:pPr>
              <w:keepNext/>
              <w:spacing w:line="240" w:lineRule="auto"/>
            </w:pPr>
          </w:p>
        </w:tc>
      </w:tr>
      <w:tr w:rsidR="00BD77AA" w:rsidRPr="006D61EF" w14:paraId="1088F548" w14:textId="77777777" w:rsidTr="00EE401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26A3F866" w14:textId="77777777" w:rsidR="00BD77AA" w:rsidRPr="006D61EF" w:rsidRDefault="00BD77AA" w:rsidP="007B14A9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B7D392B" w14:textId="77777777" w:rsidR="00BD77AA" w:rsidRPr="006D61EF" w:rsidRDefault="00BD77AA" w:rsidP="007B14A9">
            <w:pPr>
              <w:keepNext/>
              <w:spacing w:line="240" w:lineRule="auto"/>
            </w:pPr>
            <w:r>
              <w:t>Pruebas Funcionales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0E0717D7" w14:textId="77777777" w:rsidR="00BD77AA" w:rsidRPr="006D61EF" w:rsidRDefault="00BD77AA" w:rsidP="007B14A9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12A5844" w14:textId="77777777" w:rsidR="00BD77AA" w:rsidRPr="006D61EF" w:rsidRDefault="00BD77AA" w:rsidP="007B14A9">
            <w:pPr>
              <w:keepNext/>
              <w:spacing w:line="240" w:lineRule="auto"/>
            </w:pPr>
            <w:r>
              <w:t>U5KI.OFF.02.008</w:t>
            </w:r>
          </w:p>
        </w:tc>
      </w:tr>
      <w:tr w:rsidR="00BD77AA" w:rsidRPr="006D61EF" w14:paraId="07A46C6E" w14:textId="77777777" w:rsidTr="00EE401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7136970E" w14:textId="77777777" w:rsidR="00BD77AA" w:rsidRPr="006D61EF" w:rsidRDefault="00BD77AA" w:rsidP="007B14A9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64DF45D" w14:textId="77777777" w:rsidR="00BD77AA" w:rsidRPr="006D61EF" w:rsidRDefault="00BD77AA" w:rsidP="007B14A9">
            <w:pPr>
              <w:keepNext/>
              <w:spacing w:line="240" w:lineRule="auto"/>
            </w:pPr>
            <w:r>
              <w:t>Importar configuración offline</w:t>
            </w:r>
          </w:p>
        </w:tc>
      </w:tr>
      <w:tr w:rsidR="00BD77AA" w:rsidRPr="006D61EF" w14:paraId="18235C7C" w14:textId="77777777" w:rsidTr="00EE401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49E066DE" w14:textId="77777777" w:rsidR="00BD77AA" w:rsidRPr="006D61EF" w:rsidRDefault="00BD77AA" w:rsidP="007B14A9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0D72140" w14:textId="77777777" w:rsidR="00BD77AA" w:rsidRPr="006D61EF" w:rsidRDefault="00BD77AA" w:rsidP="007B14A9">
            <w:pPr>
              <w:keepNext/>
              <w:spacing w:line="240" w:lineRule="auto"/>
            </w:pPr>
            <w:r w:rsidRPr="00A9385B">
              <w:t xml:space="preserve">Comprobar </w:t>
            </w:r>
            <w:r>
              <w:t>que se puede importar una configuración offline desde un fichero generado al exportar una conf</w:t>
            </w:r>
            <w:r w:rsidR="00B22FEA">
              <w:t>iguración con misma versión de l</w:t>
            </w:r>
            <w:r>
              <w:t>a aplicación.</w:t>
            </w:r>
          </w:p>
        </w:tc>
      </w:tr>
      <w:tr w:rsidR="00BD77AA" w:rsidRPr="006D61EF" w14:paraId="6FC45948" w14:textId="77777777" w:rsidTr="00EE401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  <w:vAlign w:val="center"/>
          </w:tcPr>
          <w:p w14:paraId="1F9FB86C" w14:textId="77777777" w:rsidR="00BD77AA" w:rsidRPr="006D61EF" w:rsidRDefault="00BD77AA" w:rsidP="007B14A9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D72C3A0" w14:textId="77777777" w:rsidR="00BD77AA" w:rsidRPr="005D4737" w:rsidRDefault="00BD77AA" w:rsidP="007B14A9">
            <w:pPr>
              <w:keepNext/>
              <w:spacing w:line="240" w:lineRule="auto"/>
            </w:pPr>
            <w:r w:rsidRPr="005D4737">
              <w:t>Todos los elementos que componen el entorno de pruebas deben haberse instalado correctamente.</w:t>
            </w:r>
          </w:p>
          <w:p w14:paraId="46C7BA66" w14:textId="77777777" w:rsidR="00BD77AA" w:rsidRPr="005D4737" w:rsidRDefault="00BD77AA" w:rsidP="007B14A9">
            <w:pPr>
              <w:keepNext/>
              <w:spacing w:line="240" w:lineRule="auto"/>
            </w:pPr>
            <w:r w:rsidRPr="005D4737">
              <w:t xml:space="preserve">Haber efectuado ‘LOGIN’ correctamente con </w:t>
            </w:r>
            <w:r>
              <w:t xml:space="preserve">el </w:t>
            </w:r>
            <w:r w:rsidRPr="005D4737">
              <w:t>nivel apropiado.</w:t>
            </w:r>
          </w:p>
          <w:p w14:paraId="7746BCC2" w14:textId="77777777" w:rsidR="00BD77AA" w:rsidRPr="006D61EF" w:rsidRDefault="00BD77AA" w:rsidP="007B14A9">
            <w:pPr>
              <w:keepNext/>
              <w:spacing w:line="240" w:lineRule="auto"/>
            </w:pPr>
            <w:r w:rsidRPr="005D4737">
              <w:t>Haber entrado en la opción ‘</w:t>
            </w:r>
            <w:r>
              <w:t>Gestión Sistemas Offline’, y haber seleccionado la opción de menú ‘Configuraciones Offline’</w:t>
            </w:r>
          </w:p>
        </w:tc>
      </w:tr>
      <w:tr w:rsidR="00BD77AA" w:rsidRPr="006D61EF" w14:paraId="72D3C447" w14:textId="77777777" w:rsidTr="00EE4017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5AA21445" w14:textId="77777777" w:rsidR="00BD77AA" w:rsidRPr="006D61EF" w:rsidRDefault="00BD77AA" w:rsidP="007B14A9">
            <w:pPr>
              <w:keepNext/>
              <w:spacing w:line="240" w:lineRule="auto"/>
              <w:rPr>
                <w:b/>
              </w:rPr>
            </w:pPr>
            <w:proofErr w:type="spellStart"/>
            <w:r w:rsidRPr="006D61EF">
              <w:rPr>
                <w:b/>
              </w:rPr>
              <w:t>Pso</w:t>
            </w:r>
            <w:proofErr w:type="spellEnd"/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16F07150" w14:textId="77777777" w:rsidR="00BD77AA" w:rsidRPr="006D61EF" w:rsidRDefault="00BD77AA" w:rsidP="007B14A9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2137C02A" w14:textId="77777777" w:rsidR="00BD77AA" w:rsidRPr="006D61EF" w:rsidRDefault="00BD77AA" w:rsidP="007B14A9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BD77AA" w:rsidRPr="006D61EF" w14:paraId="50EEEB7D" w14:textId="77777777" w:rsidTr="00EE4017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411DBA66" w14:textId="77777777" w:rsidR="00BD77AA" w:rsidRPr="006D61EF" w:rsidRDefault="00BD77AA" w:rsidP="00EE4017">
            <w:pPr>
              <w:spacing w:line="240" w:lineRule="auto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2C84B665" w14:textId="77777777" w:rsidR="00BD77AA" w:rsidRPr="006D61EF" w:rsidRDefault="00BD77AA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A560446" w14:textId="77777777" w:rsidR="00BD77AA" w:rsidRPr="006D61EF" w:rsidRDefault="00BD77AA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BD77AA" w:rsidRPr="006D61EF" w14:paraId="3466F762" w14:textId="77777777" w:rsidTr="00EE401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8CCF033" w14:textId="77777777" w:rsidR="00BD77AA" w:rsidRPr="006D61EF" w:rsidRDefault="00BD77AA" w:rsidP="00EE4017">
            <w:pPr>
              <w:spacing w:line="240" w:lineRule="auto"/>
            </w:pPr>
            <w: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927D3E7" w14:textId="77777777" w:rsidR="00BD77AA" w:rsidRDefault="00BD77AA" w:rsidP="00EE4017">
            <w:pPr>
              <w:spacing w:line="240" w:lineRule="auto"/>
            </w:pPr>
            <w:r>
              <w:t>Pulsar la opción de Importar en la parte baja de la lista de configuraciones del sistema.</w:t>
            </w:r>
          </w:p>
          <w:p w14:paraId="37F93D07" w14:textId="77777777" w:rsidR="00BD77AA" w:rsidRPr="006D61EF" w:rsidRDefault="00BD77AA" w:rsidP="00EE4017">
            <w:pPr>
              <w:spacing w:line="240" w:lineRule="auto"/>
            </w:pPr>
            <w:r>
              <w:t>Comprobar que se abre la ventana de Nueva Configuración para que el usuario pueda dar nombre y descripción a la nueva configuración offline, además de seleccionar el fichero desde el que se va a importar el fichero.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FA715E6" w14:textId="77777777" w:rsidR="00BD77AA" w:rsidRPr="006D61EF" w:rsidRDefault="00BD77AA" w:rsidP="00EE401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8000905" w14:textId="77777777" w:rsidR="00BD77AA" w:rsidRPr="006D61EF" w:rsidRDefault="00BD77AA" w:rsidP="00EE4017">
            <w:pPr>
              <w:spacing w:line="240" w:lineRule="auto"/>
            </w:pPr>
          </w:p>
        </w:tc>
      </w:tr>
      <w:tr w:rsidR="00BD77AA" w:rsidRPr="006D61EF" w14:paraId="44C16CE7" w14:textId="77777777" w:rsidTr="00EE401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D2D3A19" w14:textId="77777777" w:rsidR="00BD77AA" w:rsidRPr="006D61EF" w:rsidRDefault="00BD77AA" w:rsidP="00EE4017">
            <w:pPr>
              <w:spacing w:line="240" w:lineRule="auto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B1AC691" w14:textId="77777777" w:rsidR="00BD77AA" w:rsidRPr="006D61EF" w:rsidRDefault="00BD77AA" w:rsidP="00EE4017">
            <w:pPr>
              <w:spacing w:line="240" w:lineRule="auto"/>
            </w:pPr>
            <w:r>
              <w:t>Comprobar que la lista de ficheros disponibles se rellena con los ficheros .</w:t>
            </w:r>
            <w:proofErr w:type="spellStart"/>
            <w:r>
              <w:t>sql</w:t>
            </w:r>
            <w:proofErr w:type="spellEnd"/>
            <w:r>
              <w:t xml:space="preserve"> del directorio configurado para guardar las importaciones y exportaciones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D40A1AF" w14:textId="77777777" w:rsidR="00BD77AA" w:rsidRPr="006D61EF" w:rsidRDefault="00BD77AA" w:rsidP="00EE401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3879DE7" w14:textId="77777777" w:rsidR="00BD77AA" w:rsidRPr="006D61EF" w:rsidRDefault="00BD77AA" w:rsidP="00EE4017">
            <w:pPr>
              <w:spacing w:line="240" w:lineRule="auto"/>
            </w:pPr>
          </w:p>
        </w:tc>
      </w:tr>
      <w:tr w:rsidR="00BD77AA" w:rsidRPr="006D61EF" w14:paraId="2FA55243" w14:textId="77777777" w:rsidTr="00EE401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B7BA66B" w14:textId="77777777" w:rsidR="00BD77AA" w:rsidRPr="006D61EF" w:rsidRDefault="00BD77AA" w:rsidP="00EE4017">
            <w:pPr>
              <w:spacing w:line="240" w:lineRule="auto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1AC422B" w14:textId="77777777" w:rsidR="00BD77AA" w:rsidRDefault="00BD77AA" w:rsidP="00EE4017">
            <w:pPr>
              <w:spacing w:line="240" w:lineRule="auto"/>
            </w:pPr>
            <w:r>
              <w:t>Introducir un nombre de configuración ya existente, una descripción para la nueva configuración y seleccionar el fichero origen de la nueva configuración, y pulsar el botón aceptar.</w:t>
            </w:r>
          </w:p>
          <w:p w14:paraId="287349A8" w14:textId="77777777" w:rsidR="00BD77AA" w:rsidRPr="006D61EF" w:rsidRDefault="00BD77AA" w:rsidP="00EE4017">
            <w:pPr>
              <w:spacing w:line="240" w:lineRule="auto"/>
            </w:pPr>
            <w:r>
              <w:t>Comprobar que la aplicación pide confirmación para borrar la configuración ya existente y crear una nueva con la configuración almacenada en el fichero.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9DD8A4B" w14:textId="77777777" w:rsidR="00BD77AA" w:rsidRPr="006D61EF" w:rsidRDefault="00BD77AA" w:rsidP="00EE401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30F5E66" w14:textId="77777777" w:rsidR="00BD77AA" w:rsidRPr="006D61EF" w:rsidRDefault="00BD77AA" w:rsidP="00EE4017">
            <w:pPr>
              <w:spacing w:line="240" w:lineRule="auto"/>
            </w:pPr>
          </w:p>
        </w:tc>
      </w:tr>
      <w:tr w:rsidR="00501229" w:rsidRPr="006D61EF" w14:paraId="29FA6C32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43800BF" w14:textId="77777777" w:rsidR="00501229" w:rsidRPr="006D61EF" w:rsidRDefault="00501229" w:rsidP="00966782">
            <w:pPr>
              <w:spacing w:line="240" w:lineRule="auto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81776E" w14:textId="77777777" w:rsidR="00501229" w:rsidRDefault="00501229" w:rsidP="00966782">
            <w:pPr>
              <w:spacing w:line="240" w:lineRule="auto"/>
            </w:pPr>
            <w:r>
              <w:t>Confirmar que se quiere borrar la configuración existente y crear una nueva con la configuración almacenada en el fichero.</w:t>
            </w:r>
          </w:p>
          <w:p w14:paraId="18CF7AD9" w14:textId="757FCF02" w:rsidR="00501229" w:rsidRPr="006D61EF" w:rsidRDefault="00501229" w:rsidP="00966782">
            <w:pPr>
              <w:spacing w:line="240" w:lineRule="auto"/>
            </w:pPr>
            <w:r w:rsidRPr="00501229">
              <w:t>Comprobar que en el log de procesos se muestran los pasos de la ejecución, y que se deshabilitan todos los enlaces que permitirían ejecutar otro proceso.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AA8A009" w14:textId="77777777" w:rsidR="00501229" w:rsidRPr="006D61EF" w:rsidRDefault="00501229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21064DD" w14:textId="77777777" w:rsidR="00501229" w:rsidRPr="006D61EF" w:rsidRDefault="00501229" w:rsidP="00966782">
            <w:pPr>
              <w:spacing w:line="240" w:lineRule="auto"/>
            </w:pPr>
          </w:p>
        </w:tc>
      </w:tr>
      <w:tr w:rsidR="00BD77AA" w:rsidRPr="006D61EF" w14:paraId="072B1437" w14:textId="77777777" w:rsidTr="00EE401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4519AB2" w14:textId="1E92E6CD" w:rsidR="00BD77AA" w:rsidRPr="006D61EF" w:rsidRDefault="00501229" w:rsidP="00EE4017">
            <w:pPr>
              <w:spacing w:line="240" w:lineRule="auto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9A88E01" w14:textId="2571D129" w:rsidR="00BD77AA" w:rsidRDefault="00501229" w:rsidP="00EE4017">
            <w:pPr>
              <w:spacing w:line="240" w:lineRule="auto"/>
            </w:pPr>
            <w:r w:rsidRPr="00501229">
              <w:t>Una vez finalizado el proceso comprobar que lo marca como “Proceso finalizado” y se vuelven a habilitar de nuevo los enlaces que permiten ejecutar otro proceso.</w:t>
            </w:r>
          </w:p>
          <w:p w14:paraId="525CB991" w14:textId="77777777" w:rsidR="00BD77AA" w:rsidRPr="006D61EF" w:rsidRDefault="00BD77AA" w:rsidP="00EE4017">
            <w:pPr>
              <w:spacing w:line="240" w:lineRule="auto"/>
            </w:pPr>
            <w:r>
              <w:t>Comprobar que la nueva configuración es una copia de la configuración almacenada en el fichero (U5KI.OFF.02.009).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A47DD98" w14:textId="77777777" w:rsidR="00BD77AA" w:rsidRPr="006D61EF" w:rsidRDefault="00BD77AA" w:rsidP="00EE401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20CFBF7" w14:textId="77777777" w:rsidR="00BD77AA" w:rsidRPr="006D61EF" w:rsidRDefault="00BD77AA" w:rsidP="00EE4017">
            <w:pPr>
              <w:spacing w:line="240" w:lineRule="auto"/>
            </w:pPr>
          </w:p>
        </w:tc>
      </w:tr>
      <w:tr w:rsidR="00BD77AA" w:rsidRPr="006D61EF" w14:paraId="435C7242" w14:textId="77777777" w:rsidTr="00EE401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AB34186" w14:textId="7BDDE6DC" w:rsidR="00BD77AA" w:rsidRPr="006D61EF" w:rsidRDefault="00501229" w:rsidP="00EE4017">
            <w:pPr>
              <w:spacing w:line="240" w:lineRule="auto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9E5665A" w14:textId="77777777" w:rsidR="00BD77AA" w:rsidRDefault="00BD77AA" w:rsidP="00EE4017">
            <w:pPr>
              <w:spacing w:line="240" w:lineRule="auto"/>
            </w:pPr>
            <w:r>
              <w:t>Pulsar la opción de Importar en la parte baja de la lista de configuraciones del sistema.</w:t>
            </w:r>
          </w:p>
          <w:p w14:paraId="20947F23" w14:textId="77777777" w:rsidR="00BD77AA" w:rsidRPr="006D61EF" w:rsidRDefault="00BD77AA" w:rsidP="00EE4017">
            <w:pPr>
              <w:spacing w:line="240" w:lineRule="auto"/>
            </w:pPr>
            <w:r>
              <w:t xml:space="preserve">Comprobar que se abre la ventana de Nueva Configuración para que el </w:t>
            </w:r>
            <w:r>
              <w:lastRenderedPageBreak/>
              <w:t>usuario pueda dar nombre y descripción a la nueva configuración offline, y seleccionar el fichero origen de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DE1F87" w14:textId="77777777" w:rsidR="00BD77AA" w:rsidRPr="006D61EF" w:rsidRDefault="00BD77AA" w:rsidP="00EE401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36C78A1" w14:textId="77777777" w:rsidR="00BD77AA" w:rsidRPr="006D61EF" w:rsidRDefault="00BD77AA" w:rsidP="00EE4017">
            <w:pPr>
              <w:spacing w:line="240" w:lineRule="auto"/>
            </w:pPr>
          </w:p>
        </w:tc>
      </w:tr>
      <w:tr w:rsidR="006A7C0F" w:rsidRPr="006D61EF" w14:paraId="4A7DFC31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6651AA9" w14:textId="795D653C" w:rsidR="006A7C0F" w:rsidRPr="006D61EF" w:rsidRDefault="00501229" w:rsidP="00966782">
            <w:pPr>
              <w:spacing w:line="240" w:lineRule="auto"/>
            </w:pPr>
            <w:r>
              <w:lastRenderedPageBreak/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BC89A7" w14:textId="2EB07CF8" w:rsidR="006A7C0F" w:rsidRDefault="006A7C0F" w:rsidP="00966782">
            <w:pPr>
              <w:spacing w:line="240" w:lineRule="auto"/>
            </w:pPr>
            <w:r>
              <w:t>Introducir el nombre y la descripción de la nueva configuración</w:t>
            </w:r>
            <w:r w:rsidR="00501229">
              <w:t>, una que no exista en el sistema</w:t>
            </w:r>
            <w:r>
              <w:t>, seleccionar el fichero origen, y pulsar el botón aceptar.</w:t>
            </w:r>
          </w:p>
          <w:p w14:paraId="2EF9B7B7" w14:textId="63A0C9B8" w:rsidR="006A7C0F" w:rsidRPr="006D61EF" w:rsidRDefault="00501229" w:rsidP="00966782">
            <w:pPr>
              <w:spacing w:line="240" w:lineRule="auto"/>
            </w:pPr>
            <w:r w:rsidRPr="00501229">
              <w:t>Comprobar que en el log de procesos se muestran los pasos de la ejecución, y que se deshabilitan todos los enlaces que permitirían ejecutar otro proceso.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D09BE9F" w14:textId="77777777" w:rsidR="006A7C0F" w:rsidRPr="006D61EF" w:rsidRDefault="006A7C0F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E2BD1E" w14:textId="77777777" w:rsidR="006A7C0F" w:rsidRPr="006D61EF" w:rsidRDefault="006A7C0F" w:rsidP="00966782">
            <w:pPr>
              <w:spacing w:line="240" w:lineRule="auto"/>
            </w:pPr>
          </w:p>
        </w:tc>
      </w:tr>
      <w:tr w:rsidR="00BD77AA" w:rsidRPr="006D61EF" w14:paraId="25B45BD8" w14:textId="77777777" w:rsidTr="00EE401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98298A" w14:textId="4CA69BB6" w:rsidR="00BD77AA" w:rsidRPr="006D61EF" w:rsidRDefault="00501229" w:rsidP="00EE4017">
            <w:pPr>
              <w:spacing w:line="240" w:lineRule="auto"/>
            </w:pPr>
            <w: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47E6BA1" w14:textId="3940C11B" w:rsidR="00BD77AA" w:rsidRDefault="00501229" w:rsidP="00EE4017">
            <w:pPr>
              <w:spacing w:line="240" w:lineRule="auto"/>
            </w:pPr>
            <w:r w:rsidRPr="00501229">
              <w:t>Una vez finalizado el proceso comprobar que lo marca como “Proceso finalizado” y se vuelven a habilitar de nuevo los enlaces que permiten ejecutar otro proceso.</w:t>
            </w:r>
          </w:p>
          <w:p w14:paraId="00F3A076" w14:textId="77777777" w:rsidR="00BD77AA" w:rsidRPr="006D61EF" w:rsidRDefault="00BD77AA" w:rsidP="00EE4017">
            <w:pPr>
              <w:spacing w:line="240" w:lineRule="auto"/>
            </w:pPr>
            <w:r>
              <w:t>Comprobar que la crea una nueva configuración con el nombre indicado, y que la nueva configuración es una copia de la configuración almacenada en el fichero (U5KI.OFF.02.009).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5F7F59" w14:textId="77777777" w:rsidR="00BD77AA" w:rsidRPr="006D61EF" w:rsidRDefault="00BD77AA" w:rsidP="00EE401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3A540D0" w14:textId="77777777" w:rsidR="00BD77AA" w:rsidRPr="006D61EF" w:rsidRDefault="00BD77AA" w:rsidP="00EE4017">
            <w:pPr>
              <w:spacing w:line="240" w:lineRule="auto"/>
            </w:pPr>
          </w:p>
        </w:tc>
      </w:tr>
      <w:tr w:rsidR="00BD77AA" w:rsidRPr="006D61EF" w14:paraId="55DA47CE" w14:textId="77777777" w:rsidTr="00EE4017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13343B79" w14:textId="77777777" w:rsidR="00BD77AA" w:rsidRPr="006D61EF" w:rsidRDefault="00BD77AA" w:rsidP="00EE4017">
            <w:pPr>
              <w:spacing w:line="240" w:lineRule="auto"/>
            </w:pPr>
            <w:r w:rsidRPr="006D61EF">
              <w:t xml:space="preserve"> </w:t>
            </w:r>
          </w:p>
        </w:tc>
      </w:tr>
    </w:tbl>
    <w:p w14:paraId="3201822D" w14:textId="54C9E0CC" w:rsidR="00D91C47" w:rsidRDefault="00D91C47" w:rsidP="00D91C47">
      <w:pPr>
        <w:pStyle w:val="Epgrafe"/>
        <w:numPr>
          <w:ilvl w:val="0"/>
          <w:numId w:val="0"/>
        </w:numPr>
      </w:pPr>
      <w:bookmarkStart w:id="96" w:name="_Toc127369409"/>
      <w:bookmarkStart w:id="97" w:name="_Toc306302656"/>
      <w:bookmarkStart w:id="98" w:name="_Toc445707744"/>
      <w:bookmarkStart w:id="99" w:name="_Toc529286085"/>
      <w:bookmarkStart w:id="100" w:name="_Toc12880115"/>
      <w:bookmarkStart w:id="101" w:name="_Toc47005045"/>
      <w:r>
        <w:t xml:space="preserve">Tabla </w:t>
      </w:r>
      <w:r w:rsidR="00964489">
        <w:fldChar w:fldCharType="begin"/>
      </w:r>
      <w:r w:rsidR="00964489">
        <w:instrText xml:space="preserve"> SEQ Tabla \* ARABIC </w:instrText>
      </w:r>
      <w:r w:rsidR="00964489">
        <w:fldChar w:fldCharType="separate"/>
      </w:r>
      <w:r w:rsidR="00474B6E">
        <w:rPr>
          <w:noProof/>
        </w:rPr>
        <w:t>13</w:t>
      </w:r>
      <w:r w:rsidR="00964489">
        <w:rPr>
          <w:noProof/>
        </w:rPr>
        <w:fldChar w:fldCharType="end"/>
      </w:r>
      <w:r>
        <w:t>. Casos de Prueba. Importar configuración offline.</w:t>
      </w:r>
      <w:bookmarkEnd w:id="96"/>
    </w:p>
    <w:p w14:paraId="7EEBD81A" w14:textId="77777777" w:rsidR="00470B6B" w:rsidRDefault="00470B6B">
      <w:pPr>
        <w:spacing w:before="0" w:after="0" w:line="240" w:lineRule="auto"/>
        <w:jc w:val="left"/>
        <w:rPr>
          <w:rFonts w:ascii="Univers" w:hAnsi="Univers"/>
          <w:szCs w:val="20"/>
        </w:rPr>
      </w:pPr>
      <w:r>
        <w:br w:type="page"/>
      </w:r>
    </w:p>
    <w:p w14:paraId="38CE62E5" w14:textId="77777777" w:rsidR="006B05B3" w:rsidRDefault="006B05B3" w:rsidP="006B05B3">
      <w:pPr>
        <w:pStyle w:val="Ttulo2"/>
      </w:pPr>
      <w:bookmarkStart w:id="102" w:name="_Toc127369392"/>
      <w:r w:rsidRPr="009D03A0">
        <w:lastRenderedPageBreak/>
        <w:t>U5KI</w:t>
      </w:r>
      <w:r>
        <w:t>.OFF.</w:t>
      </w:r>
      <w:r w:rsidRPr="009D03A0">
        <w:t>0</w:t>
      </w:r>
      <w:r>
        <w:t>2</w:t>
      </w:r>
      <w:r w:rsidRPr="009D03A0">
        <w:t>.00</w:t>
      </w:r>
      <w:r>
        <w:t>9</w:t>
      </w:r>
      <w:r w:rsidRPr="009D03A0">
        <w:t>.</w:t>
      </w:r>
      <w:r>
        <w:t xml:space="preserve"> Comprobar Importación.</w:t>
      </w:r>
      <w:bookmarkEnd w:id="10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6B05B3" w:rsidRPr="006D61EF" w14:paraId="0F1D766E" w14:textId="77777777" w:rsidTr="00EE4017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60B4B1FF" w14:textId="77777777" w:rsidR="006B05B3" w:rsidRPr="006D61EF" w:rsidRDefault="006B05B3" w:rsidP="00EE4017">
            <w:pPr>
              <w:spacing w:line="240" w:lineRule="auto"/>
            </w:pPr>
          </w:p>
        </w:tc>
      </w:tr>
      <w:tr w:rsidR="006B05B3" w:rsidRPr="006D61EF" w14:paraId="78B1D272" w14:textId="77777777" w:rsidTr="00EE401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785517EC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383C140" w14:textId="77777777" w:rsidR="006B05B3" w:rsidRPr="006D61EF" w:rsidRDefault="006B05B3" w:rsidP="00EE4017">
            <w:pPr>
              <w:spacing w:line="240" w:lineRule="auto"/>
            </w:pPr>
            <w:r>
              <w:t>Pruebas Funcionales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2099B2A8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3679AFE" w14:textId="77777777" w:rsidR="006B05B3" w:rsidRPr="006D61EF" w:rsidRDefault="006B05B3" w:rsidP="00EE4017">
            <w:pPr>
              <w:spacing w:line="240" w:lineRule="auto"/>
            </w:pPr>
            <w:r>
              <w:t>U5KI.OFF.02.009</w:t>
            </w:r>
          </w:p>
        </w:tc>
      </w:tr>
      <w:tr w:rsidR="006B05B3" w:rsidRPr="006D61EF" w14:paraId="4412A5E1" w14:textId="77777777" w:rsidTr="00EE401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58E346E4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2236CD3" w14:textId="77777777" w:rsidR="006B05B3" w:rsidRPr="006D61EF" w:rsidRDefault="006B05B3" w:rsidP="0074405F">
            <w:pPr>
              <w:spacing w:line="240" w:lineRule="auto"/>
            </w:pPr>
            <w:r>
              <w:t>Comprobar Importaci</w:t>
            </w:r>
            <w:r w:rsidR="0074405F">
              <w:t>ón</w:t>
            </w:r>
          </w:p>
        </w:tc>
      </w:tr>
      <w:tr w:rsidR="006B05B3" w:rsidRPr="006D61EF" w14:paraId="70461A85" w14:textId="77777777" w:rsidTr="00EE401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1A7290AB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824A120" w14:textId="77777777" w:rsidR="006B05B3" w:rsidRPr="006D61EF" w:rsidRDefault="006B05B3" w:rsidP="00EE4017">
            <w:pPr>
              <w:spacing w:line="240" w:lineRule="auto"/>
            </w:pPr>
            <w:r>
              <w:t>Después de importar una configuración, c</w:t>
            </w:r>
            <w:r w:rsidRPr="00A9385B">
              <w:t xml:space="preserve">omprobar </w:t>
            </w:r>
            <w:r>
              <w:t>que la nueva configuración offline creada es igual a la configuración origen almacenada en el fichero del que se ha importado.</w:t>
            </w:r>
          </w:p>
        </w:tc>
      </w:tr>
      <w:tr w:rsidR="006B05B3" w:rsidRPr="006D61EF" w14:paraId="79238D29" w14:textId="77777777" w:rsidTr="00EE401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  <w:vAlign w:val="center"/>
          </w:tcPr>
          <w:p w14:paraId="4C744E9C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4F89EE6" w14:textId="77777777" w:rsidR="006B05B3" w:rsidRPr="005D4737" w:rsidRDefault="006B05B3" w:rsidP="00EE4017">
            <w:pPr>
              <w:spacing w:line="240" w:lineRule="auto"/>
            </w:pPr>
            <w:r w:rsidRPr="005D4737">
              <w:t>Todos los elementos que componen el entorno de pruebas deben haberse instalado correctamente.</w:t>
            </w:r>
          </w:p>
          <w:p w14:paraId="70F4AA6E" w14:textId="77777777" w:rsidR="006B05B3" w:rsidRPr="005D4737" w:rsidRDefault="006B05B3" w:rsidP="00EE4017">
            <w:pPr>
              <w:spacing w:line="240" w:lineRule="auto"/>
            </w:pPr>
            <w:r w:rsidRPr="005D4737">
              <w:t xml:space="preserve">Haber efectuado ‘LOGIN’ correctamente con </w:t>
            </w:r>
            <w:r>
              <w:t xml:space="preserve">el </w:t>
            </w:r>
            <w:r w:rsidRPr="005D4737">
              <w:t>nivel apropiado.</w:t>
            </w:r>
          </w:p>
          <w:p w14:paraId="753B25BC" w14:textId="77777777" w:rsidR="006B05B3" w:rsidRPr="006D61EF" w:rsidRDefault="006B05B3" w:rsidP="00EE4017">
            <w:pPr>
              <w:spacing w:line="240" w:lineRule="auto"/>
            </w:pPr>
            <w:r w:rsidRPr="005D4737">
              <w:t>Haber entrado en la opción ‘</w:t>
            </w:r>
            <w:r>
              <w:t>Gestión Sistemas Offline’, y haber seleccionado la opción de menú ‘Configuraciones Offline’</w:t>
            </w:r>
          </w:p>
        </w:tc>
      </w:tr>
      <w:tr w:rsidR="006B05B3" w:rsidRPr="006D61EF" w14:paraId="1761B7DA" w14:textId="77777777" w:rsidTr="00EE4017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63EB6570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proofErr w:type="spellStart"/>
            <w:r w:rsidRPr="006D61EF">
              <w:rPr>
                <w:b/>
              </w:rPr>
              <w:t>Pso</w:t>
            </w:r>
            <w:proofErr w:type="spellEnd"/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589F6A27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76B84CA8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6B05B3" w:rsidRPr="006D61EF" w14:paraId="7629DF46" w14:textId="77777777" w:rsidTr="00EE4017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1AD6F28D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4323C238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DDEC49F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6B05B3" w:rsidRPr="006D61EF" w14:paraId="33652A2E" w14:textId="77777777" w:rsidTr="00EE401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F6786A0" w14:textId="77777777" w:rsidR="006B05B3" w:rsidRPr="006D61EF" w:rsidRDefault="006B05B3" w:rsidP="00EE4017">
            <w:pPr>
              <w:spacing w:line="240" w:lineRule="auto"/>
            </w:pPr>
            <w: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1A48E42" w14:textId="77777777" w:rsidR="006B05B3" w:rsidRPr="006D61EF" w:rsidRDefault="006B05B3" w:rsidP="00EE4017">
            <w:pPr>
              <w:spacing w:line="240" w:lineRule="auto"/>
            </w:pPr>
            <w:r>
              <w:t>Si el nombre de la nueva configuración es el mismo que el nombre del fichero origen de la importación, cambiar el nombre de este último para no sobrescribirlo durante la prueba.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0F21D32" w14:textId="77777777" w:rsidR="006B05B3" w:rsidRPr="006D61EF" w:rsidRDefault="006B05B3" w:rsidP="00EE401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356C8E2" w14:textId="77777777" w:rsidR="006B05B3" w:rsidRPr="006D61EF" w:rsidRDefault="006B05B3" w:rsidP="00EE4017">
            <w:pPr>
              <w:spacing w:line="240" w:lineRule="auto"/>
            </w:pPr>
          </w:p>
        </w:tc>
      </w:tr>
      <w:tr w:rsidR="006B05B3" w:rsidRPr="006D61EF" w14:paraId="3A965FBA" w14:textId="77777777" w:rsidTr="00EE401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B0FFF03" w14:textId="77777777" w:rsidR="006B05B3" w:rsidRPr="006D61EF" w:rsidRDefault="006B05B3" w:rsidP="00EE4017">
            <w:pPr>
              <w:spacing w:line="240" w:lineRule="auto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B7058C" w14:textId="77777777" w:rsidR="006B05B3" w:rsidRDefault="006B05B3" w:rsidP="00EE4017">
            <w:pPr>
              <w:spacing w:line="240" w:lineRule="auto"/>
            </w:pPr>
            <w:r>
              <w:t>Exportar la nueva configuración creada durante el proceso de importación.</w:t>
            </w:r>
          </w:p>
          <w:p w14:paraId="6B5C99C8" w14:textId="77777777" w:rsidR="006B05B3" w:rsidRPr="006D61EF" w:rsidRDefault="006B05B3" w:rsidP="00EE4017">
            <w:pPr>
              <w:spacing w:line="240" w:lineRule="auto"/>
            </w:pPr>
            <w:r>
              <w:t xml:space="preserve">Comprobar que se genera en el directorio de la aplicación (configurado en el fichero </w:t>
            </w:r>
            <w:proofErr w:type="spellStart"/>
            <w:r>
              <w:t>Web.Config</w:t>
            </w:r>
            <w:proofErr w:type="spellEnd"/>
            <w:r>
              <w:t xml:space="preserve"> bajo la clave </w:t>
            </w:r>
            <w:proofErr w:type="spellStart"/>
            <w:r w:rsidRPr="00D81AE4">
              <w:t>PathConfOffline</w:t>
            </w:r>
            <w:proofErr w:type="spellEnd"/>
            <w:r>
              <w:t xml:space="preserve">) un fichero con el nombre de la configuración exportada y extensión </w:t>
            </w:r>
            <w:proofErr w:type="spellStart"/>
            <w:r>
              <w:t>sql</w:t>
            </w:r>
            <w:proofErr w:type="spellEnd"/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A848A43" w14:textId="77777777" w:rsidR="006B05B3" w:rsidRPr="006D61EF" w:rsidRDefault="006B05B3" w:rsidP="00EE401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9B908E1" w14:textId="77777777" w:rsidR="006B05B3" w:rsidRPr="006D61EF" w:rsidRDefault="006B05B3" w:rsidP="00EE4017">
            <w:pPr>
              <w:spacing w:line="240" w:lineRule="auto"/>
            </w:pPr>
          </w:p>
        </w:tc>
      </w:tr>
      <w:tr w:rsidR="006B05B3" w:rsidRPr="006D61EF" w14:paraId="2E395234" w14:textId="77777777" w:rsidTr="00EE401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5E3410E" w14:textId="77777777" w:rsidR="006B05B3" w:rsidRPr="006D61EF" w:rsidRDefault="006B05B3" w:rsidP="00EE4017">
            <w:pPr>
              <w:spacing w:line="240" w:lineRule="auto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4391CC" w14:textId="77777777" w:rsidR="006B05B3" w:rsidRDefault="006B05B3" w:rsidP="00EE4017">
            <w:pPr>
              <w:spacing w:line="240" w:lineRule="auto"/>
            </w:pPr>
            <w:r>
              <w:t xml:space="preserve">Comparar el contenido de ambos ficheros. Una aplicación válida para poder realizar esta operación sería el </w:t>
            </w:r>
            <w:proofErr w:type="spellStart"/>
            <w:r>
              <w:t>WinMerge</w:t>
            </w:r>
            <w:proofErr w:type="spellEnd"/>
            <w:r>
              <w:t>.</w:t>
            </w:r>
          </w:p>
          <w:p w14:paraId="3D3D2589" w14:textId="77777777" w:rsidR="006B05B3" w:rsidRDefault="006B05B3" w:rsidP="00EE4017">
            <w:pPr>
              <w:spacing w:line="240" w:lineRule="auto"/>
            </w:pPr>
            <w:r>
              <w:t>Comprobar que, de haber diferencias, las únicas posibles son:</w:t>
            </w:r>
          </w:p>
          <w:p w14:paraId="6DD5DE38" w14:textId="77777777" w:rsidR="006B05B3" w:rsidRDefault="006B05B3" w:rsidP="008923F2">
            <w:pPr>
              <w:pStyle w:val="Prrafodelista"/>
              <w:numPr>
                <w:ilvl w:val="0"/>
                <w:numId w:val="23"/>
              </w:numPr>
              <w:spacing w:line="240" w:lineRule="auto"/>
            </w:pPr>
            <w:r>
              <w:t>Nombre del esquema de la BD: sentencias USE y CREATE DATABASE</w:t>
            </w:r>
          </w:p>
          <w:p w14:paraId="40BB084C" w14:textId="77777777" w:rsidR="006B05B3" w:rsidRDefault="006B05B3" w:rsidP="008923F2">
            <w:pPr>
              <w:pStyle w:val="Prrafodelista"/>
              <w:numPr>
                <w:ilvl w:val="0"/>
                <w:numId w:val="23"/>
              </w:numPr>
              <w:spacing w:line="240" w:lineRule="auto"/>
            </w:pPr>
            <w:r>
              <w:t>Las inserciones en la tabla OPERADORES. Cada vez que se importa una configuración el contenido de esta tabla se sustituye con el contenido de la tabla OPERADORES de producción</w:t>
            </w:r>
          </w:p>
          <w:p w14:paraId="623A327C" w14:textId="77777777" w:rsidR="006B05B3" w:rsidRPr="006D61EF" w:rsidRDefault="006B05B3" w:rsidP="008923F2">
            <w:pPr>
              <w:pStyle w:val="Prrafodelista"/>
              <w:numPr>
                <w:ilvl w:val="0"/>
                <w:numId w:val="23"/>
              </w:numPr>
              <w:spacing w:line="240" w:lineRule="auto"/>
            </w:pPr>
            <w:r>
              <w:t>Las inserciones en la tabla HISTORICOINCIDENCIAS. Cada vez que se importa una configuración se vacía esta tabla.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DAFA7F2" w14:textId="77777777" w:rsidR="006B05B3" w:rsidRPr="006D61EF" w:rsidRDefault="006B05B3" w:rsidP="00EE401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6CAD425" w14:textId="77777777" w:rsidR="006B05B3" w:rsidRPr="006D61EF" w:rsidRDefault="006B05B3" w:rsidP="00EE4017">
            <w:pPr>
              <w:spacing w:line="240" w:lineRule="auto"/>
            </w:pPr>
          </w:p>
        </w:tc>
      </w:tr>
      <w:tr w:rsidR="006B05B3" w:rsidRPr="006D61EF" w14:paraId="4BA2F815" w14:textId="77777777" w:rsidTr="00EE4017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681368A9" w14:textId="77777777" w:rsidR="006B05B3" w:rsidRPr="006D61EF" w:rsidRDefault="006B05B3" w:rsidP="00EE4017">
            <w:pPr>
              <w:spacing w:line="240" w:lineRule="auto"/>
            </w:pPr>
            <w:r w:rsidRPr="006D61EF">
              <w:t xml:space="preserve"> </w:t>
            </w:r>
          </w:p>
        </w:tc>
      </w:tr>
    </w:tbl>
    <w:p w14:paraId="46140B8E" w14:textId="7F328DB8" w:rsidR="00D91C47" w:rsidRDefault="00D91C47" w:rsidP="00D91C47">
      <w:pPr>
        <w:pStyle w:val="Epgrafe"/>
        <w:numPr>
          <w:ilvl w:val="0"/>
          <w:numId w:val="0"/>
        </w:numPr>
      </w:pPr>
      <w:bookmarkStart w:id="103" w:name="_Toc127369410"/>
      <w:r>
        <w:t xml:space="preserve">Tabla </w:t>
      </w:r>
      <w:r w:rsidR="00964489">
        <w:fldChar w:fldCharType="begin"/>
      </w:r>
      <w:r w:rsidR="00964489">
        <w:instrText xml:space="preserve"> SEQ Tabla \* ARABIC </w:instrText>
      </w:r>
      <w:r w:rsidR="00964489">
        <w:fldChar w:fldCharType="separate"/>
      </w:r>
      <w:r w:rsidR="00474B6E">
        <w:rPr>
          <w:noProof/>
        </w:rPr>
        <w:t>14</w:t>
      </w:r>
      <w:r w:rsidR="00964489">
        <w:rPr>
          <w:noProof/>
        </w:rPr>
        <w:fldChar w:fldCharType="end"/>
      </w:r>
      <w:r>
        <w:t>. Casos de Prueba. Comprobar Importación.</w:t>
      </w:r>
      <w:bookmarkEnd w:id="103"/>
    </w:p>
    <w:p w14:paraId="0A0C1CD5" w14:textId="77777777" w:rsidR="00470B6B" w:rsidRPr="00470B6B" w:rsidRDefault="00470B6B" w:rsidP="00470B6B">
      <w:pPr>
        <w:spacing w:before="0" w:after="0" w:line="240" w:lineRule="auto"/>
        <w:jc w:val="left"/>
        <w:rPr>
          <w:rFonts w:ascii="Univers" w:hAnsi="Univers"/>
          <w:szCs w:val="20"/>
        </w:rPr>
      </w:pPr>
      <w:r>
        <w:br w:type="page"/>
      </w:r>
    </w:p>
    <w:p w14:paraId="0DBACD7B" w14:textId="77777777" w:rsidR="006B05B3" w:rsidRDefault="006B05B3" w:rsidP="006B05B3">
      <w:pPr>
        <w:pStyle w:val="Ttulo2"/>
      </w:pPr>
      <w:bookmarkStart w:id="104" w:name="_Toc127369393"/>
      <w:r w:rsidRPr="009D03A0">
        <w:lastRenderedPageBreak/>
        <w:t>U5KI</w:t>
      </w:r>
      <w:r>
        <w:t>.OFF.</w:t>
      </w:r>
      <w:r w:rsidRPr="009D03A0">
        <w:t>0</w:t>
      </w:r>
      <w:r>
        <w:t>2</w:t>
      </w:r>
      <w:r w:rsidRPr="009D03A0">
        <w:t>.0</w:t>
      </w:r>
      <w:r>
        <w:t>10</w:t>
      </w:r>
      <w:r w:rsidRPr="009D03A0">
        <w:t>.</w:t>
      </w:r>
      <w:r>
        <w:t xml:space="preserve"> Comprobar Copia.</w:t>
      </w:r>
      <w:bookmarkEnd w:id="10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6B05B3" w:rsidRPr="006D61EF" w14:paraId="3946FBFF" w14:textId="77777777" w:rsidTr="00EE4017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5269A0B4" w14:textId="77777777" w:rsidR="006B05B3" w:rsidRPr="006D61EF" w:rsidRDefault="006B05B3" w:rsidP="00EE4017">
            <w:pPr>
              <w:spacing w:line="240" w:lineRule="auto"/>
            </w:pPr>
          </w:p>
        </w:tc>
      </w:tr>
      <w:tr w:rsidR="006B05B3" w:rsidRPr="006D61EF" w14:paraId="3F0DDE76" w14:textId="77777777" w:rsidTr="00EE401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733E40F9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64F7A68" w14:textId="77777777" w:rsidR="006B05B3" w:rsidRPr="006D61EF" w:rsidRDefault="006B05B3" w:rsidP="00EE4017">
            <w:pPr>
              <w:spacing w:line="240" w:lineRule="auto"/>
            </w:pPr>
            <w:r>
              <w:t>Pruebas Funcionales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2217BBA1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0385CCC9" w14:textId="77777777" w:rsidR="006B05B3" w:rsidRPr="006D61EF" w:rsidRDefault="006B05B3" w:rsidP="00EE4017">
            <w:pPr>
              <w:spacing w:line="240" w:lineRule="auto"/>
            </w:pPr>
            <w:r>
              <w:t>U5KI.OFF.02.010</w:t>
            </w:r>
          </w:p>
        </w:tc>
      </w:tr>
      <w:tr w:rsidR="006B05B3" w:rsidRPr="006D61EF" w14:paraId="38A810B0" w14:textId="77777777" w:rsidTr="00EE401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121C2B7D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DBD0CFC" w14:textId="77777777" w:rsidR="006B05B3" w:rsidRPr="006D61EF" w:rsidRDefault="006B05B3" w:rsidP="0074405F">
            <w:pPr>
              <w:spacing w:line="240" w:lineRule="auto"/>
            </w:pPr>
            <w:r>
              <w:t>Comprobar C</w:t>
            </w:r>
            <w:r w:rsidR="0074405F">
              <w:t>opia</w:t>
            </w:r>
          </w:p>
        </w:tc>
      </w:tr>
      <w:tr w:rsidR="006B05B3" w:rsidRPr="006D61EF" w14:paraId="5E98E198" w14:textId="77777777" w:rsidTr="00EE401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2295146B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C3D169A" w14:textId="77777777" w:rsidR="006B05B3" w:rsidRPr="006D61EF" w:rsidRDefault="006B05B3" w:rsidP="00A54F7F">
            <w:pPr>
              <w:spacing w:line="240" w:lineRule="auto"/>
            </w:pPr>
            <w:r>
              <w:t>Después de copiar una configuración, c</w:t>
            </w:r>
            <w:r w:rsidRPr="00A9385B">
              <w:t xml:space="preserve">omprobar </w:t>
            </w:r>
            <w:r>
              <w:t>que la nueva configuración offline creada es igual a la configuración origen.</w:t>
            </w:r>
          </w:p>
        </w:tc>
      </w:tr>
      <w:tr w:rsidR="006B05B3" w:rsidRPr="006D61EF" w14:paraId="13604ED0" w14:textId="77777777" w:rsidTr="00EE4017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  <w:vAlign w:val="center"/>
          </w:tcPr>
          <w:p w14:paraId="2A136148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487D18F" w14:textId="77777777" w:rsidR="006B05B3" w:rsidRPr="005D4737" w:rsidRDefault="006B05B3" w:rsidP="00EE4017">
            <w:pPr>
              <w:spacing w:line="240" w:lineRule="auto"/>
            </w:pPr>
            <w:r w:rsidRPr="005D4737">
              <w:t>Todos los elementos que componen el entorno de pruebas deben haberse instalado correctamente.</w:t>
            </w:r>
          </w:p>
          <w:p w14:paraId="297F42F4" w14:textId="77777777" w:rsidR="006B05B3" w:rsidRPr="005D4737" w:rsidRDefault="006B05B3" w:rsidP="00EE4017">
            <w:pPr>
              <w:spacing w:line="240" w:lineRule="auto"/>
            </w:pPr>
            <w:r w:rsidRPr="005D4737">
              <w:t xml:space="preserve">Haber efectuado ‘LOGIN’ correctamente con </w:t>
            </w:r>
            <w:r>
              <w:t xml:space="preserve">el </w:t>
            </w:r>
            <w:r w:rsidRPr="005D4737">
              <w:t>nivel apropiado.</w:t>
            </w:r>
          </w:p>
          <w:p w14:paraId="1238429D" w14:textId="77777777" w:rsidR="006B05B3" w:rsidRPr="006D61EF" w:rsidRDefault="006B05B3" w:rsidP="00EE4017">
            <w:pPr>
              <w:spacing w:line="240" w:lineRule="auto"/>
            </w:pPr>
            <w:r w:rsidRPr="005D4737">
              <w:t>Haber entrado en la opción ‘</w:t>
            </w:r>
            <w:r>
              <w:t>Gestión Sistemas Offline’, y haber seleccionado la opción de menú ‘Configuraciones Offline’</w:t>
            </w:r>
          </w:p>
        </w:tc>
      </w:tr>
      <w:tr w:rsidR="006B05B3" w:rsidRPr="006D61EF" w14:paraId="57672D2A" w14:textId="77777777" w:rsidTr="00EE4017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70BC49DE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proofErr w:type="spellStart"/>
            <w:r w:rsidRPr="006D61EF">
              <w:rPr>
                <w:b/>
              </w:rPr>
              <w:t>Pso</w:t>
            </w:r>
            <w:proofErr w:type="spellEnd"/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026AAE5B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51AF9154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6B05B3" w:rsidRPr="006D61EF" w14:paraId="44489419" w14:textId="77777777" w:rsidTr="00EE4017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2C3C9972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2BD7878D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677FD99" w14:textId="77777777" w:rsidR="006B05B3" w:rsidRPr="006D61EF" w:rsidRDefault="006B05B3" w:rsidP="00EE4017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6B05B3" w:rsidRPr="006D61EF" w14:paraId="61BC4868" w14:textId="77777777" w:rsidTr="00EE401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F6661CB" w14:textId="77777777" w:rsidR="006B05B3" w:rsidRPr="006D61EF" w:rsidRDefault="006B05B3" w:rsidP="00EE4017">
            <w:pPr>
              <w:spacing w:line="240" w:lineRule="auto"/>
            </w:pPr>
            <w: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C27301" w14:textId="77777777" w:rsidR="006B05B3" w:rsidRDefault="00A54F7F" w:rsidP="00EE4017">
            <w:pPr>
              <w:spacing w:line="240" w:lineRule="auto"/>
            </w:pPr>
            <w:r>
              <w:t>Exportar la configuración origen de la copia.</w:t>
            </w:r>
          </w:p>
          <w:p w14:paraId="0FC2A111" w14:textId="77777777" w:rsidR="00A54F7F" w:rsidRPr="006D61EF" w:rsidRDefault="00A54F7F" w:rsidP="00EE4017">
            <w:pPr>
              <w:spacing w:line="240" w:lineRule="auto"/>
            </w:pPr>
            <w:r>
              <w:t xml:space="preserve">Comprobar que se genera en el directorio de la aplicación (configurado en el fichero </w:t>
            </w:r>
            <w:proofErr w:type="spellStart"/>
            <w:r>
              <w:t>Web.Config</w:t>
            </w:r>
            <w:proofErr w:type="spellEnd"/>
            <w:r>
              <w:t xml:space="preserve"> bajo la clave </w:t>
            </w:r>
            <w:proofErr w:type="spellStart"/>
            <w:r w:rsidRPr="00D81AE4">
              <w:t>PathConfOffline</w:t>
            </w:r>
            <w:proofErr w:type="spellEnd"/>
            <w:r>
              <w:t xml:space="preserve">) un fichero con el nombre de la configuración exportada y extensión </w:t>
            </w:r>
            <w:proofErr w:type="spellStart"/>
            <w:r>
              <w:t>sql</w:t>
            </w:r>
            <w:proofErr w:type="spellEnd"/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8A9C964" w14:textId="77777777" w:rsidR="006B05B3" w:rsidRPr="006D61EF" w:rsidRDefault="006B05B3" w:rsidP="00EE401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9FCE5A" w14:textId="77777777" w:rsidR="006B05B3" w:rsidRPr="006D61EF" w:rsidRDefault="006B05B3" w:rsidP="00EE4017">
            <w:pPr>
              <w:spacing w:line="240" w:lineRule="auto"/>
            </w:pPr>
          </w:p>
        </w:tc>
      </w:tr>
      <w:tr w:rsidR="006B05B3" w:rsidRPr="006D61EF" w14:paraId="44B6EB3B" w14:textId="77777777" w:rsidTr="00EE401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F32A556" w14:textId="77777777" w:rsidR="006B05B3" w:rsidRPr="006D61EF" w:rsidRDefault="006B05B3" w:rsidP="00EE4017">
            <w:pPr>
              <w:spacing w:line="240" w:lineRule="auto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FD88C5" w14:textId="77777777" w:rsidR="006B05B3" w:rsidRDefault="006B05B3" w:rsidP="00EE4017">
            <w:pPr>
              <w:spacing w:line="240" w:lineRule="auto"/>
            </w:pPr>
            <w:r>
              <w:t xml:space="preserve">Exportar la nueva configuración creada durante el proceso de </w:t>
            </w:r>
            <w:r w:rsidR="00A54F7F">
              <w:t>copia</w:t>
            </w:r>
            <w:r>
              <w:t>.</w:t>
            </w:r>
          </w:p>
          <w:p w14:paraId="2D74ADB5" w14:textId="77777777" w:rsidR="006B05B3" w:rsidRPr="006D61EF" w:rsidRDefault="006B05B3" w:rsidP="00EE4017">
            <w:pPr>
              <w:spacing w:line="240" w:lineRule="auto"/>
            </w:pPr>
            <w:r>
              <w:t xml:space="preserve">Comprobar que se genera en el directorio de la aplicación (configurado en el fichero </w:t>
            </w:r>
            <w:proofErr w:type="spellStart"/>
            <w:r>
              <w:t>Web.Config</w:t>
            </w:r>
            <w:proofErr w:type="spellEnd"/>
            <w:r>
              <w:t xml:space="preserve"> bajo la clave </w:t>
            </w:r>
            <w:proofErr w:type="spellStart"/>
            <w:r w:rsidRPr="00D81AE4">
              <w:t>PathConfOffline</w:t>
            </w:r>
            <w:proofErr w:type="spellEnd"/>
            <w:r>
              <w:t xml:space="preserve">) un fichero con el nombre de la configuración exportada y extensión </w:t>
            </w:r>
            <w:proofErr w:type="spellStart"/>
            <w:r>
              <w:t>sql</w:t>
            </w:r>
            <w:proofErr w:type="spellEnd"/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38BECF" w14:textId="77777777" w:rsidR="006B05B3" w:rsidRPr="006D61EF" w:rsidRDefault="006B05B3" w:rsidP="00EE401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BFD0508" w14:textId="77777777" w:rsidR="006B05B3" w:rsidRPr="006D61EF" w:rsidRDefault="006B05B3" w:rsidP="00EE4017">
            <w:pPr>
              <w:spacing w:line="240" w:lineRule="auto"/>
            </w:pPr>
          </w:p>
        </w:tc>
      </w:tr>
      <w:tr w:rsidR="006B05B3" w:rsidRPr="006D61EF" w14:paraId="1E2A13C2" w14:textId="77777777" w:rsidTr="00EE4017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86B22C8" w14:textId="77777777" w:rsidR="006B05B3" w:rsidRPr="006D61EF" w:rsidRDefault="006B05B3" w:rsidP="00EE4017">
            <w:pPr>
              <w:spacing w:line="240" w:lineRule="auto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1221F2A" w14:textId="77777777" w:rsidR="006B05B3" w:rsidRDefault="006B05B3" w:rsidP="00EE4017">
            <w:pPr>
              <w:spacing w:line="240" w:lineRule="auto"/>
            </w:pPr>
            <w:r>
              <w:t xml:space="preserve">Comparar el contenido de ambos ficheros. Una aplicación válida para poder realizar esta operación sería el </w:t>
            </w:r>
            <w:proofErr w:type="spellStart"/>
            <w:r>
              <w:t>WinMerge</w:t>
            </w:r>
            <w:proofErr w:type="spellEnd"/>
            <w:r>
              <w:t>.</w:t>
            </w:r>
          </w:p>
          <w:p w14:paraId="15122CD5" w14:textId="77777777" w:rsidR="006B05B3" w:rsidRDefault="006B05B3" w:rsidP="00EE4017">
            <w:pPr>
              <w:spacing w:line="240" w:lineRule="auto"/>
            </w:pPr>
            <w:r>
              <w:t>Comprobar que, de haber diferencias, las únicas posibles son:</w:t>
            </w:r>
          </w:p>
          <w:p w14:paraId="754E9F0D" w14:textId="77777777" w:rsidR="006B05B3" w:rsidRDefault="006B05B3" w:rsidP="008923F2">
            <w:pPr>
              <w:pStyle w:val="Prrafodelista"/>
              <w:numPr>
                <w:ilvl w:val="0"/>
                <w:numId w:val="23"/>
              </w:numPr>
              <w:spacing w:line="240" w:lineRule="auto"/>
            </w:pPr>
            <w:r>
              <w:t>Nombre del esquema de la BD: sentencias USE y CREATE DATABASE</w:t>
            </w:r>
          </w:p>
          <w:p w14:paraId="6438997D" w14:textId="77777777" w:rsidR="006B05B3" w:rsidRDefault="006B05B3" w:rsidP="008923F2">
            <w:pPr>
              <w:pStyle w:val="Prrafodelista"/>
              <w:numPr>
                <w:ilvl w:val="0"/>
                <w:numId w:val="23"/>
              </w:numPr>
              <w:spacing w:line="240" w:lineRule="auto"/>
            </w:pPr>
            <w:r>
              <w:t>Las inserciones en la tabla OPERADORES. Cada vez que se importa una configuración el contenido de esta tabla se sustituye con el contenido de la tabla OPERADORES de producción</w:t>
            </w:r>
          </w:p>
          <w:p w14:paraId="6A6537E2" w14:textId="77777777" w:rsidR="006B05B3" w:rsidRPr="006D61EF" w:rsidRDefault="006B05B3" w:rsidP="008923F2">
            <w:pPr>
              <w:pStyle w:val="Prrafodelista"/>
              <w:numPr>
                <w:ilvl w:val="0"/>
                <w:numId w:val="23"/>
              </w:numPr>
              <w:spacing w:line="240" w:lineRule="auto"/>
            </w:pPr>
            <w:r>
              <w:t>Las inserciones en la tabla HISTORICOINCIDENCIAS. Cada vez que se importa una configuración se vacía esta tabla.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81DD362" w14:textId="77777777" w:rsidR="006B05B3" w:rsidRPr="006D61EF" w:rsidRDefault="006B05B3" w:rsidP="00EE4017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B43413A" w14:textId="77777777" w:rsidR="006B05B3" w:rsidRPr="006D61EF" w:rsidRDefault="006B05B3" w:rsidP="00EE4017">
            <w:pPr>
              <w:spacing w:line="240" w:lineRule="auto"/>
            </w:pPr>
          </w:p>
        </w:tc>
      </w:tr>
      <w:tr w:rsidR="006B05B3" w:rsidRPr="006D61EF" w14:paraId="183EA33B" w14:textId="77777777" w:rsidTr="00EE4017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4F44AA1B" w14:textId="77777777" w:rsidR="006B05B3" w:rsidRPr="006D61EF" w:rsidRDefault="006B05B3" w:rsidP="00EE4017">
            <w:pPr>
              <w:spacing w:line="240" w:lineRule="auto"/>
            </w:pPr>
            <w:r w:rsidRPr="006D61EF">
              <w:t xml:space="preserve"> </w:t>
            </w:r>
          </w:p>
        </w:tc>
      </w:tr>
    </w:tbl>
    <w:p w14:paraId="3608C49C" w14:textId="7D0EE7D8" w:rsidR="006B05B3" w:rsidRDefault="00D91C47" w:rsidP="00D91C47">
      <w:pPr>
        <w:pStyle w:val="Epgrafe"/>
        <w:numPr>
          <w:ilvl w:val="0"/>
          <w:numId w:val="0"/>
        </w:numPr>
      </w:pPr>
      <w:bookmarkStart w:id="105" w:name="_Toc127369411"/>
      <w:r>
        <w:t xml:space="preserve">Tabla </w:t>
      </w:r>
      <w:r w:rsidR="00964489">
        <w:fldChar w:fldCharType="begin"/>
      </w:r>
      <w:r w:rsidR="00964489">
        <w:instrText xml:space="preserve"> SEQ Tabla \* ARABIC </w:instrText>
      </w:r>
      <w:r w:rsidR="00964489">
        <w:fldChar w:fldCharType="separate"/>
      </w:r>
      <w:r w:rsidR="00474B6E">
        <w:rPr>
          <w:noProof/>
        </w:rPr>
        <w:t>15</w:t>
      </w:r>
      <w:r w:rsidR="00964489">
        <w:rPr>
          <w:noProof/>
        </w:rPr>
        <w:fldChar w:fldCharType="end"/>
      </w:r>
      <w:r>
        <w:t>. Casos de Prueba. Comprobar Copia.</w:t>
      </w:r>
      <w:bookmarkEnd w:id="105"/>
    </w:p>
    <w:p w14:paraId="069DDF79" w14:textId="77777777" w:rsidR="00501229" w:rsidRDefault="00501229" w:rsidP="00501229">
      <w:pPr>
        <w:pStyle w:val="Ttulo2"/>
      </w:pPr>
      <w:bookmarkStart w:id="106" w:name="_Toc108513985"/>
      <w:bookmarkStart w:id="107" w:name="_Toc127369394"/>
      <w:r w:rsidRPr="009D03A0">
        <w:lastRenderedPageBreak/>
        <w:t>U5KI</w:t>
      </w:r>
      <w:r>
        <w:t>.OFF.</w:t>
      </w:r>
      <w:r w:rsidRPr="009D03A0">
        <w:t>0</w:t>
      </w:r>
      <w:r>
        <w:t>2</w:t>
      </w:r>
      <w:r w:rsidRPr="009D03A0">
        <w:t>.0</w:t>
      </w:r>
      <w:r>
        <w:t>11</w:t>
      </w:r>
      <w:r w:rsidRPr="009D03A0">
        <w:t>.</w:t>
      </w:r>
      <w:r>
        <w:t xml:space="preserve"> Replicar configuraciones offline.</w:t>
      </w:r>
      <w:bookmarkEnd w:id="106"/>
      <w:bookmarkEnd w:id="10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501229" w:rsidRPr="006D61EF" w14:paraId="27EADE7E" w14:textId="77777777" w:rsidTr="00966782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7192CDB7" w14:textId="77777777" w:rsidR="00501229" w:rsidRPr="006D61EF" w:rsidRDefault="00501229" w:rsidP="00966782">
            <w:pPr>
              <w:keepNext/>
              <w:spacing w:line="240" w:lineRule="auto"/>
            </w:pPr>
          </w:p>
        </w:tc>
      </w:tr>
      <w:tr w:rsidR="00501229" w:rsidRPr="006D61EF" w14:paraId="1B45B027" w14:textId="77777777" w:rsidTr="0096678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786648BC" w14:textId="77777777" w:rsidR="00501229" w:rsidRPr="006D61EF" w:rsidRDefault="00501229" w:rsidP="0096678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70140A6" w14:textId="77777777" w:rsidR="00501229" w:rsidRPr="006D61EF" w:rsidRDefault="00501229" w:rsidP="00966782">
            <w:pPr>
              <w:keepNext/>
              <w:spacing w:line="240" w:lineRule="auto"/>
            </w:pPr>
            <w:r>
              <w:t>Pruebas Funcionales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5619C698" w14:textId="77777777" w:rsidR="00501229" w:rsidRPr="006D61EF" w:rsidRDefault="00501229" w:rsidP="0096678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5E48817" w14:textId="77777777" w:rsidR="00501229" w:rsidRPr="006D61EF" w:rsidRDefault="00501229" w:rsidP="00966782">
            <w:pPr>
              <w:keepNext/>
              <w:spacing w:line="240" w:lineRule="auto"/>
            </w:pPr>
            <w:r>
              <w:t>U5KI.OFF.02.011</w:t>
            </w:r>
          </w:p>
        </w:tc>
      </w:tr>
      <w:tr w:rsidR="00501229" w:rsidRPr="006D61EF" w14:paraId="7E6DE5A0" w14:textId="77777777" w:rsidTr="0096678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5B837AD1" w14:textId="77777777" w:rsidR="00501229" w:rsidRPr="006D61EF" w:rsidRDefault="00501229" w:rsidP="0096678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E0B9C09" w14:textId="77777777" w:rsidR="00501229" w:rsidRPr="006D61EF" w:rsidRDefault="00501229" w:rsidP="00966782">
            <w:pPr>
              <w:keepNext/>
              <w:spacing w:line="240" w:lineRule="auto"/>
            </w:pPr>
            <w:r>
              <w:t>Replicar configuraciones offline</w:t>
            </w:r>
          </w:p>
        </w:tc>
      </w:tr>
      <w:tr w:rsidR="00501229" w:rsidRPr="006D61EF" w14:paraId="77A698A8" w14:textId="77777777" w:rsidTr="0096678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590F1B97" w14:textId="77777777" w:rsidR="00501229" w:rsidRPr="006D61EF" w:rsidRDefault="00501229" w:rsidP="00966782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3A2626C" w14:textId="77777777" w:rsidR="00501229" w:rsidRPr="006D61EF" w:rsidRDefault="00501229" w:rsidP="00966782">
            <w:pPr>
              <w:spacing w:line="240" w:lineRule="auto"/>
            </w:pPr>
            <w:r w:rsidRPr="00A9385B">
              <w:t xml:space="preserve">Comprobar </w:t>
            </w:r>
            <w:r>
              <w:t>que se pueden replicar las configuraciones offline desde un servidor a otro en un entorno cluster.</w:t>
            </w:r>
          </w:p>
        </w:tc>
      </w:tr>
      <w:tr w:rsidR="00501229" w:rsidRPr="006D61EF" w14:paraId="2B60BAC9" w14:textId="77777777" w:rsidTr="0096678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  <w:vAlign w:val="center"/>
          </w:tcPr>
          <w:p w14:paraId="4D3B538D" w14:textId="77777777" w:rsidR="00501229" w:rsidRPr="006D61EF" w:rsidRDefault="00501229" w:rsidP="00966782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8011F10" w14:textId="77777777" w:rsidR="00501229" w:rsidRDefault="00501229" w:rsidP="00966782">
            <w:pPr>
              <w:spacing w:line="240" w:lineRule="auto"/>
            </w:pPr>
            <w:r w:rsidRPr="005D4737">
              <w:t>Todos los elementos que componen el entorno de pruebas deben haberse instalado correctamente.</w:t>
            </w:r>
          </w:p>
          <w:p w14:paraId="5E1196A8" w14:textId="77777777" w:rsidR="00501229" w:rsidRPr="005D4737" w:rsidRDefault="00501229" w:rsidP="00966782">
            <w:pPr>
              <w:spacing w:line="240" w:lineRule="auto"/>
            </w:pPr>
            <w:r>
              <w:t>Que el entorno sea un entorno cluster.</w:t>
            </w:r>
          </w:p>
          <w:p w14:paraId="63CD8FF5" w14:textId="77777777" w:rsidR="00501229" w:rsidRPr="005D4737" w:rsidRDefault="00501229" w:rsidP="00966782">
            <w:pPr>
              <w:spacing w:line="240" w:lineRule="auto"/>
            </w:pPr>
            <w:r w:rsidRPr="005D4737">
              <w:t xml:space="preserve">Haber efectuado ‘LOGIN’ correctamente con </w:t>
            </w:r>
            <w:r>
              <w:t xml:space="preserve">el </w:t>
            </w:r>
            <w:r w:rsidRPr="005D4737">
              <w:t>nivel apropiado.</w:t>
            </w:r>
          </w:p>
          <w:p w14:paraId="60189D8B" w14:textId="77777777" w:rsidR="00501229" w:rsidRPr="006D61EF" w:rsidRDefault="00501229" w:rsidP="00966782">
            <w:pPr>
              <w:spacing w:line="240" w:lineRule="auto"/>
            </w:pPr>
            <w:r w:rsidRPr="005D4737">
              <w:t>Haber entrado en la opción ‘</w:t>
            </w:r>
            <w:r>
              <w:t>Gestión Sistemas Offline’, y haber seleccionado la opción de menú ‘Configuraciones Offline’</w:t>
            </w:r>
          </w:p>
        </w:tc>
      </w:tr>
      <w:tr w:rsidR="00501229" w:rsidRPr="006D61EF" w14:paraId="4AB448E2" w14:textId="77777777" w:rsidTr="00966782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38EA69F7" w14:textId="77777777" w:rsidR="00501229" w:rsidRPr="006D61EF" w:rsidRDefault="00501229" w:rsidP="00966782">
            <w:pPr>
              <w:keepNext/>
              <w:spacing w:line="240" w:lineRule="auto"/>
              <w:rPr>
                <w:b/>
              </w:rPr>
            </w:pPr>
            <w:proofErr w:type="spellStart"/>
            <w:r w:rsidRPr="006D61EF">
              <w:rPr>
                <w:b/>
              </w:rPr>
              <w:t>Pso</w:t>
            </w:r>
            <w:proofErr w:type="spellEnd"/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13F0045F" w14:textId="77777777" w:rsidR="00501229" w:rsidRPr="006D61EF" w:rsidRDefault="00501229" w:rsidP="0096678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79E4699B" w14:textId="77777777" w:rsidR="00501229" w:rsidRPr="006D61EF" w:rsidRDefault="00501229" w:rsidP="0096678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501229" w:rsidRPr="006D61EF" w14:paraId="5B7247E0" w14:textId="77777777" w:rsidTr="00966782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015CDD66" w14:textId="77777777" w:rsidR="00501229" w:rsidRPr="006D61EF" w:rsidRDefault="00501229" w:rsidP="00966782">
            <w:pPr>
              <w:keepNext/>
              <w:spacing w:line="240" w:lineRule="auto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62A6369E" w14:textId="77777777" w:rsidR="00501229" w:rsidRPr="006D61EF" w:rsidRDefault="00501229" w:rsidP="0096678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D8A3DD1" w14:textId="77777777" w:rsidR="00501229" w:rsidRPr="006D61EF" w:rsidRDefault="00501229" w:rsidP="0096678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501229" w:rsidRPr="006D61EF" w14:paraId="06BF74D3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A3C4B1E" w14:textId="77777777" w:rsidR="00501229" w:rsidRPr="006D61EF" w:rsidRDefault="00501229" w:rsidP="00966782">
            <w:pPr>
              <w:spacing w:line="240" w:lineRule="auto"/>
            </w:pPr>
            <w: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1AA993" w14:textId="77777777" w:rsidR="00501229" w:rsidRDefault="00501229" w:rsidP="00966782">
            <w:pPr>
              <w:spacing w:line="240" w:lineRule="auto"/>
            </w:pPr>
            <w:r>
              <w:t>Pulsar la opción de Replicar en la parte baja de la lista de configuraciones del sistema.</w:t>
            </w:r>
          </w:p>
          <w:p w14:paraId="47E8208D" w14:textId="77777777" w:rsidR="00501229" w:rsidRPr="006D61EF" w:rsidRDefault="00501229" w:rsidP="00966782">
            <w:pPr>
              <w:spacing w:line="240" w:lineRule="auto"/>
            </w:pPr>
            <w:r>
              <w:t>Comprobar pide confirmación para realizar la operación.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F35AB3F" w14:textId="77777777" w:rsidR="00501229" w:rsidRPr="006D61EF" w:rsidRDefault="00501229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8F76A8D" w14:textId="77777777" w:rsidR="00501229" w:rsidRPr="006D61EF" w:rsidRDefault="00501229" w:rsidP="00966782">
            <w:pPr>
              <w:spacing w:line="240" w:lineRule="auto"/>
            </w:pPr>
          </w:p>
        </w:tc>
      </w:tr>
      <w:tr w:rsidR="00501229" w:rsidRPr="006D61EF" w14:paraId="1FB02727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9F16EB5" w14:textId="77777777" w:rsidR="00501229" w:rsidRPr="006D61EF" w:rsidRDefault="00501229" w:rsidP="00966782">
            <w:pPr>
              <w:spacing w:line="240" w:lineRule="auto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310E77" w14:textId="77777777" w:rsidR="00501229" w:rsidRPr="006D61EF" w:rsidRDefault="00501229" w:rsidP="00966782">
            <w:pPr>
              <w:spacing w:line="240" w:lineRule="auto"/>
            </w:pPr>
            <w:r>
              <w:t>Comprobar que el proceso va dejando información de lo que se está realizando en el Log de procesos.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04B6AE" w14:textId="77777777" w:rsidR="00501229" w:rsidRPr="006D61EF" w:rsidRDefault="00501229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EE12E0A" w14:textId="77777777" w:rsidR="00501229" w:rsidRPr="006D61EF" w:rsidRDefault="00501229" w:rsidP="00966782">
            <w:pPr>
              <w:spacing w:line="240" w:lineRule="auto"/>
            </w:pPr>
          </w:p>
        </w:tc>
      </w:tr>
      <w:tr w:rsidR="00501229" w:rsidRPr="006D61EF" w14:paraId="7C774EC6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DABDD6" w14:textId="77777777" w:rsidR="00501229" w:rsidRPr="006D61EF" w:rsidRDefault="00501229" w:rsidP="00966782">
            <w:pPr>
              <w:spacing w:line="240" w:lineRule="auto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9B19D33" w14:textId="77777777" w:rsidR="00501229" w:rsidRDefault="00501229" w:rsidP="00966782">
            <w:pPr>
              <w:spacing w:line="240" w:lineRule="auto"/>
            </w:pPr>
            <w:r>
              <w:t>Mientras el proceso está Activo (en ejecución) pulsar la opción de Cancelar el proceso.</w:t>
            </w:r>
          </w:p>
          <w:p w14:paraId="6DE87AED" w14:textId="77777777" w:rsidR="00501229" w:rsidRPr="006D61EF" w:rsidRDefault="00501229" w:rsidP="00966782">
            <w:pPr>
              <w:spacing w:line="240" w:lineRule="auto"/>
            </w:pPr>
            <w:r>
              <w:t xml:space="preserve">Comprobar que el proceso deja de ejecutarse (deja de estar Activo) y en lugar de la opción de Cancelar, en el </w:t>
            </w:r>
            <w:proofErr w:type="spellStart"/>
            <w:r>
              <w:t>log</w:t>
            </w:r>
            <w:proofErr w:type="spellEnd"/>
            <w:r>
              <w:t xml:space="preserve"> del proceso se muestra la opción de Marcar como leído.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AC0C84B" w14:textId="77777777" w:rsidR="00501229" w:rsidRPr="006D61EF" w:rsidRDefault="00501229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0D091D5" w14:textId="77777777" w:rsidR="00501229" w:rsidRPr="006D61EF" w:rsidRDefault="00501229" w:rsidP="00966782">
            <w:pPr>
              <w:spacing w:line="240" w:lineRule="auto"/>
            </w:pPr>
          </w:p>
        </w:tc>
      </w:tr>
      <w:tr w:rsidR="00501229" w:rsidRPr="006D61EF" w14:paraId="74AC7E06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815FD31" w14:textId="77777777" w:rsidR="00501229" w:rsidRPr="006D61EF" w:rsidRDefault="00501229" w:rsidP="00966782">
            <w:pPr>
              <w:spacing w:line="240" w:lineRule="auto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E9EECA2" w14:textId="77777777" w:rsidR="00501229" w:rsidRDefault="00501229" w:rsidP="00966782">
            <w:pPr>
              <w:spacing w:line="240" w:lineRule="auto"/>
            </w:pPr>
            <w:r>
              <w:t>En un proceso que no esté activo, pulsar la opción de Marcar como leído.</w:t>
            </w:r>
          </w:p>
          <w:p w14:paraId="41E8E6A8" w14:textId="77777777" w:rsidR="00501229" w:rsidRPr="006D61EF" w:rsidRDefault="00501229" w:rsidP="00966782">
            <w:pPr>
              <w:spacing w:line="240" w:lineRule="auto"/>
            </w:pPr>
            <w:r>
              <w:t>Comprobar que el log desaparece del log de procesos.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EE592C6" w14:textId="77777777" w:rsidR="00501229" w:rsidRPr="006D61EF" w:rsidRDefault="00501229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83C844D" w14:textId="77777777" w:rsidR="00501229" w:rsidRPr="006D61EF" w:rsidRDefault="00501229" w:rsidP="00966782">
            <w:pPr>
              <w:spacing w:line="240" w:lineRule="auto"/>
            </w:pPr>
          </w:p>
        </w:tc>
      </w:tr>
      <w:tr w:rsidR="00501229" w:rsidRPr="006D61EF" w14:paraId="06F71DFD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86B9648" w14:textId="77777777" w:rsidR="00501229" w:rsidRPr="006D61EF" w:rsidRDefault="00501229" w:rsidP="00966782">
            <w:pPr>
              <w:spacing w:line="240" w:lineRule="auto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271036C" w14:textId="77777777" w:rsidR="00501229" w:rsidRDefault="00501229" w:rsidP="00966782">
            <w:pPr>
              <w:spacing w:line="240" w:lineRule="auto"/>
            </w:pPr>
            <w:r>
              <w:t>En el log de procesos, marcar todos los mensajes como leídos.</w:t>
            </w:r>
          </w:p>
          <w:p w14:paraId="749D3A12" w14:textId="77777777" w:rsidR="00501229" w:rsidRPr="006D61EF" w:rsidRDefault="00501229" w:rsidP="00966782">
            <w:pPr>
              <w:spacing w:line="240" w:lineRule="auto"/>
            </w:pPr>
            <w:r>
              <w:t>Comprobar que la tabla Log de procesos… desaparece.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EC9BDD9" w14:textId="77777777" w:rsidR="00501229" w:rsidRPr="006D61EF" w:rsidRDefault="00501229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C850AAB" w14:textId="77777777" w:rsidR="00501229" w:rsidRPr="006D61EF" w:rsidRDefault="00501229" w:rsidP="00966782">
            <w:pPr>
              <w:spacing w:line="240" w:lineRule="auto"/>
            </w:pPr>
          </w:p>
        </w:tc>
      </w:tr>
      <w:tr w:rsidR="00501229" w:rsidRPr="006D61EF" w14:paraId="2AB0A742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461A8C" w14:textId="77777777" w:rsidR="00501229" w:rsidRPr="006D61EF" w:rsidRDefault="00501229" w:rsidP="00966782">
            <w:pPr>
              <w:spacing w:line="240" w:lineRule="auto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9754A13" w14:textId="77777777" w:rsidR="00501229" w:rsidRDefault="00501229" w:rsidP="00966782">
            <w:pPr>
              <w:spacing w:line="240" w:lineRule="auto"/>
            </w:pPr>
            <w:r>
              <w:t>Pulsar la opción de Replicar en la parte baja de la lista de configuraciones del sistema, y dejar que finalice su ejecución.</w:t>
            </w:r>
          </w:p>
          <w:p w14:paraId="73A76CE0" w14:textId="77777777" w:rsidR="00501229" w:rsidRPr="006D61EF" w:rsidRDefault="00501229" w:rsidP="00966782">
            <w:pPr>
              <w:spacing w:line="240" w:lineRule="auto"/>
            </w:pPr>
            <w:r>
              <w:t>Comprobar que una vez finalizado el proceso, se muestra un mensaje indicativo y la opción de Cancelar para a ser a Marcar como leído (el mensaje del proceso).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908D37E" w14:textId="77777777" w:rsidR="00501229" w:rsidRPr="006D61EF" w:rsidRDefault="00501229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2A68E5E" w14:textId="77777777" w:rsidR="00501229" w:rsidRPr="006D61EF" w:rsidRDefault="00501229" w:rsidP="00966782">
            <w:pPr>
              <w:spacing w:line="240" w:lineRule="auto"/>
            </w:pPr>
          </w:p>
        </w:tc>
      </w:tr>
      <w:tr w:rsidR="00501229" w:rsidRPr="006D61EF" w14:paraId="583C30F9" w14:textId="77777777" w:rsidTr="00966782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560D5329" w14:textId="77777777" w:rsidR="00501229" w:rsidRPr="006D61EF" w:rsidRDefault="00501229" w:rsidP="00966782">
            <w:pPr>
              <w:spacing w:line="240" w:lineRule="auto"/>
            </w:pPr>
            <w:r w:rsidRPr="006D61EF">
              <w:t xml:space="preserve"> </w:t>
            </w:r>
          </w:p>
        </w:tc>
      </w:tr>
    </w:tbl>
    <w:p w14:paraId="182F9B93" w14:textId="50FF5C16" w:rsidR="00501229" w:rsidRDefault="00501229" w:rsidP="00501229">
      <w:pPr>
        <w:pStyle w:val="Epgrafe"/>
        <w:numPr>
          <w:ilvl w:val="0"/>
          <w:numId w:val="0"/>
        </w:numPr>
      </w:pPr>
      <w:bookmarkStart w:id="108" w:name="_Toc108514002"/>
      <w:bookmarkStart w:id="109" w:name="_Toc127369412"/>
      <w:r>
        <w:t xml:space="preserve">Tabla </w:t>
      </w:r>
      <w:r w:rsidR="00964489">
        <w:fldChar w:fldCharType="begin"/>
      </w:r>
      <w:r w:rsidR="00964489">
        <w:instrText xml:space="preserve"> SEQ Tabla \* ARABIC </w:instrText>
      </w:r>
      <w:r w:rsidR="00964489">
        <w:fldChar w:fldCharType="separate"/>
      </w:r>
      <w:r w:rsidR="00474B6E">
        <w:rPr>
          <w:noProof/>
        </w:rPr>
        <w:t>16</w:t>
      </w:r>
      <w:r w:rsidR="00964489">
        <w:rPr>
          <w:noProof/>
        </w:rPr>
        <w:fldChar w:fldCharType="end"/>
      </w:r>
      <w:r>
        <w:t>. Casos de Prueba. Replicar configuraciones offline.</w:t>
      </w:r>
      <w:bookmarkEnd w:id="108"/>
      <w:bookmarkEnd w:id="109"/>
    </w:p>
    <w:p w14:paraId="75700514" w14:textId="1375AB2E" w:rsidR="00501229" w:rsidRDefault="00501229" w:rsidP="00501229">
      <w:pPr>
        <w:pStyle w:val="Ttulo2"/>
      </w:pPr>
      <w:bookmarkStart w:id="110" w:name="_Toc127369395"/>
      <w:r w:rsidRPr="009D03A0">
        <w:lastRenderedPageBreak/>
        <w:t>U5KI</w:t>
      </w:r>
      <w:r>
        <w:t>.OFF.</w:t>
      </w:r>
      <w:r w:rsidRPr="009D03A0">
        <w:t>0</w:t>
      </w:r>
      <w:r>
        <w:t>2</w:t>
      </w:r>
      <w:r w:rsidRPr="009D03A0">
        <w:t>.0</w:t>
      </w:r>
      <w:r>
        <w:t>12</w:t>
      </w:r>
      <w:r w:rsidRPr="009D03A0">
        <w:t>.</w:t>
      </w:r>
      <w:r>
        <w:t xml:space="preserve"> Log Procesos.</w:t>
      </w:r>
      <w:bookmarkEnd w:id="11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501229" w:rsidRPr="006D61EF" w14:paraId="745BF2AE" w14:textId="77777777" w:rsidTr="00966782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657FD6AF" w14:textId="77777777" w:rsidR="00501229" w:rsidRPr="006D61EF" w:rsidRDefault="00501229" w:rsidP="00966782">
            <w:pPr>
              <w:keepNext/>
              <w:spacing w:line="240" w:lineRule="auto"/>
            </w:pPr>
          </w:p>
        </w:tc>
      </w:tr>
      <w:tr w:rsidR="00501229" w:rsidRPr="006D61EF" w14:paraId="5C275700" w14:textId="77777777" w:rsidTr="0096678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679E7C3" w14:textId="77777777" w:rsidR="00501229" w:rsidRPr="006D61EF" w:rsidRDefault="00501229" w:rsidP="0096678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DBCE2B5" w14:textId="77777777" w:rsidR="00501229" w:rsidRPr="006D61EF" w:rsidRDefault="00501229" w:rsidP="00966782">
            <w:pPr>
              <w:keepNext/>
              <w:spacing w:line="240" w:lineRule="auto"/>
            </w:pPr>
            <w:r>
              <w:t>Pruebas Funcionales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2251FC71" w14:textId="77777777" w:rsidR="00501229" w:rsidRPr="006D61EF" w:rsidRDefault="00501229" w:rsidP="0096678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E4E47DA" w14:textId="7005504F" w:rsidR="00501229" w:rsidRPr="006D61EF" w:rsidRDefault="00501229" w:rsidP="00966782">
            <w:pPr>
              <w:keepNext/>
              <w:spacing w:line="240" w:lineRule="auto"/>
            </w:pPr>
            <w:r>
              <w:t>U5KI.OFF.02.012</w:t>
            </w:r>
          </w:p>
        </w:tc>
      </w:tr>
      <w:tr w:rsidR="00501229" w:rsidRPr="006D61EF" w14:paraId="6F9CF6C8" w14:textId="77777777" w:rsidTr="0096678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C418EE9" w14:textId="77777777" w:rsidR="00501229" w:rsidRPr="006D61EF" w:rsidRDefault="00501229" w:rsidP="0096678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A1480C6" w14:textId="2512D3F1" w:rsidR="00501229" w:rsidRPr="006D61EF" w:rsidRDefault="00501229" w:rsidP="00501229">
            <w:pPr>
              <w:keepNext/>
              <w:spacing w:line="240" w:lineRule="auto"/>
            </w:pPr>
            <w:r>
              <w:t>Log Procesos</w:t>
            </w:r>
          </w:p>
        </w:tc>
      </w:tr>
      <w:tr w:rsidR="00501229" w:rsidRPr="006D61EF" w14:paraId="1A8657B7" w14:textId="77777777" w:rsidTr="0096678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73B4421A" w14:textId="77777777" w:rsidR="00501229" w:rsidRPr="006D61EF" w:rsidRDefault="00501229" w:rsidP="00966782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558CB91" w14:textId="70323F4C" w:rsidR="00501229" w:rsidRPr="006D61EF" w:rsidRDefault="00501229" w:rsidP="00966782">
            <w:pPr>
              <w:spacing w:line="240" w:lineRule="auto"/>
            </w:pPr>
            <w:r>
              <w:t>Comprobar el funcionamiento del log de procesos</w:t>
            </w:r>
          </w:p>
        </w:tc>
      </w:tr>
      <w:tr w:rsidR="00501229" w:rsidRPr="006D61EF" w14:paraId="66EA78C9" w14:textId="77777777" w:rsidTr="0096678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  <w:vAlign w:val="center"/>
          </w:tcPr>
          <w:p w14:paraId="2EDFB962" w14:textId="77777777" w:rsidR="00501229" w:rsidRPr="006D61EF" w:rsidRDefault="00501229" w:rsidP="00966782">
            <w:pPr>
              <w:spacing w:line="240" w:lineRule="auto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7D7BD64" w14:textId="77777777" w:rsidR="00501229" w:rsidRDefault="00501229" w:rsidP="00966782">
            <w:pPr>
              <w:spacing w:line="240" w:lineRule="auto"/>
            </w:pPr>
            <w:r w:rsidRPr="005D4737">
              <w:t>Todos los elementos que componen el entorno de pruebas deben haberse instalado correctamente.</w:t>
            </w:r>
          </w:p>
          <w:p w14:paraId="5947B620" w14:textId="77777777" w:rsidR="00501229" w:rsidRPr="005D4737" w:rsidRDefault="00501229" w:rsidP="00966782">
            <w:pPr>
              <w:spacing w:line="240" w:lineRule="auto"/>
            </w:pPr>
            <w:r w:rsidRPr="005D4737">
              <w:t xml:space="preserve">Haber efectuado ‘LOGIN’ correctamente con </w:t>
            </w:r>
            <w:r>
              <w:t xml:space="preserve">el </w:t>
            </w:r>
            <w:r w:rsidRPr="005D4737">
              <w:t>nivel apropiado.</w:t>
            </w:r>
          </w:p>
          <w:p w14:paraId="2F22D8F8" w14:textId="77777777" w:rsidR="00501229" w:rsidRPr="006D61EF" w:rsidRDefault="00501229" w:rsidP="00966782">
            <w:pPr>
              <w:spacing w:line="240" w:lineRule="auto"/>
            </w:pPr>
            <w:r w:rsidRPr="005D4737">
              <w:t>Haber entrado en la opción ‘</w:t>
            </w:r>
            <w:r>
              <w:t>Gestión Sistemas Offline’, y haber seleccionado la opción de menú ‘Configuraciones Offline’</w:t>
            </w:r>
          </w:p>
        </w:tc>
      </w:tr>
      <w:tr w:rsidR="00501229" w:rsidRPr="006D61EF" w14:paraId="449D5052" w14:textId="77777777" w:rsidTr="00966782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4C2896ED" w14:textId="77777777" w:rsidR="00501229" w:rsidRPr="006D61EF" w:rsidRDefault="00501229" w:rsidP="00966782">
            <w:pPr>
              <w:keepNext/>
              <w:spacing w:line="240" w:lineRule="auto"/>
              <w:rPr>
                <w:b/>
              </w:rPr>
            </w:pPr>
            <w:proofErr w:type="spellStart"/>
            <w:r w:rsidRPr="006D61EF">
              <w:rPr>
                <w:b/>
              </w:rPr>
              <w:t>Pso</w:t>
            </w:r>
            <w:proofErr w:type="spellEnd"/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4C32EF1E" w14:textId="77777777" w:rsidR="00501229" w:rsidRPr="006D61EF" w:rsidRDefault="00501229" w:rsidP="0096678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590C36C0" w14:textId="77777777" w:rsidR="00501229" w:rsidRPr="006D61EF" w:rsidRDefault="00501229" w:rsidP="0096678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501229" w:rsidRPr="006D61EF" w14:paraId="07EDAA3A" w14:textId="77777777" w:rsidTr="00966782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621F3B32" w14:textId="77777777" w:rsidR="00501229" w:rsidRPr="006D61EF" w:rsidRDefault="00501229" w:rsidP="00966782">
            <w:pPr>
              <w:keepNext/>
              <w:spacing w:line="240" w:lineRule="auto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632ECC19" w14:textId="77777777" w:rsidR="00501229" w:rsidRPr="006D61EF" w:rsidRDefault="00501229" w:rsidP="0096678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558BA3E" w14:textId="77777777" w:rsidR="00501229" w:rsidRPr="006D61EF" w:rsidRDefault="00501229" w:rsidP="00966782">
            <w:pPr>
              <w:keepNext/>
              <w:spacing w:line="240" w:lineRule="auto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501229" w:rsidRPr="006D61EF" w14:paraId="0D64CE4F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A83468" w14:textId="77777777" w:rsidR="00501229" w:rsidRPr="006D61EF" w:rsidRDefault="00501229" w:rsidP="00966782">
            <w:pPr>
              <w:spacing w:line="240" w:lineRule="auto"/>
            </w:pPr>
            <w: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6EF629C" w14:textId="314CF572" w:rsidR="00501229" w:rsidRDefault="00501229" w:rsidP="00966782">
            <w:pPr>
              <w:spacing w:line="240" w:lineRule="auto"/>
            </w:pPr>
            <w:r>
              <w:t>Ejecutar cualquiera de los procesos que permite la aplicación.</w:t>
            </w:r>
          </w:p>
          <w:p w14:paraId="48A6B291" w14:textId="2F2396EE" w:rsidR="00501229" w:rsidRPr="006D61EF" w:rsidRDefault="00501229" w:rsidP="00966782">
            <w:pPr>
              <w:spacing w:line="240" w:lineRule="auto"/>
            </w:pPr>
            <w:r w:rsidRPr="00501229">
              <w:t>Comprobar que en el log de procesos se muestran los pasos de la ejecución, y que se deshabilitan todos los enlaces que permitirían ejecutar otro proceso.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1D51D9" w14:textId="77777777" w:rsidR="00501229" w:rsidRPr="006D61EF" w:rsidRDefault="00501229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5D9BE43" w14:textId="77777777" w:rsidR="00501229" w:rsidRPr="006D61EF" w:rsidRDefault="00501229" w:rsidP="00966782">
            <w:pPr>
              <w:spacing w:line="240" w:lineRule="auto"/>
            </w:pPr>
          </w:p>
        </w:tc>
      </w:tr>
      <w:tr w:rsidR="00501229" w:rsidRPr="006D61EF" w14:paraId="72B3BA48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4B687D" w14:textId="77777777" w:rsidR="00501229" w:rsidRPr="006D61EF" w:rsidRDefault="00501229" w:rsidP="00966782">
            <w:pPr>
              <w:spacing w:line="240" w:lineRule="auto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8C6805" w14:textId="061D5C5A" w:rsidR="00501229" w:rsidRDefault="00501229" w:rsidP="00501229">
            <w:pPr>
              <w:spacing w:line="240" w:lineRule="auto"/>
            </w:pPr>
            <w:r>
              <w:t xml:space="preserve">Mientras el proceso está activo, pulsar el enlace </w:t>
            </w:r>
            <w:r w:rsidRPr="00501229">
              <w:rPr>
                <w:u w:val="single"/>
              </w:rPr>
              <w:t>Cancelar</w:t>
            </w:r>
            <w:r>
              <w:t xml:space="preserve"> del proceso en ejecución.</w:t>
            </w:r>
          </w:p>
          <w:p w14:paraId="3AF481AA" w14:textId="3D7F8ED6" w:rsidR="00501229" w:rsidRPr="006D61EF" w:rsidRDefault="00501229" w:rsidP="00501229">
            <w:pPr>
              <w:spacing w:line="240" w:lineRule="auto"/>
            </w:pPr>
            <w:r>
              <w:t>Comprobar que la aplicación solicita confirmación de la operación.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11F3325" w14:textId="77777777" w:rsidR="00501229" w:rsidRPr="006D61EF" w:rsidRDefault="00501229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4F9EADC" w14:textId="77777777" w:rsidR="00501229" w:rsidRPr="006D61EF" w:rsidRDefault="00501229" w:rsidP="00966782">
            <w:pPr>
              <w:spacing w:line="240" w:lineRule="auto"/>
            </w:pPr>
          </w:p>
        </w:tc>
      </w:tr>
      <w:tr w:rsidR="00501229" w:rsidRPr="006D61EF" w14:paraId="7EE6D7E1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3FE5D7B" w14:textId="77777777" w:rsidR="00501229" w:rsidRPr="006D61EF" w:rsidRDefault="00501229" w:rsidP="00966782">
            <w:pPr>
              <w:spacing w:line="240" w:lineRule="auto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02CEBA" w14:textId="54E82A0F" w:rsidR="00501229" w:rsidRDefault="00501229" w:rsidP="00501229">
            <w:pPr>
              <w:spacing w:line="240" w:lineRule="auto"/>
            </w:pPr>
            <w:r>
              <w:t>Ante el mensaje de confirmación, aceptarlo y cancelar el proceso.</w:t>
            </w:r>
          </w:p>
          <w:p w14:paraId="5D84F148" w14:textId="2DCF4C75" w:rsidR="00501229" w:rsidRPr="006D61EF" w:rsidRDefault="00501229" w:rsidP="000C3FDE">
            <w:pPr>
              <w:spacing w:line="240" w:lineRule="auto"/>
            </w:pPr>
            <w:r w:rsidRPr="00501229">
              <w:t xml:space="preserve">Comprobar que en el log de procesos </w:t>
            </w:r>
            <w:r>
              <w:t xml:space="preserve">ya no está activo: se muestra el enlace de </w:t>
            </w:r>
            <w:r w:rsidRPr="00501229">
              <w:rPr>
                <w:u w:val="single"/>
              </w:rPr>
              <w:t>Marcar como leído</w:t>
            </w:r>
            <w:r>
              <w:t>, y en el mensaje se indica que el proceso ha sido cancelado por el usuario</w:t>
            </w:r>
            <w:r w:rsidRPr="00501229">
              <w:t>.</w:t>
            </w:r>
            <w:r w:rsidR="000C3FDE">
              <w:t xml:space="preserve"> Además </w:t>
            </w:r>
            <w:r w:rsidR="000C3FDE" w:rsidRPr="000C3FDE">
              <w:t>se vuelven a habilitar de nuevo los enlaces que permiten ejecutar otro proceso.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295017" w14:textId="77777777" w:rsidR="00501229" w:rsidRPr="006D61EF" w:rsidRDefault="00501229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BF27106" w14:textId="77777777" w:rsidR="00501229" w:rsidRPr="006D61EF" w:rsidRDefault="00501229" w:rsidP="00966782">
            <w:pPr>
              <w:spacing w:line="240" w:lineRule="auto"/>
            </w:pPr>
          </w:p>
        </w:tc>
      </w:tr>
      <w:tr w:rsidR="00501229" w:rsidRPr="006D61EF" w14:paraId="57381BB3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8F4D7BC" w14:textId="77777777" w:rsidR="00501229" w:rsidRPr="006D61EF" w:rsidRDefault="00501229" w:rsidP="00966782">
            <w:pPr>
              <w:spacing w:line="240" w:lineRule="auto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70915FC" w14:textId="44187DBB" w:rsidR="000C3FDE" w:rsidRDefault="000C3FDE" w:rsidP="000C3FDE">
            <w:pPr>
              <w:spacing w:line="240" w:lineRule="auto"/>
            </w:pPr>
            <w:r>
              <w:t>Ejecutar cualquier otro proceso que permite la aplicación.</w:t>
            </w:r>
          </w:p>
          <w:p w14:paraId="3636720C" w14:textId="329D51CB" w:rsidR="00501229" w:rsidRPr="006D61EF" w:rsidRDefault="000C3FDE" w:rsidP="000C3FDE">
            <w:pPr>
              <w:spacing w:line="240" w:lineRule="auto"/>
            </w:pPr>
            <w:r w:rsidRPr="00501229">
              <w:t>Comprobar que en el log de procesos se muestran los pasos de la ejecución, y que se deshabilitan todos los enlaces que permitirían ejecutar otro proceso.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1C1F90B" w14:textId="77777777" w:rsidR="00501229" w:rsidRPr="006D61EF" w:rsidRDefault="00501229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97C0E29" w14:textId="77777777" w:rsidR="00501229" w:rsidRPr="006D61EF" w:rsidRDefault="00501229" w:rsidP="00966782">
            <w:pPr>
              <w:spacing w:line="240" w:lineRule="auto"/>
            </w:pPr>
          </w:p>
        </w:tc>
      </w:tr>
      <w:tr w:rsidR="00501229" w:rsidRPr="006D61EF" w14:paraId="7BA4E6BA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E8B95F2" w14:textId="77777777" w:rsidR="00501229" w:rsidRPr="006D61EF" w:rsidRDefault="00501229" w:rsidP="00966782">
            <w:pPr>
              <w:spacing w:line="240" w:lineRule="auto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425A620" w14:textId="3A28E849" w:rsidR="00501229" w:rsidRPr="006D61EF" w:rsidRDefault="000C3FDE" w:rsidP="000C3FDE">
            <w:pPr>
              <w:spacing w:line="240" w:lineRule="auto"/>
            </w:pPr>
            <w:r w:rsidRPr="000C3FDE">
              <w:t>Una vez finalizado el proceso</w:t>
            </w:r>
            <w:r>
              <w:t xml:space="preserve"> </w:t>
            </w:r>
            <w:r w:rsidRPr="000C3FDE">
              <w:t>comprobar que lo marca como “Proceso finalizado” y se vuelven a habilitar de nuevo los enlaces que permiten ejecutar otro proceso.</w:t>
            </w:r>
            <w:r>
              <w:t xml:space="preserve"> Además el enlace que se mostrará junto al log del proceso pasará de </w:t>
            </w:r>
            <w:r w:rsidRPr="000C3FDE">
              <w:rPr>
                <w:u w:val="single"/>
              </w:rPr>
              <w:t>Cancelar</w:t>
            </w:r>
            <w:r>
              <w:t xml:space="preserve"> a </w:t>
            </w:r>
            <w:r w:rsidRPr="000C3FDE">
              <w:rPr>
                <w:u w:val="single"/>
              </w:rPr>
              <w:t>Marcar como leído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3631D92" w14:textId="77777777" w:rsidR="00501229" w:rsidRPr="006D61EF" w:rsidRDefault="00501229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C72654B" w14:textId="77777777" w:rsidR="00501229" w:rsidRPr="006D61EF" w:rsidRDefault="00501229" w:rsidP="00966782">
            <w:pPr>
              <w:spacing w:line="240" w:lineRule="auto"/>
            </w:pPr>
          </w:p>
        </w:tc>
      </w:tr>
      <w:tr w:rsidR="000C3FDE" w:rsidRPr="006D61EF" w14:paraId="7BEED3F7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2487082" w14:textId="77777777" w:rsidR="000C3FDE" w:rsidRPr="006D61EF" w:rsidRDefault="000C3FDE" w:rsidP="00966782">
            <w:pPr>
              <w:spacing w:line="240" w:lineRule="auto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0110E23" w14:textId="77777777" w:rsidR="000C3FDE" w:rsidRDefault="000C3FDE" w:rsidP="00966782">
            <w:pPr>
              <w:spacing w:line="240" w:lineRule="auto"/>
            </w:pPr>
            <w:r>
              <w:t xml:space="preserve">Pulsar el enlace </w:t>
            </w:r>
            <w:r w:rsidRPr="000C3FDE">
              <w:rPr>
                <w:u w:val="single"/>
              </w:rPr>
              <w:t>Marcar como leído</w:t>
            </w:r>
            <w:r>
              <w:t>.</w:t>
            </w:r>
          </w:p>
          <w:p w14:paraId="7957FF32" w14:textId="77777777" w:rsidR="000C3FDE" w:rsidRPr="000C3FDE" w:rsidRDefault="000C3FDE" w:rsidP="00966782">
            <w:pPr>
              <w:spacing w:line="240" w:lineRule="auto"/>
            </w:pPr>
            <w:r>
              <w:t xml:space="preserve">Verificar que el </w:t>
            </w:r>
            <w:proofErr w:type="spellStart"/>
            <w:r>
              <w:t>log</w:t>
            </w:r>
            <w:proofErr w:type="spellEnd"/>
            <w:r>
              <w:t xml:space="preserve"> del proceso marcado como leído desaparece de la lista de </w:t>
            </w:r>
            <w:proofErr w:type="spellStart"/>
            <w:r>
              <w:t>logs</w:t>
            </w:r>
            <w:proofErr w:type="spellEnd"/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FE620FE" w14:textId="77777777" w:rsidR="000C3FDE" w:rsidRPr="006D61EF" w:rsidRDefault="000C3FDE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A8C859D" w14:textId="77777777" w:rsidR="000C3FDE" w:rsidRPr="006D61EF" w:rsidRDefault="000C3FDE" w:rsidP="00966782">
            <w:pPr>
              <w:spacing w:line="240" w:lineRule="auto"/>
            </w:pPr>
          </w:p>
        </w:tc>
      </w:tr>
      <w:tr w:rsidR="00501229" w:rsidRPr="006D61EF" w14:paraId="7C81B3F1" w14:textId="77777777" w:rsidTr="0096678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3470C6" w14:textId="7C4DAA5F" w:rsidR="00501229" w:rsidRPr="006D61EF" w:rsidRDefault="000C3FDE" w:rsidP="00966782">
            <w:pPr>
              <w:spacing w:line="240" w:lineRule="auto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5FFF5D" w14:textId="24B6AAAE" w:rsidR="000C3FDE" w:rsidRDefault="000C3FDE" w:rsidP="00966782">
            <w:pPr>
              <w:spacing w:line="240" w:lineRule="auto"/>
            </w:pPr>
            <w:r>
              <w:t xml:space="preserve">Pulsar el enlace </w:t>
            </w:r>
            <w:r w:rsidRPr="000C3FDE">
              <w:rPr>
                <w:u w:val="single"/>
              </w:rPr>
              <w:t>Marcar como leído</w:t>
            </w:r>
            <w:r>
              <w:t xml:space="preserve"> hasta que no quede ningún log por leer.</w:t>
            </w:r>
          </w:p>
          <w:p w14:paraId="33C756D6" w14:textId="431CE09D" w:rsidR="000C3FDE" w:rsidRPr="000C3FDE" w:rsidRDefault="000C3FDE" w:rsidP="000C3FDE">
            <w:pPr>
              <w:spacing w:line="240" w:lineRule="auto"/>
            </w:pPr>
            <w:r>
              <w:t>Verificar que desaparece el apartado de Log de Procesos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15B10DC" w14:textId="77777777" w:rsidR="00501229" w:rsidRPr="006D61EF" w:rsidRDefault="00501229" w:rsidP="00966782">
            <w:pPr>
              <w:spacing w:line="240" w:lineRule="auto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DA2757B" w14:textId="77777777" w:rsidR="00501229" w:rsidRPr="006D61EF" w:rsidRDefault="00501229" w:rsidP="00966782">
            <w:pPr>
              <w:spacing w:line="240" w:lineRule="auto"/>
            </w:pPr>
          </w:p>
        </w:tc>
      </w:tr>
      <w:tr w:rsidR="00501229" w:rsidRPr="006D61EF" w14:paraId="54FFD0C2" w14:textId="77777777" w:rsidTr="00966782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16E11C1A" w14:textId="6DD46F52" w:rsidR="00501229" w:rsidRPr="006D61EF" w:rsidRDefault="00501229" w:rsidP="00966782">
            <w:pPr>
              <w:spacing w:line="240" w:lineRule="auto"/>
            </w:pPr>
            <w:r w:rsidRPr="006D61EF">
              <w:lastRenderedPageBreak/>
              <w:t xml:space="preserve"> </w:t>
            </w:r>
          </w:p>
        </w:tc>
      </w:tr>
    </w:tbl>
    <w:p w14:paraId="096B54AA" w14:textId="2629D5F1" w:rsidR="006B05B3" w:rsidRDefault="00501229" w:rsidP="000C3FDE">
      <w:pPr>
        <w:pStyle w:val="Epgrafe"/>
        <w:numPr>
          <w:ilvl w:val="0"/>
          <w:numId w:val="0"/>
        </w:numPr>
      </w:pPr>
      <w:bookmarkStart w:id="111" w:name="_Toc127369413"/>
      <w:r>
        <w:t xml:space="preserve">Tabla </w:t>
      </w:r>
      <w:r w:rsidR="00964489">
        <w:fldChar w:fldCharType="begin"/>
      </w:r>
      <w:r w:rsidR="00964489">
        <w:instrText xml:space="preserve"> SEQ Tabla \* ARABIC </w:instrText>
      </w:r>
      <w:r w:rsidR="00964489">
        <w:fldChar w:fldCharType="separate"/>
      </w:r>
      <w:r w:rsidR="00474B6E">
        <w:rPr>
          <w:noProof/>
        </w:rPr>
        <w:t>17</w:t>
      </w:r>
      <w:r w:rsidR="00964489">
        <w:rPr>
          <w:noProof/>
        </w:rPr>
        <w:fldChar w:fldCharType="end"/>
      </w:r>
      <w:r>
        <w:t xml:space="preserve">. Casos de Prueba. </w:t>
      </w:r>
      <w:r w:rsidR="000C3FDE">
        <w:t>Log Procesos</w:t>
      </w:r>
      <w:r>
        <w:t>.</w:t>
      </w:r>
      <w:bookmarkEnd w:id="111"/>
    </w:p>
    <w:p w14:paraId="759BB5E0" w14:textId="77777777" w:rsidR="00A650B5" w:rsidRDefault="00A650B5" w:rsidP="00A650B5">
      <w:pPr>
        <w:pStyle w:val="Ttulo1"/>
      </w:pPr>
      <w:bookmarkStart w:id="112" w:name="_Toc127369396"/>
      <w:r w:rsidRPr="00C6652F">
        <w:lastRenderedPageBreak/>
        <w:t>Hoja de Resultados.</w:t>
      </w:r>
      <w:bookmarkEnd w:id="97"/>
      <w:bookmarkEnd w:id="98"/>
      <w:bookmarkEnd w:id="99"/>
      <w:bookmarkEnd w:id="100"/>
      <w:bookmarkEnd w:id="101"/>
      <w:bookmarkEnd w:id="112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170"/>
        <w:gridCol w:w="2884"/>
        <w:gridCol w:w="846"/>
        <w:gridCol w:w="701"/>
        <w:gridCol w:w="826"/>
        <w:gridCol w:w="699"/>
        <w:gridCol w:w="1928"/>
      </w:tblGrid>
      <w:tr w:rsidR="0074405F" w:rsidRPr="00E22EBB" w14:paraId="3BBDA634" w14:textId="77777777" w:rsidTr="00EE4017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14:paraId="719D5473" w14:textId="77777777" w:rsidR="0074405F" w:rsidRPr="00E22EBB" w:rsidRDefault="0074405F" w:rsidP="0074405F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U5KI. </w:t>
            </w:r>
            <w:r>
              <w:rPr>
                <w:sz w:val="20"/>
              </w:rPr>
              <w:t>Gestión de Configuraciones Offline</w:t>
            </w:r>
            <w:r w:rsidRPr="00E22EBB">
              <w:rPr>
                <w:sz w:val="20"/>
              </w:rPr>
              <w:t>. Registro de Resultados.</w:t>
            </w:r>
          </w:p>
        </w:tc>
      </w:tr>
      <w:tr w:rsidR="0074405F" w:rsidRPr="00E22EBB" w14:paraId="5660C7B6" w14:textId="77777777" w:rsidTr="00EE4017">
        <w:trPr>
          <w:trHeight w:val="315"/>
        </w:trPr>
        <w:tc>
          <w:tcPr>
            <w:tcW w:w="1189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759DFE6A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2142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62D6E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3E79B7CB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Página</w:t>
            </w:r>
          </w:p>
        </w:tc>
        <w:tc>
          <w:tcPr>
            <w:tcW w:w="9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8CB0A0" w14:textId="77777777" w:rsidR="0074405F" w:rsidRPr="00E22EBB" w:rsidRDefault="00470B6B" w:rsidP="00EE4017">
            <w:pPr>
              <w:rPr>
                <w:sz w:val="20"/>
              </w:rPr>
            </w:pPr>
            <w:r>
              <w:rPr>
                <w:sz w:val="20"/>
              </w:rPr>
              <w:t>1 de 2</w:t>
            </w:r>
          </w:p>
        </w:tc>
      </w:tr>
      <w:tr w:rsidR="0074405F" w:rsidRPr="00E22EBB" w14:paraId="2A857358" w14:textId="77777777" w:rsidTr="00EE4017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59DA65EF" w14:textId="77777777" w:rsidR="0074405F" w:rsidRPr="00E22EBB" w:rsidRDefault="0074405F" w:rsidP="00EE4017">
            <w:pPr>
              <w:rPr>
                <w:i/>
                <w:iCs/>
                <w:sz w:val="20"/>
              </w:rPr>
            </w:pPr>
            <w:r w:rsidRPr="00E22EBB">
              <w:rPr>
                <w:i/>
                <w:iCs/>
                <w:sz w:val="20"/>
              </w:rPr>
              <w:t>Pruebas Genéricas</w:t>
            </w:r>
          </w:p>
        </w:tc>
      </w:tr>
      <w:tr w:rsidR="0074405F" w:rsidRPr="00E22EBB" w14:paraId="7FE956D2" w14:textId="77777777" w:rsidTr="00EE4017">
        <w:trPr>
          <w:trHeight w:val="315"/>
        </w:trPr>
        <w:tc>
          <w:tcPr>
            <w:tcW w:w="110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5CA6B190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Código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01F6BCCE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Prueba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71B5D5FE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Resultado</w:t>
            </w:r>
          </w:p>
        </w:tc>
        <w:tc>
          <w:tcPr>
            <w:tcW w:w="12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67DF6317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74405F" w:rsidRPr="00E22EBB" w14:paraId="0C521B87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B4C4F4" w14:textId="77777777" w:rsidR="0074405F" w:rsidRPr="00E22EBB" w:rsidRDefault="0074405F" w:rsidP="0074405F">
            <w:pPr>
              <w:rPr>
                <w:sz w:val="20"/>
              </w:rPr>
            </w:pPr>
            <w:r w:rsidRPr="00E22EBB">
              <w:rPr>
                <w:sz w:val="20"/>
              </w:rPr>
              <w:t>U5KI.</w:t>
            </w:r>
            <w:r>
              <w:rPr>
                <w:sz w:val="20"/>
              </w:rPr>
              <w:t>OFF</w:t>
            </w:r>
            <w:r w:rsidRPr="00E22EBB">
              <w:rPr>
                <w:sz w:val="20"/>
              </w:rPr>
              <w:t>.01.001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2F4987C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Inspección de la Instalación</w:t>
            </w:r>
            <w:r>
              <w:rPr>
                <w:sz w:val="20"/>
              </w:rPr>
              <w:t>.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AB0B4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FA9B358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767EE842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6B461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U5KI.</w:t>
            </w:r>
            <w:r>
              <w:rPr>
                <w:sz w:val="20"/>
              </w:rPr>
              <w:t>OFF.01.002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772B8C4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Arranque de Aplicación.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714A4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14F9E76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181DCEA9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A1328B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C1D0764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B15BC5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F1A899A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425D4E48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DEA95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16D3104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FE4CF5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ADB190F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4BBD6F4D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1077C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6D8E608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D8D68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F26BA14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141893C4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3B53D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52CBDF3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7FF67C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81FB968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32425241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97689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0751F50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3F2D15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AB1637B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724882BE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A6905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87BC3C0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117BE8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CCB6759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6E36B93D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CA2D1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F8F0610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E8815C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B76F54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55BEAC15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6D3D31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DD14729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3B8E0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3F84011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03D9C222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EDC8EA7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E595B29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50AFA1B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12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12998DB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</w:tr>
      <w:tr w:rsidR="0074405F" w:rsidRPr="00E22EBB" w14:paraId="1DC4BE82" w14:textId="77777777" w:rsidTr="00EE4017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53F94B25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74405F" w:rsidRPr="00E22EBB" w14:paraId="59484956" w14:textId="77777777" w:rsidTr="00EE4017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FCD4291" w14:textId="6071377F" w:rsidR="0074405F" w:rsidRPr="00E22EBB" w:rsidRDefault="0074405F" w:rsidP="00EE4017">
            <w:pPr>
              <w:rPr>
                <w:sz w:val="20"/>
              </w:rPr>
            </w:pPr>
          </w:p>
          <w:p w14:paraId="207F7724" w14:textId="77777777" w:rsidR="0074405F" w:rsidRPr="00E22EBB" w:rsidRDefault="0074405F" w:rsidP="00EE4017">
            <w:pPr>
              <w:rPr>
                <w:sz w:val="20"/>
              </w:rPr>
            </w:pPr>
          </w:p>
          <w:p w14:paraId="550A57F9" w14:textId="77777777" w:rsidR="0074405F" w:rsidRPr="00E22EBB" w:rsidRDefault="0074405F" w:rsidP="00EE4017">
            <w:pPr>
              <w:rPr>
                <w:sz w:val="20"/>
              </w:rPr>
            </w:pPr>
          </w:p>
          <w:p w14:paraId="41CC64EA" w14:textId="7B312D78" w:rsidR="00E8698C" w:rsidRPr="00E22EBB" w:rsidRDefault="00E8698C" w:rsidP="00EE4017">
            <w:pPr>
              <w:rPr>
                <w:sz w:val="20"/>
              </w:rPr>
            </w:pPr>
          </w:p>
        </w:tc>
      </w:tr>
      <w:tr w:rsidR="0074405F" w:rsidRPr="00E22EBB" w14:paraId="7BD016CC" w14:textId="77777777" w:rsidTr="00EE4017">
        <w:trPr>
          <w:trHeight w:val="300"/>
        </w:trPr>
        <w:tc>
          <w:tcPr>
            <w:tcW w:w="110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45324A66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476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D02F2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74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4C46DA3A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669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2EB484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472F7843" w14:textId="77777777" w:rsidTr="00EE4017">
        <w:trPr>
          <w:trHeight w:val="315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7907910F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 Realizado</w:t>
            </w:r>
          </w:p>
          <w:p w14:paraId="3254DD84" w14:textId="77777777" w:rsidR="0074405F" w:rsidRPr="00E22EBB" w:rsidRDefault="0074405F" w:rsidP="00EE4017">
            <w:pPr>
              <w:rPr>
                <w:sz w:val="20"/>
              </w:rPr>
            </w:pPr>
          </w:p>
          <w:p w14:paraId="5D45F8F3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47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06C73CB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3BA313B4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Revisado</w:t>
            </w:r>
          </w:p>
        </w:tc>
        <w:tc>
          <w:tcPr>
            <w:tcW w:w="166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37BBE0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</w:tr>
    </w:tbl>
    <w:p w14:paraId="03256DCC" w14:textId="40045BB3" w:rsidR="0074405F" w:rsidRDefault="00D91C47" w:rsidP="00D91C47">
      <w:pPr>
        <w:pStyle w:val="Epgrafe"/>
        <w:numPr>
          <w:ilvl w:val="0"/>
          <w:numId w:val="0"/>
        </w:numPr>
      </w:pPr>
      <w:bookmarkStart w:id="113" w:name="_Toc127369414"/>
      <w:r>
        <w:t xml:space="preserve">Tabla </w:t>
      </w:r>
      <w:r w:rsidR="00964489">
        <w:fldChar w:fldCharType="begin"/>
      </w:r>
      <w:r w:rsidR="00964489">
        <w:instrText xml:space="preserve"> SEQ Tabla \* ARABIC </w:instrText>
      </w:r>
      <w:r w:rsidR="00964489">
        <w:fldChar w:fldCharType="separate"/>
      </w:r>
      <w:r w:rsidR="00474B6E">
        <w:rPr>
          <w:noProof/>
        </w:rPr>
        <w:t>18</w:t>
      </w:r>
      <w:r w:rsidR="00964489">
        <w:rPr>
          <w:noProof/>
        </w:rPr>
        <w:fldChar w:fldCharType="end"/>
      </w:r>
      <w:r>
        <w:t>. Hoja de resultados. Pruebas Genéricas.</w:t>
      </w:r>
      <w:bookmarkEnd w:id="113"/>
    </w:p>
    <w:p w14:paraId="0D04A272" w14:textId="77777777" w:rsidR="00E8698C" w:rsidRDefault="00E8698C">
      <w:pPr>
        <w:spacing w:before="0" w:after="0" w:line="240" w:lineRule="auto"/>
        <w:jc w:val="left"/>
      </w:pPr>
    </w:p>
    <w:p w14:paraId="01A48410" w14:textId="726AF9F8" w:rsidR="00E8698C" w:rsidRDefault="00E8698C">
      <w:pPr>
        <w:spacing w:before="0" w:after="0" w:line="240" w:lineRule="auto"/>
        <w:jc w:val="left"/>
        <w:rPr>
          <w:rFonts w:ascii="Univers" w:hAnsi="Univers"/>
          <w:szCs w:val="20"/>
        </w:rPr>
      </w:pPr>
      <w:r>
        <w:br w:type="page"/>
      </w:r>
    </w:p>
    <w:p w14:paraId="663D8055" w14:textId="77777777" w:rsidR="00E8698C" w:rsidRPr="00E8698C" w:rsidRDefault="00E8698C" w:rsidP="00E8698C">
      <w:pPr>
        <w:pStyle w:val="TextoNivel1"/>
        <w:rPr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170"/>
        <w:gridCol w:w="2884"/>
        <w:gridCol w:w="846"/>
        <w:gridCol w:w="701"/>
        <w:gridCol w:w="826"/>
        <w:gridCol w:w="699"/>
        <w:gridCol w:w="1928"/>
      </w:tblGrid>
      <w:tr w:rsidR="0074405F" w:rsidRPr="00E22EBB" w14:paraId="527397FC" w14:textId="77777777" w:rsidTr="00EE4017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14:paraId="4DF1DB36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U5KI. </w:t>
            </w:r>
            <w:r>
              <w:rPr>
                <w:sz w:val="20"/>
              </w:rPr>
              <w:t>Gestión de Configuraciones Offline</w:t>
            </w:r>
            <w:r w:rsidRPr="00E22EBB">
              <w:rPr>
                <w:sz w:val="20"/>
              </w:rPr>
              <w:t>. Registro de Resultados.</w:t>
            </w:r>
          </w:p>
        </w:tc>
      </w:tr>
      <w:tr w:rsidR="0074405F" w:rsidRPr="00E22EBB" w14:paraId="4976243A" w14:textId="77777777" w:rsidTr="00EE4017">
        <w:trPr>
          <w:trHeight w:val="315"/>
        </w:trPr>
        <w:tc>
          <w:tcPr>
            <w:tcW w:w="1189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379A8892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2142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623B4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554481FD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Página</w:t>
            </w:r>
          </w:p>
        </w:tc>
        <w:tc>
          <w:tcPr>
            <w:tcW w:w="9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3B9955" w14:textId="77777777" w:rsidR="0074405F" w:rsidRPr="00E22EBB" w:rsidRDefault="00470B6B" w:rsidP="00EE4017">
            <w:pPr>
              <w:rPr>
                <w:sz w:val="20"/>
              </w:rPr>
            </w:pPr>
            <w:r>
              <w:rPr>
                <w:sz w:val="20"/>
              </w:rPr>
              <w:t>1 de 2</w:t>
            </w:r>
          </w:p>
        </w:tc>
      </w:tr>
      <w:tr w:rsidR="0074405F" w:rsidRPr="00E22EBB" w14:paraId="64AA5B46" w14:textId="77777777" w:rsidTr="00EE4017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54589072" w14:textId="77777777" w:rsidR="0074405F" w:rsidRPr="00E22EBB" w:rsidRDefault="0074405F" w:rsidP="0074405F">
            <w:pPr>
              <w:rPr>
                <w:i/>
                <w:iCs/>
                <w:sz w:val="20"/>
              </w:rPr>
            </w:pPr>
            <w:r w:rsidRPr="00E22EBB">
              <w:rPr>
                <w:i/>
                <w:iCs/>
                <w:sz w:val="20"/>
              </w:rPr>
              <w:t xml:space="preserve">Pruebas </w:t>
            </w:r>
            <w:r>
              <w:rPr>
                <w:i/>
                <w:iCs/>
                <w:sz w:val="20"/>
              </w:rPr>
              <w:t>Funcionales</w:t>
            </w:r>
          </w:p>
        </w:tc>
      </w:tr>
      <w:tr w:rsidR="0074405F" w:rsidRPr="00E22EBB" w14:paraId="48466914" w14:textId="77777777" w:rsidTr="00EE4017">
        <w:trPr>
          <w:trHeight w:val="315"/>
        </w:trPr>
        <w:tc>
          <w:tcPr>
            <w:tcW w:w="110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767C81EA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Código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2190E705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Prueba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4EFB6BC7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Resultado</w:t>
            </w:r>
          </w:p>
        </w:tc>
        <w:tc>
          <w:tcPr>
            <w:tcW w:w="12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1E629DA4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74405F" w:rsidRPr="00E22EBB" w14:paraId="562DA4B7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3A0F90" w14:textId="77777777" w:rsidR="0074405F" w:rsidRPr="00E22EBB" w:rsidRDefault="0074405F" w:rsidP="0074405F">
            <w:pPr>
              <w:rPr>
                <w:sz w:val="20"/>
              </w:rPr>
            </w:pPr>
            <w:r w:rsidRPr="00E22EBB">
              <w:rPr>
                <w:sz w:val="20"/>
              </w:rPr>
              <w:t>U5KI.</w:t>
            </w:r>
            <w:r>
              <w:rPr>
                <w:sz w:val="20"/>
              </w:rPr>
              <w:t>OFF</w:t>
            </w:r>
            <w:r w:rsidRPr="00E22EBB">
              <w:rPr>
                <w:sz w:val="20"/>
              </w:rPr>
              <w:t>.0</w:t>
            </w:r>
            <w:r>
              <w:rPr>
                <w:sz w:val="20"/>
              </w:rPr>
              <w:t>2</w:t>
            </w:r>
            <w:r w:rsidRPr="00E22EBB">
              <w:rPr>
                <w:sz w:val="20"/>
              </w:rPr>
              <w:t>.001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E73E559" w14:textId="77777777" w:rsidR="0074405F" w:rsidRPr="00E22EBB" w:rsidRDefault="0074405F" w:rsidP="00EE4017">
            <w:pPr>
              <w:rPr>
                <w:sz w:val="20"/>
              </w:rPr>
            </w:pPr>
            <w:r>
              <w:rPr>
                <w:sz w:val="20"/>
              </w:rPr>
              <w:t>Operaciones configuración de producción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25F9A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A8A495F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6EC58AA1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14ED34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U5KI.</w:t>
            </w:r>
            <w:r>
              <w:rPr>
                <w:sz w:val="20"/>
              </w:rPr>
              <w:t>OFF</w:t>
            </w:r>
            <w:r w:rsidRPr="00E22EBB">
              <w:rPr>
                <w:sz w:val="20"/>
              </w:rPr>
              <w:t>.0</w:t>
            </w:r>
            <w:r>
              <w:rPr>
                <w:sz w:val="20"/>
              </w:rPr>
              <w:t>2.002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DDCACDF" w14:textId="77777777" w:rsidR="0074405F" w:rsidRPr="00E22EBB" w:rsidRDefault="0074405F" w:rsidP="00EE4017">
            <w:pPr>
              <w:rPr>
                <w:sz w:val="20"/>
              </w:rPr>
            </w:pPr>
            <w:r>
              <w:rPr>
                <w:sz w:val="20"/>
              </w:rPr>
              <w:t>Exportar configuración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E0BDB5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9DA824D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3DE986ED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642758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U5KI.</w:t>
            </w:r>
            <w:r>
              <w:rPr>
                <w:sz w:val="20"/>
              </w:rPr>
              <w:t>OFF</w:t>
            </w:r>
            <w:r w:rsidRPr="00E22EBB">
              <w:rPr>
                <w:sz w:val="20"/>
              </w:rPr>
              <w:t>.0</w:t>
            </w:r>
            <w:r>
              <w:rPr>
                <w:sz w:val="20"/>
              </w:rPr>
              <w:t>2</w:t>
            </w:r>
            <w:r w:rsidRPr="00E22EBB">
              <w:rPr>
                <w:sz w:val="20"/>
              </w:rPr>
              <w:t>.00</w:t>
            </w:r>
            <w:r>
              <w:rPr>
                <w:sz w:val="20"/>
              </w:rPr>
              <w:t>3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C462154" w14:textId="77777777" w:rsidR="0074405F" w:rsidRPr="00E22EBB" w:rsidRDefault="0074405F" w:rsidP="00EE4017">
            <w:pPr>
              <w:rPr>
                <w:sz w:val="20"/>
              </w:rPr>
            </w:pPr>
            <w:r>
              <w:rPr>
                <w:sz w:val="20"/>
              </w:rPr>
              <w:t>Copiar configuración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795C7E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FDE4AD3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415E3F2C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E9F8C1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U5KI.</w:t>
            </w:r>
            <w:r>
              <w:rPr>
                <w:sz w:val="20"/>
              </w:rPr>
              <w:t>OFF</w:t>
            </w:r>
            <w:r w:rsidRPr="00E22EBB">
              <w:rPr>
                <w:sz w:val="20"/>
              </w:rPr>
              <w:t>.0</w:t>
            </w:r>
            <w:r>
              <w:rPr>
                <w:sz w:val="20"/>
              </w:rPr>
              <w:t>2</w:t>
            </w:r>
            <w:r w:rsidRPr="00E22EBB">
              <w:rPr>
                <w:sz w:val="20"/>
              </w:rPr>
              <w:t>.00</w:t>
            </w:r>
            <w:r>
              <w:rPr>
                <w:sz w:val="20"/>
              </w:rPr>
              <w:t>4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4F8E8F8" w14:textId="77777777" w:rsidR="0074405F" w:rsidRPr="00E22EBB" w:rsidRDefault="0074405F" w:rsidP="00EE4017">
            <w:pPr>
              <w:rPr>
                <w:sz w:val="20"/>
              </w:rPr>
            </w:pPr>
            <w:r>
              <w:rPr>
                <w:sz w:val="20"/>
              </w:rPr>
              <w:t>Editar configuración offline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0E384C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892C361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5D002F28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AA5A24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U5KI.</w:t>
            </w:r>
            <w:r>
              <w:rPr>
                <w:sz w:val="20"/>
              </w:rPr>
              <w:t>OFF</w:t>
            </w:r>
            <w:r w:rsidRPr="00E22EBB">
              <w:rPr>
                <w:sz w:val="20"/>
              </w:rPr>
              <w:t>.0</w:t>
            </w:r>
            <w:r>
              <w:rPr>
                <w:sz w:val="20"/>
              </w:rPr>
              <w:t>2</w:t>
            </w:r>
            <w:r w:rsidRPr="00E22EBB">
              <w:rPr>
                <w:sz w:val="20"/>
              </w:rPr>
              <w:t>.00</w:t>
            </w:r>
            <w:r>
              <w:rPr>
                <w:sz w:val="20"/>
              </w:rPr>
              <w:t>5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D510B24" w14:textId="77777777" w:rsidR="0074405F" w:rsidRPr="00E22EBB" w:rsidRDefault="0074405F" w:rsidP="00EE4017">
            <w:pPr>
              <w:rPr>
                <w:sz w:val="20"/>
              </w:rPr>
            </w:pPr>
            <w:r>
              <w:rPr>
                <w:sz w:val="20"/>
              </w:rPr>
              <w:t>Eliminar configuración offline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254BC7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6D8FA1E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4EF09D54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DFEB3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U5KI.</w:t>
            </w:r>
            <w:r>
              <w:rPr>
                <w:sz w:val="20"/>
              </w:rPr>
              <w:t>OFF</w:t>
            </w:r>
            <w:r w:rsidRPr="00E22EBB">
              <w:rPr>
                <w:sz w:val="20"/>
              </w:rPr>
              <w:t>.0</w:t>
            </w:r>
            <w:r>
              <w:rPr>
                <w:sz w:val="20"/>
              </w:rPr>
              <w:t>2</w:t>
            </w:r>
            <w:r w:rsidRPr="00E22EBB">
              <w:rPr>
                <w:sz w:val="20"/>
              </w:rPr>
              <w:t>.00</w:t>
            </w:r>
            <w:r>
              <w:rPr>
                <w:sz w:val="20"/>
              </w:rPr>
              <w:t>6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8C10BD0" w14:textId="77777777" w:rsidR="0074405F" w:rsidRPr="00E22EBB" w:rsidRDefault="0074405F" w:rsidP="00EE4017">
            <w:pPr>
              <w:rPr>
                <w:sz w:val="20"/>
              </w:rPr>
            </w:pPr>
            <w:r>
              <w:rPr>
                <w:sz w:val="20"/>
              </w:rPr>
              <w:t>Activar configuración offline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EF3542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3DAE0D9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296B5CD2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077B4" w14:textId="77777777" w:rsidR="0074405F" w:rsidRPr="00E22EBB" w:rsidRDefault="0074405F" w:rsidP="0074405F">
            <w:pPr>
              <w:ind w:left="708" w:hanging="708"/>
              <w:rPr>
                <w:sz w:val="20"/>
              </w:rPr>
            </w:pPr>
            <w:r w:rsidRPr="00E22EBB">
              <w:rPr>
                <w:sz w:val="20"/>
              </w:rPr>
              <w:t>U5KI.</w:t>
            </w:r>
            <w:r>
              <w:rPr>
                <w:sz w:val="20"/>
              </w:rPr>
              <w:t>OFF</w:t>
            </w:r>
            <w:r w:rsidRPr="00E22EBB">
              <w:rPr>
                <w:sz w:val="20"/>
              </w:rPr>
              <w:t>.0</w:t>
            </w:r>
            <w:r>
              <w:rPr>
                <w:sz w:val="20"/>
              </w:rPr>
              <w:t>2.007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B8D2C93" w14:textId="77777777" w:rsidR="0074405F" w:rsidRPr="00E22EBB" w:rsidRDefault="0074405F" w:rsidP="00EE4017">
            <w:pPr>
              <w:rPr>
                <w:sz w:val="20"/>
              </w:rPr>
            </w:pPr>
            <w:r>
              <w:rPr>
                <w:sz w:val="20"/>
              </w:rPr>
              <w:t>Nueva configuración offline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F3EABA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580CDFE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0BB80EB8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D4AC13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U5KI.</w:t>
            </w:r>
            <w:r>
              <w:rPr>
                <w:sz w:val="20"/>
              </w:rPr>
              <w:t>OFF</w:t>
            </w:r>
            <w:r w:rsidRPr="00E22EBB">
              <w:rPr>
                <w:sz w:val="20"/>
              </w:rPr>
              <w:t>.0</w:t>
            </w:r>
            <w:r>
              <w:rPr>
                <w:sz w:val="20"/>
              </w:rPr>
              <w:t>2</w:t>
            </w:r>
            <w:r w:rsidRPr="00E22EBB">
              <w:rPr>
                <w:sz w:val="20"/>
              </w:rPr>
              <w:t>.00</w:t>
            </w:r>
            <w:r>
              <w:rPr>
                <w:sz w:val="20"/>
              </w:rPr>
              <w:t>8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7DA08D3" w14:textId="77777777" w:rsidR="0074405F" w:rsidRPr="00E22EBB" w:rsidRDefault="0074405F" w:rsidP="00EE4017">
            <w:pPr>
              <w:rPr>
                <w:sz w:val="20"/>
              </w:rPr>
            </w:pPr>
            <w:r>
              <w:rPr>
                <w:sz w:val="20"/>
              </w:rPr>
              <w:t>Importar configuración offline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918223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33A3961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730A4A3C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9501C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U5KI.</w:t>
            </w:r>
            <w:r>
              <w:rPr>
                <w:sz w:val="20"/>
              </w:rPr>
              <w:t>OFF</w:t>
            </w:r>
            <w:r w:rsidRPr="00E22EBB">
              <w:rPr>
                <w:sz w:val="20"/>
              </w:rPr>
              <w:t>.0</w:t>
            </w:r>
            <w:r>
              <w:rPr>
                <w:sz w:val="20"/>
              </w:rPr>
              <w:t>2</w:t>
            </w:r>
            <w:r w:rsidRPr="00E22EBB">
              <w:rPr>
                <w:sz w:val="20"/>
              </w:rPr>
              <w:t>.00</w:t>
            </w:r>
            <w:r>
              <w:rPr>
                <w:sz w:val="20"/>
              </w:rPr>
              <w:t>9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922FC8A" w14:textId="77777777" w:rsidR="0074405F" w:rsidRPr="00E22EBB" w:rsidRDefault="0074405F" w:rsidP="0074405F">
            <w:pPr>
              <w:rPr>
                <w:sz w:val="20"/>
              </w:rPr>
            </w:pPr>
            <w:r>
              <w:rPr>
                <w:sz w:val="20"/>
              </w:rPr>
              <w:t>Comprobar Importación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F2714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7CB084C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462021A0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EDEF3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U5KI.</w:t>
            </w:r>
            <w:r>
              <w:rPr>
                <w:sz w:val="20"/>
              </w:rPr>
              <w:t>OFF</w:t>
            </w:r>
            <w:r w:rsidRPr="00E22EBB">
              <w:rPr>
                <w:sz w:val="20"/>
              </w:rPr>
              <w:t>.0</w:t>
            </w:r>
            <w:r>
              <w:rPr>
                <w:sz w:val="20"/>
              </w:rPr>
              <w:t>2.010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74BF38E" w14:textId="77777777" w:rsidR="0074405F" w:rsidRPr="00E22EBB" w:rsidRDefault="0074405F" w:rsidP="0074405F">
            <w:pPr>
              <w:rPr>
                <w:sz w:val="20"/>
              </w:rPr>
            </w:pPr>
            <w:r>
              <w:rPr>
                <w:sz w:val="20"/>
              </w:rPr>
              <w:t>Comprobar Copia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CB825A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5548285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0C3FDE" w:rsidRPr="00E22EBB" w14:paraId="32040AB7" w14:textId="77777777" w:rsidTr="00966782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08CCAB" w14:textId="77777777" w:rsidR="000C3FDE" w:rsidRPr="00E22EBB" w:rsidRDefault="000C3FDE" w:rsidP="00966782">
            <w:pPr>
              <w:rPr>
                <w:sz w:val="20"/>
              </w:rPr>
            </w:pPr>
            <w:r w:rsidRPr="00E22EBB">
              <w:rPr>
                <w:sz w:val="20"/>
              </w:rPr>
              <w:t>U5KI.</w:t>
            </w:r>
            <w:r>
              <w:rPr>
                <w:sz w:val="20"/>
              </w:rPr>
              <w:t>OFF</w:t>
            </w:r>
            <w:r w:rsidRPr="00E22EBB">
              <w:rPr>
                <w:sz w:val="20"/>
              </w:rPr>
              <w:t>.0</w:t>
            </w:r>
            <w:r>
              <w:rPr>
                <w:sz w:val="20"/>
              </w:rPr>
              <w:t>2.011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A072F9" w14:textId="77777777" w:rsidR="000C3FDE" w:rsidRPr="00E22EBB" w:rsidRDefault="000C3FDE" w:rsidP="00966782">
            <w:pPr>
              <w:rPr>
                <w:sz w:val="20"/>
              </w:rPr>
            </w:pPr>
            <w:r w:rsidRPr="00803ACC">
              <w:rPr>
                <w:sz w:val="20"/>
              </w:rPr>
              <w:t>Replicar configuraciones offline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676C6F" w14:textId="77777777" w:rsidR="000C3FDE" w:rsidRPr="00E22EBB" w:rsidRDefault="000C3FDE" w:rsidP="00966782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6B7BE15" w14:textId="77777777" w:rsidR="000C3FDE" w:rsidRPr="00E22EBB" w:rsidRDefault="000C3FDE" w:rsidP="00966782">
            <w:pPr>
              <w:rPr>
                <w:sz w:val="20"/>
              </w:rPr>
            </w:pPr>
          </w:p>
        </w:tc>
      </w:tr>
      <w:tr w:rsidR="00A5046C" w:rsidRPr="00E22EBB" w14:paraId="105A4182" w14:textId="77777777" w:rsidTr="006F619B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123610" w14:textId="7D4D0522" w:rsidR="00A5046C" w:rsidRPr="00E22EBB" w:rsidRDefault="00A5046C" w:rsidP="006F619B">
            <w:pPr>
              <w:rPr>
                <w:sz w:val="20"/>
              </w:rPr>
            </w:pPr>
            <w:r w:rsidRPr="00E22EBB">
              <w:rPr>
                <w:sz w:val="20"/>
              </w:rPr>
              <w:t>U5KI.</w:t>
            </w:r>
            <w:r>
              <w:rPr>
                <w:sz w:val="20"/>
              </w:rPr>
              <w:t>OFF</w:t>
            </w:r>
            <w:r w:rsidRPr="00E22EBB">
              <w:rPr>
                <w:sz w:val="20"/>
              </w:rPr>
              <w:t>.0</w:t>
            </w:r>
            <w:r w:rsidR="000C3FDE">
              <w:rPr>
                <w:sz w:val="20"/>
              </w:rPr>
              <w:t>2.012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7B0D556" w14:textId="629A9B04" w:rsidR="00A5046C" w:rsidRPr="00E22EBB" w:rsidRDefault="000C3FDE" w:rsidP="006F619B">
            <w:pPr>
              <w:rPr>
                <w:sz w:val="20"/>
              </w:rPr>
            </w:pPr>
            <w:r>
              <w:rPr>
                <w:sz w:val="20"/>
              </w:rPr>
              <w:t>Log Procesos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F50FB1" w14:textId="77777777" w:rsidR="00A5046C" w:rsidRPr="00E22EBB" w:rsidRDefault="00A5046C" w:rsidP="006F619B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567F621" w14:textId="77777777" w:rsidR="00A5046C" w:rsidRPr="00E22EBB" w:rsidRDefault="00A5046C" w:rsidP="006F619B">
            <w:pPr>
              <w:rPr>
                <w:sz w:val="20"/>
              </w:rPr>
            </w:pPr>
          </w:p>
        </w:tc>
      </w:tr>
      <w:tr w:rsidR="0074405F" w:rsidRPr="00E22EBB" w14:paraId="55A9F84C" w14:textId="77777777" w:rsidTr="00EE4017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BED41EE" w14:textId="48AF0FCE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807268C" w14:textId="7EFE200F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55E8F97" w14:textId="7620D190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7B77FAD" w14:textId="641473BA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53BC607B" w14:textId="77777777" w:rsidTr="00EE4017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74A75D8A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74405F" w:rsidRPr="00E22EBB" w14:paraId="758AC6C0" w14:textId="77777777" w:rsidTr="00EE4017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CCE3781" w14:textId="08274A7F" w:rsidR="0074405F" w:rsidRPr="00E22EBB" w:rsidRDefault="0074405F" w:rsidP="00EE4017">
            <w:pPr>
              <w:rPr>
                <w:sz w:val="20"/>
              </w:rPr>
            </w:pPr>
          </w:p>
          <w:p w14:paraId="0E34547D" w14:textId="77777777" w:rsidR="0074405F" w:rsidRPr="00E22EBB" w:rsidRDefault="0074405F" w:rsidP="00EE4017">
            <w:pPr>
              <w:rPr>
                <w:sz w:val="20"/>
              </w:rPr>
            </w:pPr>
          </w:p>
          <w:p w14:paraId="089A065F" w14:textId="77777777" w:rsidR="0074405F" w:rsidRPr="00E22EBB" w:rsidRDefault="0074405F" w:rsidP="00EE4017">
            <w:pPr>
              <w:rPr>
                <w:sz w:val="20"/>
              </w:rPr>
            </w:pPr>
          </w:p>
          <w:p w14:paraId="64E663AD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6B5CC0D2" w14:textId="77777777" w:rsidTr="00EE4017">
        <w:trPr>
          <w:trHeight w:val="300"/>
        </w:trPr>
        <w:tc>
          <w:tcPr>
            <w:tcW w:w="110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67F7AAF5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476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678E9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74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2D393872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669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3730EE" w14:textId="77777777" w:rsidR="0074405F" w:rsidRPr="00E22EBB" w:rsidRDefault="0074405F" w:rsidP="00EE4017">
            <w:pPr>
              <w:rPr>
                <w:sz w:val="20"/>
              </w:rPr>
            </w:pPr>
          </w:p>
        </w:tc>
      </w:tr>
      <w:tr w:rsidR="0074405F" w:rsidRPr="00E22EBB" w14:paraId="3D2E71E6" w14:textId="77777777" w:rsidTr="00EE4017">
        <w:trPr>
          <w:trHeight w:val="315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605E387D" w14:textId="66619571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Realizado</w:t>
            </w:r>
          </w:p>
          <w:p w14:paraId="19AA0B86" w14:textId="77777777" w:rsidR="0074405F" w:rsidRPr="00E22EBB" w:rsidRDefault="0074405F" w:rsidP="00EE4017">
            <w:pPr>
              <w:rPr>
                <w:sz w:val="20"/>
              </w:rPr>
            </w:pPr>
          </w:p>
          <w:p w14:paraId="3A472FF4" w14:textId="77777777" w:rsidR="0074405F" w:rsidRPr="00E22EBB" w:rsidRDefault="0074405F" w:rsidP="00EE4017">
            <w:pPr>
              <w:rPr>
                <w:sz w:val="20"/>
              </w:rPr>
            </w:pPr>
          </w:p>
        </w:tc>
        <w:tc>
          <w:tcPr>
            <w:tcW w:w="147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8076FC4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3057A106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Revisado</w:t>
            </w:r>
          </w:p>
        </w:tc>
        <w:tc>
          <w:tcPr>
            <w:tcW w:w="166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C92F75" w14:textId="77777777" w:rsidR="0074405F" w:rsidRPr="00E22EBB" w:rsidRDefault="0074405F" w:rsidP="00EE4017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</w:tr>
    </w:tbl>
    <w:p w14:paraId="39D44897" w14:textId="7172B53F" w:rsidR="0074405F" w:rsidRDefault="00D91C47" w:rsidP="00D91C47">
      <w:pPr>
        <w:pStyle w:val="Epgrafe"/>
        <w:numPr>
          <w:ilvl w:val="0"/>
          <w:numId w:val="0"/>
        </w:numPr>
      </w:pPr>
      <w:bookmarkStart w:id="114" w:name="_Toc127369415"/>
      <w:r>
        <w:t xml:space="preserve">Tabla </w:t>
      </w:r>
      <w:r w:rsidR="00964489">
        <w:fldChar w:fldCharType="begin"/>
      </w:r>
      <w:r w:rsidR="00964489">
        <w:instrText xml:space="preserve"> SEQ Tabla \* ARABIC </w:instrText>
      </w:r>
      <w:r w:rsidR="00964489">
        <w:fldChar w:fldCharType="separate"/>
      </w:r>
      <w:r w:rsidR="00474B6E">
        <w:rPr>
          <w:noProof/>
        </w:rPr>
        <w:t>19</w:t>
      </w:r>
      <w:r w:rsidR="00964489">
        <w:rPr>
          <w:noProof/>
        </w:rPr>
        <w:fldChar w:fldCharType="end"/>
      </w:r>
      <w:r>
        <w:t>. Hoja de resultados. Pruebas Funcionales.</w:t>
      </w:r>
      <w:bookmarkEnd w:id="114"/>
    </w:p>
    <w:p w14:paraId="1FF1A000" w14:textId="395ED8F1" w:rsidR="00392173" w:rsidRDefault="00392173" w:rsidP="00392173"/>
    <w:sectPr w:rsidR="00392173" w:rsidSect="006651B0">
      <w:headerReference w:type="default" r:id="rId11"/>
      <w:footerReference w:type="default" r:id="rId12"/>
      <w:pgSz w:w="11906" w:h="16838" w:code="9"/>
      <w:pgMar w:top="1701" w:right="567" w:bottom="1134" w:left="1134" w:header="53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FCE7C5" w14:textId="77777777" w:rsidR="00964489" w:rsidRDefault="00964489">
      <w:r>
        <w:separator/>
      </w:r>
    </w:p>
  </w:endnote>
  <w:endnote w:type="continuationSeparator" w:id="0">
    <w:p w14:paraId="3102319A" w14:textId="77777777" w:rsidR="00964489" w:rsidRDefault="00964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36080" w14:textId="0EDBDD4D" w:rsidR="00966782" w:rsidRPr="00534726" w:rsidRDefault="00964489" w:rsidP="00F369A8">
    <w:pPr>
      <w:pStyle w:val="Piedepgina"/>
      <w:tabs>
        <w:tab w:val="clear" w:pos="4252"/>
      </w:tabs>
      <w:spacing w:before="0"/>
      <w:rPr>
        <w:sz w:val="16"/>
        <w:szCs w:val="16"/>
      </w:rPr>
    </w:pPr>
    <w:sdt>
      <w:sdtPr>
        <w:rPr>
          <w:sz w:val="16"/>
          <w:szCs w:val="16"/>
        </w:rPr>
        <w:alias w:val="Palabras clave"/>
        <w:tag w:val=""/>
        <w:id w:val="-1444139590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966782">
          <w:rPr>
            <w:sz w:val="16"/>
            <w:szCs w:val="16"/>
          </w:rPr>
          <w:t>DT-A41-PPAF-02-26S0</w:t>
        </w:r>
      </w:sdtContent>
    </w:sdt>
    <w:r w:rsidR="00966782">
      <w:rPr>
        <w:sz w:val="16"/>
        <w:szCs w:val="16"/>
      </w:rPr>
      <w:ptab w:relativeTo="margin" w:alignment="center" w:leader="none"/>
    </w:r>
    <w:sdt>
      <w:sdtPr>
        <w:rPr>
          <w:sz w:val="16"/>
          <w:szCs w:val="16"/>
        </w:rPr>
        <w:alias w:val="Fecha de publicación"/>
        <w:tag w:val=""/>
        <w:id w:val="-1593928803"/>
        <w:dataBinding w:prefixMappings="xmlns:ns0='http://schemas.microsoft.com/office/2006/coverPageProps' " w:xpath="/ns0:CoverPageProperties[1]/ns0:PublishDate[1]" w:storeItemID="{55AF091B-3C7A-41E3-B477-F2FDAA23CFDA}"/>
        <w:date w:fullDate="2023-02-15T00:00:00Z">
          <w:dateFormat w:val="dd/MM/yyyy"/>
          <w:lid w:val="es-ES"/>
          <w:storeMappedDataAs w:val="dateTime"/>
          <w:calendar w:val="gregorian"/>
        </w:date>
      </w:sdtPr>
      <w:sdtEndPr/>
      <w:sdtContent>
        <w:r w:rsidR="00431B0E">
          <w:rPr>
            <w:sz w:val="16"/>
            <w:szCs w:val="16"/>
          </w:rPr>
          <w:t>15/02/2023</w:t>
        </w:r>
      </w:sdtContent>
    </w:sdt>
    <w:r w:rsidR="00966782">
      <w:rPr>
        <w:sz w:val="16"/>
        <w:szCs w:val="16"/>
      </w:rPr>
      <w:ptab w:relativeTo="margin" w:alignment="right" w:leader="none"/>
    </w:r>
    <w:r w:rsidR="00966782" w:rsidRPr="00534726">
      <w:rPr>
        <w:sz w:val="16"/>
        <w:szCs w:val="16"/>
      </w:rPr>
      <w:t xml:space="preserve">Pág. </w:t>
    </w:r>
    <w:r w:rsidR="00966782" w:rsidRPr="00534726">
      <w:rPr>
        <w:rStyle w:val="Nmerodepgina"/>
        <w:sz w:val="16"/>
        <w:szCs w:val="16"/>
      </w:rPr>
      <w:fldChar w:fldCharType="begin"/>
    </w:r>
    <w:r w:rsidR="00966782" w:rsidRPr="00534726">
      <w:rPr>
        <w:rStyle w:val="Nmerodepgina"/>
        <w:sz w:val="16"/>
        <w:szCs w:val="16"/>
      </w:rPr>
      <w:instrText xml:space="preserve"> PAGE </w:instrText>
    </w:r>
    <w:r w:rsidR="00966782" w:rsidRPr="00534726">
      <w:rPr>
        <w:rStyle w:val="Nmerodepgina"/>
        <w:sz w:val="16"/>
        <w:szCs w:val="16"/>
      </w:rPr>
      <w:fldChar w:fldCharType="separate"/>
    </w:r>
    <w:r w:rsidR="006E574C">
      <w:rPr>
        <w:rStyle w:val="Nmerodepgina"/>
        <w:noProof/>
        <w:sz w:val="16"/>
        <w:szCs w:val="16"/>
      </w:rPr>
      <w:t>3</w:t>
    </w:r>
    <w:r w:rsidR="00966782" w:rsidRPr="00534726">
      <w:rPr>
        <w:rStyle w:val="Nmerodepgina"/>
        <w:sz w:val="16"/>
        <w:szCs w:val="16"/>
      </w:rPr>
      <w:fldChar w:fldCharType="end"/>
    </w:r>
  </w:p>
  <w:p w14:paraId="0B49F77A" w14:textId="77777777" w:rsidR="00966782" w:rsidRPr="00F369A8" w:rsidRDefault="00966782" w:rsidP="00F369A8">
    <w:pPr>
      <w:pStyle w:val="Piedepgina"/>
      <w:tabs>
        <w:tab w:val="clear" w:pos="4252"/>
        <w:tab w:val="clear" w:pos="8504"/>
        <w:tab w:val="left" w:pos="3491"/>
      </w:tabs>
      <w:rPr>
        <w:sz w:val="14"/>
        <w:szCs w:val="12"/>
      </w:rPr>
    </w:pPr>
    <w:r>
      <w:rPr>
        <w:sz w:val="14"/>
        <w:szCs w:val="12"/>
      </w:rPr>
      <w:ptab w:relativeTo="margin" w:alignment="center" w:leader="none"/>
    </w:r>
    <w:r>
      <w:rPr>
        <w:sz w:val="14"/>
        <w:szCs w:val="12"/>
      </w:rPr>
      <w:t>© Copyright Grupo Amper 2022</w:t>
    </w:r>
    <w:r w:rsidRPr="00F369A8">
      <w:rPr>
        <w:sz w:val="14"/>
        <w:szCs w:val="12"/>
      </w:rPr>
      <w:t>. Madrid Todos los derechos reservados.</w:t>
    </w:r>
  </w:p>
  <w:p w14:paraId="2FA7C928" w14:textId="77777777" w:rsidR="00966782" w:rsidRPr="00F369A8" w:rsidRDefault="00966782" w:rsidP="00F369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3E6EC" w14:textId="77777777" w:rsidR="00964489" w:rsidRDefault="00964489">
      <w:r>
        <w:separator/>
      </w:r>
    </w:p>
  </w:footnote>
  <w:footnote w:type="continuationSeparator" w:id="0">
    <w:p w14:paraId="33E6E8BB" w14:textId="77777777" w:rsidR="00964489" w:rsidRDefault="00964489">
      <w:r>
        <w:continuationSeparator/>
      </w:r>
    </w:p>
  </w:footnote>
  <w:footnote w:id="1">
    <w:p w14:paraId="6F67EE93" w14:textId="77777777" w:rsidR="00966782" w:rsidRDefault="00966782" w:rsidP="00C03F5D">
      <w:pPr>
        <w:pStyle w:val="Textonotapie"/>
      </w:pPr>
      <w:r>
        <w:rPr>
          <w:rStyle w:val="Refdenotaalpie"/>
        </w:rPr>
        <w:footnoteRef/>
      </w:r>
      <w:r>
        <w:t xml:space="preserve"> Las claves de administrador del sistema se suministrarán para cada instalación o maqueta.</w:t>
      </w:r>
    </w:p>
  </w:footnote>
  <w:footnote w:id="2">
    <w:p w14:paraId="01387E6F" w14:textId="77777777" w:rsidR="00966782" w:rsidRDefault="00966782" w:rsidP="00C03F5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E0268">
        <w:rPr>
          <w:sz w:val="20"/>
        </w:rPr>
        <w:t>La dirección IP del servidor, se suministrará en cada instalación o maqueta donde se ejecuten las pruebas.</w:t>
      </w:r>
    </w:p>
  </w:footnote>
  <w:footnote w:id="3">
    <w:p w14:paraId="6F5713B5" w14:textId="77777777" w:rsidR="00966782" w:rsidRDefault="00966782" w:rsidP="00C03F5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E0268">
        <w:rPr>
          <w:sz w:val="20"/>
        </w:rPr>
        <w:t>Las claves de acceso a la aplicación, se suministrarán en cada instalación o maqueta donde se ejecuten las pruebas.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82C30" w14:textId="77777777" w:rsidR="00966782" w:rsidRPr="00561317" w:rsidRDefault="00966782" w:rsidP="00F369A8">
    <w:pPr>
      <w:pStyle w:val="Encabezado"/>
      <w:jc w:val="right"/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66432" behindDoc="0" locked="0" layoutInCell="1" allowOverlap="1" wp14:anchorId="2D6FEF44" wp14:editId="3A3ABCB9">
          <wp:simplePos x="0" y="0"/>
          <wp:positionH relativeFrom="column">
            <wp:posOffset>-300990</wp:posOffset>
          </wp:positionH>
          <wp:positionV relativeFrom="paragraph">
            <wp:posOffset>86360</wp:posOffset>
          </wp:positionV>
          <wp:extent cx="847725" cy="523875"/>
          <wp:effectExtent l="0" t="0" r="9525" b="0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orativo-grupo-amp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6"/>
          <w:szCs w:val="16"/>
          <w:lang w:val="en-US"/>
        </w:rPr>
        <w:alias w:val="Asunto"/>
        <w:tag w:val=""/>
        <w:id w:val="-143542514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sz w:val="16"/>
            <w:szCs w:val="16"/>
          </w:rPr>
          <w:t>Ulises V 5000 I</w:t>
        </w:r>
      </w:sdtContent>
    </w:sdt>
  </w:p>
  <w:sdt>
    <w:sdtPr>
      <w:rPr>
        <w:sz w:val="16"/>
        <w:szCs w:val="16"/>
        <w:lang w:val="en-US"/>
      </w:rPr>
      <w:alias w:val="Título"/>
      <w:tag w:val=""/>
      <w:id w:val="-1505657069"/>
      <w:placeholder>
        <w:docPart w:val="8A0B3E50D506463D84502D6E8DDDCC0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D43DB37" w14:textId="77777777" w:rsidR="00966782" w:rsidRPr="00561317" w:rsidRDefault="00966782" w:rsidP="00F369A8">
        <w:pPr>
          <w:pStyle w:val="Encabezado"/>
          <w:ind w:left="1870"/>
          <w:jc w:val="right"/>
          <w:rPr>
            <w:sz w:val="16"/>
            <w:szCs w:val="16"/>
            <w:lang w:val="en-US"/>
          </w:rPr>
        </w:pPr>
        <w:r>
          <w:rPr>
            <w:sz w:val="16"/>
            <w:szCs w:val="16"/>
          </w:rPr>
          <w:t>Configuraciones Offline. Protocolo de Pruebas</w:t>
        </w:r>
      </w:p>
    </w:sdtContent>
  </w:sdt>
  <w:p w14:paraId="5F3DCC82" w14:textId="1938E170" w:rsidR="00966782" w:rsidRPr="00F72891" w:rsidRDefault="00966782" w:rsidP="00F369A8">
    <w:pPr>
      <w:pStyle w:val="Encabezado"/>
      <w:pBdr>
        <w:bottom w:val="single" w:sz="12" w:space="6" w:color="808080"/>
      </w:pBdr>
      <w:ind w:left="-440" w:firstLine="2310"/>
      <w:jc w:val="right"/>
      <w:rPr>
        <w:i/>
        <w:caps/>
        <w:sz w:val="14"/>
        <w:szCs w:val="14"/>
      </w:rPr>
    </w:pPr>
    <w:r>
      <w:rPr>
        <w:i/>
        <w:caps/>
        <w:sz w:val="14"/>
        <w:szCs w:val="14"/>
      </w:rPr>
      <w:t xml:space="preserve">Revision: </w:t>
    </w:r>
    <w:sdt>
      <w:sdtPr>
        <w:rPr>
          <w:i/>
          <w:caps/>
          <w:sz w:val="14"/>
          <w:szCs w:val="14"/>
        </w:rPr>
        <w:alias w:val="Estado"/>
        <w:tag w:val=""/>
        <w:id w:val="204843155"/>
        <w:placeholder>
          <w:docPart w:val="F659492D8A474F14872983882022870C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rPr>
            <w:i/>
            <w:caps/>
            <w:sz w:val="14"/>
            <w:szCs w:val="14"/>
          </w:rPr>
          <w:t>1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66E7CF" wp14:editId="58D7F1E6">
              <wp:simplePos x="0" y="0"/>
              <wp:positionH relativeFrom="column">
                <wp:posOffset>-1022350</wp:posOffset>
              </wp:positionH>
              <wp:positionV relativeFrom="paragraph">
                <wp:posOffset>2687955</wp:posOffset>
              </wp:positionV>
              <wp:extent cx="215265" cy="1569720"/>
              <wp:effectExtent l="0" t="0" r="0" b="0"/>
              <wp:wrapNone/>
              <wp:docPr id="28" name="3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265" cy="1569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9FE192E" w14:textId="77777777" w:rsidR="00966782" w:rsidRDefault="00966782" w:rsidP="001477DD"/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026" type="#_x0000_t202" style="position:absolute;left:0;text-align:left;margin-left:-80.5pt;margin-top:211.65pt;width:16.95pt;height:1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" fillcolor="window" stroked="f" strokeweight=".5pt">
              <v:path arrowok="t"/>
              <v:textbox style="layout-flow:vertical;mso-layout-flow-alt:bottom-to-top" inset="0,0,0,0">
                <w:txbxContent>
                  <w:p w14:paraId="49FE192E" w14:textId="77777777" w:rsidR="00966782" w:rsidRDefault="00966782" w:rsidP="001477DD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682542"/>
    <w:lvl w:ilvl="0">
      <w:start w:val="1"/>
      <w:numFmt w:val="decimal"/>
      <w:pStyle w:val="Listaconnmeros5"/>
      <w:lvlText w:val="%1."/>
      <w:lvlJc w:val="left"/>
      <w:pPr>
        <w:tabs>
          <w:tab w:val="num" w:pos="1241"/>
        </w:tabs>
        <w:ind w:left="1241" w:hanging="360"/>
      </w:pPr>
      <w:rPr>
        <w:rFonts w:cs="Times New Roman"/>
      </w:rPr>
    </w:lvl>
  </w:abstractNum>
  <w:abstractNum w:abstractNumId="1">
    <w:nsid w:val="FFFFFF7D"/>
    <w:multiLevelType w:val="singleLevel"/>
    <w:tmpl w:val="E19CA9E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80E184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AA2FC6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1"/>
    <w:multiLevelType w:val="singleLevel"/>
    <w:tmpl w:val="CC66E0B2"/>
    <w:lvl w:ilvl="0">
      <w:start w:val="1"/>
      <w:numFmt w:val="bullet"/>
      <w:pStyle w:val="Listaconvietas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4166618C"/>
    <w:lvl w:ilvl="0">
      <w:start w:val="1"/>
      <w:numFmt w:val="bullet"/>
      <w:pStyle w:val="Listaconvieta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E82A3572"/>
    <w:lvl w:ilvl="0">
      <w:start w:val="1"/>
      <w:numFmt w:val="bullet"/>
      <w:pStyle w:val="Listaconvietas5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0F620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FFFFFF89"/>
    <w:multiLevelType w:val="singleLevel"/>
    <w:tmpl w:val="C18ED8C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594EA2"/>
    <w:multiLevelType w:val="hybridMultilevel"/>
    <w:tmpl w:val="B0B6DA68"/>
    <w:lvl w:ilvl="0" w:tplc="FC7E19AE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4935A0"/>
    <w:multiLevelType w:val="multilevel"/>
    <w:tmpl w:val="C370466E"/>
    <w:styleLink w:val="EstiloNumerad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nivers" w:hAnsi="Univers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F624C1"/>
    <w:multiLevelType w:val="multilevel"/>
    <w:tmpl w:val="0C0A001F"/>
    <w:styleLink w:val="EstiloEsquemanumeradoArial12ptNegritaGris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/>
        <w:bCs/>
        <w:color w:val="80808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>
    <w:nsid w:val="2BF645E0"/>
    <w:multiLevelType w:val="singleLevel"/>
    <w:tmpl w:val="83D05F6E"/>
    <w:lvl w:ilvl="0">
      <w:start w:val="1"/>
      <w:numFmt w:val="bullet"/>
      <w:pStyle w:val="Top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F11570F"/>
    <w:multiLevelType w:val="multilevel"/>
    <w:tmpl w:val="73EC9C2A"/>
    <w:lvl w:ilvl="0">
      <w:start w:val="1"/>
      <w:numFmt w:val="decimal"/>
      <w:pStyle w:val="Ttulo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51"/>
        </w:tabs>
        <w:ind w:left="862" w:hanging="862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152"/>
        </w:tabs>
        <w:ind w:left="1151" w:hanging="1151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296"/>
        </w:tabs>
        <w:ind w:left="1298" w:hanging="1298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1584"/>
        </w:tabs>
        <w:ind w:left="1582" w:hanging="1582"/>
      </w:pPr>
      <w:rPr>
        <w:rFonts w:hint="default"/>
      </w:rPr>
    </w:lvl>
  </w:abstractNum>
  <w:abstractNum w:abstractNumId="14">
    <w:nsid w:val="36C32245"/>
    <w:multiLevelType w:val="hybridMultilevel"/>
    <w:tmpl w:val="9794720C"/>
    <w:lvl w:ilvl="0" w:tplc="CD48D480">
      <w:start w:val="1"/>
      <w:numFmt w:val="decimal"/>
      <w:pStyle w:val="Ilustracion"/>
      <w:lvlText w:val="Fig. %1"/>
      <w:lvlJc w:val="left"/>
      <w:pPr>
        <w:tabs>
          <w:tab w:val="num" w:pos="1586"/>
        </w:tabs>
        <w:ind w:left="1643" w:hanging="227"/>
      </w:pPr>
      <w:rPr>
        <w:rFonts w:hint="default"/>
      </w:rPr>
    </w:lvl>
    <w:lvl w:ilvl="1" w:tplc="D8EEDA9C">
      <w:start w:val="1"/>
      <w:numFmt w:val="bullet"/>
      <w:lvlText w:val=""/>
      <w:lvlJc w:val="left"/>
      <w:pPr>
        <w:tabs>
          <w:tab w:val="num" w:pos="1316"/>
        </w:tabs>
        <w:ind w:left="131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36"/>
        </w:tabs>
        <w:ind w:left="20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56"/>
        </w:tabs>
        <w:ind w:left="27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76"/>
        </w:tabs>
        <w:ind w:left="34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96"/>
        </w:tabs>
        <w:ind w:left="41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16"/>
        </w:tabs>
        <w:ind w:left="49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36"/>
        </w:tabs>
        <w:ind w:left="56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56"/>
        </w:tabs>
        <w:ind w:left="6356" w:hanging="180"/>
      </w:pPr>
    </w:lvl>
  </w:abstractNum>
  <w:abstractNum w:abstractNumId="15">
    <w:nsid w:val="3D26118F"/>
    <w:multiLevelType w:val="multilevel"/>
    <w:tmpl w:val="DE1A0D32"/>
    <w:lvl w:ilvl="0">
      <w:start w:val="1"/>
      <w:numFmt w:val="bullet"/>
      <w:pStyle w:val="Vietanivel1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ivel2"/>
      <w:lvlText w:val="-"/>
      <w:lvlJc w:val="left"/>
      <w:pPr>
        <w:tabs>
          <w:tab w:val="num" w:pos="510"/>
        </w:tabs>
        <w:ind w:left="510" w:hanging="340"/>
      </w:pPr>
      <w:rPr>
        <w:rFonts w:ascii="Arial" w:hAnsi="Arial" w:hint="default"/>
      </w:rPr>
    </w:lvl>
    <w:lvl w:ilvl="2">
      <w:start w:val="1"/>
      <w:numFmt w:val="bullet"/>
      <w:pStyle w:val="Vietanivel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abstractNum w:abstractNumId="16">
    <w:nsid w:val="3F01599F"/>
    <w:multiLevelType w:val="multilevel"/>
    <w:tmpl w:val="D2C67BBC"/>
    <w:lvl w:ilvl="0">
      <w:start w:val="1"/>
      <w:numFmt w:val="lowerLetter"/>
      <w:suff w:val="space"/>
      <w:lvlText w:val="%1. "/>
      <w:lvlJc w:val="left"/>
      <w:pPr>
        <w:ind w:left="567" w:hanging="283"/>
      </w:pPr>
      <w:rPr>
        <w:rFonts w:ascii="Arial" w:hAnsi="Arial" w:hint="default"/>
        <w:b/>
        <w:bCs/>
        <w:i w:val="0"/>
        <w:color w:val="000000"/>
        <w:sz w:val="20"/>
        <w:szCs w:val="20"/>
      </w:rPr>
    </w:lvl>
    <w:lvl w:ilvl="1">
      <w:start w:val="1"/>
      <w:numFmt w:val="decimal"/>
      <w:suff w:val="space"/>
      <w:lvlText w:val="(%2) "/>
      <w:lvlJc w:val="left"/>
      <w:pPr>
        <w:ind w:left="907" w:hanging="340"/>
      </w:pPr>
      <w:rPr>
        <w:rFonts w:ascii="Arial" w:hAnsi="Arial" w:hint="default"/>
        <w:b/>
        <w:i w:val="0"/>
        <w:color w:val="auto"/>
        <w:sz w:val="20"/>
        <w:szCs w:val="20"/>
      </w:rPr>
    </w:lvl>
    <w:lvl w:ilvl="2">
      <w:start w:val="1"/>
      <w:numFmt w:val="bullet"/>
      <w:suff w:val="space"/>
      <w:lvlText w:val=""/>
      <w:lvlJc w:val="left"/>
      <w:pPr>
        <w:ind w:left="1304" w:hanging="397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pStyle w:val="Vietanivel4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pStyle w:val="Vietanivel5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17">
    <w:nsid w:val="4587015E"/>
    <w:multiLevelType w:val="hybridMultilevel"/>
    <w:tmpl w:val="8C447B10"/>
    <w:lvl w:ilvl="0" w:tplc="FC7E19AE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813B26"/>
    <w:multiLevelType w:val="multilevel"/>
    <w:tmpl w:val="8B98EECE"/>
    <w:lvl w:ilvl="0">
      <w:start w:val="1"/>
      <w:numFmt w:val="decimal"/>
      <w:pStyle w:val="Epgrafe"/>
      <w:lvlText w:val="Fig.%1"/>
      <w:lvlJc w:val="left"/>
      <w:pPr>
        <w:tabs>
          <w:tab w:val="num" w:pos="57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6B93815"/>
    <w:multiLevelType w:val="multilevel"/>
    <w:tmpl w:val="8E0AB50E"/>
    <w:styleLink w:val="EstiloEsquemanumerado16ptNegritaAzulgrisceoRelieve"/>
    <w:lvl w:ilvl="0">
      <w:start w:val="2"/>
      <w:numFmt w:val="bullet"/>
      <w:suff w:val="space"/>
      <w:lvlText w:val=""/>
      <w:lvlJc w:val="left"/>
      <w:pPr>
        <w:ind w:left="2212" w:hanging="2212"/>
      </w:pPr>
      <w:rPr>
        <w:rFonts w:ascii="Symbol" w:hAnsi="Symbol" w:hint="default"/>
        <w:b/>
        <w:bCs/>
        <w:i w:val="0"/>
        <w:color w:val="auto"/>
        <w:sz w:val="32"/>
        <w:szCs w:val="32"/>
      </w:rPr>
    </w:lvl>
    <w:lvl w:ilvl="1">
      <w:start w:val="1"/>
      <w:numFmt w:val="bullet"/>
      <w:suff w:val="space"/>
      <w:lvlText w:val=""/>
      <w:lvlJc w:val="left"/>
      <w:pPr>
        <w:ind w:left="2325" w:hanging="1871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"/>
      <w:lvlJc w:val="left"/>
      <w:pPr>
        <w:ind w:left="2552" w:hanging="1815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20">
    <w:nsid w:val="5C811418"/>
    <w:multiLevelType w:val="multilevel"/>
    <w:tmpl w:val="0C0A001F"/>
    <w:styleLink w:val="Estilo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21">
    <w:nsid w:val="68654330"/>
    <w:multiLevelType w:val="multilevel"/>
    <w:tmpl w:val="00982FD4"/>
    <w:lvl w:ilvl="0">
      <w:start w:val="1"/>
      <w:numFmt w:val="lowerLetter"/>
      <w:pStyle w:val="VietaC1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VietaC2"/>
      <w:lvlText w:val="%2)"/>
      <w:lvlJc w:val="left"/>
      <w:pPr>
        <w:tabs>
          <w:tab w:val="num" w:pos="510"/>
        </w:tabs>
        <w:ind w:left="510" w:hanging="340"/>
      </w:pPr>
      <w:rPr>
        <w:rFonts w:hint="default"/>
      </w:rPr>
    </w:lvl>
    <w:lvl w:ilvl="2">
      <w:start w:val="1"/>
      <w:numFmt w:val="lowerRoman"/>
      <w:pStyle w:val="VietaC3"/>
      <w:lvlText w:val="%3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79"/>
        </w:tabs>
        <w:ind w:left="890" w:hanging="86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37"/>
        </w:tabs>
        <w:ind w:left="1037" w:hanging="10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80"/>
        </w:tabs>
        <w:ind w:left="1179" w:hanging="11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324"/>
        </w:tabs>
        <w:ind w:left="1326" w:hanging="1298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68"/>
        </w:tabs>
        <w:ind w:left="1468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612"/>
        </w:tabs>
        <w:ind w:left="1610" w:hanging="1582"/>
      </w:pPr>
      <w:rPr>
        <w:rFonts w:hint="default"/>
      </w:rPr>
    </w:lvl>
  </w:abstractNum>
  <w:abstractNum w:abstractNumId="22">
    <w:nsid w:val="72CC4216"/>
    <w:multiLevelType w:val="multilevel"/>
    <w:tmpl w:val="76F03522"/>
    <w:lvl w:ilvl="0">
      <w:start w:val="1"/>
      <w:numFmt w:val="bullet"/>
      <w:pStyle w:val="VietaN1"/>
      <w:lvlText w:val="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2"/>
      <w:lvlText w:val=""/>
      <w:lvlJc w:val="left"/>
      <w:pPr>
        <w:tabs>
          <w:tab w:val="num" w:pos="510"/>
        </w:tabs>
        <w:ind w:left="510" w:hanging="340"/>
      </w:pPr>
      <w:rPr>
        <w:rFonts w:ascii="Wingdings" w:hAnsi="Wingdings" w:hint="default"/>
      </w:rPr>
    </w:lvl>
    <w:lvl w:ilvl="2">
      <w:start w:val="1"/>
      <w:numFmt w:val="bullet"/>
      <w:pStyle w:val="VietaN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15"/>
  </w:num>
  <w:num w:numId="5">
    <w:abstractNumId w:val="21"/>
  </w:num>
  <w:num w:numId="6">
    <w:abstractNumId w:val="22"/>
  </w:num>
  <w:num w:numId="7">
    <w:abstractNumId w:val="18"/>
  </w:num>
  <w:num w:numId="8">
    <w:abstractNumId w:val="14"/>
  </w:num>
  <w:num w:numId="9">
    <w:abstractNumId w:val="7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</w:num>
  <w:num w:numId="15">
    <w:abstractNumId w:val="6"/>
  </w:num>
  <w:num w:numId="16">
    <w:abstractNumId w:val="5"/>
  </w:num>
  <w:num w:numId="17">
    <w:abstractNumId w:val="4"/>
  </w:num>
  <w:num w:numId="18">
    <w:abstractNumId w:val="11"/>
  </w:num>
  <w:num w:numId="19">
    <w:abstractNumId w:val="20"/>
  </w:num>
  <w:num w:numId="20">
    <w:abstractNumId w:val="10"/>
  </w:num>
  <w:num w:numId="21">
    <w:abstractNumId w:val="12"/>
  </w:num>
  <w:num w:numId="22">
    <w:abstractNumId w:val="17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BC1"/>
    <w:rsid w:val="00001013"/>
    <w:rsid w:val="0000177C"/>
    <w:rsid w:val="00002D2D"/>
    <w:rsid w:val="00003D74"/>
    <w:rsid w:val="000056BF"/>
    <w:rsid w:val="00007113"/>
    <w:rsid w:val="00011395"/>
    <w:rsid w:val="00011822"/>
    <w:rsid w:val="00015E06"/>
    <w:rsid w:val="00016040"/>
    <w:rsid w:val="00016E7C"/>
    <w:rsid w:val="0001762D"/>
    <w:rsid w:val="00020B27"/>
    <w:rsid w:val="000221DA"/>
    <w:rsid w:val="000233D5"/>
    <w:rsid w:val="00025852"/>
    <w:rsid w:val="0003089F"/>
    <w:rsid w:val="00032662"/>
    <w:rsid w:val="00032C75"/>
    <w:rsid w:val="00032E59"/>
    <w:rsid w:val="00033310"/>
    <w:rsid w:val="000367AB"/>
    <w:rsid w:val="00040479"/>
    <w:rsid w:val="00040A8F"/>
    <w:rsid w:val="00041BB6"/>
    <w:rsid w:val="000473C0"/>
    <w:rsid w:val="00051FB4"/>
    <w:rsid w:val="000538A8"/>
    <w:rsid w:val="00053BE3"/>
    <w:rsid w:val="0006050E"/>
    <w:rsid w:val="000619CD"/>
    <w:rsid w:val="00061B3F"/>
    <w:rsid w:val="00064906"/>
    <w:rsid w:val="00065013"/>
    <w:rsid w:val="0007036C"/>
    <w:rsid w:val="0007257A"/>
    <w:rsid w:val="00072CB7"/>
    <w:rsid w:val="00072D66"/>
    <w:rsid w:val="00075B2C"/>
    <w:rsid w:val="00077FF9"/>
    <w:rsid w:val="00080DB2"/>
    <w:rsid w:val="00083A42"/>
    <w:rsid w:val="00085E5C"/>
    <w:rsid w:val="00090F5D"/>
    <w:rsid w:val="00093D71"/>
    <w:rsid w:val="00094650"/>
    <w:rsid w:val="0009602C"/>
    <w:rsid w:val="00096533"/>
    <w:rsid w:val="00096540"/>
    <w:rsid w:val="000A05E1"/>
    <w:rsid w:val="000A0AAE"/>
    <w:rsid w:val="000A1ABD"/>
    <w:rsid w:val="000A2249"/>
    <w:rsid w:val="000A348C"/>
    <w:rsid w:val="000A5CBC"/>
    <w:rsid w:val="000A6630"/>
    <w:rsid w:val="000B2D0E"/>
    <w:rsid w:val="000B4F68"/>
    <w:rsid w:val="000B5C66"/>
    <w:rsid w:val="000C2B46"/>
    <w:rsid w:val="000C3FDE"/>
    <w:rsid w:val="000C3FF8"/>
    <w:rsid w:val="000C5D2F"/>
    <w:rsid w:val="000C7872"/>
    <w:rsid w:val="000D0C2A"/>
    <w:rsid w:val="000D0C58"/>
    <w:rsid w:val="000D267C"/>
    <w:rsid w:val="000D2BB7"/>
    <w:rsid w:val="000D3499"/>
    <w:rsid w:val="000D3555"/>
    <w:rsid w:val="000D3C06"/>
    <w:rsid w:val="000D48B3"/>
    <w:rsid w:val="000D65AE"/>
    <w:rsid w:val="000D7B36"/>
    <w:rsid w:val="000E0F81"/>
    <w:rsid w:val="000E143B"/>
    <w:rsid w:val="000E3C48"/>
    <w:rsid w:val="000E50E3"/>
    <w:rsid w:val="000E5AB0"/>
    <w:rsid w:val="000E5B7B"/>
    <w:rsid w:val="000E762A"/>
    <w:rsid w:val="000F2743"/>
    <w:rsid w:val="000F2FFE"/>
    <w:rsid w:val="000F32FB"/>
    <w:rsid w:val="000F3AB3"/>
    <w:rsid w:val="000F5014"/>
    <w:rsid w:val="000F5307"/>
    <w:rsid w:val="000F5C24"/>
    <w:rsid w:val="001002EE"/>
    <w:rsid w:val="0010071D"/>
    <w:rsid w:val="0010189E"/>
    <w:rsid w:val="00104BD1"/>
    <w:rsid w:val="001116AF"/>
    <w:rsid w:val="00111F64"/>
    <w:rsid w:val="001129A3"/>
    <w:rsid w:val="00113FF7"/>
    <w:rsid w:val="001146A5"/>
    <w:rsid w:val="00116829"/>
    <w:rsid w:val="00116D87"/>
    <w:rsid w:val="001220B5"/>
    <w:rsid w:val="00125123"/>
    <w:rsid w:val="001261E5"/>
    <w:rsid w:val="00126D23"/>
    <w:rsid w:val="0013043C"/>
    <w:rsid w:val="001319C9"/>
    <w:rsid w:val="00133691"/>
    <w:rsid w:val="00134248"/>
    <w:rsid w:val="00135E97"/>
    <w:rsid w:val="00135F90"/>
    <w:rsid w:val="00136DB7"/>
    <w:rsid w:val="00137041"/>
    <w:rsid w:val="00137EEB"/>
    <w:rsid w:val="00145595"/>
    <w:rsid w:val="00145853"/>
    <w:rsid w:val="00145959"/>
    <w:rsid w:val="00146359"/>
    <w:rsid w:val="0014640F"/>
    <w:rsid w:val="00146ADC"/>
    <w:rsid w:val="001477DD"/>
    <w:rsid w:val="00147C4B"/>
    <w:rsid w:val="0015375F"/>
    <w:rsid w:val="00154592"/>
    <w:rsid w:val="00154E5C"/>
    <w:rsid w:val="00155B46"/>
    <w:rsid w:val="00160B98"/>
    <w:rsid w:val="00160C73"/>
    <w:rsid w:val="001612F9"/>
    <w:rsid w:val="00161E65"/>
    <w:rsid w:val="00161FA6"/>
    <w:rsid w:val="0016276D"/>
    <w:rsid w:val="00163E88"/>
    <w:rsid w:val="0017092A"/>
    <w:rsid w:val="001710ED"/>
    <w:rsid w:val="0017138F"/>
    <w:rsid w:val="0017311E"/>
    <w:rsid w:val="0017498D"/>
    <w:rsid w:val="001755EF"/>
    <w:rsid w:val="001762C6"/>
    <w:rsid w:val="00176B48"/>
    <w:rsid w:val="001817F9"/>
    <w:rsid w:val="001821E4"/>
    <w:rsid w:val="00183035"/>
    <w:rsid w:val="00183A41"/>
    <w:rsid w:val="00184830"/>
    <w:rsid w:val="00184B71"/>
    <w:rsid w:val="001902F5"/>
    <w:rsid w:val="00190911"/>
    <w:rsid w:val="0019265E"/>
    <w:rsid w:val="0019550B"/>
    <w:rsid w:val="0019581A"/>
    <w:rsid w:val="001A0CC9"/>
    <w:rsid w:val="001A1DFE"/>
    <w:rsid w:val="001A40BC"/>
    <w:rsid w:val="001A5678"/>
    <w:rsid w:val="001A5F53"/>
    <w:rsid w:val="001A617F"/>
    <w:rsid w:val="001A6A6F"/>
    <w:rsid w:val="001B4185"/>
    <w:rsid w:val="001B5864"/>
    <w:rsid w:val="001B7EC9"/>
    <w:rsid w:val="001B7F7D"/>
    <w:rsid w:val="001C36E4"/>
    <w:rsid w:val="001C52D1"/>
    <w:rsid w:val="001C6087"/>
    <w:rsid w:val="001C60DE"/>
    <w:rsid w:val="001C642F"/>
    <w:rsid w:val="001D373E"/>
    <w:rsid w:val="001E1D29"/>
    <w:rsid w:val="001E23E3"/>
    <w:rsid w:val="001E37FC"/>
    <w:rsid w:val="001E3E85"/>
    <w:rsid w:val="001E4283"/>
    <w:rsid w:val="001E549B"/>
    <w:rsid w:val="001E5700"/>
    <w:rsid w:val="001E69B0"/>
    <w:rsid w:val="001F25D2"/>
    <w:rsid w:val="001F30B7"/>
    <w:rsid w:val="001F30BA"/>
    <w:rsid w:val="001F5C44"/>
    <w:rsid w:val="001F75DA"/>
    <w:rsid w:val="00200B87"/>
    <w:rsid w:val="0021579A"/>
    <w:rsid w:val="002162B7"/>
    <w:rsid w:val="00217F45"/>
    <w:rsid w:val="0022189B"/>
    <w:rsid w:val="00225BF8"/>
    <w:rsid w:val="00226626"/>
    <w:rsid w:val="00227C16"/>
    <w:rsid w:val="00227D78"/>
    <w:rsid w:val="002304F0"/>
    <w:rsid w:val="002343F6"/>
    <w:rsid w:val="00236DAA"/>
    <w:rsid w:val="00240C5F"/>
    <w:rsid w:val="00241406"/>
    <w:rsid w:val="00244543"/>
    <w:rsid w:val="00245208"/>
    <w:rsid w:val="00245572"/>
    <w:rsid w:val="00246D1C"/>
    <w:rsid w:val="00247DC2"/>
    <w:rsid w:val="0025208C"/>
    <w:rsid w:val="002523B4"/>
    <w:rsid w:val="00252BFC"/>
    <w:rsid w:val="00252F2D"/>
    <w:rsid w:val="00253672"/>
    <w:rsid w:val="0025380F"/>
    <w:rsid w:val="00255928"/>
    <w:rsid w:val="00256AC6"/>
    <w:rsid w:val="00257360"/>
    <w:rsid w:val="0026030F"/>
    <w:rsid w:val="002605A8"/>
    <w:rsid w:val="002605F5"/>
    <w:rsid w:val="00260C80"/>
    <w:rsid w:val="002615BF"/>
    <w:rsid w:val="0026165F"/>
    <w:rsid w:val="00263522"/>
    <w:rsid w:val="00263918"/>
    <w:rsid w:val="0026601D"/>
    <w:rsid w:val="00266EC9"/>
    <w:rsid w:val="00270592"/>
    <w:rsid w:val="00271A13"/>
    <w:rsid w:val="00273156"/>
    <w:rsid w:val="00273A34"/>
    <w:rsid w:val="00273E4A"/>
    <w:rsid w:val="00274587"/>
    <w:rsid w:val="0027665E"/>
    <w:rsid w:val="00277D70"/>
    <w:rsid w:val="00277E26"/>
    <w:rsid w:val="00283732"/>
    <w:rsid w:val="002838B9"/>
    <w:rsid w:val="00283C1F"/>
    <w:rsid w:val="00284F04"/>
    <w:rsid w:val="0028573D"/>
    <w:rsid w:val="00286B88"/>
    <w:rsid w:val="002879D0"/>
    <w:rsid w:val="00287C00"/>
    <w:rsid w:val="002911F5"/>
    <w:rsid w:val="0029233D"/>
    <w:rsid w:val="0029640A"/>
    <w:rsid w:val="002A1A89"/>
    <w:rsid w:val="002A20EB"/>
    <w:rsid w:val="002A4217"/>
    <w:rsid w:val="002A65D3"/>
    <w:rsid w:val="002A726F"/>
    <w:rsid w:val="002A7647"/>
    <w:rsid w:val="002B0A2A"/>
    <w:rsid w:val="002B3174"/>
    <w:rsid w:val="002B44BD"/>
    <w:rsid w:val="002B5CCE"/>
    <w:rsid w:val="002B6B63"/>
    <w:rsid w:val="002B6BA5"/>
    <w:rsid w:val="002C038A"/>
    <w:rsid w:val="002C16F1"/>
    <w:rsid w:val="002C2C16"/>
    <w:rsid w:val="002C2E6A"/>
    <w:rsid w:val="002C3B51"/>
    <w:rsid w:val="002C527E"/>
    <w:rsid w:val="002C616C"/>
    <w:rsid w:val="002C6813"/>
    <w:rsid w:val="002C76A7"/>
    <w:rsid w:val="002D1E85"/>
    <w:rsid w:val="002D3BEE"/>
    <w:rsid w:val="002D444A"/>
    <w:rsid w:val="002D4BF4"/>
    <w:rsid w:val="002D5172"/>
    <w:rsid w:val="002D644C"/>
    <w:rsid w:val="002D7D63"/>
    <w:rsid w:val="002E0E8C"/>
    <w:rsid w:val="002E4A52"/>
    <w:rsid w:val="002E550C"/>
    <w:rsid w:val="002E7C70"/>
    <w:rsid w:val="002F01AE"/>
    <w:rsid w:val="002F20F8"/>
    <w:rsid w:val="002F287C"/>
    <w:rsid w:val="002F4204"/>
    <w:rsid w:val="002F4A19"/>
    <w:rsid w:val="002F6195"/>
    <w:rsid w:val="002F781E"/>
    <w:rsid w:val="003004DC"/>
    <w:rsid w:val="00300AFB"/>
    <w:rsid w:val="003054B2"/>
    <w:rsid w:val="00305D10"/>
    <w:rsid w:val="003071B1"/>
    <w:rsid w:val="003103D0"/>
    <w:rsid w:val="0031299C"/>
    <w:rsid w:val="00313A06"/>
    <w:rsid w:val="00317C25"/>
    <w:rsid w:val="003202CA"/>
    <w:rsid w:val="0032272D"/>
    <w:rsid w:val="00324D7B"/>
    <w:rsid w:val="00325CB1"/>
    <w:rsid w:val="00326145"/>
    <w:rsid w:val="00330F89"/>
    <w:rsid w:val="0033119D"/>
    <w:rsid w:val="003320BC"/>
    <w:rsid w:val="00332274"/>
    <w:rsid w:val="00332A46"/>
    <w:rsid w:val="003339F5"/>
    <w:rsid w:val="003346D4"/>
    <w:rsid w:val="003401C5"/>
    <w:rsid w:val="0034064D"/>
    <w:rsid w:val="00340674"/>
    <w:rsid w:val="00347AF3"/>
    <w:rsid w:val="00347C95"/>
    <w:rsid w:val="003528BC"/>
    <w:rsid w:val="00354400"/>
    <w:rsid w:val="00355373"/>
    <w:rsid w:val="00357CFD"/>
    <w:rsid w:val="0036203B"/>
    <w:rsid w:val="00362E33"/>
    <w:rsid w:val="00373568"/>
    <w:rsid w:val="0037535D"/>
    <w:rsid w:val="0037690E"/>
    <w:rsid w:val="0038182C"/>
    <w:rsid w:val="00381C9A"/>
    <w:rsid w:val="00382713"/>
    <w:rsid w:val="00383A74"/>
    <w:rsid w:val="00385BC7"/>
    <w:rsid w:val="00390E69"/>
    <w:rsid w:val="00391139"/>
    <w:rsid w:val="00392173"/>
    <w:rsid w:val="00392519"/>
    <w:rsid w:val="0039337A"/>
    <w:rsid w:val="00393939"/>
    <w:rsid w:val="0039479A"/>
    <w:rsid w:val="003963FE"/>
    <w:rsid w:val="00396677"/>
    <w:rsid w:val="00396AC4"/>
    <w:rsid w:val="00397B9A"/>
    <w:rsid w:val="003A1B0E"/>
    <w:rsid w:val="003A2097"/>
    <w:rsid w:val="003A3F2E"/>
    <w:rsid w:val="003A3FE9"/>
    <w:rsid w:val="003A46C7"/>
    <w:rsid w:val="003A4ADF"/>
    <w:rsid w:val="003A4E80"/>
    <w:rsid w:val="003A50AF"/>
    <w:rsid w:val="003A5A67"/>
    <w:rsid w:val="003A7668"/>
    <w:rsid w:val="003B0ABF"/>
    <w:rsid w:val="003B0E82"/>
    <w:rsid w:val="003B205C"/>
    <w:rsid w:val="003B4442"/>
    <w:rsid w:val="003B7207"/>
    <w:rsid w:val="003B7596"/>
    <w:rsid w:val="003C2165"/>
    <w:rsid w:val="003C2FCD"/>
    <w:rsid w:val="003C52CB"/>
    <w:rsid w:val="003C538C"/>
    <w:rsid w:val="003C5564"/>
    <w:rsid w:val="003C61D2"/>
    <w:rsid w:val="003D005F"/>
    <w:rsid w:val="003D0102"/>
    <w:rsid w:val="003D079A"/>
    <w:rsid w:val="003D35B0"/>
    <w:rsid w:val="003D404D"/>
    <w:rsid w:val="003D74DE"/>
    <w:rsid w:val="003D7CC0"/>
    <w:rsid w:val="003E0E18"/>
    <w:rsid w:val="003E0F82"/>
    <w:rsid w:val="003E3D7F"/>
    <w:rsid w:val="003E3FA2"/>
    <w:rsid w:val="003E404F"/>
    <w:rsid w:val="003E4D32"/>
    <w:rsid w:val="003E5F8E"/>
    <w:rsid w:val="003E69A2"/>
    <w:rsid w:val="003E6B24"/>
    <w:rsid w:val="003F2B47"/>
    <w:rsid w:val="003F36A0"/>
    <w:rsid w:val="003F4D5C"/>
    <w:rsid w:val="003F4EEF"/>
    <w:rsid w:val="00401890"/>
    <w:rsid w:val="00407028"/>
    <w:rsid w:val="0040714F"/>
    <w:rsid w:val="00407AC7"/>
    <w:rsid w:val="00407E85"/>
    <w:rsid w:val="00417C2C"/>
    <w:rsid w:val="00420DA1"/>
    <w:rsid w:val="0042322A"/>
    <w:rsid w:val="00424808"/>
    <w:rsid w:val="004250BC"/>
    <w:rsid w:val="00427629"/>
    <w:rsid w:val="00427E03"/>
    <w:rsid w:val="00427EA0"/>
    <w:rsid w:val="004301E1"/>
    <w:rsid w:val="00431B0E"/>
    <w:rsid w:val="00431DF7"/>
    <w:rsid w:val="00431E5F"/>
    <w:rsid w:val="0043327D"/>
    <w:rsid w:val="00435448"/>
    <w:rsid w:val="0044300F"/>
    <w:rsid w:val="0044335F"/>
    <w:rsid w:val="00444016"/>
    <w:rsid w:val="00444729"/>
    <w:rsid w:val="00445038"/>
    <w:rsid w:val="004458E7"/>
    <w:rsid w:val="00445A7B"/>
    <w:rsid w:val="00447075"/>
    <w:rsid w:val="00450AAE"/>
    <w:rsid w:val="00452478"/>
    <w:rsid w:val="00453BC2"/>
    <w:rsid w:val="0045459C"/>
    <w:rsid w:val="00455433"/>
    <w:rsid w:val="00455F72"/>
    <w:rsid w:val="0045718E"/>
    <w:rsid w:val="00460C69"/>
    <w:rsid w:val="004614A6"/>
    <w:rsid w:val="00462863"/>
    <w:rsid w:val="0046507C"/>
    <w:rsid w:val="004656AB"/>
    <w:rsid w:val="00465979"/>
    <w:rsid w:val="00466A2E"/>
    <w:rsid w:val="00466DD3"/>
    <w:rsid w:val="00470908"/>
    <w:rsid w:val="00470B6B"/>
    <w:rsid w:val="00470EF9"/>
    <w:rsid w:val="00471FAD"/>
    <w:rsid w:val="004741F5"/>
    <w:rsid w:val="00474B6E"/>
    <w:rsid w:val="00476924"/>
    <w:rsid w:val="00480A1F"/>
    <w:rsid w:val="00480C45"/>
    <w:rsid w:val="00481A5C"/>
    <w:rsid w:val="00483B8C"/>
    <w:rsid w:val="00483BD8"/>
    <w:rsid w:val="00486B7E"/>
    <w:rsid w:val="00487ED4"/>
    <w:rsid w:val="00491F16"/>
    <w:rsid w:val="004936C8"/>
    <w:rsid w:val="00497911"/>
    <w:rsid w:val="00497AB4"/>
    <w:rsid w:val="004A0716"/>
    <w:rsid w:val="004A0FDB"/>
    <w:rsid w:val="004A1785"/>
    <w:rsid w:val="004A50ED"/>
    <w:rsid w:val="004A50F5"/>
    <w:rsid w:val="004A612B"/>
    <w:rsid w:val="004A71E5"/>
    <w:rsid w:val="004A7C0B"/>
    <w:rsid w:val="004B1E7F"/>
    <w:rsid w:val="004B39C5"/>
    <w:rsid w:val="004B3AE0"/>
    <w:rsid w:val="004B5D1B"/>
    <w:rsid w:val="004B5F2F"/>
    <w:rsid w:val="004B6551"/>
    <w:rsid w:val="004B65CF"/>
    <w:rsid w:val="004B7A93"/>
    <w:rsid w:val="004C0B98"/>
    <w:rsid w:val="004C0D86"/>
    <w:rsid w:val="004C1AD4"/>
    <w:rsid w:val="004C2269"/>
    <w:rsid w:val="004C2599"/>
    <w:rsid w:val="004C3031"/>
    <w:rsid w:val="004C54CE"/>
    <w:rsid w:val="004C662D"/>
    <w:rsid w:val="004C6D26"/>
    <w:rsid w:val="004D0756"/>
    <w:rsid w:val="004D228C"/>
    <w:rsid w:val="004D3D1D"/>
    <w:rsid w:val="004D3EF0"/>
    <w:rsid w:val="004D5BEA"/>
    <w:rsid w:val="004D6419"/>
    <w:rsid w:val="004D7BC3"/>
    <w:rsid w:val="004E3B87"/>
    <w:rsid w:val="004E61F8"/>
    <w:rsid w:val="004E7E14"/>
    <w:rsid w:val="004F042C"/>
    <w:rsid w:val="004F0469"/>
    <w:rsid w:val="004F1144"/>
    <w:rsid w:val="004F179D"/>
    <w:rsid w:val="004F20BC"/>
    <w:rsid w:val="004F20BF"/>
    <w:rsid w:val="004F392F"/>
    <w:rsid w:val="004F64C5"/>
    <w:rsid w:val="004F7E22"/>
    <w:rsid w:val="00501229"/>
    <w:rsid w:val="00502F30"/>
    <w:rsid w:val="00503E50"/>
    <w:rsid w:val="00504A85"/>
    <w:rsid w:val="00513BD1"/>
    <w:rsid w:val="005147F6"/>
    <w:rsid w:val="00521FF5"/>
    <w:rsid w:val="00523A85"/>
    <w:rsid w:val="00523B61"/>
    <w:rsid w:val="00524367"/>
    <w:rsid w:val="00526822"/>
    <w:rsid w:val="005338D9"/>
    <w:rsid w:val="00533C53"/>
    <w:rsid w:val="005340B8"/>
    <w:rsid w:val="005342B1"/>
    <w:rsid w:val="00534726"/>
    <w:rsid w:val="0053569D"/>
    <w:rsid w:val="00537F70"/>
    <w:rsid w:val="00541046"/>
    <w:rsid w:val="0054130D"/>
    <w:rsid w:val="00542A1B"/>
    <w:rsid w:val="0054476F"/>
    <w:rsid w:val="005458EA"/>
    <w:rsid w:val="00546014"/>
    <w:rsid w:val="0054665D"/>
    <w:rsid w:val="00554199"/>
    <w:rsid w:val="00555F12"/>
    <w:rsid w:val="00556016"/>
    <w:rsid w:val="00556D88"/>
    <w:rsid w:val="00560997"/>
    <w:rsid w:val="00561317"/>
    <w:rsid w:val="00563637"/>
    <w:rsid w:val="00565331"/>
    <w:rsid w:val="005667F0"/>
    <w:rsid w:val="005671C1"/>
    <w:rsid w:val="0056774B"/>
    <w:rsid w:val="00567889"/>
    <w:rsid w:val="00570FD7"/>
    <w:rsid w:val="00573068"/>
    <w:rsid w:val="00574B8E"/>
    <w:rsid w:val="00575062"/>
    <w:rsid w:val="005752FB"/>
    <w:rsid w:val="00577778"/>
    <w:rsid w:val="00580C55"/>
    <w:rsid w:val="00583DAF"/>
    <w:rsid w:val="00585388"/>
    <w:rsid w:val="0058639C"/>
    <w:rsid w:val="005868BA"/>
    <w:rsid w:val="00587D25"/>
    <w:rsid w:val="0059398B"/>
    <w:rsid w:val="005942BA"/>
    <w:rsid w:val="00594AE6"/>
    <w:rsid w:val="0059500F"/>
    <w:rsid w:val="00595BBB"/>
    <w:rsid w:val="00596170"/>
    <w:rsid w:val="00596828"/>
    <w:rsid w:val="00597ACC"/>
    <w:rsid w:val="005A2C58"/>
    <w:rsid w:val="005A51E3"/>
    <w:rsid w:val="005A72A3"/>
    <w:rsid w:val="005A7D6D"/>
    <w:rsid w:val="005B04D4"/>
    <w:rsid w:val="005B3AF6"/>
    <w:rsid w:val="005B56CD"/>
    <w:rsid w:val="005B6C1F"/>
    <w:rsid w:val="005C0822"/>
    <w:rsid w:val="005C1055"/>
    <w:rsid w:val="005C30DC"/>
    <w:rsid w:val="005C344F"/>
    <w:rsid w:val="005C3A1A"/>
    <w:rsid w:val="005C3FCC"/>
    <w:rsid w:val="005C49E3"/>
    <w:rsid w:val="005C7307"/>
    <w:rsid w:val="005D0EA1"/>
    <w:rsid w:val="005D2C45"/>
    <w:rsid w:val="005D4737"/>
    <w:rsid w:val="005D70CB"/>
    <w:rsid w:val="005D75E4"/>
    <w:rsid w:val="005E0705"/>
    <w:rsid w:val="005E0FE8"/>
    <w:rsid w:val="005E12AE"/>
    <w:rsid w:val="005E4D07"/>
    <w:rsid w:val="005E59A0"/>
    <w:rsid w:val="005E6810"/>
    <w:rsid w:val="005F17D7"/>
    <w:rsid w:val="005F288D"/>
    <w:rsid w:val="005F3CE8"/>
    <w:rsid w:val="005F41CC"/>
    <w:rsid w:val="005F5B55"/>
    <w:rsid w:val="005F617C"/>
    <w:rsid w:val="00601AA0"/>
    <w:rsid w:val="006020DB"/>
    <w:rsid w:val="0060259E"/>
    <w:rsid w:val="00603C59"/>
    <w:rsid w:val="00606709"/>
    <w:rsid w:val="00607CBF"/>
    <w:rsid w:val="0061107C"/>
    <w:rsid w:val="00616F9A"/>
    <w:rsid w:val="00617EAC"/>
    <w:rsid w:val="006222E1"/>
    <w:rsid w:val="00622B58"/>
    <w:rsid w:val="006243DF"/>
    <w:rsid w:val="00625B3D"/>
    <w:rsid w:val="0062743F"/>
    <w:rsid w:val="00627BCE"/>
    <w:rsid w:val="00631F4F"/>
    <w:rsid w:val="00632C35"/>
    <w:rsid w:val="006357E2"/>
    <w:rsid w:val="00636A2A"/>
    <w:rsid w:val="00636FB3"/>
    <w:rsid w:val="00640954"/>
    <w:rsid w:val="00640DCF"/>
    <w:rsid w:val="0064104D"/>
    <w:rsid w:val="0064174B"/>
    <w:rsid w:val="00643412"/>
    <w:rsid w:val="00645AC8"/>
    <w:rsid w:val="00647071"/>
    <w:rsid w:val="00647F26"/>
    <w:rsid w:val="006502E0"/>
    <w:rsid w:val="0065110F"/>
    <w:rsid w:val="00651652"/>
    <w:rsid w:val="006534D0"/>
    <w:rsid w:val="006536FB"/>
    <w:rsid w:val="00654DE5"/>
    <w:rsid w:val="00656226"/>
    <w:rsid w:val="006568B5"/>
    <w:rsid w:val="00657D6B"/>
    <w:rsid w:val="00663400"/>
    <w:rsid w:val="00663731"/>
    <w:rsid w:val="00663ADC"/>
    <w:rsid w:val="006643F3"/>
    <w:rsid w:val="00664FBD"/>
    <w:rsid w:val="006651B0"/>
    <w:rsid w:val="00665922"/>
    <w:rsid w:val="00665CB2"/>
    <w:rsid w:val="0066705C"/>
    <w:rsid w:val="00671274"/>
    <w:rsid w:val="00672F0C"/>
    <w:rsid w:val="00673090"/>
    <w:rsid w:val="0067336A"/>
    <w:rsid w:val="006734D0"/>
    <w:rsid w:val="0067446E"/>
    <w:rsid w:val="0067588B"/>
    <w:rsid w:val="0067588D"/>
    <w:rsid w:val="00675EBB"/>
    <w:rsid w:val="006778BC"/>
    <w:rsid w:val="006806BC"/>
    <w:rsid w:val="00683237"/>
    <w:rsid w:val="0068683B"/>
    <w:rsid w:val="00687545"/>
    <w:rsid w:val="00687A5B"/>
    <w:rsid w:val="00690393"/>
    <w:rsid w:val="0069045B"/>
    <w:rsid w:val="00691DB4"/>
    <w:rsid w:val="00695527"/>
    <w:rsid w:val="006A0DB0"/>
    <w:rsid w:val="006A1138"/>
    <w:rsid w:val="006A389A"/>
    <w:rsid w:val="006A4BA8"/>
    <w:rsid w:val="006A65BB"/>
    <w:rsid w:val="006A6BB9"/>
    <w:rsid w:val="006A7C0F"/>
    <w:rsid w:val="006B05B3"/>
    <w:rsid w:val="006B1A0D"/>
    <w:rsid w:val="006B5209"/>
    <w:rsid w:val="006B6A6C"/>
    <w:rsid w:val="006C39B3"/>
    <w:rsid w:val="006C5C10"/>
    <w:rsid w:val="006C60C0"/>
    <w:rsid w:val="006C6BB1"/>
    <w:rsid w:val="006C6F90"/>
    <w:rsid w:val="006D0947"/>
    <w:rsid w:val="006D3C9B"/>
    <w:rsid w:val="006D4DF1"/>
    <w:rsid w:val="006D7AF5"/>
    <w:rsid w:val="006E0954"/>
    <w:rsid w:val="006E350E"/>
    <w:rsid w:val="006E3BDA"/>
    <w:rsid w:val="006E4982"/>
    <w:rsid w:val="006E54D9"/>
    <w:rsid w:val="006E574C"/>
    <w:rsid w:val="006E5E82"/>
    <w:rsid w:val="006E7953"/>
    <w:rsid w:val="006E7F44"/>
    <w:rsid w:val="006E7F51"/>
    <w:rsid w:val="006F16C9"/>
    <w:rsid w:val="006F182A"/>
    <w:rsid w:val="006F619B"/>
    <w:rsid w:val="006F7F9B"/>
    <w:rsid w:val="00700E39"/>
    <w:rsid w:val="00701802"/>
    <w:rsid w:val="0070324F"/>
    <w:rsid w:val="007038BF"/>
    <w:rsid w:val="00703F18"/>
    <w:rsid w:val="007045A1"/>
    <w:rsid w:val="00706273"/>
    <w:rsid w:val="0070650F"/>
    <w:rsid w:val="0071097F"/>
    <w:rsid w:val="007113A8"/>
    <w:rsid w:val="007118A8"/>
    <w:rsid w:val="00712236"/>
    <w:rsid w:val="007138E9"/>
    <w:rsid w:val="00713E27"/>
    <w:rsid w:val="00714FF5"/>
    <w:rsid w:val="00716976"/>
    <w:rsid w:val="00717076"/>
    <w:rsid w:val="00720B13"/>
    <w:rsid w:val="007232F8"/>
    <w:rsid w:val="007238E4"/>
    <w:rsid w:val="00723C5E"/>
    <w:rsid w:val="00725A3C"/>
    <w:rsid w:val="00726AEB"/>
    <w:rsid w:val="00735576"/>
    <w:rsid w:val="00735B00"/>
    <w:rsid w:val="00735C17"/>
    <w:rsid w:val="00735D69"/>
    <w:rsid w:val="00736C77"/>
    <w:rsid w:val="007373E9"/>
    <w:rsid w:val="007378B9"/>
    <w:rsid w:val="007405EB"/>
    <w:rsid w:val="00741033"/>
    <w:rsid w:val="0074405F"/>
    <w:rsid w:val="00745289"/>
    <w:rsid w:val="00747700"/>
    <w:rsid w:val="00747F25"/>
    <w:rsid w:val="0075288F"/>
    <w:rsid w:val="00752A5C"/>
    <w:rsid w:val="00753654"/>
    <w:rsid w:val="0075600D"/>
    <w:rsid w:val="00756F13"/>
    <w:rsid w:val="007603A8"/>
    <w:rsid w:val="00762EA6"/>
    <w:rsid w:val="0076358C"/>
    <w:rsid w:val="00764A80"/>
    <w:rsid w:val="00764D2E"/>
    <w:rsid w:val="007667C4"/>
    <w:rsid w:val="0077068A"/>
    <w:rsid w:val="00770F25"/>
    <w:rsid w:val="00771E2F"/>
    <w:rsid w:val="007730F0"/>
    <w:rsid w:val="007751CA"/>
    <w:rsid w:val="007767D3"/>
    <w:rsid w:val="0078030D"/>
    <w:rsid w:val="007815BA"/>
    <w:rsid w:val="00784A52"/>
    <w:rsid w:val="00785B4A"/>
    <w:rsid w:val="00786E30"/>
    <w:rsid w:val="00793268"/>
    <w:rsid w:val="00793327"/>
    <w:rsid w:val="0079350B"/>
    <w:rsid w:val="0079683E"/>
    <w:rsid w:val="007A08FF"/>
    <w:rsid w:val="007A0B8E"/>
    <w:rsid w:val="007A5170"/>
    <w:rsid w:val="007A5C0F"/>
    <w:rsid w:val="007A5CDE"/>
    <w:rsid w:val="007B092F"/>
    <w:rsid w:val="007B14A9"/>
    <w:rsid w:val="007B1E28"/>
    <w:rsid w:val="007B298F"/>
    <w:rsid w:val="007B5704"/>
    <w:rsid w:val="007B6570"/>
    <w:rsid w:val="007C1310"/>
    <w:rsid w:val="007C4B8F"/>
    <w:rsid w:val="007C6544"/>
    <w:rsid w:val="007C7CB2"/>
    <w:rsid w:val="007D015E"/>
    <w:rsid w:val="007D1001"/>
    <w:rsid w:val="007D191C"/>
    <w:rsid w:val="007D251F"/>
    <w:rsid w:val="007D294E"/>
    <w:rsid w:val="007D3080"/>
    <w:rsid w:val="007D3B77"/>
    <w:rsid w:val="007D4F33"/>
    <w:rsid w:val="007D5DA4"/>
    <w:rsid w:val="007D6BC1"/>
    <w:rsid w:val="007D7EA6"/>
    <w:rsid w:val="007E0AFE"/>
    <w:rsid w:val="007E1691"/>
    <w:rsid w:val="007E190B"/>
    <w:rsid w:val="007E5F6C"/>
    <w:rsid w:val="007E6141"/>
    <w:rsid w:val="007E6DD8"/>
    <w:rsid w:val="007E788B"/>
    <w:rsid w:val="007F1773"/>
    <w:rsid w:val="007F216E"/>
    <w:rsid w:val="007F6C96"/>
    <w:rsid w:val="007F6EC7"/>
    <w:rsid w:val="007F753C"/>
    <w:rsid w:val="00803B18"/>
    <w:rsid w:val="0080435C"/>
    <w:rsid w:val="00804509"/>
    <w:rsid w:val="00805679"/>
    <w:rsid w:val="00805B07"/>
    <w:rsid w:val="00813802"/>
    <w:rsid w:val="008148BA"/>
    <w:rsid w:val="00817B52"/>
    <w:rsid w:val="008212F7"/>
    <w:rsid w:val="00821FD7"/>
    <w:rsid w:val="00822419"/>
    <w:rsid w:val="0082256F"/>
    <w:rsid w:val="00822E49"/>
    <w:rsid w:val="00824FC2"/>
    <w:rsid w:val="00826589"/>
    <w:rsid w:val="00827F2C"/>
    <w:rsid w:val="00832F99"/>
    <w:rsid w:val="00834500"/>
    <w:rsid w:val="00835D3D"/>
    <w:rsid w:val="008367B9"/>
    <w:rsid w:val="00837CDC"/>
    <w:rsid w:val="00840BC4"/>
    <w:rsid w:val="00841342"/>
    <w:rsid w:val="0084590D"/>
    <w:rsid w:val="0084598F"/>
    <w:rsid w:val="00846E97"/>
    <w:rsid w:val="00850911"/>
    <w:rsid w:val="008511A6"/>
    <w:rsid w:val="008524DC"/>
    <w:rsid w:val="00854CD9"/>
    <w:rsid w:val="008553A2"/>
    <w:rsid w:val="0085557A"/>
    <w:rsid w:val="00861115"/>
    <w:rsid w:val="008615C0"/>
    <w:rsid w:val="0087095C"/>
    <w:rsid w:val="00870E16"/>
    <w:rsid w:val="0087281B"/>
    <w:rsid w:val="00873253"/>
    <w:rsid w:val="00873EC6"/>
    <w:rsid w:val="00873F1F"/>
    <w:rsid w:val="00873F2E"/>
    <w:rsid w:val="00873FF2"/>
    <w:rsid w:val="00875D32"/>
    <w:rsid w:val="00880943"/>
    <w:rsid w:val="00881C05"/>
    <w:rsid w:val="00883538"/>
    <w:rsid w:val="0088394C"/>
    <w:rsid w:val="00887785"/>
    <w:rsid w:val="008906E5"/>
    <w:rsid w:val="008918EE"/>
    <w:rsid w:val="008923F2"/>
    <w:rsid w:val="008941C7"/>
    <w:rsid w:val="008A3116"/>
    <w:rsid w:val="008A4BDC"/>
    <w:rsid w:val="008A7E00"/>
    <w:rsid w:val="008B0579"/>
    <w:rsid w:val="008B4F16"/>
    <w:rsid w:val="008C3BA5"/>
    <w:rsid w:val="008C5DA9"/>
    <w:rsid w:val="008D3288"/>
    <w:rsid w:val="008D609C"/>
    <w:rsid w:val="008D7B98"/>
    <w:rsid w:val="008E01D4"/>
    <w:rsid w:val="008E1446"/>
    <w:rsid w:val="008E1F0E"/>
    <w:rsid w:val="008E1F30"/>
    <w:rsid w:val="008E3AC7"/>
    <w:rsid w:val="008E51C3"/>
    <w:rsid w:val="008F207B"/>
    <w:rsid w:val="008F22E5"/>
    <w:rsid w:val="008F2E45"/>
    <w:rsid w:val="008F3B5D"/>
    <w:rsid w:val="008F454C"/>
    <w:rsid w:val="008F5A89"/>
    <w:rsid w:val="008F5C14"/>
    <w:rsid w:val="008F7638"/>
    <w:rsid w:val="009006D3"/>
    <w:rsid w:val="009021F1"/>
    <w:rsid w:val="0090317D"/>
    <w:rsid w:val="0090763E"/>
    <w:rsid w:val="0091408E"/>
    <w:rsid w:val="00914C06"/>
    <w:rsid w:val="00916638"/>
    <w:rsid w:val="009214DE"/>
    <w:rsid w:val="009251E5"/>
    <w:rsid w:val="00927251"/>
    <w:rsid w:val="00931842"/>
    <w:rsid w:val="00932CF9"/>
    <w:rsid w:val="009344B3"/>
    <w:rsid w:val="0093470F"/>
    <w:rsid w:val="009361D2"/>
    <w:rsid w:val="009366FA"/>
    <w:rsid w:val="00937675"/>
    <w:rsid w:val="00937B57"/>
    <w:rsid w:val="00940703"/>
    <w:rsid w:val="00940D95"/>
    <w:rsid w:val="00940F85"/>
    <w:rsid w:val="009415DA"/>
    <w:rsid w:val="00941E49"/>
    <w:rsid w:val="00942FCA"/>
    <w:rsid w:val="00946283"/>
    <w:rsid w:val="009473EA"/>
    <w:rsid w:val="00947AF8"/>
    <w:rsid w:val="00947B5A"/>
    <w:rsid w:val="00951F42"/>
    <w:rsid w:val="009528DF"/>
    <w:rsid w:val="00955104"/>
    <w:rsid w:val="00955E1F"/>
    <w:rsid w:val="00956801"/>
    <w:rsid w:val="00957D79"/>
    <w:rsid w:val="00960C55"/>
    <w:rsid w:val="009620CD"/>
    <w:rsid w:val="00963E80"/>
    <w:rsid w:val="00964489"/>
    <w:rsid w:val="00965968"/>
    <w:rsid w:val="00966782"/>
    <w:rsid w:val="00967632"/>
    <w:rsid w:val="009718F3"/>
    <w:rsid w:val="00975863"/>
    <w:rsid w:val="00975E91"/>
    <w:rsid w:val="00980507"/>
    <w:rsid w:val="009825E2"/>
    <w:rsid w:val="009832EC"/>
    <w:rsid w:val="00983E7D"/>
    <w:rsid w:val="00985E3D"/>
    <w:rsid w:val="00986142"/>
    <w:rsid w:val="0098656C"/>
    <w:rsid w:val="00990584"/>
    <w:rsid w:val="009912A1"/>
    <w:rsid w:val="009920F2"/>
    <w:rsid w:val="009934B6"/>
    <w:rsid w:val="0099784B"/>
    <w:rsid w:val="009A2ABC"/>
    <w:rsid w:val="009A2F31"/>
    <w:rsid w:val="009A47C4"/>
    <w:rsid w:val="009A49A3"/>
    <w:rsid w:val="009A6CE0"/>
    <w:rsid w:val="009A738F"/>
    <w:rsid w:val="009B09D7"/>
    <w:rsid w:val="009B2717"/>
    <w:rsid w:val="009B5E5D"/>
    <w:rsid w:val="009C1784"/>
    <w:rsid w:val="009C3ACD"/>
    <w:rsid w:val="009C4638"/>
    <w:rsid w:val="009C71D7"/>
    <w:rsid w:val="009D0133"/>
    <w:rsid w:val="009D52A2"/>
    <w:rsid w:val="009D60EC"/>
    <w:rsid w:val="009E002E"/>
    <w:rsid w:val="009E080C"/>
    <w:rsid w:val="009E1490"/>
    <w:rsid w:val="009E2EF3"/>
    <w:rsid w:val="009E4BEE"/>
    <w:rsid w:val="009E7150"/>
    <w:rsid w:val="009F0032"/>
    <w:rsid w:val="009F0FE3"/>
    <w:rsid w:val="009F20FC"/>
    <w:rsid w:val="009F22D0"/>
    <w:rsid w:val="009F354A"/>
    <w:rsid w:val="009F355A"/>
    <w:rsid w:val="009F4FEA"/>
    <w:rsid w:val="009F5D10"/>
    <w:rsid w:val="009F668F"/>
    <w:rsid w:val="00A02AB3"/>
    <w:rsid w:val="00A02E70"/>
    <w:rsid w:val="00A1001A"/>
    <w:rsid w:val="00A10C31"/>
    <w:rsid w:val="00A11021"/>
    <w:rsid w:val="00A11D76"/>
    <w:rsid w:val="00A12986"/>
    <w:rsid w:val="00A12A83"/>
    <w:rsid w:val="00A15BBC"/>
    <w:rsid w:val="00A178E2"/>
    <w:rsid w:val="00A17AB2"/>
    <w:rsid w:val="00A17D3C"/>
    <w:rsid w:val="00A17DE4"/>
    <w:rsid w:val="00A221E5"/>
    <w:rsid w:val="00A22C03"/>
    <w:rsid w:val="00A23452"/>
    <w:rsid w:val="00A234A9"/>
    <w:rsid w:val="00A23F2D"/>
    <w:rsid w:val="00A250F2"/>
    <w:rsid w:val="00A31A91"/>
    <w:rsid w:val="00A3440C"/>
    <w:rsid w:val="00A34C55"/>
    <w:rsid w:val="00A35025"/>
    <w:rsid w:val="00A36DC6"/>
    <w:rsid w:val="00A3778F"/>
    <w:rsid w:val="00A400F4"/>
    <w:rsid w:val="00A401B9"/>
    <w:rsid w:val="00A41613"/>
    <w:rsid w:val="00A41A0C"/>
    <w:rsid w:val="00A42175"/>
    <w:rsid w:val="00A45B89"/>
    <w:rsid w:val="00A45DFD"/>
    <w:rsid w:val="00A5046C"/>
    <w:rsid w:val="00A538F8"/>
    <w:rsid w:val="00A54F7F"/>
    <w:rsid w:val="00A55189"/>
    <w:rsid w:val="00A55FB1"/>
    <w:rsid w:val="00A560AD"/>
    <w:rsid w:val="00A616DE"/>
    <w:rsid w:val="00A62EE4"/>
    <w:rsid w:val="00A650B5"/>
    <w:rsid w:val="00A714E1"/>
    <w:rsid w:val="00A72045"/>
    <w:rsid w:val="00A770B1"/>
    <w:rsid w:val="00A77C02"/>
    <w:rsid w:val="00A83F58"/>
    <w:rsid w:val="00A94E0B"/>
    <w:rsid w:val="00A96836"/>
    <w:rsid w:val="00AA1831"/>
    <w:rsid w:val="00AA2B5E"/>
    <w:rsid w:val="00AA4D3C"/>
    <w:rsid w:val="00AA629D"/>
    <w:rsid w:val="00AA73EF"/>
    <w:rsid w:val="00AA775A"/>
    <w:rsid w:val="00AB47F3"/>
    <w:rsid w:val="00AB4C94"/>
    <w:rsid w:val="00AB553F"/>
    <w:rsid w:val="00AB5AC2"/>
    <w:rsid w:val="00AB7F26"/>
    <w:rsid w:val="00AC117B"/>
    <w:rsid w:val="00AC27AE"/>
    <w:rsid w:val="00AC40A0"/>
    <w:rsid w:val="00AC5875"/>
    <w:rsid w:val="00AC5D0C"/>
    <w:rsid w:val="00AC7C0A"/>
    <w:rsid w:val="00AD22C3"/>
    <w:rsid w:val="00AD2B5D"/>
    <w:rsid w:val="00AD500F"/>
    <w:rsid w:val="00AD5417"/>
    <w:rsid w:val="00AD693C"/>
    <w:rsid w:val="00AD73F5"/>
    <w:rsid w:val="00AD79A3"/>
    <w:rsid w:val="00AD7BF1"/>
    <w:rsid w:val="00AE1EA7"/>
    <w:rsid w:val="00AE31F6"/>
    <w:rsid w:val="00AE368F"/>
    <w:rsid w:val="00AE40E0"/>
    <w:rsid w:val="00AE5271"/>
    <w:rsid w:val="00AE5AAA"/>
    <w:rsid w:val="00AE6C49"/>
    <w:rsid w:val="00AE7A8D"/>
    <w:rsid w:val="00AF0F55"/>
    <w:rsid w:val="00AF299C"/>
    <w:rsid w:val="00AF66A1"/>
    <w:rsid w:val="00AF748B"/>
    <w:rsid w:val="00AF75D4"/>
    <w:rsid w:val="00B00683"/>
    <w:rsid w:val="00B00BD3"/>
    <w:rsid w:val="00B01E25"/>
    <w:rsid w:val="00B04541"/>
    <w:rsid w:val="00B07766"/>
    <w:rsid w:val="00B102BA"/>
    <w:rsid w:val="00B10721"/>
    <w:rsid w:val="00B10A30"/>
    <w:rsid w:val="00B17BE0"/>
    <w:rsid w:val="00B22FEA"/>
    <w:rsid w:val="00B23687"/>
    <w:rsid w:val="00B248A3"/>
    <w:rsid w:val="00B26314"/>
    <w:rsid w:val="00B310B1"/>
    <w:rsid w:val="00B31606"/>
    <w:rsid w:val="00B34950"/>
    <w:rsid w:val="00B3553E"/>
    <w:rsid w:val="00B36E26"/>
    <w:rsid w:val="00B41B73"/>
    <w:rsid w:val="00B437F6"/>
    <w:rsid w:val="00B442F0"/>
    <w:rsid w:val="00B465A0"/>
    <w:rsid w:val="00B46A55"/>
    <w:rsid w:val="00B46D7A"/>
    <w:rsid w:val="00B473FD"/>
    <w:rsid w:val="00B5232A"/>
    <w:rsid w:val="00B5371C"/>
    <w:rsid w:val="00B57981"/>
    <w:rsid w:val="00B62876"/>
    <w:rsid w:val="00B6289E"/>
    <w:rsid w:val="00B638F2"/>
    <w:rsid w:val="00B63D87"/>
    <w:rsid w:val="00B6687E"/>
    <w:rsid w:val="00B700F6"/>
    <w:rsid w:val="00B70337"/>
    <w:rsid w:val="00B70D31"/>
    <w:rsid w:val="00B732D6"/>
    <w:rsid w:val="00B7536A"/>
    <w:rsid w:val="00B77011"/>
    <w:rsid w:val="00B81080"/>
    <w:rsid w:val="00B83505"/>
    <w:rsid w:val="00B8383E"/>
    <w:rsid w:val="00B842BB"/>
    <w:rsid w:val="00B84D19"/>
    <w:rsid w:val="00B852DE"/>
    <w:rsid w:val="00B85471"/>
    <w:rsid w:val="00B861E4"/>
    <w:rsid w:val="00B86B3A"/>
    <w:rsid w:val="00B87BE4"/>
    <w:rsid w:val="00B90766"/>
    <w:rsid w:val="00B922C1"/>
    <w:rsid w:val="00B94321"/>
    <w:rsid w:val="00B95096"/>
    <w:rsid w:val="00BA1032"/>
    <w:rsid w:val="00BA37BC"/>
    <w:rsid w:val="00BA3B53"/>
    <w:rsid w:val="00BA4A60"/>
    <w:rsid w:val="00BB0637"/>
    <w:rsid w:val="00BB0A77"/>
    <w:rsid w:val="00BB1325"/>
    <w:rsid w:val="00BB495C"/>
    <w:rsid w:val="00BB6C5E"/>
    <w:rsid w:val="00BB6CA2"/>
    <w:rsid w:val="00BC18F3"/>
    <w:rsid w:val="00BC3BC1"/>
    <w:rsid w:val="00BC46F6"/>
    <w:rsid w:val="00BC68CF"/>
    <w:rsid w:val="00BC7F03"/>
    <w:rsid w:val="00BD0A0E"/>
    <w:rsid w:val="00BD17DB"/>
    <w:rsid w:val="00BD7089"/>
    <w:rsid w:val="00BD77AA"/>
    <w:rsid w:val="00BD7DF5"/>
    <w:rsid w:val="00BE2DEF"/>
    <w:rsid w:val="00BE349B"/>
    <w:rsid w:val="00BE6FAC"/>
    <w:rsid w:val="00BF04B3"/>
    <w:rsid w:val="00BF368A"/>
    <w:rsid w:val="00BF3C77"/>
    <w:rsid w:val="00BF42B6"/>
    <w:rsid w:val="00BF59C3"/>
    <w:rsid w:val="00BF7751"/>
    <w:rsid w:val="00C00972"/>
    <w:rsid w:val="00C01011"/>
    <w:rsid w:val="00C03F5D"/>
    <w:rsid w:val="00C04540"/>
    <w:rsid w:val="00C04899"/>
    <w:rsid w:val="00C063C2"/>
    <w:rsid w:val="00C06568"/>
    <w:rsid w:val="00C07CA5"/>
    <w:rsid w:val="00C1035D"/>
    <w:rsid w:val="00C105D8"/>
    <w:rsid w:val="00C1177E"/>
    <w:rsid w:val="00C1353C"/>
    <w:rsid w:val="00C13DF9"/>
    <w:rsid w:val="00C14082"/>
    <w:rsid w:val="00C1741B"/>
    <w:rsid w:val="00C2065B"/>
    <w:rsid w:val="00C21682"/>
    <w:rsid w:val="00C252B9"/>
    <w:rsid w:val="00C25FA7"/>
    <w:rsid w:val="00C27038"/>
    <w:rsid w:val="00C272C5"/>
    <w:rsid w:val="00C340AD"/>
    <w:rsid w:val="00C35B79"/>
    <w:rsid w:val="00C378F2"/>
    <w:rsid w:val="00C40A6F"/>
    <w:rsid w:val="00C41138"/>
    <w:rsid w:val="00C411D2"/>
    <w:rsid w:val="00C42ED9"/>
    <w:rsid w:val="00C43A26"/>
    <w:rsid w:val="00C47956"/>
    <w:rsid w:val="00C550B1"/>
    <w:rsid w:val="00C57C80"/>
    <w:rsid w:val="00C6071A"/>
    <w:rsid w:val="00C619E4"/>
    <w:rsid w:val="00C61BCF"/>
    <w:rsid w:val="00C638A8"/>
    <w:rsid w:val="00C65588"/>
    <w:rsid w:val="00C655D6"/>
    <w:rsid w:val="00C65BE4"/>
    <w:rsid w:val="00C66C8A"/>
    <w:rsid w:val="00C701B3"/>
    <w:rsid w:val="00C706A1"/>
    <w:rsid w:val="00C70E52"/>
    <w:rsid w:val="00C72911"/>
    <w:rsid w:val="00C75AD7"/>
    <w:rsid w:val="00C8069B"/>
    <w:rsid w:val="00C823EF"/>
    <w:rsid w:val="00C83CE1"/>
    <w:rsid w:val="00C85980"/>
    <w:rsid w:val="00C86B4F"/>
    <w:rsid w:val="00C8765E"/>
    <w:rsid w:val="00C87B71"/>
    <w:rsid w:val="00C9158B"/>
    <w:rsid w:val="00C9180F"/>
    <w:rsid w:val="00C92309"/>
    <w:rsid w:val="00C92398"/>
    <w:rsid w:val="00C93BC8"/>
    <w:rsid w:val="00C96501"/>
    <w:rsid w:val="00C965C0"/>
    <w:rsid w:val="00C96F7B"/>
    <w:rsid w:val="00C97227"/>
    <w:rsid w:val="00C97FC9"/>
    <w:rsid w:val="00CA25C8"/>
    <w:rsid w:val="00CA3506"/>
    <w:rsid w:val="00CA4E01"/>
    <w:rsid w:val="00CA65D2"/>
    <w:rsid w:val="00CA6D66"/>
    <w:rsid w:val="00CA6E7D"/>
    <w:rsid w:val="00CA6FEB"/>
    <w:rsid w:val="00CA71AB"/>
    <w:rsid w:val="00CB1488"/>
    <w:rsid w:val="00CB19D6"/>
    <w:rsid w:val="00CB260A"/>
    <w:rsid w:val="00CB2CAD"/>
    <w:rsid w:val="00CB5849"/>
    <w:rsid w:val="00CB6244"/>
    <w:rsid w:val="00CB7EA5"/>
    <w:rsid w:val="00CB7F6A"/>
    <w:rsid w:val="00CC19F4"/>
    <w:rsid w:val="00CC374E"/>
    <w:rsid w:val="00CC5B47"/>
    <w:rsid w:val="00CC65F2"/>
    <w:rsid w:val="00CC6793"/>
    <w:rsid w:val="00CC6F0D"/>
    <w:rsid w:val="00CC76A7"/>
    <w:rsid w:val="00CD0BBB"/>
    <w:rsid w:val="00CD402C"/>
    <w:rsid w:val="00CD4BEA"/>
    <w:rsid w:val="00CD4F33"/>
    <w:rsid w:val="00CD5C3A"/>
    <w:rsid w:val="00CE1E80"/>
    <w:rsid w:val="00CE2332"/>
    <w:rsid w:val="00CE2BEA"/>
    <w:rsid w:val="00CE3A67"/>
    <w:rsid w:val="00CE3A87"/>
    <w:rsid w:val="00CE468B"/>
    <w:rsid w:val="00CE4795"/>
    <w:rsid w:val="00CE479C"/>
    <w:rsid w:val="00CE5037"/>
    <w:rsid w:val="00CE5340"/>
    <w:rsid w:val="00CE6AE3"/>
    <w:rsid w:val="00CE7DF3"/>
    <w:rsid w:val="00CF0187"/>
    <w:rsid w:val="00CF1312"/>
    <w:rsid w:val="00CF2E69"/>
    <w:rsid w:val="00CF31D9"/>
    <w:rsid w:val="00CF3850"/>
    <w:rsid w:val="00CF5017"/>
    <w:rsid w:val="00CF50F0"/>
    <w:rsid w:val="00CF753C"/>
    <w:rsid w:val="00D01BE8"/>
    <w:rsid w:val="00D01D40"/>
    <w:rsid w:val="00D02C0E"/>
    <w:rsid w:val="00D03156"/>
    <w:rsid w:val="00D045C2"/>
    <w:rsid w:val="00D054B0"/>
    <w:rsid w:val="00D07FB2"/>
    <w:rsid w:val="00D16FC1"/>
    <w:rsid w:val="00D1715D"/>
    <w:rsid w:val="00D203AC"/>
    <w:rsid w:val="00D22DCA"/>
    <w:rsid w:val="00D2307D"/>
    <w:rsid w:val="00D26282"/>
    <w:rsid w:val="00D27A45"/>
    <w:rsid w:val="00D30EFF"/>
    <w:rsid w:val="00D317FE"/>
    <w:rsid w:val="00D31B35"/>
    <w:rsid w:val="00D3799F"/>
    <w:rsid w:val="00D41880"/>
    <w:rsid w:val="00D45A61"/>
    <w:rsid w:val="00D45C6F"/>
    <w:rsid w:val="00D5326A"/>
    <w:rsid w:val="00D53A53"/>
    <w:rsid w:val="00D54905"/>
    <w:rsid w:val="00D54FFE"/>
    <w:rsid w:val="00D554C8"/>
    <w:rsid w:val="00D5649E"/>
    <w:rsid w:val="00D56983"/>
    <w:rsid w:val="00D6043A"/>
    <w:rsid w:val="00D61900"/>
    <w:rsid w:val="00D64949"/>
    <w:rsid w:val="00D65ADB"/>
    <w:rsid w:val="00D72805"/>
    <w:rsid w:val="00D72FAB"/>
    <w:rsid w:val="00D738C1"/>
    <w:rsid w:val="00D7425D"/>
    <w:rsid w:val="00D7544F"/>
    <w:rsid w:val="00D7651A"/>
    <w:rsid w:val="00D76609"/>
    <w:rsid w:val="00D77022"/>
    <w:rsid w:val="00D77985"/>
    <w:rsid w:val="00D77CCA"/>
    <w:rsid w:val="00D81AE4"/>
    <w:rsid w:val="00D8220D"/>
    <w:rsid w:val="00D82DFA"/>
    <w:rsid w:val="00D83053"/>
    <w:rsid w:val="00D83C6B"/>
    <w:rsid w:val="00D84734"/>
    <w:rsid w:val="00D85BBC"/>
    <w:rsid w:val="00D85CE1"/>
    <w:rsid w:val="00D872C8"/>
    <w:rsid w:val="00D87A95"/>
    <w:rsid w:val="00D91C47"/>
    <w:rsid w:val="00D92B0E"/>
    <w:rsid w:val="00D93F82"/>
    <w:rsid w:val="00D95137"/>
    <w:rsid w:val="00D959EA"/>
    <w:rsid w:val="00D97D28"/>
    <w:rsid w:val="00DA1C62"/>
    <w:rsid w:val="00DA22AC"/>
    <w:rsid w:val="00DA40FE"/>
    <w:rsid w:val="00DA4652"/>
    <w:rsid w:val="00DB021F"/>
    <w:rsid w:val="00DB0800"/>
    <w:rsid w:val="00DB134E"/>
    <w:rsid w:val="00DB16F5"/>
    <w:rsid w:val="00DB2299"/>
    <w:rsid w:val="00DB3984"/>
    <w:rsid w:val="00DB4914"/>
    <w:rsid w:val="00DB4A19"/>
    <w:rsid w:val="00DB4C2D"/>
    <w:rsid w:val="00DB6120"/>
    <w:rsid w:val="00DB6319"/>
    <w:rsid w:val="00DC08E1"/>
    <w:rsid w:val="00DC193D"/>
    <w:rsid w:val="00DC3425"/>
    <w:rsid w:val="00DC715E"/>
    <w:rsid w:val="00DD3949"/>
    <w:rsid w:val="00DD57B4"/>
    <w:rsid w:val="00DE08BC"/>
    <w:rsid w:val="00DE0940"/>
    <w:rsid w:val="00DE112B"/>
    <w:rsid w:val="00DE1C26"/>
    <w:rsid w:val="00DE46C9"/>
    <w:rsid w:val="00DE6746"/>
    <w:rsid w:val="00DE76C9"/>
    <w:rsid w:val="00DE7C4F"/>
    <w:rsid w:val="00DE7CAF"/>
    <w:rsid w:val="00DF4400"/>
    <w:rsid w:val="00DF4BF3"/>
    <w:rsid w:val="00DF5751"/>
    <w:rsid w:val="00E03804"/>
    <w:rsid w:val="00E03C91"/>
    <w:rsid w:val="00E06ECB"/>
    <w:rsid w:val="00E1203C"/>
    <w:rsid w:val="00E12ADC"/>
    <w:rsid w:val="00E12F74"/>
    <w:rsid w:val="00E14DF7"/>
    <w:rsid w:val="00E16496"/>
    <w:rsid w:val="00E165E0"/>
    <w:rsid w:val="00E16A78"/>
    <w:rsid w:val="00E2119C"/>
    <w:rsid w:val="00E228BE"/>
    <w:rsid w:val="00E238A9"/>
    <w:rsid w:val="00E25BC1"/>
    <w:rsid w:val="00E27A93"/>
    <w:rsid w:val="00E318E9"/>
    <w:rsid w:val="00E33E94"/>
    <w:rsid w:val="00E36EEA"/>
    <w:rsid w:val="00E42DDC"/>
    <w:rsid w:val="00E42EB1"/>
    <w:rsid w:val="00E43479"/>
    <w:rsid w:val="00E44E2B"/>
    <w:rsid w:val="00E470D0"/>
    <w:rsid w:val="00E504D2"/>
    <w:rsid w:val="00E5153E"/>
    <w:rsid w:val="00E52AE4"/>
    <w:rsid w:val="00E60CDC"/>
    <w:rsid w:val="00E62724"/>
    <w:rsid w:val="00E64128"/>
    <w:rsid w:val="00E642BE"/>
    <w:rsid w:val="00E67972"/>
    <w:rsid w:val="00E70BD9"/>
    <w:rsid w:val="00E74AD6"/>
    <w:rsid w:val="00E74CD6"/>
    <w:rsid w:val="00E7685E"/>
    <w:rsid w:val="00E80436"/>
    <w:rsid w:val="00E84346"/>
    <w:rsid w:val="00E8624A"/>
    <w:rsid w:val="00E8698C"/>
    <w:rsid w:val="00E91429"/>
    <w:rsid w:val="00E92251"/>
    <w:rsid w:val="00E93535"/>
    <w:rsid w:val="00E93A66"/>
    <w:rsid w:val="00E948A7"/>
    <w:rsid w:val="00E94B3A"/>
    <w:rsid w:val="00E95BC8"/>
    <w:rsid w:val="00E97B8B"/>
    <w:rsid w:val="00EA01FE"/>
    <w:rsid w:val="00EA1CE8"/>
    <w:rsid w:val="00EA39C5"/>
    <w:rsid w:val="00EA46CA"/>
    <w:rsid w:val="00EA589C"/>
    <w:rsid w:val="00EA64E7"/>
    <w:rsid w:val="00EA7834"/>
    <w:rsid w:val="00EB3E2C"/>
    <w:rsid w:val="00EB43C2"/>
    <w:rsid w:val="00EB44D1"/>
    <w:rsid w:val="00EB4664"/>
    <w:rsid w:val="00EB5176"/>
    <w:rsid w:val="00EB6A6E"/>
    <w:rsid w:val="00EB7EC6"/>
    <w:rsid w:val="00EC10F6"/>
    <w:rsid w:val="00EC698E"/>
    <w:rsid w:val="00ED1332"/>
    <w:rsid w:val="00ED3393"/>
    <w:rsid w:val="00ED3F98"/>
    <w:rsid w:val="00ED4309"/>
    <w:rsid w:val="00ED52E5"/>
    <w:rsid w:val="00ED6AB1"/>
    <w:rsid w:val="00EE0339"/>
    <w:rsid w:val="00EE039B"/>
    <w:rsid w:val="00EE1FAD"/>
    <w:rsid w:val="00EE37EA"/>
    <w:rsid w:val="00EE4017"/>
    <w:rsid w:val="00EF2D4D"/>
    <w:rsid w:val="00EF4CFB"/>
    <w:rsid w:val="00EF63DF"/>
    <w:rsid w:val="00EF76CB"/>
    <w:rsid w:val="00EF7EEC"/>
    <w:rsid w:val="00F017E9"/>
    <w:rsid w:val="00F03079"/>
    <w:rsid w:val="00F03FB4"/>
    <w:rsid w:val="00F07359"/>
    <w:rsid w:val="00F10045"/>
    <w:rsid w:val="00F114AF"/>
    <w:rsid w:val="00F11A6E"/>
    <w:rsid w:val="00F12E8A"/>
    <w:rsid w:val="00F13F63"/>
    <w:rsid w:val="00F1705C"/>
    <w:rsid w:val="00F210A8"/>
    <w:rsid w:val="00F21571"/>
    <w:rsid w:val="00F22039"/>
    <w:rsid w:val="00F237F8"/>
    <w:rsid w:val="00F23F2D"/>
    <w:rsid w:val="00F247E0"/>
    <w:rsid w:val="00F326D4"/>
    <w:rsid w:val="00F3305D"/>
    <w:rsid w:val="00F343EA"/>
    <w:rsid w:val="00F34590"/>
    <w:rsid w:val="00F35728"/>
    <w:rsid w:val="00F363F9"/>
    <w:rsid w:val="00F369A8"/>
    <w:rsid w:val="00F36F57"/>
    <w:rsid w:val="00F37417"/>
    <w:rsid w:val="00F41BC6"/>
    <w:rsid w:val="00F4238E"/>
    <w:rsid w:val="00F42489"/>
    <w:rsid w:val="00F42D17"/>
    <w:rsid w:val="00F42EA9"/>
    <w:rsid w:val="00F430A7"/>
    <w:rsid w:val="00F43191"/>
    <w:rsid w:val="00F43C8A"/>
    <w:rsid w:val="00F44D78"/>
    <w:rsid w:val="00F45DFC"/>
    <w:rsid w:val="00F5044D"/>
    <w:rsid w:val="00F50935"/>
    <w:rsid w:val="00F538FF"/>
    <w:rsid w:val="00F55497"/>
    <w:rsid w:val="00F55CE4"/>
    <w:rsid w:val="00F561C5"/>
    <w:rsid w:val="00F5739B"/>
    <w:rsid w:val="00F57735"/>
    <w:rsid w:val="00F60687"/>
    <w:rsid w:val="00F61623"/>
    <w:rsid w:val="00F61F5D"/>
    <w:rsid w:val="00F637C8"/>
    <w:rsid w:val="00F63D19"/>
    <w:rsid w:val="00F64737"/>
    <w:rsid w:val="00F70836"/>
    <w:rsid w:val="00F71B89"/>
    <w:rsid w:val="00F72891"/>
    <w:rsid w:val="00F738D2"/>
    <w:rsid w:val="00F75FB6"/>
    <w:rsid w:val="00F76A93"/>
    <w:rsid w:val="00F77660"/>
    <w:rsid w:val="00F80F4B"/>
    <w:rsid w:val="00F81C29"/>
    <w:rsid w:val="00F8271D"/>
    <w:rsid w:val="00F861F5"/>
    <w:rsid w:val="00F911AB"/>
    <w:rsid w:val="00F92CDA"/>
    <w:rsid w:val="00F932F2"/>
    <w:rsid w:val="00F943FE"/>
    <w:rsid w:val="00F94D98"/>
    <w:rsid w:val="00F95521"/>
    <w:rsid w:val="00F9650B"/>
    <w:rsid w:val="00F96E5F"/>
    <w:rsid w:val="00F97E2B"/>
    <w:rsid w:val="00FA1178"/>
    <w:rsid w:val="00FA133C"/>
    <w:rsid w:val="00FA1865"/>
    <w:rsid w:val="00FA1F59"/>
    <w:rsid w:val="00FA2A5A"/>
    <w:rsid w:val="00FA35D2"/>
    <w:rsid w:val="00FA398E"/>
    <w:rsid w:val="00FA3E6D"/>
    <w:rsid w:val="00FA5896"/>
    <w:rsid w:val="00FA5DEB"/>
    <w:rsid w:val="00FA64F3"/>
    <w:rsid w:val="00FA68A3"/>
    <w:rsid w:val="00FB000B"/>
    <w:rsid w:val="00FB2971"/>
    <w:rsid w:val="00FB39AA"/>
    <w:rsid w:val="00FB763A"/>
    <w:rsid w:val="00FC5F0A"/>
    <w:rsid w:val="00FC7A46"/>
    <w:rsid w:val="00FD1A41"/>
    <w:rsid w:val="00FD25E6"/>
    <w:rsid w:val="00FD3769"/>
    <w:rsid w:val="00FD5314"/>
    <w:rsid w:val="00FD56D8"/>
    <w:rsid w:val="00FD63D3"/>
    <w:rsid w:val="00FD645F"/>
    <w:rsid w:val="00FE092A"/>
    <w:rsid w:val="00FE182C"/>
    <w:rsid w:val="00FE376F"/>
    <w:rsid w:val="00FE532B"/>
    <w:rsid w:val="00FE6D4F"/>
    <w:rsid w:val="00FE7156"/>
    <w:rsid w:val="00FE78AA"/>
    <w:rsid w:val="00FF0362"/>
    <w:rsid w:val="00FF0C47"/>
    <w:rsid w:val="00FF1D59"/>
    <w:rsid w:val="00FF24B7"/>
    <w:rsid w:val="00FF4792"/>
    <w:rsid w:val="00FF4F4E"/>
    <w:rsid w:val="00FF512A"/>
    <w:rsid w:val="00FF5345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B91D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endnote reference" w:uiPriority="99"/>
    <w:lsdException w:name="endnote text" w:uiPriority="99"/>
    <w:lsdException w:name="table of authorities" w:semiHidden="0" w:uiPriority="99" w:unhideWhenUsed="0"/>
    <w:lsdException w:name="macro" w:uiPriority="99"/>
    <w:lsdException w:name="toa heading" w:uiPriority="99"/>
    <w:lsdException w:name="List" w:semiHidden="0" w:uiPriority="99" w:unhideWhenUsed="0"/>
    <w:lsdException w:name="List Bullet" w:semiHidden="0" w:uiPriority="99" w:unhideWhenUsed="0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99" w:unhideWhenUsed="0" w:qFormat="1"/>
    <w:lsdException w:name="Closing" w:uiPriority="99"/>
    <w:lsdException w:name="Signature" w:uiPriority="99"/>
    <w:lsdException w:name="List Continue" w:uiPriority="99"/>
    <w:lsdException w:name="List Continue 2" w:semiHidden="0" w:uiPriority="99" w:unhideWhenUsed="0"/>
    <w:lsdException w:name="List Continue 3" w:semiHidden="0" w:uiPriority="99" w:unhideWhenUsed="0"/>
    <w:lsdException w:name="List Continue 4" w:semiHidden="0" w:uiPriority="99" w:unhideWhenUsed="0"/>
    <w:lsdException w:name="List Continue 5" w:semiHidden="0" w:uiPriority="99" w:unhideWhenUsed="0"/>
    <w:lsdException w:name="Message Header" w:uiPriority="99"/>
    <w:lsdException w:name="Subtitle" w:semiHidden="0" w:uiPriority="99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3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ddress" w:uiPriority="99"/>
    <w:lsdException w:name="HTML Preformatted" w:uiPriority="99"/>
    <w:lsdException w:name="No List" w:uiPriority="99"/>
    <w:lsdException w:name="Table Classic 2" w:uiPriority="99"/>
    <w:lsdException w:name="Table Columns 4" w:uiPriority="99"/>
    <w:lsdException w:name="Table Grid 2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Elegant" w:uiPriority="99"/>
    <w:lsdException w:name="Table Professional" w:uiPriority="99"/>
    <w:lsdException w:name="Balloon Text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EAC"/>
    <w:pPr>
      <w:spacing w:before="60" w:after="120" w:line="312" w:lineRule="auto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TextoNivel1"/>
    <w:link w:val="Ttulo1Car"/>
    <w:qFormat/>
    <w:rsid w:val="00D5326A"/>
    <w:pPr>
      <w:pageBreakBefore/>
      <w:numPr>
        <w:numId w:val="3"/>
      </w:numPr>
      <w:pBdr>
        <w:bottom w:val="single" w:sz="12" w:space="1" w:color="000080"/>
      </w:pBdr>
      <w:shd w:val="clear" w:color="auto" w:fill="F3F3F3"/>
      <w:outlineLvl w:val="0"/>
    </w:pPr>
    <w:rPr>
      <w:rFonts w:ascii="Univers" w:hAnsi="Univers"/>
      <w:b/>
      <w:caps/>
      <w:color w:val="000080"/>
      <w:sz w:val="24"/>
      <w:szCs w:val="20"/>
      <w:lang w:val="es-ES_tradnl"/>
    </w:rPr>
  </w:style>
  <w:style w:type="paragraph" w:styleId="Ttulo2">
    <w:name w:val="heading 2"/>
    <w:basedOn w:val="TextoNivel1"/>
    <w:next w:val="TextoNivel1"/>
    <w:link w:val="Ttulo2Car"/>
    <w:qFormat/>
    <w:rsid w:val="00C04899"/>
    <w:pPr>
      <w:keepNext/>
      <w:numPr>
        <w:ilvl w:val="1"/>
        <w:numId w:val="3"/>
      </w:numPr>
      <w:spacing w:line="360" w:lineRule="exact"/>
      <w:outlineLvl w:val="1"/>
    </w:pPr>
    <w:rPr>
      <w:b/>
      <w:bCs/>
      <w:iCs/>
      <w:caps/>
    </w:rPr>
  </w:style>
  <w:style w:type="paragraph" w:styleId="Ttulo3">
    <w:name w:val="heading 3"/>
    <w:basedOn w:val="TextoNivel1"/>
    <w:next w:val="TextoNivel1"/>
    <w:link w:val="Ttulo3Car"/>
    <w:qFormat/>
    <w:rsid w:val="00C04899"/>
    <w:pPr>
      <w:keepNext/>
      <w:numPr>
        <w:ilvl w:val="2"/>
        <w:numId w:val="3"/>
      </w:numPr>
      <w:outlineLvl w:val="2"/>
    </w:pPr>
    <w:rPr>
      <w:rFonts w:cs="Arial"/>
      <w:b/>
      <w:bCs/>
      <w:color w:val="333333"/>
      <w:u w:val="single"/>
    </w:rPr>
  </w:style>
  <w:style w:type="paragraph" w:styleId="Ttulo4">
    <w:name w:val="heading 4"/>
    <w:basedOn w:val="TextoNivel1"/>
    <w:next w:val="TextoNivel1"/>
    <w:link w:val="Ttulo4Car"/>
    <w:qFormat/>
    <w:rsid w:val="001755EF"/>
    <w:pPr>
      <w:keepNext/>
      <w:numPr>
        <w:ilvl w:val="3"/>
        <w:numId w:val="3"/>
      </w:numPr>
      <w:spacing w:line="300" w:lineRule="exact"/>
      <w:outlineLvl w:val="3"/>
    </w:pPr>
    <w:rPr>
      <w:rFonts w:cs="Arial"/>
      <w:b/>
      <w:bCs/>
      <w:color w:val="333333"/>
    </w:rPr>
  </w:style>
  <w:style w:type="paragraph" w:styleId="Ttulo5">
    <w:name w:val="heading 5"/>
    <w:basedOn w:val="TextoNivel1"/>
    <w:next w:val="TextoNivel1"/>
    <w:link w:val="Ttulo5Car"/>
    <w:qFormat/>
    <w:rsid w:val="00AE5271"/>
    <w:pPr>
      <w:numPr>
        <w:ilvl w:val="4"/>
        <w:numId w:val="3"/>
      </w:numPr>
      <w:spacing w:line="280" w:lineRule="exact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qFormat/>
    <w:rsid w:val="001755EF"/>
    <w:pPr>
      <w:numPr>
        <w:ilvl w:val="5"/>
        <w:numId w:val="3"/>
      </w:numPr>
      <w:spacing w:line="280" w:lineRule="exact"/>
      <w:outlineLvl w:val="5"/>
    </w:pPr>
    <w:rPr>
      <w:rFonts w:ascii="Times New Roman" w:hAnsi="Times New Roman"/>
      <w:b/>
      <w:bCs/>
      <w:color w:val="999999"/>
    </w:rPr>
  </w:style>
  <w:style w:type="paragraph" w:styleId="Ttulo7">
    <w:name w:val="heading 7"/>
    <w:basedOn w:val="TextoNivel1"/>
    <w:next w:val="TextoNivel1"/>
    <w:link w:val="Ttulo7Car"/>
    <w:qFormat/>
    <w:rsid w:val="001755EF"/>
    <w:pPr>
      <w:numPr>
        <w:ilvl w:val="6"/>
        <w:numId w:val="3"/>
      </w:numPr>
      <w:outlineLvl w:val="6"/>
    </w:pPr>
    <w:rPr>
      <w:rFonts w:ascii="Times New Roman" w:hAnsi="Times New Roman"/>
      <w:b/>
      <w:i/>
      <w:color w:val="333333"/>
      <w:szCs w:val="22"/>
    </w:rPr>
  </w:style>
  <w:style w:type="paragraph" w:styleId="Ttulo8">
    <w:name w:val="heading 8"/>
    <w:basedOn w:val="Normal"/>
    <w:next w:val="Normal"/>
    <w:link w:val="Ttulo8Car"/>
    <w:qFormat/>
    <w:rsid w:val="001755EF"/>
    <w:pPr>
      <w:numPr>
        <w:ilvl w:val="7"/>
        <w:numId w:val="3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qFormat/>
    <w:rsid w:val="001755EF"/>
    <w:pPr>
      <w:numPr>
        <w:ilvl w:val="8"/>
        <w:numId w:val="3"/>
      </w:numPr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nivel1">
    <w:name w:val="Viñeta nivel 1"/>
    <w:basedOn w:val="TextoNivel1"/>
    <w:rsid w:val="00BF04B3"/>
    <w:pPr>
      <w:numPr>
        <w:numId w:val="4"/>
      </w:numPr>
      <w:spacing w:before="120"/>
    </w:pPr>
  </w:style>
  <w:style w:type="paragraph" w:customStyle="1" w:styleId="SINRELLENAR">
    <w:name w:val="SIN RELLENAR"/>
    <w:basedOn w:val="Normal"/>
    <w:rsid w:val="003E6B24"/>
    <w:pPr>
      <w:shd w:val="clear" w:color="auto" w:fill="FFFF99"/>
      <w:spacing w:before="120" w:line="360" w:lineRule="auto"/>
    </w:pPr>
    <w:rPr>
      <w:b/>
      <w:color w:val="FF6600"/>
      <w:szCs w:val="22"/>
    </w:rPr>
  </w:style>
  <w:style w:type="paragraph" w:customStyle="1" w:styleId="VietaC1">
    <w:name w:val="Viñeta C1"/>
    <w:basedOn w:val="TextoNivel1"/>
    <w:rsid w:val="00B3553E"/>
    <w:pPr>
      <w:numPr>
        <w:numId w:val="5"/>
      </w:numPr>
      <w:spacing w:before="120"/>
    </w:pPr>
  </w:style>
  <w:style w:type="paragraph" w:styleId="TDC1">
    <w:name w:val="toc 1"/>
    <w:basedOn w:val="TDC2"/>
    <w:next w:val="Normal"/>
    <w:autoRedefine/>
    <w:uiPriority w:val="39"/>
    <w:rsid w:val="00FA398E"/>
    <w:pPr>
      <w:spacing w:before="360" w:after="360"/>
    </w:pPr>
    <w:rPr>
      <w:b w:val="0"/>
      <w:bCs w:val="0"/>
      <w:smallCaps w:val="0"/>
      <w:u w:val="single"/>
    </w:rPr>
  </w:style>
  <w:style w:type="paragraph" w:styleId="TDC4">
    <w:name w:val="toc 4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styleId="TDC3">
    <w:name w:val="toc 3"/>
    <w:basedOn w:val="Normal"/>
    <w:next w:val="Normal"/>
    <w:autoRedefine/>
    <w:uiPriority w:val="39"/>
    <w:rsid w:val="00C47956"/>
    <w:pPr>
      <w:spacing w:before="0" w:after="0"/>
      <w:jc w:val="left"/>
    </w:pPr>
    <w:rPr>
      <w:rFonts w:asciiTheme="minorHAnsi" w:hAnsiTheme="minorHAnsi"/>
      <w:smallCaps/>
      <w:szCs w:val="22"/>
    </w:rPr>
  </w:style>
  <w:style w:type="paragraph" w:styleId="TDC2">
    <w:name w:val="toc 2"/>
    <w:basedOn w:val="Normal"/>
    <w:next w:val="Normal"/>
    <w:autoRedefine/>
    <w:uiPriority w:val="39"/>
    <w:rsid w:val="00094650"/>
    <w:pPr>
      <w:spacing w:before="0" w:after="0"/>
      <w:jc w:val="left"/>
    </w:pPr>
    <w:rPr>
      <w:rFonts w:asciiTheme="minorHAnsi" w:hAnsiTheme="minorHAnsi"/>
      <w:b/>
      <w:bCs/>
      <w:smallCaps/>
      <w:szCs w:val="22"/>
    </w:rPr>
  </w:style>
  <w:style w:type="paragraph" w:styleId="TDC5">
    <w:name w:val="toc 5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VietaC2">
    <w:name w:val="Viñeta C2"/>
    <w:basedOn w:val="TextoNivel1"/>
    <w:rsid w:val="00B3553E"/>
    <w:pPr>
      <w:numPr>
        <w:ilvl w:val="1"/>
        <w:numId w:val="5"/>
      </w:numPr>
      <w:spacing w:before="120"/>
    </w:pPr>
  </w:style>
  <w:style w:type="paragraph" w:customStyle="1" w:styleId="TITULOTABLA">
    <w:name w:val="TITULO TABLA"/>
    <w:basedOn w:val="Normal"/>
    <w:rsid w:val="00BE2DEF"/>
    <w:pPr>
      <w:spacing w:before="120" w:line="360" w:lineRule="auto"/>
      <w:ind w:left="229"/>
      <w:jc w:val="center"/>
    </w:pPr>
    <w:rPr>
      <w:rFonts w:ascii="Tahoma" w:hAnsi="Tahoma" w:cs="Tahoma"/>
      <w:b/>
      <w:bCs/>
      <w:color w:val="FFFFFF"/>
      <w:sz w:val="28"/>
      <w:szCs w:val="20"/>
    </w:rPr>
  </w:style>
  <w:style w:type="paragraph" w:styleId="Textoindependiente2">
    <w:name w:val="Body Text 2"/>
    <w:basedOn w:val="Normal"/>
    <w:link w:val="Textoindependiente2Car"/>
    <w:rsid w:val="00355373"/>
    <w:pPr>
      <w:tabs>
        <w:tab w:val="left" w:pos="-1728"/>
        <w:tab w:val="left" w:pos="-1008"/>
        <w:tab w:val="left" w:pos="-288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5328"/>
        <w:tab w:val="left" w:pos="6192"/>
        <w:tab w:val="left" w:pos="6624"/>
        <w:tab w:val="left" w:pos="7056"/>
      </w:tabs>
      <w:suppressAutoHyphens/>
      <w:spacing w:line="360" w:lineRule="auto"/>
      <w:ind w:right="648"/>
    </w:pPr>
    <w:rPr>
      <w:rFonts w:ascii="Tahoma" w:hAnsi="Tahoma"/>
      <w:spacing w:val="-3"/>
      <w:szCs w:val="20"/>
      <w:lang w:val="en-US"/>
    </w:rPr>
  </w:style>
  <w:style w:type="paragraph" w:customStyle="1" w:styleId="EstiloTextonivel1Tahoma">
    <w:name w:val="Estilo Texto nivel 1 + Tahoma"/>
    <w:basedOn w:val="Normal"/>
    <w:rsid w:val="008A3116"/>
    <w:pPr>
      <w:widowControl w:val="0"/>
      <w:tabs>
        <w:tab w:val="left" w:pos="204"/>
      </w:tabs>
      <w:spacing w:after="60" w:line="360" w:lineRule="auto"/>
    </w:pPr>
    <w:rPr>
      <w:snapToGrid w:val="0"/>
    </w:rPr>
  </w:style>
  <w:style w:type="paragraph" w:customStyle="1" w:styleId="VietaC3">
    <w:name w:val="Viñeta C3"/>
    <w:basedOn w:val="TextoNivel1"/>
    <w:rsid w:val="00B3553E"/>
    <w:pPr>
      <w:numPr>
        <w:ilvl w:val="2"/>
        <w:numId w:val="5"/>
      </w:numPr>
      <w:spacing w:before="120"/>
    </w:pPr>
  </w:style>
  <w:style w:type="paragraph" w:customStyle="1" w:styleId="Vietanivel2">
    <w:name w:val="Viñeta nivel 2"/>
    <w:basedOn w:val="TextoNivel1"/>
    <w:rsid w:val="00BF04B3"/>
    <w:pPr>
      <w:numPr>
        <w:ilvl w:val="1"/>
        <w:numId w:val="4"/>
      </w:numPr>
      <w:spacing w:before="120"/>
    </w:pPr>
  </w:style>
  <w:style w:type="paragraph" w:customStyle="1" w:styleId="Vietanivel4">
    <w:name w:val="Viñeta nivel 4"/>
    <w:basedOn w:val="Normal"/>
    <w:rsid w:val="00940F85"/>
    <w:pPr>
      <w:numPr>
        <w:ilvl w:val="3"/>
        <w:numId w:val="2"/>
      </w:numPr>
      <w:spacing w:before="120" w:line="280" w:lineRule="exact"/>
    </w:pPr>
    <w:rPr>
      <w:rFonts w:ascii="Trebuchet MS" w:hAnsi="Trebuchet MS"/>
    </w:rPr>
  </w:style>
  <w:style w:type="paragraph" w:customStyle="1" w:styleId="Vietanivel3">
    <w:name w:val="Viñeta nivel 3"/>
    <w:basedOn w:val="TextoNivel1"/>
    <w:rsid w:val="00BF04B3"/>
    <w:pPr>
      <w:numPr>
        <w:ilvl w:val="2"/>
        <w:numId w:val="4"/>
      </w:numPr>
      <w:spacing w:before="120"/>
    </w:pPr>
  </w:style>
  <w:style w:type="paragraph" w:customStyle="1" w:styleId="Vietanivel5">
    <w:name w:val="Viñeta nivel 5"/>
    <w:basedOn w:val="Normal"/>
    <w:rsid w:val="00940F85"/>
    <w:pPr>
      <w:numPr>
        <w:ilvl w:val="4"/>
        <w:numId w:val="2"/>
      </w:numPr>
      <w:spacing w:before="120" w:line="280" w:lineRule="exact"/>
    </w:pPr>
    <w:rPr>
      <w:rFonts w:ascii="Trebuchet MS" w:hAnsi="Trebuchet MS"/>
      <w:sz w:val="18"/>
      <w:szCs w:val="18"/>
    </w:rPr>
  </w:style>
  <w:style w:type="numbering" w:customStyle="1" w:styleId="EstiloEsquemanumerado16ptNegritaAzulgrisceoRelieve">
    <w:name w:val="Estilo Esquema numerado 16 pt Negrita Azul grisáceo Relieve"/>
    <w:basedOn w:val="Sinlista"/>
    <w:rsid w:val="00D045C2"/>
    <w:pPr>
      <w:numPr>
        <w:numId w:val="1"/>
      </w:numPr>
    </w:pPr>
  </w:style>
  <w:style w:type="paragraph" w:customStyle="1" w:styleId="Abreviaturas">
    <w:name w:val="Abreviaturas"/>
    <w:basedOn w:val="Normal"/>
    <w:rsid w:val="00965968"/>
    <w:pPr>
      <w:widowControl w:val="0"/>
      <w:tabs>
        <w:tab w:val="left" w:pos="-720"/>
      </w:tabs>
      <w:suppressAutoHyphens/>
      <w:spacing w:before="0" w:after="0" w:line="240" w:lineRule="atLeast"/>
    </w:pPr>
    <w:rPr>
      <w:rFonts w:ascii="Courier New" w:hAnsi="Courier New"/>
      <w:b/>
      <w:bCs/>
      <w:snapToGrid w:val="0"/>
      <w:spacing w:val="-2"/>
      <w:lang w:val="es-ES_tradnl"/>
    </w:rPr>
  </w:style>
  <w:style w:type="paragraph" w:customStyle="1" w:styleId="TextoNivel1">
    <w:name w:val="Texto Nivel 1"/>
    <w:basedOn w:val="Normal"/>
    <w:link w:val="TextoNivel1Car"/>
    <w:rsid w:val="00CA65D2"/>
    <w:pPr>
      <w:spacing w:before="240"/>
    </w:pPr>
    <w:rPr>
      <w:rFonts w:ascii="Univers" w:hAnsi="Univers"/>
      <w:szCs w:val="20"/>
      <w:lang w:val="es-ES_tradnl"/>
    </w:rPr>
  </w:style>
  <w:style w:type="paragraph" w:customStyle="1" w:styleId="VietaN2">
    <w:name w:val="Viñeta N2"/>
    <w:basedOn w:val="TextoNivel1"/>
    <w:rsid w:val="00FC5F0A"/>
    <w:pPr>
      <w:numPr>
        <w:ilvl w:val="1"/>
        <w:numId w:val="6"/>
      </w:numPr>
      <w:spacing w:before="120"/>
    </w:pPr>
  </w:style>
  <w:style w:type="paragraph" w:customStyle="1" w:styleId="VietaN1">
    <w:name w:val="Viñeta N1"/>
    <w:basedOn w:val="TextoNivel1"/>
    <w:rsid w:val="00FC5F0A"/>
    <w:pPr>
      <w:numPr>
        <w:numId w:val="6"/>
      </w:numPr>
      <w:spacing w:before="120"/>
    </w:pPr>
  </w:style>
  <w:style w:type="paragraph" w:customStyle="1" w:styleId="VietaN3">
    <w:name w:val="Viñeta N3"/>
    <w:basedOn w:val="TextoNivel1"/>
    <w:rsid w:val="00FC5F0A"/>
    <w:pPr>
      <w:numPr>
        <w:ilvl w:val="2"/>
        <w:numId w:val="6"/>
      </w:numPr>
      <w:spacing w:before="120"/>
    </w:pPr>
  </w:style>
  <w:style w:type="paragraph" w:customStyle="1" w:styleId="TextoNivel2">
    <w:name w:val="Texto Nivel 2"/>
    <w:basedOn w:val="TextoNivel1"/>
    <w:rsid w:val="00940F85"/>
    <w:pPr>
      <w:ind w:left="540"/>
    </w:pPr>
  </w:style>
  <w:style w:type="paragraph" w:customStyle="1" w:styleId="TextoV1">
    <w:name w:val="Texto V1"/>
    <w:basedOn w:val="TextoNivel1"/>
    <w:rsid w:val="00940F85"/>
    <w:pPr>
      <w:ind w:left="540"/>
    </w:pPr>
  </w:style>
  <w:style w:type="paragraph" w:customStyle="1" w:styleId="TextoV2">
    <w:name w:val="Texto V2"/>
    <w:basedOn w:val="TextoNivel1"/>
    <w:rsid w:val="00940F85"/>
    <w:pPr>
      <w:ind w:left="900"/>
    </w:pPr>
  </w:style>
  <w:style w:type="paragraph" w:customStyle="1" w:styleId="TextoV3">
    <w:name w:val="Texto V3"/>
    <w:basedOn w:val="TextoV2"/>
    <w:rsid w:val="00940F85"/>
    <w:pPr>
      <w:ind w:left="1080"/>
    </w:pPr>
  </w:style>
  <w:style w:type="paragraph" w:customStyle="1" w:styleId="TextoNivel0">
    <w:name w:val="Texto Nivel 0"/>
    <w:basedOn w:val="Normal"/>
    <w:rsid w:val="00E165E0"/>
    <w:pPr>
      <w:widowControl w:val="0"/>
      <w:suppressAutoHyphens/>
      <w:spacing w:before="0" w:after="0" w:line="240" w:lineRule="atLeast"/>
    </w:pPr>
    <w:rPr>
      <w:rFonts w:cs="Arial"/>
      <w:snapToGrid w:val="0"/>
      <w:spacing w:val="-2"/>
      <w:lang w:val="es-ES_tradnl"/>
    </w:rPr>
  </w:style>
  <w:style w:type="character" w:customStyle="1" w:styleId="Estilo1">
    <w:name w:val="Estilo1"/>
    <w:rsid w:val="003A46C7"/>
    <w:rPr>
      <w:rFonts w:ascii="Arial" w:hAnsi="Arial"/>
      <w:b/>
    </w:rPr>
  </w:style>
  <w:style w:type="character" w:customStyle="1" w:styleId="Abrev">
    <w:name w:val="Abrev"/>
    <w:rsid w:val="003A46C7"/>
    <w:rPr>
      <w:b/>
      <w:bCs/>
      <w:spacing w:val="-2"/>
      <w:sz w:val="20"/>
    </w:rPr>
  </w:style>
  <w:style w:type="paragraph" w:styleId="Textoindependiente">
    <w:name w:val="Body Text"/>
    <w:basedOn w:val="Normal"/>
    <w:link w:val="TextoindependienteCar1"/>
    <w:rsid w:val="0054476F"/>
  </w:style>
  <w:style w:type="paragraph" w:styleId="TDC6">
    <w:name w:val="toc 6"/>
    <w:basedOn w:val="Normal"/>
    <w:next w:val="Normal"/>
    <w:autoRedefine/>
    <w:uiPriority w:val="39"/>
    <w:rsid w:val="0054476F"/>
    <w:pPr>
      <w:spacing w:before="0" w:after="0"/>
      <w:jc w:val="left"/>
    </w:pPr>
    <w:rPr>
      <w:rFonts w:asciiTheme="minorHAnsi" w:hAnsiTheme="minorHAnsi"/>
      <w:szCs w:val="22"/>
    </w:rPr>
  </w:style>
  <w:style w:type="paragraph" w:styleId="Piedepgina">
    <w:name w:val="footer"/>
    <w:basedOn w:val="Normal"/>
    <w:link w:val="PiedepginaCar"/>
    <w:rsid w:val="0054476F"/>
    <w:pPr>
      <w:tabs>
        <w:tab w:val="center" w:pos="4252"/>
        <w:tab w:val="right" w:pos="8504"/>
      </w:tabs>
      <w:spacing w:after="0"/>
    </w:pPr>
    <w:rPr>
      <w:b/>
      <w:color w:val="808080"/>
      <w:sz w:val="18"/>
      <w:szCs w:val="18"/>
    </w:rPr>
  </w:style>
  <w:style w:type="table" w:styleId="Tablaconcuadrcula">
    <w:name w:val="Table Grid"/>
    <w:aliases w:val="TABLA OFERT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54476F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sz w:val="18"/>
      </w:rPr>
    </w:tblStylePr>
  </w:style>
  <w:style w:type="table" w:customStyle="1" w:styleId="TablaOferta1">
    <w:name w:val="Tabla Oferta 1"/>
    <w:basedOn w:val="Tablanormal"/>
    <w:rsid w:val="0054476F"/>
    <w:pPr>
      <w:jc w:val="center"/>
    </w:pPr>
    <w:rPr>
      <w:rFonts w:ascii="Arial" w:hAnsi="Arial"/>
      <w:sz w:val="18"/>
    </w:rPr>
    <w:tblPr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rPr>
        <w:tblHeader/>
      </w:trPr>
    </w:tblStylePr>
  </w:style>
  <w:style w:type="paragraph" w:customStyle="1" w:styleId="TablaTexto">
    <w:name w:val="Tabla Texto"/>
    <w:basedOn w:val="Normal"/>
    <w:rsid w:val="0054476F"/>
    <w:pPr>
      <w:framePr w:hSpace="141" w:wrap="around" w:vAnchor="text" w:hAnchor="margin" w:xAlign="center" w:y="-38"/>
      <w:widowControl w:val="0"/>
      <w:spacing w:before="120"/>
      <w:jc w:val="center"/>
    </w:pPr>
    <w:rPr>
      <w:sz w:val="18"/>
      <w:szCs w:val="18"/>
    </w:rPr>
  </w:style>
  <w:style w:type="paragraph" w:customStyle="1" w:styleId="EstiloEncabezadotabla">
    <w:name w:val="Estilo Encabezado tabla"/>
    <w:basedOn w:val="Encabezadotabla"/>
    <w:rsid w:val="0054476F"/>
    <w:pPr>
      <w:framePr w:wrap="around"/>
    </w:pPr>
  </w:style>
  <w:style w:type="paragraph" w:customStyle="1" w:styleId="AO">
    <w:name w:val="AÑO"/>
    <w:basedOn w:val="Normal"/>
    <w:rsid w:val="00F911AB"/>
    <w:pPr>
      <w:tabs>
        <w:tab w:val="left" w:pos="1985"/>
      </w:tabs>
      <w:spacing w:before="180" w:after="0"/>
      <w:ind w:left="1985" w:hanging="1985"/>
      <w:jc w:val="left"/>
    </w:pPr>
    <w:rPr>
      <w:b/>
      <w:sz w:val="24"/>
    </w:rPr>
  </w:style>
  <w:style w:type="paragraph" w:customStyle="1" w:styleId="ContratoRef">
    <w:name w:val="ContratoRef"/>
    <w:basedOn w:val="Normal"/>
    <w:rsid w:val="00137EEB"/>
    <w:pPr>
      <w:keepNext/>
      <w:widowControl w:val="0"/>
      <w:tabs>
        <w:tab w:val="left" w:pos="1985"/>
      </w:tabs>
      <w:spacing w:before="300" w:after="0"/>
      <w:ind w:left="1985" w:hanging="1985"/>
      <w:jc w:val="left"/>
    </w:pPr>
    <w:rPr>
      <w:rFonts w:ascii="Verdana" w:hAnsi="Verdana"/>
      <w:b/>
      <w:color w:val="535353"/>
      <w:sz w:val="16"/>
    </w:rPr>
  </w:style>
  <w:style w:type="table" w:styleId="Tablaconcuadrcula3">
    <w:name w:val="Table Grid 3"/>
    <w:basedOn w:val="Tablanormal"/>
    <w:rsid w:val="001B7EC9"/>
    <w:pPr>
      <w:spacing w:before="240" w:after="12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B3553E"/>
  </w:style>
  <w:style w:type="paragraph" w:customStyle="1" w:styleId="ApendiceT4">
    <w:name w:val="Apendice T4"/>
    <w:basedOn w:val="Normal"/>
    <w:rsid w:val="00B3553E"/>
  </w:style>
  <w:style w:type="table" w:styleId="Tablaconlista4">
    <w:name w:val="Table List 4"/>
    <w:basedOn w:val="Tablanormal"/>
    <w:rsid w:val="001B7EC9"/>
    <w:pPr>
      <w:spacing w:before="240"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C13DF9"/>
    <w:pPr>
      <w:spacing w:before="20" w:after="20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/>
        <w:sz w:val="20"/>
      </w:rPr>
      <w:tblPr/>
      <w:tcPr>
        <w:shd w:val="clear" w:color="auto" w:fill="737373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color w:val="FFFFFF"/>
      </w:rPr>
    </w:tblStylePr>
    <w:tblStylePr w:type="nwCell">
      <w:rPr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8E51C3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uiPriority w:val="99"/>
    <w:rsid w:val="00487ED4"/>
    <w:rPr>
      <w:color w:val="0000FF"/>
      <w:u w:val="single"/>
    </w:rPr>
  </w:style>
  <w:style w:type="paragraph" w:styleId="Epgrafe">
    <w:name w:val="caption"/>
    <w:aliases w:val="Estilo Epigrafe"/>
    <w:basedOn w:val="Normal"/>
    <w:next w:val="TextoNivel1"/>
    <w:link w:val="EpgrafeCar"/>
    <w:qFormat/>
    <w:rsid w:val="003C61D2"/>
    <w:pPr>
      <w:numPr>
        <w:numId w:val="7"/>
      </w:numPr>
      <w:spacing w:before="120" w:line="400" w:lineRule="exact"/>
      <w:jc w:val="center"/>
    </w:pPr>
    <w:rPr>
      <w:iCs/>
      <w:sz w:val="18"/>
      <w:szCs w:val="20"/>
    </w:rPr>
  </w:style>
  <w:style w:type="paragraph" w:styleId="Tabladeilustraciones">
    <w:name w:val="table of figures"/>
    <w:basedOn w:val="Normal"/>
    <w:next w:val="Normal"/>
    <w:uiPriority w:val="99"/>
    <w:rsid w:val="00EB44D1"/>
    <w:pPr>
      <w:spacing w:before="0" w:after="0"/>
      <w:jc w:val="left"/>
    </w:pPr>
    <w:rPr>
      <w:rFonts w:asciiTheme="minorHAnsi" w:hAnsiTheme="minorHAnsi"/>
      <w:i/>
      <w:iCs/>
      <w:sz w:val="20"/>
      <w:szCs w:val="20"/>
    </w:rPr>
  </w:style>
  <w:style w:type="paragraph" w:customStyle="1" w:styleId="PORTADA1">
    <w:name w:val="PORTADA1"/>
    <w:basedOn w:val="TextoNivel1"/>
    <w:next w:val="PORTADA2"/>
    <w:rsid w:val="007D1001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332274"/>
    <w:pPr>
      <w:spacing w:before="480" w:after="480"/>
    </w:pPr>
    <w:rPr>
      <w:b w:val="0"/>
      <w:color w:val="333333"/>
      <w:sz w:val="40"/>
      <w:szCs w:val="40"/>
    </w:rPr>
  </w:style>
  <w:style w:type="paragraph" w:customStyle="1" w:styleId="PORTADA3">
    <w:name w:val="PORTADA3"/>
    <w:basedOn w:val="PORTADA1"/>
    <w:rsid w:val="00332274"/>
    <w:rPr>
      <w:b w:val="0"/>
      <w:color w:val="003399"/>
      <w:sz w:val="32"/>
      <w:szCs w:val="32"/>
    </w:rPr>
  </w:style>
  <w:style w:type="paragraph" w:styleId="Encabezado">
    <w:name w:val="header"/>
    <w:basedOn w:val="Normal"/>
    <w:link w:val="EncabezadoCar"/>
    <w:rsid w:val="00CC5B47"/>
    <w:pPr>
      <w:tabs>
        <w:tab w:val="center" w:pos="4252"/>
        <w:tab w:val="right" w:pos="8504"/>
      </w:tabs>
    </w:pPr>
    <w:rPr>
      <w:b/>
      <w:color w:val="808080"/>
    </w:rPr>
  </w:style>
  <w:style w:type="character" w:styleId="Nmerodepgina">
    <w:name w:val="page number"/>
    <w:basedOn w:val="Fuentedeprrafopredeter"/>
    <w:rsid w:val="0017311E"/>
  </w:style>
  <w:style w:type="paragraph" w:customStyle="1" w:styleId="registros">
    <w:name w:val="registros"/>
    <w:basedOn w:val="Normal"/>
    <w:next w:val="Normal"/>
    <w:rsid w:val="00497911"/>
    <w:pPr>
      <w:tabs>
        <w:tab w:val="left" w:pos="284"/>
      </w:tabs>
      <w:spacing w:before="0" w:after="0"/>
      <w:ind w:right="-284"/>
      <w:jc w:val="center"/>
      <w:outlineLvl w:val="0"/>
    </w:pPr>
    <w:rPr>
      <w:rFonts w:cs="Arial"/>
      <w:b/>
      <w:sz w:val="28"/>
    </w:rPr>
  </w:style>
  <w:style w:type="paragraph" w:customStyle="1" w:styleId="heading7">
    <w:name w:val="heading7"/>
    <w:aliases w:val="3"/>
    <w:basedOn w:val="Normal"/>
    <w:next w:val="Normal"/>
    <w:rsid w:val="00497911"/>
    <w:pPr>
      <w:keepNext/>
      <w:spacing w:before="0" w:after="0"/>
      <w:jc w:val="left"/>
      <w:outlineLvl w:val="2"/>
    </w:pPr>
    <w:rPr>
      <w:rFonts w:ascii="Times New Roman" w:hAnsi="Times New Roman"/>
      <w:b/>
      <w:bCs/>
      <w:i/>
      <w:iCs/>
      <w:snapToGrid w:val="0"/>
      <w:szCs w:val="20"/>
    </w:rPr>
  </w:style>
  <w:style w:type="character" w:customStyle="1" w:styleId="TextoNivel1Car">
    <w:name w:val="Texto Nivel 1 Car"/>
    <w:link w:val="TextoNivel1"/>
    <w:rsid w:val="00CA65D2"/>
    <w:rPr>
      <w:rFonts w:ascii="Univers" w:hAnsi="Univers"/>
      <w:lang w:val="es-ES_tradnl" w:eastAsia="es-ES" w:bidi="ar-SA"/>
    </w:rPr>
  </w:style>
  <w:style w:type="character" w:customStyle="1" w:styleId="Ttulo2Car">
    <w:name w:val="Título 2 Car"/>
    <w:link w:val="Ttulo2"/>
    <w:rsid w:val="00C04899"/>
    <w:rPr>
      <w:rFonts w:ascii="Univers" w:hAnsi="Univers"/>
      <w:b/>
      <w:bCs/>
      <w:iCs/>
      <w:caps/>
      <w:sz w:val="22"/>
      <w:lang w:val="es-ES_tradnl"/>
    </w:rPr>
  </w:style>
  <w:style w:type="table" w:customStyle="1" w:styleId="TablaMTec">
    <w:name w:val="TablaMTec"/>
    <w:basedOn w:val="Tablabsica1"/>
    <w:rsid w:val="009006D3"/>
    <w:pPr>
      <w:spacing w:before="60" w:after="60"/>
    </w:pPr>
    <w:rPr>
      <w:rFonts w:ascii="Univers" w:hAnsi="Univers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CG Times (WN)" w:hAnsi="CG Times (WN)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color w:val="FFFFFF"/>
        <w:sz w:val="20"/>
      </w:rPr>
    </w:tblStylePr>
    <w:tblStylePr w:type="nwCell">
      <w:rPr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C13DF9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rsid w:val="00B10A30"/>
    <w:rPr>
      <w:szCs w:val="20"/>
    </w:rPr>
  </w:style>
  <w:style w:type="table" w:styleId="Tablabsica1">
    <w:name w:val="Table Simple 1"/>
    <w:basedOn w:val="Tablanormal"/>
    <w:rsid w:val="009006D3"/>
    <w:pPr>
      <w:spacing w:before="120"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link w:val="Textonotapie"/>
    <w:rsid w:val="00B10A30"/>
    <w:rPr>
      <w:rFonts w:ascii="Univers" w:hAnsi="Univers"/>
    </w:rPr>
  </w:style>
  <w:style w:type="character" w:styleId="Refdenotaalpie">
    <w:name w:val="footnote reference"/>
    <w:rsid w:val="00B10A30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4B6551"/>
    <w:pPr>
      <w:spacing w:before="0"/>
      <w:ind w:left="283"/>
    </w:pPr>
    <w:rPr>
      <w:rFonts w:ascii="Univers" w:hAnsi="Univers"/>
      <w:szCs w:val="22"/>
    </w:rPr>
  </w:style>
  <w:style w:type="character" w:customStyle="1" w:styleId="SangradetextonormalCar">
    <w:name w:val="Sangría de texto normal Car"/>
    <w:link w:val="Sangradetextonormal"/>
    <w:rsid w:val="004B6551"/>
    <w:rPr>
      <w:rFonts w:ascii="Univers" w:hAnsi="Univers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5F41CC"/>
    <w:pPr>
      <w:spacing w:before="0" w:line="480" w:lineRule="auto"/>
      <w:ind w:left="283"/>
    </w:pPr>
    <w:rPr>
      <w:rFonts w:ascii="Univers" w:hAnsi="Univers"/>
      <w:szCs w:val="22"/>
    </w:rPr>
  </w:style>
  <w:style w:type="character" w:customStyle="1" w:styleId="Sangra2detindependienteCar">
    <w:name w:val="Sangría 2 de t. independiente Car"/>
    <w:link w:val="Sangra2detindependiente"/>
    <w:rsid w:val="005F41CC"/>
    <w:rPr>
      <w:rFonts w:ascii="Univers" w:hAnsi="Univers"/>
      <w:sz w:val="22"/>
      <w:szCs w:val="22"/>
    </w:rPr>
  </w:style>
  <w:style w:type="table" w:styleId="Tablaconlista3">
    <w:name w:val="Table List 3"/>
    <w:basedOn w:val="Tablanormal"/>
    <w:rsid w:val="003963FE"/>
    <w:pPr>
      <w:spacing w:before="6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link w:val="Ttulo1"/>
    <w:rsid w:val="007D251F"/>
    <w:rPr>
      <w:rFonts w:ascii="Univers" w:hAnsi="Univers"/>
      <w:b/>
      <w:caps/>
      <w:color w:val="000080"/>
      <w:sz w:val="24"/>
      <w:shd w:val="clear" w:color="auto" w:fill="F3F3F3"/>
      <w:lang w:val="es-ES_tradnl"/>
    </w:rPr>
  </w:style>
  <w:style w:type="character" w:styleId="nfasisintenso">
    <w:name w:val="Intense Emphasis"/>
    <w:uiPriority w:val="21"/>
    <w:qFormat/>
    <w:rsid w:val="00F10045"/>
    <w:rPr>
      <w:b/>
      <w:bCs/>
      <w:i/>
      <w:iCs/>
      <w:color w:val="4F81BD"/>
    </w:rPr>
  </w:style>
  <w:style w:type="character" w:customStyle="1" w:styleId="EncabezadoCar">
    <w:name w:val="Encabezado Car"/>
    <w:link w:val="Encabezado"/>
    <w:rsid w:val="00D1715D"/>
    <w:rPr>
      <w:rFonts w:ascii="Calibri" w:hAnsi="Calibri"/>
      <w:b/>
      <w:color w:val="808080"/>
      <w:szCs w:val="24"/>
    </w:rPr>
  </w:style>
  <w:style w:type="paragraph" w:styleId="Textodeglobo">
    <w:name w:val="Balloon Text"/>
    <w:basedOn w:val="Normal"/>
    <w:link w:val="TextodegloboCar"/>
    <w:rsid w:val="00D171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171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D23"/>
    <w:pPr>
      <w:ind w:left="720"/>
      <w:contextualSpacing/>
    </w:pPr>
  </w:style>
  <w:style w:type="character" w:customStyle="1" w:styleId="PiedepginaCar">
    <w:name w:val="Pie de página Car"/>
    <w:link w:val="Piedepgina"/>
    <w:rsid w:val="002605F5"/>
    <w:rPr>
      <w:rFonts w:ascii="Calibri" w:hAnsi="Calibri"/>
      <w:b/>
      <w:color w:val="808080"/>
      <w:sz w:val="18"/>
      <w:szCs w:val="18"/>
    </w:rPr>
  </w:style>
  <w:style w:type="paragraph" w:customStyle="1" w:styleId="MTemaNormal">
    <w:name w:val="MTemaNormal"/>
    <w:basedOn w:val="Normal"/>
    <w:rsid w:val="002605F5"/>
    <w:p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60" w:line="360" w:lineRule="auto"/>
      <w:ind w:left="567"/>
    </w:pPr>
    <w:rPr>
      <w:rFonts w:ascii="Verdana" w:hAnsi="Verdana" w:cs="Arial"/>
    </w:rPr>
  </w:style>
  <w:style w:type="paragraph" w:customStyle="1" w:styleId="estilo">
    <w:name w:val="estilo"/>
    <w:basedOn w:val="Encabezado"/>
    <w:rsid w:val="002605F5"/>
    <w:pPr>
      <w:tabs>
        <w:tab w:val="clear" w:pos="4252"/>
        <w:tab w:val="clear" w:pos="8504"/>
        <w:tab w:val="left" w:pos="851"/>
        <w:tab w:val="left" w:pos="1418"/>
        <w:tab w:val="left" w:pos="1985"/>
        <w:tab w:val="left" w:pos="2552"/>
        <w:tab w:val="center" w:pos="4320"/>
        <w:tab w:val="right" w:pos="8640"/>
        <w:tab w:val="right" w:leader="dot" w:pos="9072"/>
      </w:tabs>
      <w:spacing w:before="0" w:after="0" w:line="360" w:lineRule="auto"/>
    </w:pPr>
    <w:rPr>
      <w:rFonts w:ascii="Univers" w:hAnsi="Univers"/>
      <w:b w:val="0"/>
      <w:color w:val="auto"/>
      <w:szCs w:val="2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3C61D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  <w:style w:type="paragraph" w:customStyle="1" w:styleId="Ilustracion">
    <w:name w:val="Ilustracion"/>
    <w:basedOn w:val="Normal"/>
    <w:next w:val="Normal"/>
    <w:link w:val="IlustracionCar"/>
    <w:autoRedefine/>
    <w:qFormat/>
    <w:rsid w:val="00D61900"/>
    <w:pPr>
      <w:numPr>
        <w:numId w:val="8"/>
      </w:num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0" w:line="240" w:lineRule="exact"/>
      <w:ind w:left="113" w:hanging="113"/>
      <w:jc w:val="center"/>
    </w:pPr>
    <w:rPr>
      <w:rFonts w:asciiTheme="minorHAnsi" w:hAnsiTheme="minorHAnsi"/>
      <w:color w:val="A6A6A6"/>
      <w:szCs w:val="20"/>
    </w:rPr>
  </w:style>
  <w:style w:type="character" w:customStyle="1" w:styleId="EstiloVerdana">
    <w:name w:val="Estilo Verdana"/>
    <w:rsid w:val="0075288F"/>
    <w:rPr>
      <w:rFonts w:ascii="Verdana" w:hAnsi="Verdana"/>
    </w:rPr>
  </w:style>
  <w:style w:type="character" w:styleId="Textodelmarcadordeposicin">
    <w:name w:val="Placeholder Text"/>
    <w:basedOn w:val="Fuentedeprrafopredeter"/>
    <w:uiPriority w:val="99"/>
    <w:semiHidden/>
    <w:rsid w:val="00F369A8"/>
    <w:rPr>
      <w:color w:val="808080"/>
    </w:rPr>
  </w:style>
  <w:style w:type="paragraph" w:styleId="TDC7">
    <w:name w:val="toc 7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8">
    <w:name w:val="toc 8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9">
    <w:name w:val="toc 9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PiedeIlustracion">
    <w:name w:val="Pie de Ilustracion"/>
    <w:basedOn w:val="Epgrafe"/>
    <w:link w:val="PiedeIlustracionCar"/>
    <w:qFormat/>
    <w:rsid w:val="004656AB"/>
    <w:pPr>
      <w:numPr>
        <w:numId w:val="0"/>
      </w:numPr>
      <w:spacing w:before="0" w:after="240" w:line="240" w:lineRule="auto"/>
    </w:pPr>
    <w:rPr>
      <w:sz w:val="16"/>
    </w:rPr>
  </w:style>
  <w:style w:type="character" w:customStyle="1" w:styleId="PiedeIlustracionCar">
    <w:name w:val="Pie de Ilustracion Car"/>
    <w:basedOn w:val="Fuentedeprrafopredeter"/>
    <w:link w:val="PiedeIlustracion"/>
    <w:rsid w:val="004656AB"/>
    <w:rPr>
      <w:rFonts w:ascii="Arial" w:hAnsi="Arial"/>
      <w:iCs/>
      <w:sz w:val="16"/>
    </w:rPr>
  </w:style>
  <w:style w:type="paragraph" w:customStyle="1" w:styleId="TextoTabla">
    <w:name w:val="Texto Tabla"/>
    <w:basedOn w:val="Normal"/>
    <w:link w:val="TextoTablaCar"/>
    <w:qFormat/>
    <w:rsid w:val="000B4F68"/>
    <w:pPr>
      <w:spacing w:before="0" w:after="0"/>
    </w:pPr>
    <w:rPr>
      <w:sz w:val="20"/>
      <w:szCs w:val="20"/>
    </w:rPr>
  </w:style>
  <w:style w:type="character" w:customStyle="1" w:styleId="TextoTablaCar">
    <w:name w:val="Texto Tabla Car"/>
    <w:basedOn w:val="Fuentedeprrafopredeter"/>
    <w:link w:val="TextoTabla"/>
    <w:rsid w:val="000B4F68"/>
    <w:rPr>
      <w:rFonts w:ascii="Arial" w:hAnsi="Arial"/>
    </w:rPr>
  </w:style>
  <w:style w:type="character" w:customStyle="1" w:styleId="Ttulo3Car">
    <w:name w:val="Título 3 Car"/>
    <w:basedOn w:val="Fuentedeprrafopredeter"/>
    <w:link w:val="Ttulo3"/>
    <w:locked/>
    <w:rsid w:val="004656AB"/>
    <w:rPr>
      <w:rFonts w:ascii="Univers" w:hAnsi="Univers" w:cs="Arial"/>
      <w:b/>
      <w:bCs/>
      <w:color w:val="333333"/>
      <w:sz w:val="22"/>
      <w:u w:val="single"/>
      <w:lang w:val="es-ES_tradnl"/>
    </w:rPr>
  </w:style>
  <w:style w:type="character" w:customStyle="1" w:styleId="Ttulo4Car">
    <w:name w:val="Título 4 Car"/>
    <w:basedOn w:val="Fuentedeprrafopredeter"/>
    <w:link w:val="Ttulo4"/>
    <w:locked/>
    <w:rsid w:val="004656AB"/>
    <w:rPr>
      <w:rFonts w:ascii="Univers" w:hAnsi="Univers" w:cs="Arial"/>
      <w:b/>
      <w:bCs/>
      <w:color w:val="333333"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locked/>
    <w:rsid w:val="004656AB"/>
    <w:rPr>
      <w:rFonts w:ascii="Univers" w:hAnsi="Univers"/>
      <w:b/>
      <w:bCs/>
      <w:i/>
      <w:iCs/>
      <w:sz w:val="22"/>
      <w:lang w:val="es-ES_tradnl"/>
    </w:rPr>
  </w:style>
  <w:style w:type="character" w:customStyle="1" w:styleId="Ttulo6Car">
    <w:name w:val="Título 6 Car"/>
    <w:basedOn w:val="Fuentedeprrafopredeter"/>
    <w:link w:val="Ttulo6"/>
    <w:locked/>
    <w:rsid w:val="004656AB"/>
    <w:rPr>
      <w:b/>
      <w:bCs/>
      <w:color w:val="999999"/>
      <w:sz w:val="22"/>
      <w:szCs w:val="24"/>
    </w:rPr>
  </w:style>
  <w:style w:type="character" w:customStyle="1" w:styleId="Ttulo7Car">
    <w:name w:val="Título 7 Car"/>
    <w:basedOn w:val="Fuentedeprrafopredeter"/>
    <w:link w:val="Ttulo7"/>
    <w:locked/>
    <w:rsid w:val="004656AB"/>
    <w:rPr>
      <w:b/>
      <w:i/>
      <w:color w:val="333333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locked/>
    <w:rsid w:val="004656AB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locked/>
    <w:rsid w:val="004656AB"/>
    <w:rPr>
      <w:rFonts w:ascii="Arial" w:hAnsi="Arial" w:cs="Arial"/>
      <w:sz w:val="22"/>
      <w:szCs w:val="22"/>
    </w:rPr>
  </w:style>
  <w:style w:type="paragraph" w:styleId="Mapadeldocumento">
    <w:name w:val="Document Map"/>
    <w:basedOn w:val="Normal"/>
    <w:link w:val="MapadeldocumentoCar"/>
    <w:uiPriority w:val="99"/>
    <w:rsid w:val="004656AB"/>
    <w:pPr>
      <w:shd w:val="clear" w:color="auto" w:fill="000080"/>
      <w:spacing w:after="240"/>
      <w:ind w:firstLine="284"/>
    </w:pPr>
    <w:rPr>
      <w:rFonts w:ascii="Tahoma" w:hAnsi="Tahoma"/>
      <w:sz w:val="18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656AB"/>
    <w:rPr>
      <w:rFonts w:ascii="Tahoma" w:hAnsi="Tahoma"/>
      <w:sz w:val="18"/>
      <w:shd w:val="clear" w:color="auto" w:fill="000080"/>
    </w:rPr>
  </w:style>
  <w:style w:type="paragraph" w:customStyle="1" w:styleId="Textodenotaalpie">
    <w:name w:val="Texto de nota al pie"/>
    <w:basedOn w:val="Normal"/>
    <w:uiPriority w:val="99"/>
    <w:rsid w:val="004656A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paragraph" w:customStyle="1" w:styleId="Textodenotaalfinal">
    <w:name w:val="Texto de nota al final"/>
    <w:basedOn w:val="Normal"/>
    <w:uiPriority w:val="99"/>
    <w:rsid w:val="004656A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character" w:customStyle="1" w:styleId="MAT">
    <w:name w:val="MAT"/>
    <w:uiPriority w:val="99"/>
    <w:rsid w:val="004656AB"/>
    <w:rPr>
      <w:sz w:val="20"/>
    </w:rPr>
  </w:style>
  <w:style w:type="paragraph" w:customStyle="1" w:styleId="TAB1">
    <w:name w:val="TAB1"/>
    <w:uiPriority w:val="99"/>
    <w:rsid w:val="004656AB"/>
    <w:pPr>
      <w:widowControl w:val="0"/>
      <w:tabs>
        <w:tab w:val="left" w:pos="566"/>
        <w:tab w:val="left" w:pos="1575"/>
        <w:tab w:val="left" w:pos="2006"/>
        <w:tab w:val="left" w:pos="2726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2">
    <w:name w:val="TAB2"/>
    <w:uiPriority w:val="99"/>
    <w:rsid w:val="004656AB"/>
    <w:pPr>
      <w:widowControl w:val="0"/>
      <w:tabs>
        <w:tab w:val="left" w:pos="566"/>
        <w:tab w:val="left" w:pos="1864"/>
        <w:tab w:val="left" w:pos="2295"/>
        <w:tab w:val="left" w:pos="3015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3">
    <w:name w:val="TAB3"/>
    <w:uiPriority w:val="99"/>
    <w:rsid w:val="004656AB"/>
    <w:pPr>
      <w:widowControl w:val="0"/>
      <w:tabs>
        <w:tab w:val="left" w:pos="566"/>
        <w:tab w:val="left" w:pos="2149"/>
        <w:tab w:val="left" w:pos="2584"/>
        <w:tab w:val="left" w:pos="3304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umento4">
    <w:name w:val="Documento 4"/>
    <w:uiPriority w:val="99"/>
    <w:rsid w:val="004656AB"/>
    <w:rPr>
      <w:b/>
      <w:i/>
      <w:sz w:val="20"/>
    </w:rPr>
  </w:style>
  <w:style w:type="character" w:customStyle="1" w:styleId="Bibliogr">
    <w:name w:val="Bibliogr."/>
    <w:uiPriority w:val="99"/>
    <w:rsid w:val="004656AB"/>
  </w:style>
  <w:style w:type="character" w:customStyle="1" w:styleId="Documento5">
    <w:name w:val="Documento 5"/>
    <w:uiPriority w:val="99"/>
    <w:rsid w:val="004656AB"/>
  </w:style>
  <w:style w:type="character" w:customStyle="1" w:styleId="Documento2">
    <w:name w:val="Documento 2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o6">
    <w:name w:val="Documento 6"/>
    <w:uiPriority w:val="99"/>
    <w:rsid w:val="004656AB"/>
  </w:style>
  <w:style w:type="character" w:customStyle="1" w:styleId="Documento7">
    <w:name w:val="Documento 7"/>
    <w:uiPriority w:val="99"/>
    <w:rsid w:val="004656AB"/>
  </w:style>
  <w:style w:type="character" w:customStyle="1" w:styleId="Documento8">
    <w:name w:val="Documento 8"/>
    <w:uiPriority w:val="99"/>
    <w:rsid w:val="004656AB"/>
  </w:style>
  <w:style w:type="character" w:customStyle="1" w:styleId="Documento3">
    <w:name w:val="Documento 3"/>
    <w:uiPriority w:val="99"/>
    <w:rsid w:val="004656AB"/>
    <w:rPr>
      <w:rFonts w:ascii="Univers" w:hAnsi="Univers"/>
      <w:sz w:val="20"/>
      <w:lang w:val="en-US"/>
    </w:rPr>
  </w:style>
  <w:style w:type="character" w:customStyle="1" w:styleId="Prder1">
    <w:name w:val="Pár. der. 1"/>
    <w:uiPriority w:val="99"/>
    <w:rsid w:val="004656AB"/>
  </w:style>
  <w:style w:type="character" w:customStyle="1" w:styleId="Prder2">
    <w:name w:val="Pár. der. 2"/>
    <w:uiPriority w:val="99"/>
    <w:rsid w:val="004656AB"/>
  </w:style>
  <w:style w:type="character" w:customStyle="1" w:styleId="Prder3">
    <w:name w:val="Pár. der. 3"/>
    <w:uiPriority w:val="99"/>
    <w:rsid w:val="004656AB"/>
  </w:style>
  <w:style w:type="character" w:customStyle="1" w:styleId="Prder4">
    <w:name w:val="Pár. der. 4"/>
    <w:uiPriority w:val="99"/>
    <w:rsid w:val="004656AB"/>
  </w:style>
  <w:style w:type="paragraph" w:customStyle="1" w:styleId="Documento1">
    <w:name w:val="Documento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Prder5">
    <w:name w:val="Pár. der. 5"/>
    <w:uiPriority w:val="99"/>
    <w:rsid w:val="004656AB"/>
  </w:style>
  <w:style w:type="character" w:customStyle="1" w:styleId="Prder6">
    <w:name w:val="Pár. der. 6"/>
    <w:uiPriority w:val="99"/>
    <w:rsid w:val="004656AB"/>
  </w:style>
  <w:style w:type="character" w:customStyle="1" w:styleId="Prder7">
    <w:name w:val="Pár. der. 7"/>
    <w:uiPriority w:val="99"/>
    <w:rsid w:val="004656AB"/>
  </w:style>
  <w:style w:type="character" w:customStyle="1" w:styleId="Prder8">
    <w:name w:val="Pár. der. 8"/>
    <w:uiPriority w:val="99"/>
    <w:rsid w:val="004656AB"/>
  </w:style>
  <w:style w:type="character" w:customStyle="1" w:styleId="Tcnico2">
    <w:name w:val="Técnico 2"/>
    <w:uiPriority w:val="99"/>
    <w:rsid w:val="004656AB"/>
    <w:rPr>
      <w:rFonts w:ascii="Univers" w:hAnsi="Univers"/>
      <w:sz w:val="20"/>
      <w:lang w:val="en-US"/>
    </w:rPr>
  </w:style>
  <w:style w:type="character" w:customStyle="1" w:styleId="Tcnico3">
    <w:name w:val="Técnico 3"/>
    <w:uiPriority w:val="99"/>
    <w:rsid w:val="004656AB"/>
    <w:rPr>
      <w:rFonts w:ascii="Univers" w:hAnsi="Univers"/>
      <w:sz w:val="20"/>
      <w:lang w:val="en-US"/>
    </w:rPr>
  </w:style>
  <w:style w:type="character" w:customStyle="1" w:styleId="Tcnico4">
    <w:name w:val="Técnico 4"/>
    <w:uiPriority w:val="99"/>
    <w:rsid w:val="004656AB"/>
  </w:style>
  <w:style w:type="character" w:customStyle="1" w:styleId="Tcnico1">
    <w:name w:val="Técnico 1"/>
    <w:uiPriority w:val="99"/>
    <w:rsid w:val="004656AB"/>
    <w:rPr>
      <w:rFonts w:ascii="Univers" w:hAnsi="Univers"/>
      <w:sz w:val="20"/>
      <w:lang w:val="en-US"/>
    </w:rPr>
  </w:style>
  <w:style w:type="character" w:customStyle="1" w:styleId="Inicdoc">
    <w:name w:val="Inic. doc."/>
    <w:uiPriority w:val="99"/>
    <w:rsid w:val="004656AB"/>
  </w:style>
  <w:style w:type="character" w:customStyle="1" w:styleId="Tcnico5">
    <w:name w:val="Técnico 5"/>
    <w:uiPriority w:val="99"/>
    <w:rsid w:val="004656AB"/>
  </w:style>
  <w:style w:type="character" w:customStyle="1" w:styleId="Tcnico6">
    <w:name w:val="Técnico 6"/>
    <w:uiPriority w:val="99"/>
    <w:rsid w:val="004656AB"/>
  </w:style>
  <w:style w:type="character" w:customStyle="1" w:styleId="Tcnico7">
    <w:name w:val="Técnico 7"/>
    <w:uiPriority w:val="99"/>
    <w:rsid w:val="004656AB"/>
  </w:style>
  <w:style w:type="character" w:customStyle="1" w:styleId="Tcnico8">
    <w:name w:val="Técnico 8"/>
    <w:uiPriority w:val="99"/>
    <w:rsid w:val="004656AB"/>
  </w:style>
  <w:style w:type="character" w:customStyle="1" w:styleId="Inicestt">
    <w:name w:val="Inic. est. t"/>
    <w:uiPriority w:val="99"/>
    <w:rsid w:val="004656AB"/>
    <w:rPr>
      <w:rFonts w:ascii="Univers" w:hAnsi="Univers"/>
      <w:sz w:val="20"/>
      <w:lang w:val="en-US"/>
    </w:rPr>
  </w:style>
  <w:style w:type="character" w:customStyle="1" w:styleId="1">
    <w:name w:val="1"/>
    <w:uiPriority w:val="99"/>
    <w:rsid w:val="004656AB"/>
    <w:rPr>
      <w:rFonts w:ascii="Univers" w:hAnsi="Univers"/>
      <w:sz w:val="20"/>
      <w:lang w:val="en-US"/>
    </w:rPr>
  </w:style>
  <w:style w:type="paragraph" w:customStyle="1" w:styleId="INDICE1">
    <w:name w:val="INDICE 1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2">
    <w:name w:val="INDICE 2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Sinnombre1">
    <w:name w:val="Sin nombre 1"/>
    <w:uiPriority w:val="99"/>
    <w:rsid w:val="004656AB"/>
    <w:rPr>
      <w:rFonts w:ascii="Univers" w:hAnsi="Univers"/>
      <w:sz w:val="20"/>
      <w:lang w:val="en-US"/>
    </w:rPr>
  </w:style>
  <w:style w:type="paragraph" w:customStyle="1" w:styleId="INDICE3">
    <w:name w:val="INDICE 3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4">
    <w:name w:val="INDICE 4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FormatInh8">
    <w:name w:val="FormatInh 8"/>
    <w:uiPriority w:val="99"/>
    <w:rsid w:val="004656AB"/>
  </w:style>
  <w:style w:type="character" w:customStyle="1" w:styleId="FormatInh5">
    <w:name w:val="FormatInh 5"/>
    <w:uiPriority w:val="99"/>
    <w:rsid w:val="004656AB"/>
  </w:style>
  <w:style w:type="character" w:customStyle="1" w:styleId="FormatInh6">
    <w:name w:val="FormatInh 6"/>
    <w:uiPriority w:val="99"/>
    <w:rsid w:val="004656AB"/>
  </w:style>
  <w:style w:type="character" w:customStyle="1" w:styleId="FormatInh2">
    <w:name w:val="FormatInh 2"/>
    <w:uiPriority w:val="99"/>
    <w:rsid w:val="004656AB"/>
    <w:rPr>
      <w:rFonts w:ascii="Univers" w:hAnsi="Univers"/>
      <w:sz w:val="20"/>
      <w:lang w:val="en-US"/>
    </w:rPr>
  </w:style>
  <w:style w:type="character" w:customStyle="1" w:styleId="FormatInh7">
    <w:name w:val="FormatInh 7"/>
    <w:uiPriority w:val="99"/>
    <w:rsid w:val="004656AB"/>
  </w:style>
  <w:style w:type="character" w:customStyle="1" w:styleId="Bblgraphie">
    <w:name w:val="Bblgraphie"/>
    <w:uiPriority w:val="99"/>
    <w:rsid w:val="004656AB"/>
  </w:style>
  <w:style w:type="character" w:customStyle="1" w:styleId="AbsNrRechts1">
    <w:name w:val="AbsNrRechts 1"/>
    <w:uiPriority w:val="99"/>
    <w:rsid w:val="004656AB"/>
  </w:style>
  <w:style w:type="character" w:customStyle="1" w:styleId="AbsNrRechts2">
    <w:name w:val="AbsNrRechts 2"/>
    <w:uiPriority w:val="99"/>
    <w:rsid w:val="004656AB"/>
  </w:style>
  <w:style w:type="character" w:customStyle="1" w:styleId="FormatInh3">
    <w:name w:val="FormatInh 3"/>
    <w:uiPriority w:val="99"/>
    <w:rsid w:val="004656AB"/>
    <w:rPr>
      <w:rFonts w:ascii="Univers" w:hAnsi="Univers"/>
      <w:sz w:val="20"/>
      <w:lang w:val="en-US"/>
    </w:rPr>
  </w:style>
  <w:style w:type="character" w:customStyle="1" w:styleId="AbsNrRechts3">
    <w:name w:val="AbsNrRechts 3"/>
    <w:uiPriority w:val="99"/>
    <w:rsid w:val="004656AB"/>
  </w:style>
  <w:style w:type="character" w:customStyle="1" w:styleId="AbsNrRechts4">
    <w:name w:val="AbsNrRechts 4"/>
    <w:uiPriority w:val="99"/>
    <w:rsid w:val="004656AB"/>
  </w:style>
  <w:style w:type="character" w:customStyle="1" w:styleId="AbsNrRechts5">
    <w:name w:val="AbsNrRechts 5"/>
    <w:uiPriority w:val="99"/>
    <w:rsid w:val="004656AB"/>
  </w:style>
  <w:style w:type="character" w:customStyle="1" w:styleId="AbsNrRechts6">
    <w:name w:val="AbsNrRechts 6"/>
    <w:uiPriority w:val="99"/>
    <w:rsid w:val="004656AB"/>
  </w:style>
  <w:style w:type="character" w:customStyle="1" w:styleId="AbsNrRechts7">
    <w:name w:val="AbsNrRechts 7"/>
    <w:uiPriority w:val="99"/>
    <w:rsid w:val="004656AB"/>
  </w:style>
  <w:style w:type="character" w:customStyle="1" w:styleId="AbsNrRechts8">
    <w:name w:val="AbsNrRechts 8"/>
    <w:uiPriority w:val="99"/>
    <w:rsid w:val="004656AB"/>
  </w:style>
  <w:style w:type="paragraph" w:customStyle="1" w:styleId="FormatInh1">
    <w:name w:val="FormatInh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FormatInh4">
    <w:name w:val="FormatInh 4"/>
    <w:uiPriority w:val="99"/>
    <w:rsid w:val="004656AB"/>
    <w:rPr>
      <w:b/>
      <w:i/>
      <w:sz w:val="20"/>
    </w:rPr>
  </w:style>
  <w:style w:type="character" w:customStyle="1" w:styleId="MarkInhalt">
    <w:name w:val="MarkInhalt"/>
    <w:uiPriority w:val="99"/>
    <w:rsid w:val="004656AB"/>
  </w:style>
  <w:style w:type="character" w:customStyle="1" w:styleId="Vordruck">
    <w:name w:val="Vordruck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1">
    <w:name w:val="espec.esq 1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2">
    <w:name w:val="espec.esq 2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5">
    <w:name w:val="espec.esq 5"/>
    <w:uiPriority w:val="99"/>
    <w:rsid w:val="004656AB"/>
  </w:style>
  <w:style w:type="character" w:customStyle="1" w:styleId="ESQFAC">
    <w:name w:val="ESQFAC"/>
    <w:uiPriority w:val="99"/>
    <w:rsid w:val="004656AB"/>
    <w:rPr>
      <w:rFonts w:ascii="Univers" w:hAnsi="Univers"/>
      <w:sz w:val="20"/>
      <w:lang w:val="en-US"/>
    </w:rPr>
  </w:style>
  <w:style w:type="character" w:customStyle="1" w:styleId="TIPOS">
    <w:name w:val="TIPOS"/>
    <w:uiPriority w:val="99"/>
    <w:rsid w:val="004656AB"/>
  </w:style>
  <w:style w:type="character" w:customStyle="1" w:styleId="FACTOR">
    <w:name w:val="FACTOR"/>
    <w:uiPriority w:val="99"/>
    <w:rsid w:val="004656AB"/>
  </w:style>
  <w:style w:type="character" w:customStyle="1" w:styleId="EFA1">
    <w:name w:val="EFA 1"/>
    <w:uiPriority w:val="99"/>
    <w:rsid w:val="004656AB"/>
    <w:rPr>
      <w:rFonts w:ascii="Univers" w:hAnsi="Univers"/>
      <w:sz w:val="20"/>
      <w:lang w:val="en-US"/>
    </w:rPr>
  </w:style>
  <w:style w:type="character" w:customStyle="1" w:styleId="EFA2">
    <w:name w:val="EFA 2"/>
    <w:uiPriority w:val="99"/>
    <w:rsid w:val="004656AB"/>
    <w:rPr>
      <w:rFonts w:ascii="Univers" w:hAnsi="Univers"/>
      <w:sz w:val="20"/>
      <w:lang w:val="en-US"/>
    </w:rPr>
  </w:style>
  <w:style w:type="character" w:customStyle="1" w:styleId="EFA3">
    <w:name w:val="EFA 3"/>
    <w:uiPriority w:val="99"/>
    <w:rsid w:val="004656AB"/>
    <w:rPr>
      <w:rFonts w:ascii="Univers" w:hAnsi="Univers"/>
      <w:sz w:val="20"/>
      <w:lang w:val="en-US"/>
    </w:rPr>
  </w:style>
  <w:style w:type="character" w:customStyle="1" w:styleId="EFA4">
    <w:name w:val="EFA 4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8">
    <w:name w:val="Document 8"/>
    <w:uiPriority w:val="99"/>
    <w:rsid w:val="004656AB"/>
  </w:style>
  <w:style w:type="character" w:customStyle="1" w:styleId="Document4">
    <w:name w:val="Document 4"/>
    <w:uiPriority w:val="99"/>
    <w:rsid w:val="004656AB"/>
    <w:rPr>
      <w:b/>
      <w:i/>
      <w:sz w:val="20"/>
    </w:rPr>
  </w:style>
  <w:style w:type="character" w:customStyle="1" w:styleId="Document6">
    <w:name w:val="Document 6"/>
    <w:uiPriority w:val="99"/>
    <w:rsid w:val="004656AB"/>
  </w:style>
  <w:style w:type="character" w:customStyle="1" w:styleId="Document5">
    <w:name w:val="Document 5"/>
    <w:uiPriority w:val="99"/>
    <w:rsid w:val="004656AB"/>
  </w:style>
  <w:style w:type="character" w:customStyle="1" w:styleId="Document2">
    <w:name w:val="Document 2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7">
    <w:name w:val="Document 7"/>
    <w:uiPriority w:val="99"/>
    <w:rsid w:val="004656AB"/>
  </w:style>
  <w:style w:type="character" w:customStyle="1" w:styleId="Bibliogrphy">
    <w:name w:val="Bibliogrphy"/>
    <w:uiPriority w:val="99"/>
    <w:rsid w:val="004656AB"/>
  </w:style>
  <w:style w:type="character" w:customStyle="1" w:styleId="RightPar1">
    <w:name w:val="Right Par 1"/>
    <w:uiPriority w:val="99"/>
    <w:rsid w:val="004656AB"/>
  </w:style>
  <w:style w:type="character" w:customStyle="1" w:styleId="RightPar2">
    <w:name w:val="Right Par 2"/>
    <w:uiPriority w:val="99"/>
    <w:rsid w:val="004656AB"/>
  </w:style>
  <w:style w:type="character" w:customStyle="1" w:styleId="Document3">
    <w:name w:val="Document 3"/>
    <w:uiPriority w:val="99"/>
    <w:rsid w:val="004656AB"/>
    <w:rPr>
      <w:rFonts w:ascii="Univers" w:hAnsi="Univers"/>
      <w:sz w:val="20"/>
      <w:lang w:val="en-US"/>
    </w:rPr>
  </w:style>
  <w:style w:type="character" w:customStyle="1" w:styleId="RightPar3">
    <w:name w:val="Right Par 3"/>
    <w:uiPriority w:val="99"/>
    <w:rsid w:val="004656AB"/>
  </w:style>
  <w:style w:type="character" w:customStyle="1" w:styleId="RightPar4">
    <w:name w:val="Right Par 4"/>
    <w:uiPriority w:val="99"/>
    <w:rsid w:val="004656AB"/>
  </w:style>
  <w:style w:type="character" w:customStyle="1" w:styleId="RightPar5">
    <w:name w:val="Right Par 5"/>
    <w:uiPriority w:val="99"/>
    <w:rsid w:val="004656AB"/>
  </w:style>
  <w:style w:type="character" w:customStyle="1" w:styleId="RightPar6">
    <w:name w:val="Right Par 6"/>
    <w:uiPriority w:val="99"/>
    <w:rsid w:val="004656AB"/>
  </w:style>
  <w:style w:type="character" w:customStyle="1" w:styleId="RightPar7">
    <w:name w:val="Right Par 7"/>
    <w:uiPriority w:val="99"/>
    <w:rsid w:val="004656AB"/>
  </w:style>
  <w:style w:type="character" w:customStyle="1" w:styleId="RightPar8">
    <w:name w:val="Right Par 8"/>
    <w:uiPriority w:val="99"/>
    <w:rsid w:val="004656AB"/>
  </w:style>
  <w:style w:type="paragraph" w:customStyle="1" w:styleId="Document1">
    <w:name w:val="Document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Init">
    <w:name w:val="Doc Init"/>
    <w:uiPriority w:val="99"/>
    <w:rsid w:val="004656AB"/>
  </w:style>
  <w:style w:type="character" w:customStyle="1" w:styleId="TechInit">
    <w:name w:val="Tech Init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5">
    <w:name w:val="Technical 5"/>
    <w:uiPriority w:val="99"/>
    <w:rsid w:val="004656AB"/>
  </w:style>
  <w:style w:type="character" w:customStyle="1" w:styleId="Technical6">
    <w:name w:val="Technical 6"/>
    <w:uiPriority w:val="99"/>
    <w:rsid w:val="004656AB"/>
  </w:style>
  <w:style w:type="character" w:customStyle="1" w:styleId="Technical2">
    <w:name w:val="Technical 2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3">
    <w:name w:val="Technical 3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4">
    <w:name w:val="Technical 4"/>
    <w:uiPriority w:val="99"/>
    <w:rsid w:val="004656AB"/>
  </w:style>
  <w:style w:type="character" w:customStyle="1" w:styleId="Technical1">
    <w:name w:val="Technical 1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7">
    <w:name w:val="Technical 7"/>
    <w:uiPriority w:val="99"/>
    <w:rsid w:val="004656AB"/>
  </w:style>
  <w:style w:type="character" w:customStyle="1" w:styleId="Technical8">
    <w:name w:val="Technical 8"/>
    <w:uiPriority w:val="99"/>
    <w:rsid w:val="004656AB"/>
  </w:style>
  <w:style w:type="character" w:customStyle="1" w:styleId="especesq3">
    <w:name w:val="espec.esq 3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4">
    <w:name w:val="espec.esq 4"/>
    <w:uiPriority w:val="99"/>
    <w:rsid w:val="004656AB"/>
    <w:rPr>
      <w:rFonts w:ascii="Univers" w:hAnsi="Univers"/>
      <w:sz w:val="20"/>
      <w:lang w:val="en-US"/>
    </w:rPr>
  </w:style>
  <w:style w:type="character" w:customStyle="1" w:styleId="15">
    <w:name w:val="1 5"/>
    <w:uiPriority w:val="99"/>
    <w:rsid w:val="004656AB"/>
    <w:rPr>
      <w:rFonts w:ascii="Univers" w:hAnsi="Univers"/>
      <w:sz w:val="20"/>
      <w:lang w:val="en-US"/>
    </w:rPr>
  </w:style>
  <w:style w:type="character" w:customStyle="1" w:styleId="2">
    <w:name w:val="2"/>
    <w:uiPriority w:val="99"/>
    <w:rsid w:val="004656AB"/>
    <w:rPr>
      <w:rFonts w:ascii="Univers" w:hAnsi="Univers"/>
      <w:sz w:val="20"/>
      <w:lang w:val="en-US"/>
    </w:rPr>
  </w:style>
  <w:style w:type="paragraph" w:customStyle="1" w:styleId="11">
    <w:name w:val="1 1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12">
    <w:name w:val="1 2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4">
    <w:name w:val="1 4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3">
    <w:name w:val="1 3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Tdc10">
    <w:name w:val="Tdc 1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after="240" w:line="240" w:lineRule="atLeast"/>
      <w:ind w:left="72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20">
    <w:name w:val="Tdc 2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30">
    <w:name w:val="Tdc 3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16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40">
    <w:name w:val="Tdc 4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88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50">
    <w:name w:val="Tdc 5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360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60">
    <w:name w:val="Tdc 6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70">
    <w:name w:val="Tdc 7"/>
    <w:basedOn w:val="Normal"/>
    <w:uiPriority w:val="99"/>
    <w:rsid w:val="004656AB"/>
    <w:pPr>
      <w:widowControl w:val="0"/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80">
    <w:name w:val="Tdc 8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90">
    <w:name w:val="Tdc 9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Encabezadodetda">
    <w:name w:val="Encabezado de tda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firstLine="284"/>
    </w:pPr>
    <w:rPr>
      <w:rFonts w:ascii="Univers" w:hAnsi="Univers"/>
      <w:sz w:val="18"/>
      <w:szCs w:val="20"/>
      <w:lang w:val="en-US"/>
    </w:rPr>
  </w:style>
  <w:style w:type="character" w:customStyle="1" w:styleId="EquationCaption">
    <w:name w:val="_Equation Caption"/>
    <w:uiPriority w:val="99"/>
    <w:rsid w:val="004656AB"/>
  </w:style>
  <w:style w:type="paragraph" w:styleId="Sangra3detindependiente">
    <w:name w:val="Body Text Indent 3"/>
    <w:basedOn w:val="Normal"/>
    <w:link w:val="Sangra3detindependienteCar"/>
    <w:uiPriority w:val="99"/>
    <w:rsid w:val="004656AB"/>
    <w:pPr>
      <w:tabs>
        <w:tab w:val="left" w:pos="-720"/>
        <w:tab w:val="left" w:pos="0"/>
      </w:tabs>
      <w:suppressAutoHyphens/>
      <w:spacing w:after="240" w:line="240" w:lineRule="atLeast"/>
      <w:ind w:left="720" w:hanging="720"/>
    </w:pPr>
    <w:rPr>
      <w:rFonts w:ascii="Verdana" w:hAnsi="Verdana"/>
      <w:spacing w:val="-2"/>
      <w:sz w:val="18"/>
      <w:szCs w:val="20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4656AB"/>
    <w:rPr>
      <w:rFonts w:ascii="Verdana" w:hAnsi="Verdana"/>
      <w:spacing w:val="-2"/>
      <w:sz w:val="18"/>
      <w:lang w:val="en-US"/>
    </w:rPr>
  </w:style>
  <w:style w:type="paragraph" w:styleId="Cierre">
    <w:name w:val="Closing"/>
    <w:basedOn w:val="Normal"/>
    <w:link w:val="CierreCar"/>
    <w:uiPriority w:val="99"/>
    <w:rsid w:val="004656A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CierreCar">
    <w:name w:val="Cierre Car"/>
    <w:basedOn w:val="Fuentedeprrafopredeter"/>
    <w:link w:val="Cierre"/>
    <w:uiPriority w:val="99"/>
    <w:rsid w:val="004656AB"/>
    <w:rPr>
      <w:rFonts w:ascii="Verdana" w:hAnsi="Verdana"/>
      <w:sz w:val="18"/>
      <w:lang w:val="en-GB"/>
    </w:rPr>
  </w:style>
  <w:style w:type="paragraph" w:styleId="Continuarlista">
    <w:name w:val="List Continue"/>
    <w:basedOn w:val="Normal"/>
    <w:uiPriority w:val="99"/>
    <w:rsid w:val="004656AB"/>
    <w:pPr>
      <w:spacing w:after="240"/>
      <w:ind w:left="283" w:firstLine="284"/>
    </w:pPr>
    <w:rPr>
      <w:rFonts w:ascii="Verdana" w:hAnsi="Verdana"/>
      <w:sz w:val="18"/>
      <w:szCs w:val="20"/>
      <w:lang w:val="en-GB"/>
    </w:rPr>
  </w:style>
  <w:style w:type="paragraph" w:styleId="Continuarlista2">
    <w:name w:val="List Continue 2"/>
    <w:basedOn w:val="Normal"/>
    <w:uiPriority w:val="99"/>
    <w:rsid w:val="004656AB"/>
    <w:pPr>
      <w:spacing w:after="240"/>
      <w:ind w:left="566" w:firstLine="284"/>
    </w:pPr>
    <w:rPr>
      <w:rFonts w:ascii="Verdana" w:hAnsi="Verdana"/>
      <w:sz w:val="18"/>
      <w:szCs w:val="20"/>
      <w:lang w:val="en-GB"/>
    </w:rPr>
  </w:style>
  <w:style w:type="paragraph" w:styleId="Continuarlista3">
    <w:name w:val="List Continue 3"/>
    <w:basedOn w:val="Normal"/>
    <w:uiPriority w:val="99"/>
    <w:rsid w:val="004656AB"/>
    <w:pPr>
      <w:spacing w:after="240"/>
      <w:ind w:left="849" w:firstLine="284"/>
    </w:pPr>
    <w:rPr>
      <w:rFonts w:ascii="Verdana" w:hAnsi="Verdana"/>
      <w:sz w:val="18"/>
      <w:szCs w:val="20"/>
      <w:lang w:val="en-GB"/>
    </w:rPr>
  </w:style>
  <w:style w:type="paragraph" w:styleId="Continuarlista4">
    <w:name w:val="List Continue 4"/>
    <w:basedOn w:val="Normal"/>
    <w:uiPriority w:val="99"/>
    <w:rsid w:val="004656AB"/>
    <w:pPr>
      <w:spacing w:after="240"/>
      <w:ind w:left="1132" w:firstLine="284"/>
    </w:pPr>
    <w:rPr>
      <w:rFonts w:ascii="Verdana" w:hAnsi="Verdana"/>
      <w:sz w:val="18"/>
      <w:szCs w:val="20"/>
      <w:lang w:val="en-GB"/>
    </w:rPr>
  </w:style>
  <w:style w:type="paragraph" w:styleId="Continuarlista5">
    <w:name w:val="List Continue 5"/>
    <w:basedOn w:val="Normal"/>
    <w:uiPriority w:val="99"/>
    <w:rsid w:val="004656AB"/>
    <w:pPr>
      <w:spacing w:after="240"/>
      <w:ind w:left="1415" w:firstLine="284"/>
    </w:pPr>
    <w:rPr>
      <w:rFonts w:ascii="Verdana" w:hAnsi="Verdana"/>
      <w:sz w:val="18"/>
      <w:szCs w:val="20"/>
      <w:lang w:val="en-GB"/>
    </w:rPr>
  </w:style>
  <w:style w:type="paragraph" w:styleId="DireccinHTML">
    <w:name w:val="HTML Address"/>
    <w:basedOn w:val="Normal"/>
    <w:link w:val="DireccinHTMLCar"/>
    <w:uiPriority w:val="99"/>
    <w:rsid w:val="004656AB"/>
    <w:pPr>
      <w:spacing w:after="240"/>
      <w:ind w:firstLine="284"/>
    </w:pPr>
    <w:rPr>
      <w:rFonts w:ascii="Verdana" w:hAnsi="Verdana"/>
      <w:i/>
      <w:iCs/>
      <w:sz w:val="18"/>
      <w:szCs w:val="20"/>
      <w:lang w:val="en-GB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4656AB"/>
    <w:rPr>
      <w:rFonts w:ascii="Verdana" w:hAnsi="Verdana"/>
      <w:i/>
      <w:iCs/>
      <w:sz w:val="18"/>
      <w:lang w:val="en-GB"/>
    </w:rPr>
  </w:style>
  <w:style w:type="paragraph" w:styleId="Direccinsobre">
    <w:name w:val="envelope address"/>
    <w:basedOn w:val="Normal"/>
    <w:uiPriority w:val="99"/>
    <w:rsid w:val="004656AB"/>
    <w:pPr>
      <w:framePr w:w="7920" w:h="1980" w:hRule="exact" w:hSpace="141" w:wrap="auto" w:hAnchor="page" w:xAlign="center" w:yAlign="bottom"/>
      <w:spacing w:after="240"/>
      <w:ind w:left="2880" w:firstLine="284"/>
    </w:pPr>
    <w:rPr>
      <w:rFonts w:ascii="Verdana" w:hAnsi="Verdana" w:cs="Arial"/>
      <w:sz w:val="24"/>
      <w:lang w:val="en-GB"/>
    </w:rPr>
  </w:style>
  <w:style w:type="paragraph" w:styleId="Encabezadodelista">
    <w:name w:val="toa heading"/>
    <w:basedOn w:val="Normal"/>
    <w:next w:val="Normal"/>
    <w:uiPriority w:val="99"/>
    <w:rsid w:val="004656AB"/>
    <w:pPr>
      <w:spacing w:after="240"/>
      <w:ind w:firstLine="284"/>
    </w:pPr>
    <w:rPr>
      <w:rFonts w:ascii="Verdana" w:hAnsi="Verdana" w:cs="Arial"/>
      <w:b/>
      <w:bCs/>
      <w:sz w:val="24"/>
      <w:lang w:val="en-GB"/>
    </w:rPr>
  </w:style>
  <w:style w:type="paragraph" w:styleId="Encabezadodemensaje">
    <w:name w:val="Message Header"/>
    <w:basedOn w:val="Normal"/>
    <w:link w:val="EncabezadodemensajeCar"/>
    <w:uiPriority w:val="99"/>
    <w:rsid w:val="004656A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134" w:hanging="1134"/>
    </w:pPr>
    <w:rPr>
      <w:rFonts w:ascii="Cambria" w:hAnsi="Cambria"/>
      <w:sz w:val="24"/>
      <w:lang w:val="en-GB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656AB"/>
    <w:rPr>
      <w:rFonts w:ascii="Cambria" w:hAnsi="Cambria"/>
      <w:sz w:val="24"/>
      <w:szCs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4656AB"/>
    <w:rPr>
      <w:rFonts w:ascii="Verdana" w:hAnsi="Verdana"/>
      <w:sz w:val="18"/>
      <w:lang w:val="en-GB"/>
    </w:rPr>
  </w:style>
  <w:style w:type="paragraph" w:styleId="Fecha">
    <w:name w:val="Date"/>
    <w:basedOn w:val="Normal"/>
    <w:next w:val="Normal"/>
    <w:link w:val="Fecha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echaCar">
    <w:name w:val="Fecha Car"/>
    <w:basedOn w:val="Fuentedeprrafopredeter"/>
    <w:link w:val="Fecha"/>
    <w:uiPriority w:val="99"/>
    <w:rsid w:val="004656AB"/>
    <w:rPr>
      <w:rFonts w:ascii="Verdana" w:hAnsi="Verdana"/>
      <w:sz w:val="18"/>
      <w:lang w:val="en-GB"/>
    </w:rPr>
  </w:style>
  <w:style w:type="paragraph" w:styleId="Firma">
    <w:name w:val="Signature"/>
    <w:basedOn w:val="Normal"/>
    <w:link w:val="FirmaCar"/>
    <w:uiPriority w:val="99"/>
    <w:rsid w:val="004656A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FirmaCar">
    <w:name w:val="Firma Car"/>
    <w:basedOn w:val="Fuentedeprrafopredeter"/>
    <w:link w:val="Firma"/>
    <w:uiPriority w:val="99"/>
    <w:rsid w:val="004656AB"/>
    <w:rPr>
      <w:rFonts w:ascii="Verdana" w:hAnsi="Verdana"/>
      <w:sz w:val="18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rsid w:val="004656AB"/>
    <w:rPr>
      <w:rFonts w:ascii="Verdana" w:hAnsi="Verdana"/>
      <w:sz w:val="18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4656A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56AB"/>
    <w:rPr>
      <w:rFonts w:ascii="Courier New" w:hAnsi="Courier New"/>
      <w:sz w:val="18"/>
      <w:lang w:val="en-GB"/>
    </w:rPr>
  </w:style>
  <w:style w:type="paragraph" w:styleId="ndice3">
    <w:name w:val="index 3"/>
    <w:basedOn w:val="Normal"/>
    <w:next w:val="Normal"/>
    <w:autoRedefine/>
    <w:uiPriority w:val="99"/>
    <w:rsid w:val="004656AB"/>
    <w:pPr>
      <w:spacing w:after="240"/>
      <w:ind w:left="600" w:hanging="200"/>
    </w:pPr>
    <w:rPr>
      <w:rFonts w:ascii="Verdana" w:hAnsi="Verdana"/>
      <w:sz w:val="18"/>
      <w:szCs w:val="20"/>
      <w:lang w:val="en-GB"/>
    </w:rPr>
  </w:style>
  <w:style w:type="paragraph" w:styleId="ndice4">
    <w:name w:val="index 4"/>
    <w:basedOn w:val="Normal"/>
    <w:next w:val="Normal"/>
    <w:autoRedefine/>
    <w:uiPriority w:val="99"/>
    <w:rsid w:val="004656AB"/>
    <w:pPr>
      <w:spacing w:after="240"/>
      <w:ind w:left="800" w:hanging="200"/>
    </w:pPr>
    <w:rPr>
      <w:rFonts w:ascii="Verdana" w:hAnsi="Verdana"/>
      <w:sz w:val="18"/>
      <w:szCs w:val="20"/>
      <w:lang w:val="en-GB"/>
    </w:rPr>
  </w:style>
  <w:style w:type="paragraph" w:styleId="ndice5">
    <w:name w:val="index 5"/>
    <w:basedOn w:val="Normal"/>
    <w:next w:val="Normal"/>
    <w:autoRedefine/>
    <w:uiPriority w:val="99"/>
    <w:rsid w:val="004656AB"/>
    <w:pPr>
      <w:spacing w:after="240"/>
      <w:ind w:left="1000" w:hanging="200"/>
    </w:pPr>
    <w:rPr>
      <w:rFonts w:ascii="Verdana" w:hAnsi="Verdana"/>
      <w:sz w:val="18"/>
      <w:szCs w:val="20"/>
      <w:lang w:val="en-GB"/>
    </w:rPr>
  </w:style>
  <w:style w:type="paragraph" w:styleId="ndice6">
    <w:name w:val="index 6"/>
    <w:basedOn w:val="Normal"/>
    <w:next w:val="Normal"/>
    <w:autoRedefine/>
    <w:uiPriority w:val="99"/>
    <w:rsid w:val="004656AB"/>
    <w:pPr>
      <w:spacing w:after="240"/>
      <w:ind w:left="1200" w:hanging="200"/>
    </w:pPr>
    <w:rPr>
      <w:rFonts w:ascii="Verdana" w:hAnsi="Verdana"/>
      <w:sz w:val="18"/>
      <w:szCs w:val="20"/>
      <w:lang w:val="en-GB"/>
    </w:rPr>
  </w:style>
  <w:style w:type="paragraph" w:styleId="ndice7">
    <w:name w:val="index 7"/>
    <w:basedOn w:val="Normal"/>
    <w:next w:val="Normal"/>
    <w:autoRedefine/>
    <w:uiPriority w:val="99"/>
    <w:rsid w:val="004656AB"/>
    <w:pPr>
      <w:spacing w:after="240"/>
      <w:ind w:left="1400" w:hanging="200"/>
    </w:pPr>
    <w:rPr>
      <w:rFonts w:ascii="Verdana" w:hAnsi="Verdana"/>
      <w:sz w:val="18"/>
      <w:szCs w:val="20"/>
      <w:lang w:val="en-GB"/>
    </w:rPr>
  </w:style>
  <w:style w:type="paragraph" w:styleId="ndice8">
    <w:name w:val="index 8"/>
    <w:basedOn w:val="Normal"/>
    <w:next w:val="Normal"/>
    <w:autoRedefine/>
    <w:uiPriority w:val="99"/>
    <w:rsid w:val="004656AB"/>
    <w:pPr>
      <w:spacing w:after="240"/>
      <w:ind w:left="1600" w:hanging="200"/>
    </w:pPr>
    <w:rPr>
      <w:rFonts w:ascii="Verdana" w:hAnsi="Verdana"/>
      <w:sz w:val="18"/>
      <w:szCs w:val="20"/>
      <w:lang w:val="en-GB"/>
    </w:rPr>
  </w:style>
  <w:style w:type="paragraph" w:styleId="ndice9">
    <w:name w:val="index 9"/>
    <w:basedOn w:val="Normal"/>
    <w:next w:val="Normal"/>
    <w:autoRedefine/>
    <w:uiPriority w:val="99"/>
    <w:rsid w:val="004656AB"/>
    <w:pPr>
      <w:spacing w:after="240"/>
      <w:ind w:left="1800" w:hanging="200"/>
    </w:pPr>
    <w:rPr>
      <w:rFonts w:ascii="Verdana" w:hAnsi="Verdana"/>
      <w:sz w:val="18"/>
      <w:szCs w:val="20"/>
      <w:lang w:val="en-GB"/>
    </w:rPr>
  </w:style>
  <w:style w:type="paragraph" w:styleId="Lista">
    <w:name w:val="List"/>
    <w:basedOn w:val="Normal"/>
    <w:uiPriority w:val="99"/>
    <w:rsid w:val="004656AB"/>
    <w:pPr>
      <w:spacing w:after="240"/>
      <w:ind w:left="283" w:hanging="283"/>
    </w:pPr>
    <w:rPr>
      <w:rFonts w:ascii="Verdana" w:hAnsi="Verdana"/>
      <w:sz w:val="18"/>
      <w:szCs w:val="20"/>
      <w:lang w:val="en-GB"/>
    </w:rPr>
  </w:style>
  <w:style w:type="paragraph" w:styleId="Lista2">
    <w:name w:val="List 2"/>
    <w:basedOn w:val="Normal"/>
    <w:uiPriority w:val="99"/>
    <w:rsid w:val="004656AB"/>
    <w:pPr>
      <w:spacing w:after="240"/>
      <w:ind w:left="566" w:hanging="283"/>
    </w:pPr>
    <w:rPr>
      <w:rFonts w:ascii="Verdana" w:hAnsi="Verdana"/>
      <w:sz w:val="18"/>
      <w:szCs w:val="20"/>
      <w:lang w:val="en-GB"/>
    </w:rPr>
  </w:style>
  <w:style w:type="paragraph" w:styleId="Lista3">
    <w:name w:val="List 3"/>
    <w:basedOn w:val="Normal"/>
    <w:uiPriority w:val="99"/>
    <w:rsid w:val="004656AB"/>
    <w:pPr>
      <w:spacing w:after="240"/>
      <w:ind w:left="849" w:hanging="283"/>
    </w:pPr>
    <w:rPr>
      <w:rFonts w:ascii="Verdana" w:hAnsi="Verdana"/>
      <w:sz w:val="18"/>
      <w:szCs w:val="20"/>
      <w:lang w:val="en-GB"/>
    </w:rPr>
  </w:style>
  <w:style w:type="paragraph" w:styleId="Lista4">
    <w:name w:val="List 4"/>
    <w:basedOn w:val="Normal"/>
    <w:uiPriority w:val="99"/>
    <w:rsid w:val="004656AB"/>
    <w:pPr>
      <w:spacing w:after="240"/>
      <w:ind w:left="1132" w:hanging="283"/>
    </w:pPr>
    <w:rPr>
      <w:rFonts w:ascii="Verdana" w:hAnsi="Verdana"/>
      <w:sz w:val="18"/>
      <w:szCs w:val="20"/>
      <w:lang w:val="en-GB"/>
    </w:rPr>
  </w:style>
  <w:style w:type="paragraph" w:styleId="Lista5">
    <w:name w:val="List 5"/>
    <w:basedOn w:val="Normal"/>
    <w:uiPriority w:val="99"/>
    <w:rsid w:val="004656AB"/>
    <w:pPr>
      <w:spacing w:after="240"/>
      <w:ind w:left="1415" w:hanging="283"/>
    </w:pPr>
    <w:rPr>
      <w:rFonts w:ascii="Verdana" w:hAnsi="Verdana"/>
      <w:sz w:val="18"/>
      <w:szCs w:val="20"/>
      <w:lang w:val="en-GB"/>
    </w:rPr>
  </w:style>
  <w:style w:type="paragraph" w:styleId="Listaconnmeros">
    <w:name w:val="List Number"/>
    <w:basedOn w:val="Normal"/>
    <w:uiPriority w:val="99"/>
    <w:rsid w:val="004656AB"/>
    <w:pPr>
      <w:numPr>
        <w:numId w:val="9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2">
    <w:name w:val="List Number 2"/>
    <w:basedOn w:val="Normal"/>
    <w:uiPriority w:val="99"/>
    <w:rsid w:val="004656AB"/>
    <w:pPr>
      <w:numPr>
        <w:numId w:val="10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3">
    <w:name w:val="List Number 3"/>
    <w:basedOn w:val="Normal"/>
    <w:uiPriority w:val="99"/>
    <w:rsid w:val="004656AB"/>
    <w:pPr>
      <w:numPr>
        <w:numId w:val="11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4">
    <w:name w:val="List Number 4"/>
    <w:basedOn w:val="Normal"/>
    <w:uiPriority w:val="99"/>
    <w:rsid w:val="004656AB"/>
    <w:pPr>
      <w:numPr>
        <w:numId w:val="12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5">
    <w:name w:val="List Number 5"/>
    <w:basedOn w:val="Normal"/>
    <w:uiPriority w:val="99"/>
    <w:rsid w:val="004656AB"/>
    <w:pPr>
      <w:numPr>
        <w:numId w:val="13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">
    <w:name w:val="List Bullet"/>
    <w:basedOn w:val="Normal"/>
    <w:autoRedefine/>
    <w:uiPriority w:val="99"/>
    <w:rsid w:val="004656AB"/>
    <w:pPr>
      <w:numPr>
        <w:numId w:val="14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2">
    <w:name w:val="List Bullet 2"/>
    <w:basedOn w:val="Normal"/>
    <w:autoRedefine/>
    <w:uiPriority w:val="99"/>
    <w:rsid w:val="004656AB"/>
    <w:pPr>
      <w:numPr>
        <w:numId w:val="16"/>
      </w:numPr>
      <w:tabs>
        <w:tab w:val="clear" w:pos="926"/>
        <w:tab w:val="num" w:pos="643"/>
      </w:tabs>
      <w:spacing w:after="240"/>
      <w:ind w:left="643"/>
    </w:pPr>
    <w:rPr>
      <w:rFonts w:ascii="Verdana" w:hAnsi="Verdana"/>
      <w:sz w:val="18"/>
      <w:szCs w:val="20"/>
      <w:lang w:val="en-GB"/>
    </w:rPr>
  </w:style>
  <w:style w:type="paragraph" w:styleId="Listaconvietas3">
    <w:name w:val="List Bullet 3"/>
    <w:basedOn w:val="Normal"/>
    <w:autoRedefine/>
    <w:uiPriority w:val="99"/>
    <w:rsid w:val="004656AB"/>
    <w:pPr>
      <w:numPr>
        <w:numId w:val="17"/>
      </w:numPr>
      <w:tabs>
        <w:tab w:val="clear" w:pos="1209"/>
        <w:tab w:val="num" w:pos="926"/>
      </w:tabs>
      <w:spacing w:after="240"/>
      <w:ind w:left="926"/>
    </w:pPr>
    <w:rPr>
      <w:rFonts w:ascii="Verdana" w:hAnsi="Verdana"/>
      <w:sz w:val="18"/>
      <w:szCs w:val="20"/>
      <w:lang w:val="en-GB"/>
    </w:rPr>
  </w:style>
  <w:style w:type="paragraph" w:styleId="Listaconvietas4">
    <w:name w:val="List Bullet 4"/>
    <w:basedOn w:val="Normal"/>
    <w:autoRedefine/>
    <w:uiPriority w:val="99"/>
    <w:rsid w:val="004656AB"/>
    <w:pPr>
      <w:spacing w:after="240"/>
      <w:ind w:left="1418" w:firstLine="284"/>
    </w:pPr>
    <w:rPr>
      <w:rFonts w:ascii="Verdana" w:hAnsi="Verdana"/>
      <w:sz w:val="18"/>
      <w:szCs w:val="20"/>
      <w:lang w:val="en-GB"/>
    </w:rPr>
  </w:style>
  <w:style w:type="paragraph" w:styleId="Listaconvietas5">
    <w:name w:val="List Bullet 5"/>
    <w:basedOn w:val="Normal"/>
    <w:autoRedefine/>
    <w:uiPriority w:val="99"/>
    <w:rsid w:val="004656AB"/>
    <w:pPr>
      <w:numPr>
        <w:numId w:val="15"/>
      </w:numPr>
      <w:tabs>
        <w:tab w:val="clear" w:pos="643"/>
        <w:tab w:val="num" w:pos="1492"/>
      </w:tabs>
      <w:spacing w:after="240"/>
      <w:ind w:left="1492"/>
    </w:pPr>
    <w:rPr>
      <w:rFonts w:ascii="Verdana" w:hAnsi="Verdana"/>
      <w:sz w:val="18"/>
      <w:szCs w:val="20"/>
      <w:lang w:val="en-GB"/>
    </w:rPr>
  </w:style>
  <w:style w:type="paragraph" w:styleId="Remitedesobre">
    <w:name w:val="envelope return"/>
    <w:basedOn w:val="Normal"/>
    <w:uiPriority w:val="99"/>
    <w:rsid w:val="004656AB"/>
    <w:pPr>
      <w:spacing w:after="240"/>
      <w:ind w:firstLine="284"/>
    </w:pPr>
    <w:rPr>
      <w:rFonts w:ascii="Verdana" w:hAnsi="Verdana" w:cs="Arial"/>
      <w:sz w:val="18"/>
      <w:szCs w:val="20"/>
      <w:lang w:val="en-GB"/>
    </w:rPr>
  </w:style>
  <w:style w:type="paragraph" w:styleId="Saludo">
    <w:name w:val="Salutation"/>
    <w:basedOn w:val="Normal"/>
    <w:next w:val="Normal"/>
    <w:link w:val="Saludo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SaludoCar">
    <w:name w:val="Saludo Car"/>
    <w:basedOn w:val="Fuentedeprrafopredeter"/>
    <w:link w:val="Saludo"/>
    <w:uiPriority w:val="99"/>
    <w:rsid w:val="004656AB"/>
    <w:rPr>
      <w:rFonts w:ascii="Verdana" w:hAnsi="Verdana"/>
      <w:sz w:val="18"/>
      <w:lang w:val="en-GB"/>
    </w:rPr>
  </w:style>
  <w:style w:type="paragraph" w:styleId="Sangranormal">
    <w:name w:val="Normal Indent"/>
    <w:basedOn w:val="Normal"/>
    <w:uiPriority w:val="99"/>
    <w:rsid w:val="004656AB"/>
    <w:pPr>
      <w:spacing w:after="240"/>
      <w:ind w:left="708" w:firstLine="284"/>
    </w:pPr>
    <w:rPr>
      <w:rFonts w:ascii="Verdana" w:hAnsi="Verdana"/>
      <w:sz w:val="18"/>
      <w:szCs w:val="20"/>
      <w:lang w:val="en-GB"/>
    </w:rPr>
  </w:style>
  <w:style w:type="paragraph" w:styleId="Subttulo">
    <w:name w:val="Subtitle"/>
    <w:basedOn w:val="Normal"/>
    <w:link w:val="SubttuloCar"/>
    <w:uiPriority w:val="99"/>
    <w:qFormat/>
    <w:rsid w:val="004656AB"/>
    <w:pPr>
      <w:spacing w:after="240"/>
      <w:ind w:firstLine="284"/>
      <w:jc w:val="center"/>
      <w:outlineLvl w:val="1"/>
    </w:pPr>
    <w:rPr>
      <w:rFonts w:ascii="Cambria" w:hAnsi="Cambria"/>
      <w:sz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99"/>
    <w:rsid w:val="004656AB"/>
    <w:rPr>
      <w:rFonts w:ascii="Cambria" w:hAnsi="Cambria"/>
      <w:sz w:val="24"/>
      <w:szCs w:val="24"/>
      <w:lang w:val="en-GB"/>
    </w:rPr>
  </w:style>
  <w:style w:type="paragraph" w:styleId="Textocomentario">
    <w:name w:val="annotation text"/>
    <w:basedOn w:val="Normal"/>
    <w:link w:val="TextocomentarioCar"/>
    <w:rsid w:val="004656AB"/>
    <w:pPr>
      <w:spacing w:after="240"/>
      <w:ind w:firstLine="284"/>
    </w:pPr>
    <w:rPr>
      <w:rFonts w:ascii="Verdana" w:hAnsi="Verdana"/>
      <w:sz w:val="18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656AB"/>
    <w:rPr>
      <w:rFonts w:ascii="Verdana" w:hAnsi="Verdana"/>
      <w:sz w:val="18"/>
    </w:rPr>
  </w:style>
  <w:style w:type="paragraph" w:styleId="Textoconsangra">
    <w:name w:val="table of authorities"/>
    <w:basedOn w:val="Normal"/>
    <w:next w:val="Normal"/>
    <w:uiPriority w:val="99"/>
    <w:rsid w:val="004656AB"/>
    <w:pPr>
      <w:spacing w:after="240"/>
      <w:ind w:left="200" w:hanging="200"/>
    </w:pPr>
    <w:rPr>
      <w:rFonts w:ascii="Verdana" w:hAnsi="Verdana"/>
      <w:sz w:val="18"/>
      <w:szCs w:val="20"/>
      <w:lang w:val="en-GB"/>
    </w:rPr>
  </w:style>
  <w:style w:type="paragraph" w:styleId="Textodebloque">
    <w:name w:val="Block Text"/>
    <w:basedOn w:val="Normal"/>
    <w:uiPriority w:val="99"/>
    <w:rsid w:val="004656AB"/>
    <w:pPr>
      <w:spacing w:after="240"/>
      <w:ind w:left="1440" w:right="1440" w:firstLine="284"/>
    </w:pPr>
    <w:rPr>
      <w:rFonts w:ascii="Verdana" w:hAnsi="Verdana"/>
      <w:sz w:val="18"/>
      <w:szCs w:val="20"/>
      <w:lang w:val="en-GB"/>
    </w:rPr>
  </w:style>
  <w:style w:type="character" w:customStyle="1" w:styleId="TextoindependienteCar">
    <w:name w:val="Texto independiente Car"/>
    <w:basedOn w:val="Fuentedeprrafopredeter"/>
    <w:uiPriority w:val="99"/>
    <w:locked/>
    <w:rsid w:val="004656AB"/>
    <w:rPr>
      <w:rFonts w:ascii="Arial" w:hAnsi="Arial" w:cs="Times New Roman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locked/>
    <w:rsid w:val="004656AB"/>
    <w:rPr>
      <w:rFonts w:ascii="Tahoma" w:hAnsi="Tahoma"/>
      <w:spacing w:val="-3"/>
      <w:sz w:val="22"/>
      <w:lang w:val="en-US"/>
    </w:rPr>
  </w:style>
  <w:style w:type="paragraph" w:styleId="Textoindependiente3">
    <w:name w:val="Body Text 3"/>
    <w:basedOn w:val="Normal"/>
    <w:link w:val="Textoindependiente3Car"/>
    <w:uiPriority w:val="99"/>
    <w:rsid w:val="004656AB"/>
    <w:pPr>
      <w:spacing w:after="240"/>
      <w:ind w:firstLine="284"/>
    </w:pPr>
    <w:rPr>
      <w:rFonts w:ascii="Verdana" w:hAnsi="Verdana"/>
      <w:sz w:val="16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656AB"/>
    <w:rPr>
      <w:rFonts w:ascii="Verdana" w:hAnsi="Verdana"/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4656AB"/>
    <w:pPr>
      <w:spacing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Car1">
    <w:name w:val="Texto independiente Car1"/>
    <w:basedOn w:val="Fuentedeprrafopredeter"/>
    <w:link w:val="Textoindependiente"/>
    <w:rsid w:val="004656AB"/>
    <w:rPr>
      <w:rFonts w:ascii="Arial" w:hAnsi="Arial"/>
      <w:sz w:val="22"/>
      <w:szCs w:val="24"/>
    </w:rPr>
  </w:style>
  <w:style w:type="character" w:customStyle="1" w:styleId="TextoindependienteprimerasangraCar">
    <w:name w:val="Texto independiente primera sangría Car"/>
    <w:basedOn w:val="TextoindependienteCar1"/>
    <w:link w:val="Textoindependienteprimerasangra"/>
    <w:uiPriority w:val="99"/>
    <w:rsid w:val="004656AB"/>
    <w:rPr>
      <w:rFonts w:ascii="Verdana" w:hAnsi="Verdana"/>
      <w:sz w:val="18"/>
      <w:szCs w:val="24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4656AB"/>
    <w:pPr>
      <w:spacing w:before="60"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656AB"/>
    <w:rPr>
      <w:rFonts w:ascii="Verdana" w:hAnsi="Verdana"/>
      <w:sz w:val="18"/>
      <w:szCs w:val="22"/>
      <w:lang w:val="en-GB"/>
    </w:rPr>
  </w:style>
  <w:style w:type="paragraph" w:styleId="Textomacro">
    <w:name w:val="macro"/>
    <w:link w:val="TextomacroCar"/>
    <w:uiPriority w:val="99"/>
    <w:rsid w:val="004656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60" w:line="360" w:lineRule="auto"/>
      <w:ind w:left="714" w:hanging="357"/>
      <w:jc w:val="both"/>
    </w:pPr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rsid w:val="004656AB"/>
    <w:rPr>
      <w:rFonts w:ascii="Courier New" w:hAnsi="Courier New" w:cs="Courier New"/>
    </w:rPr>
  </w:style>
  <w:style w:type="paragraph" w:styleId="Textonotaalfinal">
    <w:name w:val="endnote text"/>
    <w:basedOn w:val="Normal"/>
    <w:link w:val="Textonotaalfinal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4656AB"/>
    <w:rPr>
      <w:rFonts w:ascii="Verdana" w:hAnsi="Verdana"/>
      <w:sz w:val="18"/>
      <w:lang w:val="en-GB"/>
    </w:rPr>
  </w:style>
  <w:style w:type="paragraph" w:styleId="Textosinformato">
    <w:name w:val="Plain Text"/>
    <w:basedOn w:val="Normal"/>
    <w:link w:val="TextosinformatoCar"/>
    <w:uiPriority w:val="99"/>
    <w:rsid w:val="004656A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656AB"/>
    <w:rPr>
      <w:rFonts w:ascii="Courier New" w:hAnsi="Courier New"/>
      <w:sz w:val="18"/>
      <w:lang w:val="en-GB"/>
    </w:rPr>
  </w:style>
  <w:style w:type="paragraph" w:styleId="ndice1">
    <w:name w:val="index 1"/>
    <w:basedOn w:val="Normal"/>
    <w:next w:val="Normal"/>
    <w:autoRedefine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1440"/>
    </w:pPr>
    <w:rPr>
      <w:rFonts w:ascii="Univers" w:hAnsi="Univers"/>
      <w:sz w:val="18"/>
      <w:szCs w:val="20"/>
      <w:lang w:val="en-US"/>
    </w:rPr>
  </w:style>
  <w:style w:type="paragraph" w:styleId="Ttulodendice">
    <w:name w:val="index heading"/>
    <w:basedOn w:val="Normal"/>
    <w:next w:val="ndice1"/>
    <w:uiPriority w:val="99"/>
    <w:rsid w:val="004656AB"/>
    <w:pPr>
      <w:spacing w:after="240"/>
      <w:ind w:firstLine="284"/>
    </w:pPr>
    <w:rPr>
      <w:rFonts w:ascii="Verdana" w:hAnsi="Verdana" w:cs="Arial"/>
      <w:b/>
      <w:bCs/>
      <w:sz w:val="18"/>
      <w:szCs w:val="20"/>
      <w:lang w:val="en-GB"/>
    </w:rPr>
  </w:style>
  <w:style w:type="paragraph" w:styleId="Ttulo">
    <w:name w:val="Title"/>
    <w:basedOn w:val="Normal"/>
    <w:link w:val="TtuloCar"/>
    <w:uiPriority w:val="99"/>
    <w:qFormat/>
    <w:rsid w:val="004656AB"/>
    <w:pPr>
      <w:widowControl w:val="0"/>
      <w:autoSpaceDE w:val="0"/>
      <w:autoSpaceDN w:val="0"/>
      <w:adjustRightInd w:val="0"/>
      <w:spacing w:after="240"/>
      <w:ind w:firstLine="284"/>
      <w:jc w:val="center"/>
    </w:pPr>
    <w:rPr>
      <w:rFonts w:ascii="Univers" w:hAnsi="Univers"/>
      <w:b/>
      <w:sz w:val="24"/>
      <w:szCs w:val="20"/>
    </w:rPr>
  </w:style>
  <w:style w:type="character" w:customStyle="1" w:styleId="TtuloCar">
    <w:name w:val="Título Car"/>
    <w:basedOn w:val="Fuentedeprrafopredeter"/>
    <w:link w:val="Ttulo"/>
    <w:uiPriority w:val="99"/>
    <w:rsid w:val="004656AB"/>
    <w:rPr>
      <w:rFonts w:ascii="Univers" w:hAnsi="Univers"/>
      <w:b/>
      <w:sz w:val="24"/>
    </w:rPr>
  </w:style>
  <w:style w:type="character" w:customStyle="1" w:styleId="shorttext1">
    <w:name w:val="short_text1"/>
    <w:uiPriority w:val="99"/>
    <w:rsid w:val="004656AB"/>
    <w:rPr>
      <w:sz w:val="19"/>
    </w:rPr>
  </w:style>
  <w:style w:type="table" w:styleId="Tablaelegante">
    <w:name w:val="Table Elegant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3">
    <w:name w:val="Encabezado 3"/>
    <w:basedOn w:val="Encabezado"/>
    <w:uiPriority w:val="99"/>
    <w:semiHidden/>
    <w:rsid w:val="004656AB"/>
    <w:pPr>
      <w:tabs>
        <w:tab w:val="clear" w:pos="4252"/>
        <w:tab w:val="left" w:pos="213"/>
        <w:tab w:val="left" w:pos="5954"/>
      </w:tabs>
      <w:spacing w:after="240"/>
      <w:ind w:left="720" w:firstLine="284"/>
      <w:jc w:val="center"/>
    </w:pPr>
    <w:rPr>
      <w:rFonts w:ascii="Garamond" w:hAnsi="Garamond" w:cs="Courier New"/>
      <w:iCs/>
      <w:color w:val="auto"/>
      <w:sz w:val="16"/>
      <w:szCs w:val="16"/>
      <w:lang w:val="es-ES_tradnl"/>
    </w:rPr>
  </w:style>
  <w:style w:type="paragraph" w:customStyle="1" w:styleId="n">
    <w:name w:val="n"/>
    <w:basedOn w:val="Normal"/>
    <w:uiPriority w:val="99"/>
    <w:rsid w:val="004656AB"/>
    <w:pPr>
      <w:spacing w:after="240"/>
      <w:ind w:left="-851" w:right="-141" w:firstLine="284"/>
    </w:pPr>
    <w:rPr>
      <w:rFonts w:ascii="Verdana" w:hAnsi="Verdana" w:cs="Courier New"/>
      <w:iCs/>
      <w:sz w:val="28"/>
      <w:szCs w:val="16"/>
      <w:lang w:val="es-ES_tradnl"/>
    </w:rPr>
  </w:style>
  <w:style w:type="paragraph" w:customStyle="1" w:styleId="Textonivel10">
    <w:name w:val="Texto nivel 1"/>
    <w:basedOn w:val="Textoindependiente"/>
    <w:rsid w:val="004656AB"/>
    <w:pPr>
      <w:spacing w:before="40" w:after="240" w:line="280" w:lineRule="exact"/>
      <w:ind w:firstLine="284"/>
    </w:pPr>
    <w:rPr>
      <w:rFonts w:ascii="Verdana" w:hAnsi="Verdana" w:cs="Courier New"/>
      <w:iCs/>
      <w:szCs w:val="16"/>
      <w:lang w:val="es-ES_tradnl"/>
    </w:rPr>
  </w:style>
  <w:style w:type="table" w:styleId="Tablaconcuadrcula2">
    <w:name w:val="Table Grid 2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2">
    <w:name w:val="index 2"/>
    <w:basedOn w:val="Normal"/>
    <w:next w:val="Normal"/>
    <w:autoRedefine/>
    <w:uiPriority w:val="99"/>
    <w:rsid w:val="004656AB"/>
    <w:pPr>
      <w:spacing w:after="240"/>
      <w:ind w:left="440" w:hanging="220"/>
    </w:pPr>
    <w:rPr>
      <w:rFonts w:ascii="Times New Roman" w:hAnsi="Times New Roman"/>
      <w:sz w:val="18"/>
      <w:szCs w:val="20"/>
      <w:lang w:val="en-GB"/>
    </w:rPr>
  </w:style>
  <w:style w:type="character" w:styleId="Refdenotaalfinal">
    <w:name w:val="endnote reference"/>
    <w:basedOn w:val="Fuentedeprrafopredeter"/>
    <w:uiPriority w:val="99"/>
    <w:rsid w:val="004656AB"/>
    <w:rPr>
      <w:rFonts w:cs="Times New Roman"/>
      <w:vertAlign w:val="superscript"/>
    </w:rPr>
  </w:style>
  <w:style w:type="character" w:customStyle="1" w:styleId="Heading">
    <w:name w:val="Heading"/>
    <w:uiPriority w:val="99"/>
    <w:rsid w:val="004656AB"/>
  </w:style>
  <w:style w:type="character" w:customStyle="1" w:styleId="RightPar">
    <w:name w:val="Right Par"/>
    <w:uiPriority w:val="99"/>
    <w:rsid w:val="004656AB"/>
  </w:style>
  <w:style w:type="character" w:customStyle="1" w:styleId="Subheading">
    <w:name w:val="Subheading"/>
    <w:uiPriority w:val="99"/>
    <w:rsid w:val="004656AB"/>
  </w:style>
  <w:style w:type="character" w:customStyle="1" w:styleId="FormatInh80">
    <w:name w:val="FormatInh[8]"/>
    <w:uiPriority w:val="99"/>
    <w:rsid w:val="004656AB"/>
  </w:style>
  <w:style w:type="character" w:customStyle="1" w:styleId="FormatInh50">
    <w:name w:val="FormatInh[5]"/>
    <w:uiPriority w:val="99"/>
    <w:rsid w:val="004656AB"/>
  </w:style>
  <w:style w:type="character" w:customStyle="1" w:styleId="FormatInh60">
    <w:name w:val="FormatInh[6]"/>
    <w:uiPriority w:val="99"/>
    <w:rsid w:val="004656AB"/>
  </w:style>
  <w:style w:type="character" w:customStyle="1" w:styleId="FormatInh20">
    <w:name w:val="FormatInh[2]"/>
    <w:uiPriority w:val="99"/>
    <w:rsid w:val="004656AB"/>
    <w:rPr>
      <w:rFonts w:ascii="Courier" w:hAnsi="Courier"/>
      <w:sz w:val="24"/>
      <w:lang w:val="en-US"/>
    </w:rPr>
  </w:style>
  <w:style w:type="character" w:customStyle="1" w:styleId="FormatInh70">
    <w:name w:val="FormatInh[7]"/>
    <w:uiPriority w:val="99"/>
    <w:rsid w:val="004656AB"/>
  </w:style>
  <w:style w:type="character" w:customStyle="1" w:styleId="AbsNrRech1">
    <w:name w:val="AbsNrRech[1]"/>
    <w:uiPriority w:val="99"/>
    <w:rsid w:val="004656AB"/>
  </w:style>
  <w:style w:type="character" w:customStyle="1" w:styleId="AbsNrRech2">
    <w:name w:val="AbsNrRech[2]"/>
    <w:uiPriority w:val="99"/>
    <w:rsid w:val="004656AB"/>
  </w:style>
  <w:style w:type="character" w:customStyle="1" w:styleId="FormatInh30">
    <w:name w:val="FormatInh[3]"/>
    <w:uiPriority w:val="99"/>
    <w:rsid w:val="004656AB"/>
    <w:rPr>
      <w:rFonts w:ascii="Courier" w:hAnsi="Courier"/>
      <w:sz w:val="24"/>
      <w:lang w:val="en-US"/>
    </w:rPr>
  </w:style>
  <w:style w:type="character" w:customStyle="1" w:styleId="AbsNrRech3">
    <w:name w:val="AbsNrRech[3]"/>
    <w:uiPriority w:val="99"/>
    <w:rsid w:val="004656AB"/>
  </w:style>
  <w:style w:type="character" w:customStyle="1" w:styleId="AbsNrRech4">
    <w:name w:val="AbsNrRech[4]"/>
    <w:uiPriority w:val="99"/>
    <w:rsid w:val="004656AB"/>
  </w:style>
  <w:style w:type="character" w:customStyle="1" w:styleId="AbsNrRech5">
    <w:name w:val="AbsNrRech[5]"/>
    <w:uiPriority w:val="99"/>
    <w:rsid w:val="004656AB"/>
  </w:style>
  <w:style w:type="character" w:customStyle="1" w:styleId="AbsNrRech6">
    <w:name w:val="AbsNrRech[6]"/>
    <w:uiPriority w:val="99"/>
    <w:rsid w:val="004656AB"/>
  </w:style>
  <w:style w:type="character" w:customStyle="1" w:styleId="AbsNrRech7">
    <w:name w:val="AbsNrRech[7]"/>
    <w:uiPriority w:val="99"/>
    <w:rsid w:val="004656AB"/>
  </w:style>
  <w:style w:type="character" w:customStyle="1" w:styleId="AbsNrRech8">
    <w:name w:val="AbsNrRech[8]"/>
    <w:uiPriority w:val="99"/>
    <w:rsid w:val="004656AB"/>
  </w:style>
  <w:style w:type="paragraph" w:customStyle="1" w:styleId="FormatInh10">
    <w:name w:val="FormatInh[1]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FormatInh40">
    <w:name w:val="FormatInh[4]"/>
    <w:uiPriority w:val="99"/>
    <w:rsid w:val="004656AB"/>
    <w:rPr>
      <w:b/>
      <w:i/>
      <w:sz w:val="24"/>
    </w:rPr>
  </w:style>
  <w:style w:type="character" w:customStyle="1" w:styleId="Document10">
    <w:name w:val="Document[1]"/>
    <w:uiPriority w:val="99"/>
    <w:rsid w:val="004656AB"/>
  </w:style>
  <w:style w:type="character" w:customStyle="1" w:styleId="Document20">
    <w:name w:val="Document[2]"/>
    <w:uiPriority w:val="99"/>
    <w:rsid w:val="004656AB"/>
  </w:style>
  <w:style w:type="character" w:customStyle="1" w:styleId="Document30">
    <w:name w:val="Document[3]"/>
    <w:uiPriority w:val="99"/>
    <w:rsid w:val="004656AB"/>
  </w:style>
  <w:style w:type="character" w:customStyle="1" w:styleId="Document40">
    <w:name w:val="Document[4]"/>
    <w:uiPriority w:val="99"/>
    <w:rsid w:val="004656AB"/>
  </w:style>
  <w:style w:type="character" w:customStyle="1" w:styleId="Document50">
    <w:name w:val="Document[5]"/>
    <w:uiPriority w:val="99"/>
    <w:rsid w:val="004656AB"/>
  </w:style>
  <w:style w:type="character" w:customStyle="1" w:styleId="Document60">
    <w:name w:val="Document[6]"/>
    <w:uiPriority w:val="99"/>
    <w:rsid w:val="004656AB"/>
  </w:style>
  <w:style w:type="character" w:customStyle="1" w:styleId="Document70">
    <w:name w:val="Document[7]"/>
    <w:uiPriority w:val="99"/>
    <w:rsid w:val="004656AB"/>
  </w:style>
  <w:style w:type="character" w:customStyle="1" w:styleId="Document80">
    <w:name w:val="Document[8]"/>
    <w:uiPriority w:val="99"/>
    <w:rsid w:val="004656AB"/>
  </w:style>
  <w:style w:type="character" w:customStyle="1" w:styleId="4">
    <w:name w:val="4"/>
    <w:uiPriority w:val="99"/>
    <w:rsid w:val="004656AB"/>
    <w:rPr>
      <w:rFonts w:ascii="Courier" w:hAnsi="Courier"/>
      <w:sz w:val="24"/>
      <w:lang w:val="en-US"/>
    </w:rPr>
  </w:style>
  <w:style w:type="character" w:customStyle="1" w:styleId="5">
    <w:name w:val="5"/>
    <w:uiPriority w:val="99"/>
    <w:rsid w:val="004656AB"/>
  </w:style>
  <w:style w:type="character" w:customStyle="1" w:styleId="6">
    <w:name w:val="6"/>
    <w:uiPriority w:val="99"/>
    <w:rsid w:val="004656AB"/>
  </w:style>
  <w:style w:type="character" w:customStyle="1" w:styleId="7">
    <w:name w:val="7"/>
    <w:uiPriority w:val="99"/>
    <w:rsid w:val="004656AB"/>
  </w:style>
  <w:style w:type="character" w:customStyle="1" w:styleId="8">
    <w:name w:val="8"/>
    <w:uiPriority w:val="99"/>
    <w:rsid w:val="004656AB"/>
    <w:rPr>
      <w:rFonts w:ascii="Courier" w:hAnsi="Courier"/>
      <w:sz w:val="24"/>
      <w:lang w:val="en-US"/>
    </w:rPr>
  </w:style>
  <w:style w:type="character" w:customStyle="1" w:styleId="9">
    <w:name w:val="9"/>
    <w:uiPriority w:val="99"/>
    <w:rsid w:val="004656AB"/>
  </w:style>
  <w:style w:type="character" w:customStyle="1" w:styleId="10">
    <w:name w:val="10"/>
    <w:uiPriority w:val="99"/>
    <w:rsid w:val="004656AB"/>
  </w:style>
  <w:style w:type="character" w:customStyle="1" w:styleId="110">
    <w:name w:val="11"/>
    <w:uiPriority w:val="99"/>
    <w:rsid w:val="004656AB"/>
  </w:style>
  <w:style w:type="character" w:customStyle="1" w:styleId="120">
    <w:name w:val="12"/>
    <w:uiPriority w:val="99"/>
    <w:rsid w:val="004656AB"/>
  </w:style>
  <w:style w:type="character" w:customStyle="1" w:styleId="130">
    <w:name w:val="13"/>
    <w:uiPriority w:val="99"/>
    <w:rsid w:val="004656AB"/>
  </w:style>
  <w:style w:type="character" w:customStyle="1" w:styleId="140">
    <w:name w:val="14"/>
    <w:uiPriority w:val="99"/>
    <w:rsid w:val="004656AB"/>
  </w:style>
  <w:style w:type="paragraph" w:customStyle="1" w:styleId="150">
    <w:name w:val="15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16">
    <w:name w:val="16"/>
    <w:uiPriority w:val="99"/>
    <w:rsid w:val="004656AB"/>
    <w:rPr>
      <w:b/>
      <w:i/>
      <w:sz w:val="24"/>
    </w:rPr>
  </w:style>
  <w:style w:type="paragraph" w:customStyle="1" w:styleId="EstiloTtulo5Negrita">
    <w:name w:val="Estilo Título 5 + Negrita"/>
    <w:basedOn w:val="Ttulo5"/>
    <w:link w:val="EstiloTtulo5NegritaCar"/>
    <w:autoRedefine/>
    <w:uiPriority w:val="99"/>
    <w:rsid w:val="004656AB"/>
    <w:pPr>
      <w:keepNext/>
      <w:tabs>
        <w:tab w:val="clear" w:pos="1009"/>
      </w:tabs>
      <w:spacing w:before="60" w:after="240" w:line="240" w:lineRule="auto"/>
      <w:ind w:left="1008" w:hanging="1008"/>
    </w:pPr>
    <w:rPr>
      <w:rFonts w:ascii="Verdana" w:hAnsi="Verdana"/>
      <w:bCs w:val="0"/>
      <w:iCs w:val="0"/>
      <w:sz w:val="18"/>
      <w:lang w:val="en-GB"/>
    </w:rPr>
  </w:style>
  <w:style w:type="character" w:customStyle="1" w:styleId="EstiloTtulo5NegritaCar">
    <w:name w:val="Estilo Título 5 + Negrita Car"/>
    <w:link w:val="EstiloTtulo5Negrita"/>
    <w:uiPriority w:val="99"/>
    <w:locked/>
    <w:rsid w:val="004656AB"/>
    <w:rPr>
      <w:rFonts w:ascii="Verdana" w:hAnsi="Verdana"/>
      <w:b/>
      <w:i/>
      <w:sz w:val="18"/>
      <w:lang w:val="en-GB"/>
    </w:rPr>
  </w:style>
  <w:style w:type="character" w:customStyle="1" w:styleId="mediumtext1">
    <w:name w:val="medium_text1"/>
    <w:uiPriority w:val="99"/>
    <w:rsid w:val="004656AB"/>
    <w:rPr>
      <w:sz w:val="16"/>
    </w:rPr>
  </w:style>
  <w:style w:type="character" w:customStyle="1" w:styleId="longtext1">
    <w:name w:val="long_text1"/>
    <w:uiPriority w:val="99"/>
    <w:rsid w:val="004656AB"/>
    <w:rPr>
      <w:sz w:val="20"/>
    </w:rPr>
  </w:style>
  <w:style w:type="table" w:styleId="Tablaprofesional">
    <w:name w:val="Table Professional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opo2">
    <w:name w:val="Topo_2"/>
    <w:basedOn w:val="Normal"/>
    <w:uiPriority w:val="99"/>
    <w:rsid w:val="004656AB"/>
    <w:pPr>
      <w:numPr>
        <w:numId w:val="21"/>
      </w:numPr>
      <w:spacing w:after="240"/>
    </w:pPr>
    <w:rPr>
      <w:rFonts w:ascii="Verdana" w:hAnsi="Verdana"/>
      <w:color w:val="000000"/>
      <w:szCs w:val="20"/>
      <w:lang w:val="en-GB"/>
    </w:rPr>
  </w:style>
  <w:style w:type="table" w:styleId="Tablaclsica2">
    <w:name w:val="Table Classic 2"/>
    <w:basedOn w:val="Tablanormal"/>
    <w:uiPriority w:val="99"/>
    <w:rsid w:val="004656AB"/>
    <w:pPr>
      <w:spacing w:before="60" w:after="60" w:line="360" w:lineRule="auto"/>
      <w:ind w:left="714" w:hanging="357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rsid w:val="004656AB"/>
    <w:pPr>
      <w:spacing w:before="60" w:after="60" w:line="360" w:lineRule="auto"/>
      <w:ind w:left="714" w:hanging="357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aconcuadrcula7">
    <w:name w:val="Table Grid 7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predete">
    <w:name w:val="Texto predete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4"/>
      <w:lang w:val="es-ES_tradnl"/>
    </w:rPr>
  </w:style>
  <w:style w:type="paragraph" w:customStyle="1" w:styleId="Estndar">
    <w:name w:val="Estándar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2"/>
    </w:rPr>
  </w:style>
  <w:style w:type="paragraph" w:customStyle="1" w:styleId="Esquema3">
    <w:name w:val="Esquema3"/>
    <w:uiPriority w:val="99"/>
    <w:rsid w:val="004656AB"/>
    <w:pPr>
      <w:spacing w:before="170" w:after="170" w:line="360" w:lineRule="auto"/>
      <w:ind w:left="1309" w:hanging="1309"/>
      <w:jc w:val="both"/>
    </w:pPr>
    <w:rPr>
      <w:b/>
      <w:color w:val="000000"/>
      <w:sz w:val="26"/>
    </w:rPr>
  </w:style>
  <w:style w:type="character" w:styleId="Refdecomentario">
    <w:name w:val="annotation reference"/>
    <w:basedOn w:val="Fuentedeprrafopredeter"/>
    <w:rsid w:val="004656AB"/>
    <w:rPr>
      <w:rFonts w:cs="Times New Roman"/>
      <w:sz w:val="16"/>
    </w:rPr>
  </w:style>
  <w:style w:type="paragraph" w:customStyle="1" w:styleId="topoa">
    <w:name w:val="topo_a)"/>
    <w:uiPriority w:val="99"/>
    <w:rsid w:val="004656AB"/>
    <w:pPr>
      <w:spacing w:before="120" w:after="60" w:line="360" w:lineRule="auto"/>
      <w:ind w:left="1871" w:hanging="567"/>
      <w:jc w:val="both"/>
    </w:pPr>
    <w:rPr>
      <w:color w:val="000000"/>
      <w:sz w:val="22"/>
    </w:rPr>
  </w:style>
  <w:style w:type="paragraph" w:customStyle="1" w:styleId="Nmeros">
    <w:name w:val="Números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4"/>
    </w:rPr>
  </w:style>
  <w:style w:type="paragraph" w:customStyle="1" w:styleId="topo-">
    <w:name w:val="topo-"/>
    <w:uiPriority w:val="99"/>
    <w:rsid w:val="004656AB"/>
    <w:pPr>
      <w:spacing w:before="120" w:after="60" w:line="360" w:lineRule="auto"/>
      <w:ind w:left="2324" w:hanging="453"/>
      <w:jc w:val="both"/>
    </w:pPr>
    <w:rPr>
      <w:color w:val="000000"/>
      <w:sz w:val="22"/>
    </w:rPr>
  </w:style>
  <w:style w:type="paragraph" w:customStyle="1" w:styleId="Esquema5">
    <w:name w:val="Esquema5"/>
    <w:uiPriority w:val="99"/>
    <w:rsid w:val="004656AB"/>
    <w:pPr>
      <w:spacing w:before="28" w:after="85" w:line="360" w:lineRule="auto"/>
      <w:ind w:left="1304" w:hanging="1304"/>
      <w:jc w:val="both"/>
    </w:pPr>
    <w:rPr>
      <w:b/>
      <w:color w:val="000000"/>
      <w:sz w:val="24"/>
    </w:rPr>
  </w:style>
  <w:style w:type="paragraph" w:customStyle="1" w:styleId="Esquema4">
    <w:name w:val="Esquema4"/>
    <w:next w:val="Esquema5"/>
    <w:uiPriority w:val="99"/>
    <w:rsid w:val="004656AB"/>
    <w:pPr>
      <w:spacing w:before="113" w:after="113" w:line="360" w:lineRule="auto"/>
      <w:ind w:left="1315" w:hanging="1315"/>
      <w:jc w:val="both"/>
    </w:pPr>
    <w:rPr>
      <w:b/>
      <w:color w:val="000000"/>
      <w:sz w:val="24"/>
    </w:rPr>
  </w:style>
  <w:style w:type="character" w:customStyle="1" w:styleId="hps">
    <w:name w:val="hps"/>
    <w:uiPriority w:val="99"/>
    <w:rsid w:val="004656AB"/>
  </w:style>
  <w:style w:type="character" w:customStyle="1" w:styleId="atn">
    <w:name w:val="atn"/>
    <w:uiPriority w:val="99"/>
    <w:rsid w:val="004656AB"/>
  </w:style>
  <w:style w:type="character" w:customStyle="1" w:styleId="hpsalt-edited">
    <w:name w:val="hps alt-edited"/>
    <w:uiPriority w:val="99"/>
    <w:rsid w:val="004656AB"/>
  </w:style>
  <w:style w:type="character" w:customStyle="1" w:styleId="hpsatn">
    <w:name w:val="hps atn"/>
    <w:uiPriority w:val="99"/>
    <w:rsid w:val="004656AB"/>
  </w:style>
  <w:style w:type="character" w:customStyle="1" w:styleId="shorttext">
    <w:name w:val="short_text"/>
    <w:uiPriority w:val="99"/>
    <w:rsid w:val="004656AB"/>
  </w:style>
  <w:style w:type="paragraph" w:customStyle="1" w:styleId="epgrafe0">
    <w:name w:val="epígrafe"/>
    <w:basedOn w:val="Normal"/>
    <w:uiPriority w:val="99"/>
    <w:rsid w:val="004656AB"/>
    <w:pPr>
      <w:spacing w:after="240"/>
      <w:ind w:firstLine="284"/>
    </w:pPr>
    <w:rPr>
      <w:rFonts w:ascii="Courier" w:hAnsi="Courier"/>
      <w:sz w:val="24"/>
      <w:szCs w:val="20"/>
      <w:lang w:val="es-ES_tradnl"/>
    </w:rPr>
  </w:style>
  <w:style w:type="table" w:styleId="Tablacontema">
    <w:name w:val="Table Theme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rsid w:val="004656AB"/>
    <w:rPr>
      <w:rFonts w:cs="Times New Roman"/>
      <w:color w:val="800080"/>
      <w:u w:val="single"/>
    </w:rPr>
  </w:style>
  <w:style w:type="paragraph" w:customStyle="1" w:styleId="xl69">
    <w:name w:val="xl69"/>
    <w:basedOn w:val="Normal"/>
    <w:rsid w:val="004656AB"/>
    <w:pPr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0">
    <w:name w:val="xl70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1">
    <w:name w:val="xl71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2">
    <w:name w:val="xl72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3">
    <w:name w:val="xl7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74">
    <w:name w:val="xl7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5">
    <w:name w:val="xl7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6">
    <w:name w:val="xl7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7">
    <w:name w:val="xl77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8">
    <w:name w:val="xl78"/>
    <w:basedOn w:val="Normal"/>
    <w:rsid w:val="004656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9">
    <w:name w:val="xl79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6"/>
      <w:szCs w:val="16"/>
    </w:rPr>
  </w:style>
  <w:style w:type="paragraph" w:customStyle="1" w:styleId="xl80">
    <w:name w:val="xl80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1">
    <w:name w:val="xl81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2">
    <w:name w:val="xl82"/>
    <w:basedOn w:val="Normal"/>
    <w:rsid w:val="004656A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3">
    <w:name w:val="xl83"/>
    <w:basedOn w:val="Normal"/>
    <w:rsid w:val="004656AB"/>
    <w:pPr>
      <w:pBdr>
        <w:top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4">
    <w:name w:val="xl84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5">
    <w:name w:val="xl85"/>
    <w:basedOn w:val="Normal"/>
    <w:rsid w:val="004656A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6">
    <w:name w:val="xl8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87">
    <w:name w:val="xl87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8">
    <w:name w:val="xl88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9">
    <w:name w:val="xl89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0">
    <w:name w:val="xl90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1">
    <w:name w:val="xl91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2">
    <w:name w:val="xl9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DCE6F1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paragraph" w:customStyle="1" w:styleId="xl93">
    <w:name w:val="xl9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00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numbering" w:customStyle="1" w:styleId="EstiloNumerado1">
    <w:name w:val="Estilo Numerado1"/>
    <w:rsid w:val="004656AB"/>
    <w:pPr>
      <w:numPr>
        <w:numId w:val="20"/>
      </w:numPr>
    </w:pPr>
  </w:style>
  <w:style w:type="numbering" w:customStyle="1" w:styleId="EstiloEsquemanumeradoArial12ptNegritaGris50">
    <w:name w:val="Estilo Esquema numerado Arial 12 pt Negrita Gris 50%"/>
    <w:rsid w:val="004656AB"/>
    <w:pPr>
      <w:numPr>
        <w:numId w:val="18"/>
      </w:numPr>
    </w:pPr>
  </w:style>
  <w:style w:type="numbering" w:customStyle="1" w:styleId="EstiloNumerado">
    <w:name w:val="Estilo Numerado"/>
    <w:rsid w:val="004656AB"/>
    <w:pPr>
      <w:numPr>
        <w:numId w:val="19"/>
      </w:numPr>
    </w:pPr>
  </w:style>
  <w:style w:type="paragraph" w:customStyle="1" w:styleId="font0">
    <w:name w:val="font0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color w:val="000000"/>
      <w:szCs w:val="22"/>
    </w:rPr>
  </w:style>
  <w:style w:type="paragraph" w:customStyle="1" w:styleId="font5">
    <w:name w:val="font5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b/>
      <w:bCs/>
      <w:color w:val="000000"/>
      <w:szCs w:val="22"/>
    </w:rPr>
  </w:style>
  <w:style w:type="paragraph" w:customStyle="1" w:styleId="xl64">
    <w:name w:val="xl64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Times New Roman" w:hAnsi="Times New Roman"/>
      <w:b/>
      <w:bCs/>
      <w:sz w:val="36"/>
      <w:szCs w:val="36"/>
    </w:rPr>
  </w:style>
  <w:style w:type="paragraph" w:customStyle="1" w:styleId="xl65">
    <w:name w:val="xl65"/>
    <w:basedOn w:val="Normal"/>
    <w:rsid w:val="004656A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Normal"/>
    <w:rsid w:val="004656AB"/>
    <w:pP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67">
    <w:name w:val="xl67"/>
    <w:basedOn w:val="Normal"/>
    <w:rsid w:val="004656AB"/>
    <w:pPr>
      <w:pBdr>
        <w:righ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8">
    <w:name w:val="xl68"/>
    <w:basedOn w:val="Normal"/>
    <w:rsid w:val="004656A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4">
    <w:name w:val="xl9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5">
    <w:name w:val="xl9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7">
    <w:name w:val="xl97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sz w:val="24"/>
    </w:rPr>
  </w:style>
  <w:style w:type="paragraph" w:customStyle="1" w:styleId="xl99">
    <w:name w:val="xl99"/>
    <w:basedOn w:val="Normal"/>
    <w:rsid w:val="004656AB"/>
    <w:pPr>
      <w:spacing w:before="100" w:beforeAutospacing="1" w:after="100" w:afterAutospacing="1"/>
      <w:ind w:firstLine="284"/>
      <w:jc w:val="right"/>
      <w:textAlignment w:val="center"/>
    </w:pPr>
    <w:rPr>
      <w:rFonts w:ascii="Verdana" w:hAnsi="Verdana"/>
      <w:sz w:val="18"/>
      <w:szCs w:val="18"/>
    </w:rPr>
  </w:style>
  <w:style w:type="paragraph" w:customStyle="1" w:styleId="xl100">
    <w:name w:val="xl100"/>
    <w:basedOn w:val="Normal"/>
    <w:rsid w:val="004656AB"/>
    <w:pPr>
      <w:spacing w:before="100" w:beforeAutospacing="1" w:after="100" w:afterAutospacing="1"/>
      <w:ind w:firstLine="284"/>
      <w:jc w:val="left"/>
      <w:textAlignment w:val="center"/>
    </w:pPr>
    <w:rPr>
      <w:rFonts w:ascii="Verdana" w:hAnsi="Verdana"/>
      <w:sz w:val="18"/>
      <w:szCs w:val="18"/>
    </w:rPr>
  </w:style>
  <w:style w:type="paragraph" w:customStyle="1" w:styleId="xl101">
    <w:name w:val="xl101"/>
    <w:basedOn w:val="Normal"/>
    <w:rsid w:val="004656AB"/>
    <w:pP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sz w:val="18"/>
      <w:szCs w:val="18"/>
    </w:rPr>
  </w:style>
  <w:style w:type="paragraph" w:customStyle="1" w:styleId="xl102">
    <w:name w:val="xl10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color w:val="0000FF"/>
      <w:sz w:val="18"/>
      <w:szCs w:val="18"/>
    </w:rPr>
  </w:style>
  <w:style w:type="paragraph" w:customStyle="1" w:styleId="xl103">
    <w:name w:val="xl10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4">
    <w:name w:val="xl10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5">
    <w:name w:val="xl10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6">
    <w:name w:val="xl106"/>
    <w:basedOn w:val="Normal"/>
    <w:rsid w:val="004656A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7">
    <w:name w:val="xl107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8">
    <w:name w:val="xl108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09">
    <w:name w:val="xl109"/>
    <w:basedOn w:val="Normal"/>
    <w:rsid w:val="004656A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0">
    <w:name w:val="xl110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1">
    <w:name w:val="xl111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12">
    <w:name w:val="xl11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Verdana" w:hAnsi="Verdana"/>
      <w:sz w:val="40"/>
      <w:szCs w:val="40"/>
    </w:rPr>
  </w:style>
  <w:style w:type="table" w:styleId="Sombreadomedio1-nfasis1">
    <w:name w:val="Medium Shading 1 Accent 1"/>
    <w:basedOn w:val="Tablanormal"/>
    <w:uiPriority w:val="63"/>
    <w:rsid w:val="004656A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4656A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465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656AB"/>
    <w:rPr>
      <w:rFonts w:ascii="Verdana" w:hAnsi="Verdana"/>
      <w:b/>
      <w:bCs/>
      <w:sz w:val="18"/>
    </w:rPr>
  </w:style>
  <w:style w:type="paragraph" w:customStyle="1" w:styleId="Direccin">
    <w:name w:val="Dirección"/>
    <w:basedOn w:val="Normal"/>
    <w:rsid w:val="004656AB"/>
    <w:pPr>
      <w:spacing w:after="240" w:line="280" w:lineRule="exact"/>
      <w:ind w:firstLine="284"/>
      <w:jc w:val="center"/>
    </w:pPr>
    <w:rPr>
      <w:rFonts w:ascii="Garamond" w:hAnsi="Garamond"/>
      <w:spacing w:val="-3"/>
      <w:sz w:val="18"/>
      <w:szCs w:val="20"/>
      <w:lang w:val="en-US"/>
    </w:rPr>
  </w:style>
  <w:style w:type="table" w:styleId="Listamedia2-nfasis1">
    <w:name w:val="Medium List 2 Accent 1"/>
    <w:basedOn w:val="Tablanormal"/>
    <w:uiPriority w:val="66"/>
    <w:rsid w:val="004656AB"/>
    <w:pPr>
      <w:spacing w:before="120" w:after="60" w:line="360" w:lineRule="auto"/>
      <w:ind w:left="714" w:hanging="357"/>
      <w:jc w:val="both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nfasis">
    <w:name w:val="Emphasis"/>
    <w:basedOn w:val="Fuentedeprrafopredeter"/>
    <w:qFormat/>
    <w:rsid w:val="004656AB"/>
    <w:rPr>
      <w:b/>
      <w:i/>
      <w:iCs/>
      <w:noProof/>
      <w:lang w:val="es-ES"/>
    </w:rPr>
  </w:style>
  <w:style w:type="character" w:customStyle="1" w:styleId="EpgrafeCar">
    <w:name w:val="Epígrafe Car"/>
    <w:aliases w:val="Estilo Epigrafe Car"/>
    <w:basedOn w:val="Fuentedeprrafopredeter"/>
    <w:link w:val="Epgrafe"/>
    <w:rsid w:val="004656AB"/>
    <w:rPr>
      <w:rFonts w:ascii="Arial" w:hAnsi="Arial"/>
      <w:iCs/>
      <w:sz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656AB"/>
    <w:pPr>
      <w:keepNext/>
      <w:keepLines/>
      <w:pageBreakBefore w:val="0"/>
      <w:numPr>
        <w:numId w:val="0"/>
      </w:numPr>
      <w:pBdr>
        <w:bottom w:val="none" w:sz="0" w:space="0" w:color="auto"/>
      </w:pBdr>
      <w:shd w:val="clear" w:color="auto" w:fill="auto"/>
      <w:tabs>
        <w:tab w:val="left" w:pos="-1480"/>
        <w:tab w:val="left" w:pos="-1191"/>
        <w:tab w:val="left" w:pos="-760"/>
        <w:tab w:val="left" w:pos="680"/>
        <w:tab w:val="left" w:pos="1400"/>
        <w:tab w:val="left" w:pos="2120"/>
        <w:tab w:val="left" w:pos="2840"/>
        <w:tab w:val="left" w:pos="3560"/>
        <w:tab w:val="left" w:pos="4280"/>
        <w:tab w:val="left" w:pos="5000"/>
        <w:tab w:val="left" w:pos="5720"/>
        <w:tab w:val="left" w:pos="6440"/>
        <w:tab w:val="left" w:pos="7160"/>
        <w:tab w:val="left" w:pos="7880"/>
        <w:tab w:val="left" w:pos="8600"/>
        <w:tab w:val="left" w:pos="9320"/>
        <w:tab w:val="left" w:pos="10040"/>
        <w:tab w:val="left" w:pos="1076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s-ES"/>
    </w:rPr>
  </w:style>
  <w:style w:type="character" w:customStyle="1" w:styleId="IlustracionCar">
    <w:name w:val="Ilustracion Car"/>
    <w:basedOn w:val="TextoNivel1Car"/>
    <w:link w:val="Ilustracion"/>
    <w:rsid w:val="004656AB"/>
    <w:rPr>
      <w:rFonts w:asciiTheme="minorHAnsi" w:hAnsiTheme="minorHAnsi"/>
      <w:color w:val="A6A6A6"/>
      <w:sz w:val="22"/>
      <w:lang w:val="es-ES_tradnl" w:eastAsia="es-ES" w:bidi="ar-SA"/>
    </w:rPr>
  </w:style>
  <w:style w:type="paragraph" w:customStyle="1" w:styleId="Imagen">
    <w:name w:val="Imagen"/>
    <w:basedOn w:val="Normal"/>
    <w:link w:val="ImagenCar"/>
    <w:qFormat/>
    <w:rsid w:val="004656AB"/>
    <w:pPr>
      <w:keepNext/>
      <w:ind w:left="-993" w:right="-994" w:firstLine="284"/>
      <w:jc w:val="center"/>
    </w:pPr>
    <w:rPr>
      <w:rFonts w:ascii="Calibri" w:hAnsi="Calibri"/>
      <w:noProof/>
      <w:sz w:val="24"/>
    </w:rPr>
  </w:style>
  <w:style w:type="character" w:customStyle="1" w:styleId="ImagenCar">
    <w:name w:val="Imagen Car"/>
    <w:basedOn w:val="Fuentedeprrafopredeter"/>
    <w:link w:val="Imagen"/>
    <w:rsid w:val="004656AB"/>
    <w:rPr>
      <w:rFonts w:ascii="Calibri" w:hAnsi="Calibri"/>
      <w:noProof/>
      <w:sz w:val="24"/>
      <w:szCs w:val="24"/>
    </w:rPr>
  </w:style>
  <w:style w:type="paragraph" w:styleId="Revisin">
    <w:name w:val="Revision"/>
    <w:hidden/>
    <w:uiPriority w:val="99"/>
    <w:semiHidden/>
    <w:rsid w:val="004656AB"/>
    <w:rPr>
      <w:rFonts w:ascii="Calibri" w:hAnsi="Calibri"/>
      <w:sz w:val="24"/>
      <w:szCs w:val="24"/>
    </w:rPr>
  </w:style>
  <w:style w:type="table" w:styleId="Tablabsica3">
    <w:name w:val="Table Simple 3"/>
    <w:basedOn w:val="Tablanormal"/>
    <w:rsid w:val="00A55189"/>
    <w:pPr>
      <w:spacing w:before="60"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endnote reference" w:uiPriority="99"/>
    <w:lsdException w:name="endnote text" w:uiPriority="99"/>
    <w:lsdException w:name="table of authorities" w:semiHidden="0" w:uiPriority="99" w:unhideWhenUsed="0"/>
    <w:lsdException w:name="macro" w:uiPriority="99"/>
    <w:lsdException w:name="toa heading" w:uiPriority="99"/>
    <w:lsdException w:name="List" w:semiHidden="0" w:uiPriority="99" w:unhideWhenUsed="0"/>
    <w:lsdException w:name="List Bullet" w:semiHidden="0" w:uiPriority="99" w:unhideWhenUsed="0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99" w:unhideWhenUsed="0" w:qFormat="1"/>
    <w:lsdException w:name="Closing" w:uiPriority="99"/>
    <w:lsdException w:name="Signature" w:uiPriority="99"/>
    <w:lsdException w:name="List Continue" w:uiPriority="99"/>
    <w:lsdException w:name="List Continue 2" w:semiHidden="0" w:uiPriority="99" w:unhideWhenUsed="0"/>
    <w:lsdException w:name="List Continue 3" w:semiHidden="0" w:uiPriority="99" w:unhideWhenUsed="0"/>
    <w:lsdException w:name="List Continue 4" w:semiHidden="0" w:uiPriority="99" w:unhideWhenUsed="0"/>
    <w:lsdException w:name="List Continue 5" w:semiHidden="0" w:uiPriority="99" w:unhideWhenUsed="0"/>
    <w:lsdException w:name="Message Header" w:uiPriority="99"/>
    <w:lsdException w:name="Subtitle" w:semiHidden="0" w:uiPriority="99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3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ddress" w:uiPriority="99"/>
    <w:lsdException w:name="HTML Preformatted" w:uiPriority="99"/>
    <w:lsdException w:name="No List" w:uiPriority="99"/>
    <w:lsdException w:name="Table Classic 2" w:uiPriority="99"/>
    <w:lsdException w:name="Table Columns 4" w:uiPriority="99"/>
    <w:lsdException w:name="Table Grid 2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Elegant" w:uiPriority="99"/>
    <w:lsdException w:name="Table Professional" w:uiPriority="99"/>
    <w:lsdException w:name="Balloon Text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EAC"/>
    <w:pPr>
      <w:spacing w:before="60" w:after="120" w:line="312" w:lineRule="auto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TextoNivel1"/>
    <w:link w:val="Ttulo1Car"/>
    <w:qFormat/>
    <w:rsid w:val="00D5326A"/>
    <w:pPr>
      <w:pageBreakBefore/>
      <w:numPr>
        <w:numId w:val="3"/>
      </w:numPr>
      <w:pBdr>
        <w:bottom w:val="single" w:sz="12" w:space="1" w:color="000080"/>
      </w:pBdr>
      <w:shd w:val="clear" w:color="auto" w:fill="F3F3F3"/>
      <w:outlineLvl w:val="0"/>
    </w:pPr>
    <w:rPr>
      <w:rFonts w:ascii="Univers" w:hAnsi="Univers"/>
      <w:b/>
      <w:caps/>
      <w:color w:val="000080"/>
      <w:sz w:val="24"/>
      <w:szCs w:val="20"/>
      <w:lang w:val="es-ES_tradnl"/>
    </w:rPr>
  </w:style>
  <w:style w:type="paragraph" w:styleId="Ttulo2">
    <w:name w:val="heading 2"/>
    <w:basedOn w:val="TextoNivel1"/>
    <w:next w:val="TextoNivel1"/>
    <w:link w:val="Ttulo2Car"/>
    <w:qFormat/>
    <w:rsid w:val="00C04899"/>
    <w:pPr>
      <w:keepNext/>
      <w:numPr>
        <w:ilvl w:val="1"/>
        <w:numId w:val="3"/>
      </w:numPr>
      <w:spacing w:line="360" w:lineRule="exact"/>
      <w:outlineLvl w:val="1"/>
    </w:pPr>
    <w:rPr>
      <w:b/>
      <w:bCs/>
      <w:iCs/>
      <w:caps/>
    </w:rPr>
  </w:style>
  <w:style w:type="paragraph" w:styleId="Ttulo3">
    <w:name w:val="heading 3"/>
    <w:basedOn w:val="TextoNivel1"/>
    <w:next w:val="TextoNivel1"/>
    <w:link w:val="Ttulo3Car"/>
    <w:qFormat/>
    <w:rsid w:val="00C04899"/>
    <w:pPr>
      <w:keepNext/>
      <w:numPr>
        <w:ilvl w:val="2"/>
        <w:numId w:val="3"/>
      </w:numPr>
      <w:outlineLvl w:val="2"/>
    </w:pPr>
    <w:rPr>
      <w:rFonts w:cs="Arial"/>
      <w:b/>
      <w:bCs/>
      <w:color w:val="333333"/>
      <w:u w:val="single"/>
    </w:rPr>
  </w:style>
  <w:style w:type="paragraph" w:styleId="Ttulo4">
    <w:name w:val="heading 4"/>
    <w:basedOn w:val="TextoNivel1"/>
    <w:next w:val="TextoNivel1"/>
    <w:link w:val="Ttulo4Car"/>
    <w:qFormat/>
    <w:rsid w:val="001755EF"/>
    <w:pPr>
      <w:keepNext/>
      <w:numPr>
        <w:ilvl w:val="3"/>
        <w:numId w:val="3"/>
      </w:numPr>
      <w:spacing w:line="300" w:lineRule="exact"/>
      <w:outlineLvl w:val="3"/>
    </w:pPr>
    <w:rPr>
      <w:rFonts w:cs="Arial"/>
      <w:b/>
      <w:bCs/>
      <w:color w:val="333333"/>
    </w:rPr>
  </w:style>
  <w:style w:type="paragraph" w:styleId="Ttulo5">
    <w:name w:val="heading 5"/>
    <w:basedOn w:val="TextoNivel1"/>
    <w:next w:val="TextoNivel1"/>
    <w:link w:val="Ttulo5Car"/>
    <w:qFormat/>
    <w:rsid w:val="00AE5271"/>
    <w:pPr>
      <w:numPr>
        <w:ilvl w:val="4"/>
        <w:numId w:val="3"/>
      </w:numPr>
      <w:spacing w:line="280" w:lineRule="exact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qFormat/>
    <w:rsid w:val="001755EF"/>
    <w:pPr>
      <w:numPr>
        <w:ilvl w:val="5"/>
        <w:numId w:val="3"/>
      </w:numPr>
      <w:spacing w:line="280" w:lineRule="exact"/>
      <w:outlineLvl w:val="5"/>
    </w:pPr>
    <w:rPr>
      <w:rFonts w:ascii="Times New Roman" w:hAnsi="Times New Roman"/>
      <w:b/>
      <w:bCs/>
      <w:color w:val="999999"/>
    </w:rPr>
  </w:style>
  <w:style w:type="paragraph" w:styleId="Ttulo7">
    <w:name w:val="heading 7"/>
    <w:basedOn w:val="TextoNivel1"/>
    <w:next w:val="TextoNivel1"/>
    <w:link w:val="Ttulo7Car"/>
    <w:qFormat/>
    <w:rsid w:val="001755EF"/>
    <w:pPr>
      <w:numPr>
        <w:ilvl w:val="6"/>
        <w:numId w:val="3"/>
      </w:numPr>
      <w:outlineLvl w:val="6"/>
    </w:pPr>
    <w:rPr>
      <w:rFonts w:ascii="Times New Roman" w:hAnsi="Times New Roman"/>
      <w:b/>
      <w:i/>
      <w:color w:val="333333"/>
      <w:szCs w:val="22"/>
    </w:rPr>
  </w:style>
  <w:style w:type="paragraph" w:styleId="Ttulo8">
    <w:name w:val="heading 8"/>
    <w:basedOn w:val="Normal"/>
    <w:next w:val="Normal"/>
    <w:link w:val="Ttulo8Car"/>
    <w:qFormat/>
    <w:rsid w:val="001755EF"/>
    <w:pPr>
      <w:numPr>
        <w:ilvl w:val="7"/>
        <w:numId w:val="3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qFormat/>
    <w:rsid w:val="001755EF"/>
    <w:pPr>
      <w:numPr>
        <w:ilvl w:val="8"/>
        <w:numId w:val="3"/>
      </w:numPr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nivel1">
    <w:name w:val="Viñeta nivel 1"/>
    <w:basedOn w:val="TextoNivel1"/>
    <w:rsid w:val="00BF04B3"/>
    <w:pPr>
      <w:numPr>
        <w:numId w:val="4"/>
      </w:numPr>
      <w:spacing w:before="120"/>
    </w:pPr>
  </w:style>
  <w:style w:type="paragraph" w:customStyle="1" w:styleId="SINRELLENAR">
    <w:name w:val="SIN RELLENAR"/>
    <w:basedOn w:val="Normal"/>
    <w:rsid w:val="003E6B24"/>
    <w:pPr>
      <w:shd w:val="clear" w:color="auto" w:fill="FFFF99"/>
      <w:spacing w:before="120" w:line="360" w:lineRule="auto"/>
    </w:pPr>
    <w:rPr>
      <w:b/>
      <w:color w:val="FF6600"/>
      <w:szCs w:val="22"/>
    </w:rPr>
  </w:style>
  <w:style w:type="paragraph" w:customStyle="1" w:styleId="VietaC1">
    <w:name w:val="Viñeta C1"/>
    <w:basedOn w:val="TextoNivel1"/>
    <w:rsid w:val="00B3553E"/>
    <w:pPr>
      <w:numPr>
        <w:numId w:val="5"/>
      </w:numPr>
      <w:spacing w:before="120"/>
    </w:pPr>
  </w:style>
  <w:style w:type="paragraph" w:styleId="TDC1">
    <w:name w:val="toc 1"/>
    <w:basedOn w:val="TDC2"/>
    <w:next w:val="Normal"/>
    <w:autoRedefine/>
    <w:uiPriority w:val="39"/>
    <w:rsid w:val="00FA398E"/>
    <w:pPr>
      <w:spacing w:before="360" w:after="360"/>
    </w:pPr>
    <w:rPr>
      <w:b w:val="0"/>
      <w:bCs w:val="0"/>
      <w:smallCaps w:val="0"/>
      <w:u w:val="single"/>
    </w:rPr>
  </w:style>
  <w:style w:type="paragraph" w:styleId="TDC4">
    <w:name w:val="toc 4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styleId="TDC3">
    <w:name w:val="toc 3"/>
    <w:basedOn w:val="Normal"/>
    <w:next w:val="Normal"/>
    <w:autoRedefine/>
    <w:uiPriority w:val="39"/>
    <w:rsid w:val="00C47956"/>
    <w:pPr>
      <w:spacing w:before="0" w:after="0"/>
      <w:jc w:val="left"/>
    </w:pPr>
    <w:rPr>
      <w:rFonts w:asciiTheme="minorHAnsi" w:hAnsiTheme="minorHAnsi"/>
      <w:smallCaps/>
      <w:szCs w:val="22"/>
    </w:rPr>
  </w:style>
  <w:style w:type="paragraph" w:styleId="TDC2">
    <w:name w:val="toc 2"/>
    <w:basedOn w:val="Normal"/>
    <w:next w:val="Normal"/>
    <w:autoRedefine/>
    <w:uiPriority w:val="39"/>
    <w:rsid w:val="00094650"/>
    <w:pPr>
      <w:spacing w:before="0" w:after="0"/>
      <w:jc w:val="left"/>
    </w:pPr>
    <w:rPr>
      <w:rFonts w:asciiTheme="minorHAnsi" w:hAnsiTheme="minorHAnsi"/>
      <w:b/>
      <w:bCs/>
      <w:smallCaps/>
      <w:szCs w:val="22"/>
    </w:rPr>
  </w:style>
  <w:style w:type="paragraph" w:styleId="TDC5">
    <w:name w:val="toc 5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VietaC2">
    <w:name w:val="Viñeta C2"/>
    <w:basedOn w:val="TextoNivel1"/>
    <w:rsid w:val="00B3553E"/>
    <w:pPr>
      <w:numPr>
        <w:ilvl w:val="1"/>
        <w:numId w:val="5"/>
      </w:numPr>
      <w:spacing w:before="120"/>
    </w:pPr>
  </w:style>
  <w:style w:type="paragraph" w:customStyle="1" w:styleId="TITULOTABLA">
    <w:name w:val="TITULO TABLA"/>
    <w:basedOn w:val="Normal"/>
    <w:rsid w:val="00BE2DEF"/>
    <w:pPr>
      <w:spacing w:before="120" w:line="360" w:lineRule="auto"/>
      <w:ind w:left="229"/>
      <w:jc w:val="center"/>
    </w:pPr>
    <w:rPr>
      <w:rFonts w:ascii="Tahoma" w:hAnsi="Tahoma" w:cs="Tahoma"/>
      <w:b/>
      <w:bCs/>
      <w:color w:val="FFFFFF"/>
      <w:sz w:val="28"/>
      <w:szCs w:val="20"/>
    </w:rPr>
  </w:style>
  <w:style w:type="paragraph" w:styleId="Textoindependiente2">
    <w:name w:val="Body Text 2"/>
    <w:basedOn w:val="Normal"/>
    <w:link w:val="Textoindependiente2Car"/>
    <w:rsid w:val="00355373"/>
    <w:pPr>
      <w:tabs>
        <w:tab w:val="left" w:pos="-1728"/>
        <w:tab w:val="left" w:pos="-1008"/>
        <w:tab w:val="left" w:pos="-288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5328"/>
        <w:tab w:val="left" w:pos="6192"/>
        <w:tab w:val="left" w:pos="6624"/>
        <w:tab w:val="left" w:pos="7056"/>
      </w:tabs>
      <w:suppressAutoHyphens/>
      <w:spacing w:line="360" w:lineRule="auto"/>
      <w:ind w:right="648"/>
    </w:pPr>
    <w:rPr>
      <w:rFonts w:ascii="Tahoma" w:hAnsi="Tahoma"/>
      <w:spacing w:val="-3"/>
      <w:szCs w:val="20"/>
      <w:lang w:val="en-US"/>
    </w:rPr>
  </w:style>
  <w:style w:type="paragraph" w:customStyle="1" w:styleId="EstiloTextonivel1Tahoma">
    <w:name w:val="Estilo Texto nivel 1 + Tahoma"/>
    <w:basedOn w:val="Normal"/>
    <w:rsid w:val="008A3116"/>
    <w:pPr>
      <w:widowControl w:val="0"/>
      <w:tabs>
        <w:tab w:val="left" w:pos="204"/>
      </w:tabs>
      <w:spacing w:after="60" w:line="360" w:lineRule="auto"/>
    </w:pPr>
    <w:rPr>
      <w:snapToGrid w:val="0"/>
    </w:rPr>
  </w:style>
  <w:style w:type="paragraph" w:customStyle="1" w:styleId="VietaC3">
    <w:name w:val="Viñeta C3"/>
    <w:basedOn w:val="TextoNivel1"/>
    <w:rsid w:val="00B3553E"/>
    <w:pPr>
      <w:numPr>
        <w:ilvl w:val="2"/>
        <w:numId w:val="5"/>
      </w:numPr>
      <w:spacing w:before="120"/>
    </w:pPr>
  </w:style>
  <w:style w:type="paragraph" w:customStyle="1" w:styleId="Vietanivel2">
    <w:name w:val="Viñeta nivel 2"/>
    <w:basedOn w:val="TextoNivel1"/>
    <w:rsid w:val="00BF04B3"/>
    <w:pPr>
      <w:numPr>
        <w:ilvl w:val="1"/>
        <w:numId w:val="4"/>
      </w:numPr>
      <w:spacing w:before="120"/>
    </w:pPr>
  </w:style>
  <w:style w:type="paragraph" w:customStyle="1" w:styleId="Vietanivel4">
    <w:name w:val="Viñeta nivel 4"/>
    <w:basedOn w:val="Normal"/>
    <w:rsid w:val="00940F85"/>
    <w:pPr>
      <w:numPr>
        <w:ilvl w:val="3"/>
        <w:numId w:val="2"/>
      </w:numPr>
      <w:spacing w:before="120" w:line="280" w:lineRule="exact"/>
    </w:pPr>
    <w:rPr>
      <w:rFonts w:ascii="Trebuchet MS" w:hAnsi="Trebuchet MS"/>
    </w:rPr>
  </w:style>
  <w:style w:type="paragraph" w:customStyle="1" w:styleId="Vietanivel3">
    <w:name w:val="Viñeta nivel 3"/>
    <w:basedOn w:val="TextoNivel1"/>
    <w:rsid w:val="00BF04B3"/>
    <w:pPr>
      <w:numPr>
        <w:ilvl w:val="2"/>
        <w:numId w:val="4"/>
      </w:numPr>
      <w:spacing w:before="120"/>
    </w:pPr>
  </w:style>
  <w:style w:type="paragraph" w:customStyle="1" w:styleId="Vietanivel5">
    <w:name w:val="Viñeta nivel 5"/>
    <w:basedOn w:val="Normal"/>
    <w:rsid w:val="00940F85"/>
    <w:pPr>
      <w:numPr>
        <w:ilvl w:val="4"/>
        <w:numId w:val="2"/>
      </w:numPr>
      <w:spacing w:before="120" w:line="280" w:lineRule="exact"/>
    </w:pPr>
    <w:rPr>
      <w:rFonts w:ascii="Trebuchet MS" w:hAnsi="Trebuchet MS"/>
      <w:sz w:val="18"/>
      <w:szCs w:val="18"/>
    </w:rPr>
  </w:style>
  <w:style w:type="numbering" w:customStyle="1" w:styleId="EstiloEsquemanumerado16ptNegritaAzulgrisceoRelieve">
    <w:name w:val="Estilo Esquema numerado 16 pt Negrita Azul grisáceo Relieve"/>
    <w:basedOn w:val="Sinlista"/>
    <w:rsid w:val="00D045C2"/>
    <w:pPr>
      <w:numPr>
        <w:numId w:val="1"/>
      </w:numPr>
    </w:pPr>
  </w:style>
  <w:style w:type="paragraph" w:customStyle="1" w:styleId="Abreviaturas">
    <w:name w:val="Abreviaturas"/>
    <w:basedOn w:val="Normal"/>
    <w:rsid w:val="00965968"/>
    <w:pPr>
      <w:widowControl w:val="0"/>
      <w:tabs>
        <w:tab w:val="left" w:pos="-720"/>
      </w:tabs>
      <w:suppressAutoHyphens/>
      <w:spacing w:before="0" w:after="0" w:line="240" w:lineRule="atLeast"/>
    </w:pPr>
    <w:rPr>
      <w:rFonts w:ascii="Courier New" w:hAnsi="Courier New"/>
      <w:b/>
      <w:bCs/>
      <w:snapToGrid w:val="0"/>
      <w:spacing w:val="-2"/>
      <w:lang w:val="es-ES_tradnl"/>
    </w:rPr>
  </w:style>
  <w:style w:type="paragraph" w:customStyle="1" w:styleId="TextoNivel1">
    <w:name w:val="Texto Nivel 1"/>
    <w:basedOn w:val="Normal"/>
    <w:link w:val="TextoNivel1Car"/>
    <w:rsid w:val="00CA65D2"/>
    <w:pPr>
      <w:spacing w:before="240"/>
    </w:pPr>
    <w:rPr>
      <w:rFonts w:ascii="Univers" w:hAnsi="Univers"/>
      <w:szCs w:val="20"/>
      <w:lang w:val="es-ES_tradnl"/>
    </w:rPr>
  </w:style>
  <w:style w:type="paragraph" w:customStyle="1" w:styleId="VietaN2">
    <w:name w:val="Viñeta N2"/>
    <w:basedOn w:val="TextoNivel1"/>
    <w:rsid w:val="00FC5F0A"/>
    <w:pPr>
      <w:numPr>
        <w:ilvl w:val="1"/>
        <w:numId w:val="6"/>
      </w:numPr>
      <w:spacing w:before="120"/>
    </w:pPr>
  </w:style>
  <w:style w:type="paragraph" w:customStyle="1" w:styleId="VietaN1">
    <w:name w:val="Viñeta N1"/>
    <w:basedOn w:val="TextoNivel1"/>
    <w:rsid w:val="00FC5F0A"/>
    <w:pPr>
      <w:numPr>
        <w:numId w:val="6"/>
      </w:numPr>
      <w:spacing w:before="120"/>
    </w:pPr>
  </w:style>
  <w:style w:type="paragraph" w:customStyle="1" w:styleId="VietaN3">
    <w:name w:val="Viñeta N3"/>
    <w:basedOn w:val="TextoNivel1"/>
    <w:rsid w:val="00FC5F0A"/>
    <w:pPr>
      <w:numPr>
        <w:ilvl w:val="2"/>
        <w:numId w:val="6"/>
      </w:numPr>
      <w:spacing w:before="120"/>
    </w:pPr>
  </w:style>
  <w:style w:type="paragraph" w:customStyle="1" w:styleId="TextoNivel2">
    <w:name w:val="Texto Nivel 2"/>
    <w:basedOn w:val="TextoNivel1"/>
    <w:rsid w:val="00940F85"/>
    <w:pPr>
      <w:ind w:left="540"/>
    </w:pPr>
  </w:style>
  <w:style w:type="paragraph" w:customStyle="1" w:styleId="TextoV1">
    <w:name w:val="Texto V1"/>
    <w:basedOn w:val="TextoNivel1"/>
    <w:rsid w:val="00940F85"/>
    <w:pPr>
      <w:ind w:left="540"/>
    </w:pPr>
  </w:style>
  <w:style w:type="paragraph" w:customStyle="1" w:styleId="TextoV2">
    <w:name w:val="Texto V2"/>
    <w:basedOn w:val="TextoNivel1"/>
    <w:rsid w:val="00940F85"/>
    <w:pPr>
      <w:ind w:left="900"/>
    </w:pPr>
  </w:style>
  <w:style w:type="paragraph" w:customStyle="1" w:styleId="TextoV3">
    <w:name w:val="Texto V3"/>
    <w:basedOn w:val="TextoV2"/>
    <w:rsid w:val="00940F85"/>
    <w:pPr>
      <w:ind w:left="1080"/>
    </w:pPr>
  </w:style>
  <w:style w:type="paragraph" w:customStyle="1" w:styleId="TextoNivel0">
    <w:name w:val="Texto Nivel 0"/>
    <w:basedOn w:val="Normal"/>
    <w:rsid w:val="00E165E0"/>
    <w:pPr>
      <w:widowControl w:val="0"/>
      <w:suppressAutoHyphens/>
      <w:spacing w:before="0" w:after="0" w:line="240" w:lineRule="atLeast"/>
    </w:pPr>
    <w:rPr>
      <w:rFonts w:cs="Arial"/>
      <w:snapToGrid w:val="0"/>
      <w:spacing w:val="-2"/>
      <w:lang w:val="es-ES_tradnl"/>
    </w:rPr>
  </w:style>
  <w:style w:type="character" w:customStyle="1" w:styleId="Estilo1">
    <w:name w:val="Estilo1"/>
    <w:rsid w:val="003A46C7"/>
    <w:rPr>
      <w:rFonts w:ascii="Arial" w:hAnsi="Arial"/>
      <w:b/>
    </w:rPr>
  </w:style>
  <w:style w:type="character" w:customStyle="1" w:styleId="Abrev">
    <w:name w:val="Abrev"/>
    <w:rsid w:val="003A46C7"/>
    <w:rPr>
      <w:b/>
      <w:bCs/>
      <w:spacing w:val="-2"/>
      <w:sz w:val="20"/>
    </w:rPr>
  </w:style>
  <w:style w:type="paragraph" w:styleId="Textoindependiente">
    <w:name w:val="Body Text"/>
    <w:basedOn w:val="Normal"/>
    <w:link w:val="TextoindependienteCar1"/>
    <w:rsid w:val="0054476F"/>
  </w:style>
  <w:style w:type="paragraph" w:styleId="TDC6">
    <w:name w:val="toc 6"/>
    <w:basedOn w:val="Normal"/>
    <w:next w:val="Normal"/>
    <w:autoRedefine/>
    <w:uiPriority w:val="39"/>
    <w:rsid w:val="0054476F"/>
    <w:pPr>
      <w:spacing w:before="0" w:after="0"/>
      <w:jc w:val="left"/>
    </w:pPr>
    <w:rPr>
      <w:rFonts w:asciiTheme="minorHAnsi" w:hAnsiTheme="minorHAnsi"/>
      <w:szCs w:val="22"/>
    </w:rPr>
  </w:style>
  <w:style w:type="paragraph" w:styleId="Piedepgina">
    <w:name w:val="footer"/>
    <w:basedOn w:val="Normal"/>
    <w:link w:val="PiedepginaCar"/>
    <w:rsid w:val="0054476F"/>
    <w:pPr>
      <w:tabs>
        <w:tab w:val="center" w:pos="4252"/>
        <w:tab w:val="right" w:pos="8504"/>
      </w:tabs>
      <w:spacing w:after="0"/>
    </w:pPr>
    <w:rPr>
      <w:b/>
      <w:color w:val="808080"/>
      <w:sz w:val="18"/>
      <w:szCs w:val="18"/>
    </w:rPr>
  </w:style>
  <w:style w:type="table" w:styleId="Tablaconcuadrcula">
    <w:name w:val="Table Grid"/>
    <w:aliases w:val="TABLA OFERT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54476F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sz w:val="18"/>
      </w:rPr>
    </w:tblStylePr>
  </w:style>
  <w:style w:type="table" w:customStyle="1" w:styleId="TablaOferta1">
    <w:name w:val="Tabla Oferta 1"/>
    <w:basedOn w:val="Tablanormal"/>
    <w:rsid w:val="0054476F"/>
    <w:pPr>
      <w:jc w:val="center"/>
    </w:pPr>
    <w:rPr>
      <w:rFonts w:ascii="Arial" w:hAnsi="Arial"/>
      <w:sz w:val="18"/>
    </w:rPr>
    <w:tblPr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rPr>
        <w:tblHeader/>
      </w:trPr>
    </w:tblStylePr>
  </w:style>
  <w:style w:type="paragraph" w:customStyle="1" w:styleId="TablaTexto">
    <w:name w:val="Tabla Texto"/>
    <w:basedOn w:val="Normal"/>
    <w:rsid w:val="0054476F"/>
    <w:pPr>
      <w:framePr w:hSpace="141" w:wrap="around" w:vAnchor="text" w:hAnchor="margin" w:xAlign="center" w:y="-38"/>
      <w:widowControl w:val="0"/>
      <w:spacing w:before="120"/>
      <w:jc w:val="center"/>
    </w:pPr>
    <w:rPr>
      <w:sz w:val="18"/>
      <w:szCs w:val="18"/>
    </w:rPr>
  </w:style>
  <w:style w:type="paragraph" w:customStyle="1" w:styleId="EstiloEncabezadotabla">
    <w:name w:val="Estilo Encabezado tabla"/>
    <w:basedOn w:val="Encabezadotabla"/>
    <w:rsid w:val="0054476F"/>
    <w:pPr>
      <w:framePr w:wrap="around"/>
    </w:pPr>
  </w:style>
  <w:style w:type="paragraph" w:customStyle="1" w:styleId="AO">
    <w:name w:val="AÑO"/>
    <w:basedOn w:val="Normal"/>
    <w:rsid w:val="00F911AB"/>
    <w:pPr>
      <w:tabs>
        <w:tab w:val="left" w:pos="1985"/>
      </w:tabs>
      <w:spacing w:before="180" w:after="0"/>
      <w:ind w:left="1985" w:hanging="1985"/>
      <w:jc w:val="left"/>
    </w:pPr>
    <w:rPr>
      <w:b/>
      <w:sz w:val="24"/>
    </w:rPr>
  </w:style>
  <w:style w:type="paragraph" w:customStyle="1" w:styleId="ContratoRef">
    <w:name w:val="ContratoRef"/>
    <w:basedOn w:val="Normal"/>
    <w:rsid w:val="00137EEB"/>
    <w:pPr>
      <w:keepNext/>
      <w:widowControl w:val="0"/>
      <w:tabs>
        <w:tab w:val="left" w:pos="1985"/>
      </w:tabs>
      <w:spacing w:before="300" w:after="0"/>
      <w:ind w:left="1985" w:hanging="1985"/>
      <w:jc w:val="left"/>
    </w:pPr>
    <w:rPr>
      <w:rFonts w:ascii="Verdana" w:hAnsi="Verdana"/>
      <w:b/>
      <w:color w:val="535353"/>
      <w:sz w:val="16"/>
    </w:rPr>
  </w:style>
  <w:style w:type="table" w:styleId="Tablaconcuadrcula3">
    <w:name w:val="Table Grid 3"/>
    <w:basedOn w:val="Tablanormal"/>
    <w:rsid w:val="001B7EC9"/>
    <w:pPr>
      <w:spacing w:before="240" w:after="12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B3553E"/>
  </w:style>
  <w:style w:type="paragraph" w:customStyle="1" w:styleId="ApendiceT4">
    <w:name w:val="Apendice T4"/>
    <w:basedOn w:val="Normal"/>
    <w:rsid w:val="00B3553E"/>
  </w:style>
  <w:style w:type="table" w:styleId="Tablaconlista4">
    <w:name w:val="Table List 4"/>
    <w:basedOn w:val="Tablanormal"/>
    <w:rsid w:val="001B7EC9"/>
    <w:pPr>
      <w:spacing w:before="240"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C13DF9"/>
    <w:pPr>
      <w:spacing w:before="20" w:after="20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/>
        <w:sz w:val="20"/>
      </w:rPr>
      <w:tblPr/>
      <w:tcPr>
        <w:shd w:val="clear" w:color="auto" w:fill="737373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color w:val="FFFFFF"/>
      </w:rPr>
    </w:tblStylePr>
    <w:tblStylePr w:type="nwCell">
      <w:rPr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8E51C3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uiPriority w:val="99"/>
    <w:rsid w:val="00487ED4"/>
    <w:rPr>
      <w:color w:val="0000FF"/>
      <w:u w:val="single"/>
    </w:rPr>
  </w:style>
  <w:style w:type="paragraph" w:styleId="Epgrafe">
    <w:name w:val="caption"/>
    <w:aliases w:val="Estilo Epigrafe"/>
    <w:basedOn w:val="Normal"/>
    <w:next w:val="TextoNivel1"/>
    <w:link w:val="EpgrafeCar"/>
    <w:qFormat/>
    <w:rsid w:val="003C61D2"/>
    <w:pPr>
      <w:numPr>
        <w:numId w:val="7"/>
      </w:numPr>
      <w:spacing w:before="120" w:line="400" w:lineRule="exact"/>
      <w:jc w:val="center"/>
    </w:pPr>
    <w:rPr>
      <w:iCs/>
      <w:sz w:val="18"/>
      <w:szCs w:val="20"/>
    </w:rPr>
  </w:style>
  <w:style w:type="paragraph" w:styleId="Tabladeilustraciones">
    <w:name w:val="table of figures"/>
    <w:basedOn w:val="Normal"/>
    <w:next w:val="Normal"/>
    <w:uiPriority w:val="99"/>
    <w:rsid w:val="00EB44D1"/>
    <w:pPr>
      <w:spacing w:before="0" w:after="0"/>
      <w:jc w:val="left"/>
    </w:pPr>
    <w:rPr>
      <w:rFonts w:asciiTheme="minorHAnsi" w:hAnsiTheme="minorHAnsi"/>
      <w:i/>
      <w:iCs/>
      <w:sz w:val="20"/>
      <w:szCs w:val="20"/>
    </w:rPr>
  </w:style>
  <w:style w:type="paragraph" w:customStyle="1" w:styleId="PORTADA1">
    <w:name w:val="PORTADA1"/>
    <w:basedOn w:val="TextoNivel1"/>
    <w:next w:val="PORTADA2"/>
    <w:rsid w:val="007D1001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332274"/>
    <w:pPr>
      <w:spacing w:before="480" w:after="480"/>
    </w:pPr>
    <w:rPr>
      <w:b w:val="0"/>
      <w:color w:val="333333"/>
      <w:sz w:val="40"/>
      <w:szCs w:val="40"/>
    </w:rPr>
  </w:style>
  <w:style w:type="paragraph" w:customStyle="1" w:styleId="PORTADA3">
    <w:name w:val="PORTADA3"/>
    <w:basedOn w:val="PORTADA1"/>
    <w:rsid w:val="00332274"/>
    <w:rPr>
      <w:b w:val="0"/>
      <w:color w:val="003399"/>
      <w:sz w:val="32"/>
      <w:szCs w:val="32"/>
    </w:rPr>
  </w:style>
  <w:style w:type="paragraph" w:styleId="Encabezado">
    <w:name w:val="header"/>
    <w:basedOn w:val="Normal"/>
    <w:link w:val="EncabezadoCar"/>
    <w:rsid w:val="00CC5B47"/>
    <w:pPr>
      <w:tabs>
        <w:tab w:val="center" w:pos="4252"/>
        <w:tab w:val="right" w:pos="8504"/>
      </w:tabs>
    </w:pPr>
    <w:rPr>
      <w:b/>
      <w:color w:val="808080"/>
    </w:rPr>
  </w:style>
  <w:style w:type="character" w:styleId="Nmerodepgina">
    <w:name w:val="page number"/>
    <w:basedOn w:val="Fuentedeprrafopredeter"/>
    <w:rsid w:val="0017311E"/>
  </w:style>
  <w:style w:type="paragraph" w:customStyle="1" w:styleId="registros">
    <w:name w:val="registros"/>
    <w:basedOn w:val="Normal"/>
    <w:next w:val="Normal"/>
    <w:rsid w:val="00497911"/>
    <w:pPr>
      <w:tabs>
        <w:tab w:val="left" w:pos="284"/>
      </w:tabs>
      <w:spacing w:before="0" w:after="0"/>
      <w:ind w:right="-284"/>
      <w:jc w:val="center"/>
      <w:outlineLvl w:val="0"/>
    </w:pPr>
    <w:rPr>
      <w:rFonts w:cs="Arial"/>
      <w:b/>
      <w:sz w:val="28"/>
    </w:rPr>
  </w:style>
  <w:style w:type="paragraph" w:customStyle="1" w:styleId="heading7">
    <w:name w:val="heading7"/>
    <w:aliases w:val="3"/>
    <w:basedOn w:val="Normal"/>
    <w:next w:val="Normal"/>
    <w:rsid w:val="00497911"/>
    <w:pPr>
      <w:keepNext/>
      <w:spacing w:before="0" w:after="0"/>
      <w:jc w:val="left"/>
      <w:outlineLvl w:val="2"/>
    </w:pPr>
    <w:rPr>
      <w:rFonts w:ascii="Times New Roman" w:hAnsi="Times New Roman"/>
      <w:b/>
      <w:bCs/>
      <w:i/>
      <w:iCs/>
      <w:snapToGrid w:val="0"/>
      <w:szCs w:val="20"/>
    </w:rPr>
  </w:style>
  <w:style w:type="character" w:customStyle="1" w:styleId="TextoNivel1Car">
    <w:name w:val="Texto Nivel 1 Car"/>
    <w:link w:val="TextoNivel1"/>
    <w:rsid w:val="00CA65D2"/>
    <w:rPr>
      <w:rFonts w:ascii="Univers" w:hAnsi="Univers"/>
      <w:lang w:val="es-ES_tradnl" w:eastAsia="es-ES" w:bidi="ar-SA"/>
    </w:rPr>
  </w:style>
  <w:style w:type="character" w:customStyle="1" w:styleId="Ttulo2Car">
    <w:name w:val="Título 2 Car"/>
    <w:link w:val="Ttulo2"/>
    <w:rsid w:val="00C04899"/>
    <w:rPr>
      <w:rFonts w:ascii="Univers" w:hAnsi="Univers"/>
      <w:b/>
      <w:bCs/>
      <w:iCs/>
      <w:caps/>
      <w:sz w:val="22"/>
      <w:lang w:val="es-ES_tradnl"/>
    </w:rPr>
  </w:style>
  <w:style w:type="table" w:customStyle="1" w:styleId="TablaMTec">
    <w:name w:val="TablaMTec"/>
    <w:basedOn w:val="Tablabsica1"/>
    <w:rsid w:val="009006D3"/>
    <w:pPr>
      <w:spacing w:before="60" w:after="60"/>
    </w:pPr>
    <w:rPr>
      <w:rFonts w:ascii="Univers" w:hAnsi="Univers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CG Times (WN)" w:hAnsi="CG Times (WN)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color w:val="FFFFFF"/>
        <w:sz w:val="20"/>
      </w:rPr>
    </w:tblStylePr>
    <w:tblStylePr w:type="nwCell">
      <w:rPr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C13DF9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rsid w:val="00B10A30"/>
    <w:rPr>
      <w:szCs w:val="20"/>
    </w:rPr>
  </w:style>
  <w:style w:type="table" w:styleId="Tablabsica1">
    <w:name w:val="Table Simple 1"/>
    <w:basedOn w:val="Tablanormal"/>
    <w:rsid w:val="009006D3"/>
    <w:pPr>
      <w:spacing w:before="120"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link w:val="Textonotapie"/>
    <w:rsid w:val="00B10A30"/>
    <w:rPr>
      <w:rFonts w:ascii="Univers" w:hAnsi="Univers"/>
    </w:rPr>
  </w:style>
  <w:style w:type="character" w:styleId="Refdenotaalpie">
    <w:name w:val="footnote reference"/>
    <w:rsid w:val="00B10A30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4B6551"/>
    <w:pPr>
      <w:spacing w:before="0"/>
      <w:ind w:left="283"/>
    </w:pPr>
    <w:rPr>
      <w:rFonts w:ascii="Univers" w:hAnsi="Univers"/>
      <w:szCs w:val="22"/>
    </w:rPr>
  </w:style>
  <w:style w:type="character" w:customStyle="1" w:styleId="SangradetextonormalCar">
    <w:name w:val="Sangría de texto normal Car"/>
    <w:link w:val="Sangradetextonormal"/>
    <w:rsid w:val="004B6551"/>
    <w:rPr>
      <w:rFonts w:ascii="Univers" w:hAnsi="Univers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5F41CC"/>
    <w:pPr>
      <w:spacing w:before="0" w:line="480" w:lineRule="auto"/>
      <w:ind w:left="283"/>
    </w:pPr>
    <w:rPr>
      <w:rFonts w:ascii="Univers" w:hAnsi="Univers"/>
      <w:szCs w:val="22"/>
    </w:rPr>
  </w:style>
  <w:style w:type="character" w:customStyle="1" w:styleId="Sangra2detindependienteCar">
    <w:name w:val="Sangría 2 de t. independiente Car"/>
    <w:link w:val="Sangra2detindependiente"/>
    <w:rsid w:val="005F41CC"/>
    <w:rPr>
      <w:rFonts w:ascii="Univers" w:hAnsi="Univers"/>
      <w:sz w:val="22"/>
      <w:szCs w:val="22"/>
    </w:rPr>
  </w:style>
  <w:style w:type="table" w:styleId="Tablaconlista3">
    <w:name w:val="Table List 3"/>
    <w:basedOn w:val="Tablanormal"/>
    <w:rsid w:val="003963FE"/>
    <w:pPr>
      <w:spacing w:before="6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link w:val="Ttulo1"/>
    <w:rsid w:val="007D251F"/>
    <w:rPr>
      <w:rFonts w:ascii="Univers" w:hAnsi="Univers"/>
      <w:b/>
      <w:caps/>
      <w:color w:val="000080"/>
      <w:sz w:val="24"/>
      <w:shd w:val="clear" w:color="auto" w:fill="F3F3F3"/>
      <w:lang w:val="es-ES_tradnl"/>
    </w:rPr>
  </w:style>
  <w:style w:type="character" w:styleId="nfasisintenso">
    <w:name w:val="Intense Emphasis"/>
    <w:uiPriority w:val="21"/>
    <w:qFormat/>
    <w:rsid w:val="00F10045"/>
    <w:rPr>
      <w:b/>
      <w:bCs/>
      <w:i/>
      <w:iCs/>
      <w:color w:val="4F81BD"/>
    </w:rPr>
  </w:style>
  <w:style w:type="character" w:customStyle="1" w:styleId="EncabezadoCar">
    <w:name w:val="Encabezado Car"/>
    <w:link w:val="Encabezado"/>
    <w:rsid w:val="00D1715D"/>
    <w:rPr>
      <w:rFonts w:ascii="Calibri" w:hAnsi="Calibri"/>
      <w:b/>
      <w:color w:val="808080"/>
      <w:szCs w:val="24"/>
    </w:rPr>
  </w:style>
  <w:style w:type="paragraph" w:styleId="Textodeglobo">
    <w:name w:val="Balloon Text"/>
    <w:basedOn w:val="Normal"/>
    <w:link w:val="TextodegloboCar"/>
    <w:rsid w:val="00D171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171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D23"/>
    <w:pPr>
      <w:ind w:left="720"/>
      <w:contextualSpacing/>
    </w:pPr>
  </w:style>
  <w:style w:type="character" w:customStyle="1" w:styleId="PiedepginaCar">
    <w:name w:val="Pie de página Car"/>
    <w:link w:val="Piedepgina"/>
    <w:rsid w:val="002605F5"/>
    <w:rPr>
      <w:rFonts w:ascii="Calibri" w:hAnsi="Calibri"/>
      <w:b/>
      <w:color w:val="808080"/>
      <w:sz w:val="18"/>
      <w:szCs w:val="18"/>
    </w:rPr>
  </w:style>
  <w:style w:type="paragraph" w:customStyle="1" w:styleId="MTemaNormal">
    <w:name w:val="MTemaNormal"/>
    <w:basedOn w:val="Normal"/>
    <w:rsid w:val="002605F5"/>
    <w:p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60" w:line="360" w:lineRule="auto"/>
      <w:ind w:left="567"/>
    </w:pPr>
    <w:rPr>
      <w:rFonts w:ascii="Verdana" w:hAnsi="Verdana" w:cs="Arial"/>
    </w:rPr>
  </w:style>
  <w:style w:type="paragraph" w:customStyle="1" w:styleId="estilo">
    <w:name w:val="estilo"/>
    <w:basedOn w:val="Encabezado"/>
    <w:rsid w:val="002605F5"/>
    <w:pPr>
      <w:tabs>
        <w:tab w:val="clear" w:pos="4252"/>
        <w:tab w:val="clear" w:pos="8504"/>
        <w:tab w:val="left" w:pos="851"/>
        <w:tab w:val="left" w:pos="1418"/>
        <w:tab w:val="left" w:pos="1985"/>
        <w:tab w:val="left" w:pos="2552"/>
        <w:tab w:val="center" w:pos="4320"/>
        <w:tab w:val="right" w:pos="8640"/>
        <w:tab w:val="right" w:leader="dot" w:pos="9072"/>
      </w:tabs>
      <w:spacing w:before="0" w:after="0" w:line="360" w:lineRule="auto"/>
    </w:pPr>
    <w:rPr>
      <w:rFonts w:ascii="Univers" w:hAnsi="Univers"/>
      <w:b w:val="0"/>
      <w:color w:val="auto"/>
      <w:szCs w:val="2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3C61D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  <w:style w:type="paragraph" w:customStyle="1" w:styleId="Ilustracion">
    <w:name w:val="Ilustracion"/>
    <w:basedOn w:val="Normal"/>
    <w:next w:val="Normal"/>
    <w:link w:val="IlustracionCar"/>
    <w:autoRedefine/>
    <w:qFormat/>
    <w:rsid w:val="00D61900"/>
    <w:pPr>
      <w:numPr>
        <w:numId w:val="8"/>
      </w:num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0" w:line="240" w:lineRule="exact"/>
      <w:ind w:left="113" w:hanging="113"/>
      <w:jc w:val="center"/>
    </w:pPr>
    <w:rPr>
      <w:rFonts w:asciiTheme="minorHAnsi" w:hAnsiTheme="minorHAnsi"/>
      <w:color w:val="A6A6A6"/>
      <w:szCs w:val="20"/>
    </w:rPr>
  </w:style>
  <w:style w:type="character" w:customStyle="1" w:styleId="EstiloVerdana">
    <w:name w:val="Estilo Verdana"/>
    <w:rsid w:val="0075288F"/>
    <w:rPr>
      <w:rFonts w:ascii="Verdana" w:hAnsi="Verdana"/>
    </w:rPr>
  </w:style>
  <w:style w:type="character" w:styleId="Textodelmarcadordeposicin">
    <w:name w:val="Placeholder Text"/>
    <w:basedOn w:val="Fuentedeprrafopredeter"/>
    <w:uiPriority w:val="99"/>
    <w:semiHidden/>
    <w:rsid w:val="00F369A8"/>
    <w:rPr>
      <w:color w:val="808080"/>
    </w:rPr>
  </w:style>
  <w:style w:type="paragraph" w:styleId="TDC7">
    <w:name w:val="toc 7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8">
    <w:name w:val="toc 8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9">
    <w:name w:val="toc 9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PiedeIlustracion">
    <w:name w:val="Pie de Ilustracion"/>
    <w:basedOn w:val="Epgrafe"/>
    <w:link w:val="PiedeIlustracionCar"/>
    <w:qFormat/>
    <w:rsid w:val="004656AB"/>
    <w:pPr>
      <w:numPr>
        <w:numId w:val="0"/>
      </w:numPr>
      <w:spacing w:before="0" w:after="240" w:line="240" w:lineRule="auto"/>
    </w:pPr>
    <w:rPr>
      <w:sz w:val="16"/>
    </w:rPr>
  </w:style>
  <w:style w:type="character" w:customStyle="1" w:styleId="PiedeIlustracionCar">
    <w:name w:val="Pie de Ilustracion Car"/>
    <w:basedOn w:val="Fuentedeprrafopredeter"/>
    <w:link w:val="PiedeIlustracion"/>
    <w:rsid w:val="004656AB"/>
    <w:rPr>
      <w:rFonts w:ascii="Arial" w:hAnsi="Arial"/>
      <w:iCs/>
      <w:sz w:val="16"/>
    </w:rPr>
  </w:style>
  <w:style w:type="paragraph" w:customStyle="1" w:styleId="TextoTabla">
    <w:name w:val="Texto Tabla"/>
    <w:basedOn w:val="Normal"/>
    <w:link w:val="TextoTablaCar"/>
    <w:qFormat/>
    <w:rsid w:val="000B4F68"/>
    <w:pPr>
      <w:spacing w:before="0" w:after="0"/>
    </w:pPr>
    <w:rPr>
      <w:sz w:val="20"/>
      <w:szCs w:val="20"/>
    </w:rPr>
  </w:style>
  <w:style w:type="character" w:customStyle="1" w:styleId="TextoTablaCar">
    <w:name w:val="Texto Tabla Car"/>
    <w:basedOn w:val="Fuentedeprrafopredeter"/>
    <w:link w:val="TextoTabla"/>
    <w:rsid w:val="000B4F68"/>
    <w:rPr>
      <w:rFonts w:ascii="Arial" w:hAnsi="Arial"/>
    </w:rPr>
  </w:style>
  <w:style w:type="character" w:customStyle="1" w:styleId="Ttulo3Car">
    <w:name w:val="Título 3 Car"/>
    <w:basedOn w:val="Fuentedeprrafopredeter"/>
    <w:link w:val="Ttulo3"/>
    <w:locked/>
    <w:rsid w:val="004656AB"/>
    <w:rPr>
      <w:rFonts w:ascii="Univers" w:hAnsi="Univers" w:cs="Arial"/>
      <w:b/>
      <w:bCs/>
      <w:color w:val="333333"/>
      <w:sz w:val="22"/>
      <w:u w:val="single"/>
      <w:lang w:val="es-ES_tradnl"/>
    </w:rPr>
  </w:style>
  <w:style w:type="character" w:customStyle="1" w:styleId="Ttulo4Car">
    <w:name w:val="Título 4 Car"/>
    <w:basedOn w:val="Fuentedeprrafopredeter"/>
    <w:link w:val="Ttulo4"/>
    <w:locked/>
    <w:rsid w:val="004656AB"/>
    <w:rPr>
      <w:rFonts w:ascii="Univers" w:hAnsi="Univers" w:cs="Arial"/>
      <w:b/>
      <w:bCs/>
      <w:color w:val="333333"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locked/>
    <w:rsid w:val="004656AB"/>
    <w:rPr>
      <w:rFonts w:ascii="Univers" w:hAnsi="Univers"/>
      <w:b/>
      <w:bCs/>
      <w:i/>
      <w:iCs/>
      <w:sz w:val="22"/>
      <w:lang w:val="es-ES_tradnl"/>
    </w:rPr>
  </w:style>
  <w:style w:type="character" w:customStyle="1" w:styleId="Ttulo6Car">
    <w:name w:val="Título 6 Car"/>
    <w:basedOn w:val="Fuentedeprrafopredeter"/>
    <w:link w:val="Ttulo6"/>
    <w:locked/>
    <w:rsid w:val="004656AB"/>
    <w:rPr>
      <w:b/>
      <w:bCs/>
      <w:color w:val="999999"/>
      <w:sz w:val="22"/>
      <w:szCs w:val="24"/>
    </w:rPr>
  </w:style>
  <w:style w:type="character" w:customStyle="1" w:styleId="Ttulo7Car">
    <w:name w:val="Título 7 Car"/>
    <w:basedOn w:val="Fuentedeprrafopredeter"/>
    <w:link w:val="Ttulo7"/>
    <w:locked/>
    <w:rsid w:val="004656AB"/>
    <w:rPr>
      <w:b/>
      <w:i/>
      <w:color w:val="333333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locked/>
    <w:rsid w:val="004656AB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locked/>
    <w:rsid w:val="004656AB"/>
    <w:rPr>
      <w:rFonts w:ascii="Arial" w:hAnsi="Arial" w:cs="Arial"/>
      <w:sz w:val="22"/>
      <w:szCs w:val="22"/>
    </w:rPr>
  </w:style>
  <w:style w:type="paragraph" w:styleId="Mapadeldocumento">
    <w:name w:val="Document Map"/>
    <w:basedOn w:val="Normal"/>
    <w:link w:val="MapadeldocumentoCar"/>
    <w:uiPriority w:val="99"/>
    <w:rsid w:val="004656AB"/>
    <w:pPr>
      <w:shd w:val="clear" w:color="auto" w:fill="000080"/>
      <w:spacing w:after="240"/>
      <w:ind w:firstLine="284"/>
    </w:pPr>
    <w:rPr>
      <w:rFonts w:ascii="Tahoma" w:hAnsi="Tahoma"/>
      <w:sz w:val="18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656AB"/>
    <w:rPr>
      <w:rFonts w:ascii="Tahoma" w:hAnsi="Tahoma"/>
      <w:sz w:val="18"/>
      <w:shd w:val="clear" w:color="auto" w:fill="000080"/>
    </w:rPr>
  </w:style>
  <w:style w:type="paragraph" w:customStyle="1" w:styleId="Textodenotaalpie">
    <w:name w:val="Texto de nota al pie"/>
    <w:basedOn w:val="Normal"/>
    <w:uiPriority w:val="99"/>
    <w:rsid w:val="004656A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paragraph" w:customStyle="1" w:styleId="Textodenotaalfinal">
    <w:name w:val="Texto de nota al final"/>
    <w:basedOn w:val="Normal"/>
    <w:uiPriority w:val="99"/>
    <w:rsid w:val="004656A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character" w:customStyle="1" w:styleId="MAT">
    <w:name w:val="MAT"/>
    <w:uiPriority w:val="99"/>
    <w:rsid w:val="004656AB"/>
    <w:rPr>
      <w:sz w:val="20"/>
    </w:rPr>
  </w:style>
  <w:style w:type="paragraph" w:customStyle="1" w:styleId="TAB1">
    <w:name w:val="TAB1"/>
    <w:uiPriority w:val="99"/>
    <w:rsid w:val="004656AB"/>
    <w:pPr>
      <w:widowControl w:val="0"/>
      <w:tabs>
        <w:tab w:val="left" w:pos="566"/>
        <w:tab w:val="left" w:pos="1575"/>
        <w:tab w:val="left" w:pos="2006"/>
        <w:tab w:val="left" w:pos="2726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2">
    <w:name w:val="TAB2"/>
    <w:uiPriority w:val="99"/>
    <w:rsid w:val="004656AB"/>
    <w:pPr>
      <w:widowControl w:val="0"/>
      <w:tabs>
        <w:tab w:val="left" w:pos="566"/>
        <w:tab w:val="left" w:pos="1864"/>
        <w:tab w:val="left" w:pos="2295"/>
        <w:tab w:val="left" w:pos="3015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3">
    <w:name w:val="TAB3"/>
    <w:uiPriority w:val="99"/>
    <w:rsid w:val="004656AB"/>
    <w:pPr>
      <w:widowControl w:val="0"/>
      <w:tabs>
        <w:tab w:val="left" w:pos="566"/>
        <w:tab w:val="left" w:pos="2149"/>
        <w:tab w:val="left" w:pos="2584"/>
        <w:tab w:val="left" w:pos="3304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umento4">
    <w:name w:val="Documento 4"/>
    <w:uiPriority w:val="99"/>
    <w:rsid w:val="004656AB"/>
    <w:rPr>
      <w:b/>
      <w:i/>
      <w:sz w:val="20"/>
    </w:rPr>
  </w:style>
  <w:style w:type="character" w:customStyle="1" w:styleId="Bibliogr">
    <w:name w:val="Bibliogr."/>
    <w:uiPriority w:val="99"/>
    <w:rsid w:val="004656AB"/>
  </w:style>
  <w:style w:type="character" w:customStyle="1" w:styleId="Documento5">
    <w:name w:val="Documento 5"/>
    <w:uiPriority w:val="99"/>
    <w:rsid w:val="004656AB"/>
  </w:style>
  <w:style w:type="character" w:customStyle="1" w:styleId="Documento2">
    <w:name w:val="Documento 2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o6">
    <w:name w:val="Documento 6"/>
    <w:uiPriority w:val="99"/>
    <w:rsid w:val="004656AB"/>
  </w:style>
  <w:style w:type="character" w:customStyle="1" w:styleId="Documento7">
    <w:name w:val="Documento 7"/>
    <w:uiPriority w:val="99"/>
    <w:rsid w:val="004656AB"/>
  </w:style>
  <w:style w:type="character" w:customStyle="1" w:styleId="Documento8">
    <w:name w:val="Documento 8"/>
    <w:uiPriority w:val="99"/>
    <w:rsid w:val="004656AB"/>
  </w:style>
  <w:style w:type="character" w:customStyle="1" w:styleId="Documento3">
    <w:name w:val="Documento 3"/>
    <w:uiPriority w:val="99"/>
    <w:rsid w:val="004656AB"/>
    <w:rPr>
      <w:rFonts w:ascii="Univers" w:hAnsi="Univers"/>
      <w:sz w:val="20"/>
      <w:lang w:val="en-US"/>
    </w:rPr>
  </w:style>
  <w:style w:type="character" w:customStyle="1" w:styleId="Prder1">
    <w:name w:val="Pár. der. 1"/>
    <w:uiPriority w:val="99"/>
    <w:rsid w:val="004656AB"/>
  </w:style>
  <w:style w:type="character" w:customStyle="1" w:styleId="Prder2">
    <w:name w:val="Pár. der. 2"/>
    <w:uiPriority w:val="99"/>
    <w:rsid w:val="004656AB"/>
  </w:style>
  <w:style w:type="character" w:customStyle="1" w:styleId="Prder3">
    <w:name w:val="Pár. der. 3"/>
    <w:uiPriority w:val="99"/>
    <w:rsid w:val="004656AB"/>
  </w:style>
  <w:style w:type="character" w:customStyle="1" w:styleId="Prder4">
    <w:name w:val="Pár. der. 4"/>
    <w:uiPriority w:val="99"/>
    <w:rsid w:val="004656AB"/>
  </w:style>
  <w:style w:type="paragraph" w:customStyle="1" w:styleId="Documento1">
    <w:name w:val="Documento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Prder5">
    <w:name w:val="Pár. der. 5"/>
    <w:uiPriority w:val="99"/>
    <w:rsid w:val="004656AB"/>
  </w:style>
  <w:style w:type="character" w:customStyle="1" w:styleId="Prder6">
    <w:name w:val="Pár. der. 6"/>
    <w:uiPriority w:val="99"/>
    <w:rsid w:val="004656AB"/>
  </w:style>
  <w:style w:type="character" w:customStyle="1" w:styleId="Prder7">
    <w:name w:val="Pár. der. 7"/>
    <w:uiPriority w:val="99"/>
    <w:rsid w:val="004656AB"/>
  </w:style>
  <w:style w:type="character" w:customStyle="1" w:styleId="Prder8">
    <w:name w:val="Pár. der. 8"/>
    <w:uiPriority w:val="99"/>
    <w:rsid w:val="004656AB"/>
  </w:style>
  <w:style w:type="character" w:customStyle="1" w:styleId="Tcnico2">
    <w:name w:val="Técnico 2"/>
    <w:uiPriority w:val="99"/>
    <w:rsid w:val="004656AB"/>
    <w:rPr>
      <w:rFonts w:ascii="Univers" w:hAnsi="Univers"/>
      <w:sz w:val="20"/>
      <w:lang w:val="en-US"/>
    </w:rPr>
  </w:style>
  <w:style w:type="character" w:customStyle="1" w:styleId="Tcnico3">
    <w:name w:val="Técnico 3"/>
    <w:uiPriority w:val="99"/>
    <w:rsid w:val="004656AB"/>
    <w:rPr>
      <w:rFonts w:ascii="Univers" w:hAnsi="Univers"/>
      <w:sz w:val="20"/>
      <w:lang w:val="en-US"/>
    </w:rPr>
  </w:style>
  <w:style w:type="character" w:customStyle="1" w:styleId="Tcnico4">
    <w:name w:val="Técnico 4"/>
    <w:uiPriority w:val="99"/>
    <w:rsid w:val="004656AB"/>
  </w:style>
  <w:style w:type="character" w:customStyle="1" w:styleId="Tcnico1">
    <w:name w:val="Técnico 1"/>
    <w:uiPriority w:val="99"/>
    <w:rsid w:val="004656AB"/>
    <w:rPr>
      <w:rFonts w:ascii="Univers" w:hAnsi="Univers"/>
      <w:sz w:val="20"/>
      <w:lang w:val="en-US"/>
    </w:rPr>
  </w:style>
  <w:style w:type="character" w:customStyle="1" w:styleId="Inicdoc">
    <w:name w:val="Inic. doc."/>
    <w:uiPriority w:val="99"/>
    <w:rsid w:val="004656AB"/>
  </w:style>
  <w:style w:type="character" w:customStyle="1" w:styleId="Tcnico5">
    <w:name w:val="Técnico 5"/>
    <w:uiPriority w:val="99"/>
    <w:rsid w:val="004656AB"/>
  </w:style>
  <w:style w:type="character" w:customStyle="1" w:styleId="Tcnico6">
    <w:name w:val="Técnico 6"/>
    <w:uiPriority w:val="99"/>
    <w:rsid w:val="004656AB"/>
  </w:style>
  <w:style w:type="character" w:customStyle="1" w:styleId="Tcnico7">
    <w:name w:val="Técnico 7"/>
    <w:uiPriority w:val="99"/>
    <w:rsid w:val="004656AB"/>
  </w:style>
  <w:style w:type="character" w:customStyle="1" w:styleId="Tcnico8">
    <w:name w:val="Técnico 8"/>
    <w:uiPriority w:val="99"/>
    <w:rsid w:val="004656AB"/>
  </w:style>
  <w:style w:type="character" w:customStyle="1" w:styleId="Inicestt">
    <w:name w:val="Inic. est. t"/>
    <w:uiPriority w:val="99"/>
    <w:rsid w:val="004656AB"/>
    <w:rPr>
      <w:rFonts w:ascii="Univers" w:hAnsi="Univers"/>
      <w:sz w:val="20"/>
      <w:lang w:val="en-US"/>
    </w:rPr>
  </w:style>
  <w:style w:type="character" w:customStyle="1" w:styleId="1">
    <w:name w:val="1"/>
    <w:uiPriority w:val="99"/>
    <w:rsid w:val="004656AB"/>
    <w:rPr>
      <w:rFonts w:ascii="Univers" w:hAnsi="Univers"/>
      <w:sz w:val="20"/>
      <w:lang w:val="en-US"/>
    </w:rPr>
  </w:style>
  <w:style w:type="paragraph" w:customStyle="1" w:styleId="INDICE1">
    <w:name w:val="INDICE 1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2">
    <w:name w:val="INDICE 2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Sinnombre1">
    <w:name w:val="Sin nombre 1"/>
    <w:uiPriority w:val="99"/>
    <w:rsid w:val="004656AB"/>
    <w:rPr>
      <w:rFonts w:ascii="Univers" w:hAnsi="Univers"/>
      <w:sz w:val="20"/>
      <w:lang w:val="en-US"/>
    </w:rPr>
  </w:style>
  <w:style w:type="paragraph" w:customStyle="1" w:styleId="INDICE3">
    <w:name w:val="INDICE 3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4">
    <w:name w:val="INDICE 4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FormatInh8">
    <w:name w:val="FormatInh 8"/>
    <w:uiPriority w:val="99"/>
    <w:rsid w:val="004656AB"/>
  </w:style>
  <w:style w:type="character" w:customStyle="1" w:styleId="FormatInh5">
    <w:name w:val="FormatInh 5"/>
    <w:uiPriority w:val="99"/>
    <w:rsid w:val="004656AB"/>
  </w:style>
  <w:style w:type="character" w:customStyle="1" w:styleId="FormatInh6">
    <w:name w:val="FormatInh 6"/>
    <w:uiPriority w:val="99"/>
    <w:rsid w:val="004656AB"/>
  </w:style>
  <w:style w:type="character" w:customStyle="1" w:styleId="FormatInh2">
    <w:name w:val="FormatInh 2"/>
    <w:uiPriority w:val="99"/>
    <w:rsid w:val="004656AB"/>
    <w:rPr>
      <w:rFonts w:ascii="Univers" w:hAnsi="Univers"/>
      <w:sz w:val="20"/>
      <w:lang w:val="en-US"/>
    </w:rPr>
  </w:style>
  <w:style w:type="character" w:customStyle="1" w:styleId="FormatInh7">
    <w:name w:val="FormatInh 7"/>
    <w:uiPriority w:val="99"/>
    <w:rsid w:val="004656AB"/>
  </w:style>
  <w:style w:type="character" w:customStyle="1" w:styleId="Bblgraphie">
    <w:name w:val="Bblgraphie"/>
    <w:uiPriority w:val="99"/>
    <w:rsid w:val="004656AB"/>
  </w:style>
  <w:style w:type="character" w:customStyle="1" w:styleId="AbsNrRechts1">
    <w:name w:val="AbsNrRechts 1"/>
    <w:uiPriority w:val="99"/>
    <w:rsid w:val="004656AB"/>
  </w:style>
  <w:style w:type="character" w:customStyle="1" w:styleId="AbsNrRechts2">
    <w:name w:val="AbsNrRechts 2"/>
    <w:uiPriority w:val="99"/>
    <w:rsid w:val="004656AB"/>
  </w:style>
  <w:style w:type="character" w:customStyle="1" w:styleId="FormatInh3">
    <w:name w:val="FormatInh 3"/>
    <w:uiPriority w:val="99"/>
    <w:rsid w:val="004656AB"/>
    <w:rPr>
      <w:rFonts w:ascii="Univers" w:hAnsi="Univers"/>
      <w:sz w:val="20"/>
      <w:lang w:val="en-US"/>
    </w:rPr>
  </w:style>
  <w:style w:type="character" w:customStyle="1" w:styleId="AbsNrRechts3">
    <w:name w:val="AbsNrRechts 3"/>
    <w:uiPriority w:val="99"/>
    <w:rsid w:val="004656AB"/>
  </w:style>
  <w:style w:type="character" w:customStyle="1" w:styleId="AbsNrRechts4">
    <w:name w:val="AbsNrRechts 4"/>
    <w:uiPriority w:val="99"/>
    <w:rsid w:val="004656AB"/>
  </w:style>
  <w:style w:type="character" w:customStyle="1" w:styleId="AbsNrRechts5">
    <w:name w:val="AbsNrRechts 5"/>
    <w:uiPriority w:val="99"/>
    <w:rsid w:val="004656AB"/>
  </w:style>
  <w:style w:type="character" w:customStyle="1" w:styleId="AbsNrRechts6">
    <w:name w:val="AbsNrRechts 6"/>
    <w:uiPriority w:val="99"/>
    <w:rsid w:val="004656AB"/>
  </w:style>
  <w:style w:type="character" w:customStyle="1" w:styleId="AbsNrRechts7">
    <w:name w:val="AbsNrRechts 7"/>
    <w:uiPriority w:val="99"/>
    <w:rsid w:val="004656AB"/>
  </w:style>
  <w:style w:type="character" w:customStyle="1" w:styleId="AbsNrRechts8">
    <w:name w:val="AbsNrRechts 8"/>
    <w:uiPriority w:val="99"/>
    <w:rsid w:val="004656AB"/>
  </w:style>
  <w:style w:type="paragraph" w:customStyle="1" w:styleId="FormatInh1">
    <w:name w:val="FormatInh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FormatInh4">
    <w:name w:val="FormatInh 4"/>
    <w:uiPriority w:val="99"/>
    <w:rsid w:val="004656AB"/>
    <w:rPr>
      <w:b/>
      <w:i/>
      <w:sz w:val="20"/>
    </w:rPr>
  </w:style>
  <w:style w:type="character" w:customStyle="1" w:styleId="MarkInhalt">
    <w:name w:val="MarkInhalt"/>
    <w:uiPriority w:val="99"/>
    <w:rsid w:val="004656AB"/>
  </w:style>
  <w:style w:type="character" w:customStyle="1" w:styleId="Vordruck">
    <w:name w:val="Vordruck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1">
    <w:name w:val="espec.esq 1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2">
    <w:name w:val="espec.esq 2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5">
    <w:name w:val="espec.esq 5"/>
    <w:uiPriority w:val="99"/>
    <w:rsid w:val="004656AB"/>
  </w:style>
  <w:style w:type="character" w:customStyle="1" w:styleId="ESQFAC">
    <w:name w:val="ESQFAC"/>
    <w:uiPriority w:val="99"/>
    <w:rsid w:val="004656AB"/>
    <w:rPr>
      <w:rFonts w:ascii="Univers" w:hAnsi="Univers"/>
      <w:sz w:val="20"/>
      <w:lang w:val="en-US"/>
    </w:rPr>
  </w:style>
  <w:style w:type="character" w:customStyle="1" w:styleId="TIPOS">
    <w:name w:val="TIPOS"/>
    <w:uiPriority w:val="99"/>
    <w:rsid w:val="004656AB"/>
  </w:style>
  <w:style w:type="character" w:customStyle="1" w:styleId="FACTOR">
    <w:name w:val="FACTOR"/>
    <w:uiPriority w:val="99"/>
    <w:rsid w:val="004656AB"/>
  </w:style>
  <w:style w:type="character" w:customStyle="1" w:styleId="EFA1">
    <w:name w:val="EFA 1"/>
    <w:uiPriority w:val="99"/>
    <w:rsid w:val="004656AB"/>
    <w:rPr>
      <w:rFonts w:ascii="Univers" w:hAnsi="Univers"/>
      <w:sz w:val="20"/>
      <w:lang w:val="en-US"/>
    </w:rPr>
  </w:style>
  <w:style w:type="character" w:customStyle="1" w:styleId="EFA2">
    <w:name w:val="EFA 2"/>
    <w:uiPriority w:val="99"/>
    <w:rsid w:val="004656AB"/>
    <w:rPr>
      <w:rFonts w:ascii="Univers" w:hAnsi="Univers"/>
      <w:sz w:val="20"/>
      <w:lang w:val="en-US"/>
    </w:rPr>
  </w:style>
  <w:style w:type="character" w:customStyle="1" w:styleId="EFA3">
    <w:name w:val="EFA 3"/>
    <w:uiPriority w:val="99"/>
    <w:rsid w:val="004656AB"/>
    <w:rPr>
      <w:rFonts w:ascii="Univers" w:hAnsi="Univers"/>
      <w:sz w:val="20"/>
      <w:lang w:val="en-US"/>
    </w:rPr>
  </w:style>
  <w:style w:type="character" w:customStyle="1" w:styleId="EFA4">
    <w:name w:val="EFA 4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8">
    <w:name w:val="Document 8"/>
    <w:uiPriority w:val="99"/>
    <w:rsid w:val="004656AB"/>
  </w:style>
  <w:style w:type="character" w:customStyle="1" w:styleId="Document4">
    <w:name w:val="Document 4"/>
    <w:uiPriority w:val="99"/>
    <w:rsid w:val="004656AB"/>
    <w:rPr>
      <w:b/>
      <w:i/>
      <w:sz w:val="20"/>
    </w:rPr>
  </w:style>
  <w:style w:type="character" w:customStyle="1" w:styleId="Document6">
    <w:name w:val="Document 6"/>
    <w:uiPriority w:val="99"/>
    <w:rsid w:val="004656AB"/>
  </w:style>
  <w:style w:type="character" w:customStyle="1" w:styleId="Document5">
    <w:name w:val="Document 5"/>
    <w:uiPriority w:val="99"/>
    <w:rsid w:val="004656AB"/>
  </w:style>
  <w:style w:type="character" w:customStyle="1" w:styleId="Document2">
    <w:name w:val="Document 2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7">
    <w:name w:val="Document 7"/>
    <w:uiPriority w:val="99"/>
    <w:rsid w:val="004656AB"/>
  </w:style>
  <w:style w:type="character" w:customStyle="1" w:styleId="Bibliogrphy">
    <w:name w:val="Bibliogrphy"/>
    <w:uiPriority w:val="99"/>
    <w:rsid w:val="004656AB"/>
  </w:style>
  <w:style w:type="character" w:customStyle="1" w:styleId="RightPar1">
    <w:name w:val="Right Par 1"/>
    <w:uiPriority w:val="99"/>
    <w:rsid w:val="004656AB"/>
  </w:style>
  <w:style w:type="character" w:customStyle="1" w:styleId="RightPar2">
    <w:name w:val="Right Par 2"/>
    <w:uiPriority w:val="99"/>
    <w:rsid w:val="004656AB"/>
  </w:style>
  <w:style w:type="character" w:customStyle="1" w:styleId="Document3">
    <w:name w:val="Document 3"/>
    <w:uiPriority w:val="99"/>
    <w:rsid w:val="004656AB"/>
    <w:rPr>
      <w:rFonts w:ascii="Univers" w:hAnsi="Univers"/>
      <w:sz w:val="20"/>
      <w:lang w:val="en-US"/>
    </w:rPr>
  </w:style>
  <w:style w:type="character" w:customStyle="1" w:styleId="RightPar3">
    <w:name w:val="Right Par 3"/>
    <w:uiPriority w:val="99"/>
    <w:rsid w:val="004656AB"/>
  </w:style>
  <w:style w:type="character" w:customStyle="1" w:styleId="RightPar4">
    <w:name w:val="Right Par 4"/>
    <w:uiPriority w:val="99"/>
    <w:rsid w:val="004656AB"/>
  </w:style>
  <w:style w:type="character" w:customStyle="1" w:styleId="RightPar5">
    <w:name w:val="Right Par 5"/>
    <w:uiPriority w:val="99"/>
    <w:rsid w:val="004656AB"/>
  </w:style>
  <w:style w:type="character" w:customStyle="1" w:styleId="RightPar6">
    <w:name w:val="Right Par 6"/>
    <w:uiPriority w:val="99"/>
    <w:rsid w:val="004656AB"/>
  </w:style>
  <w:style w:type="character" w:customStyle="1" w:styleId="RightPar7">
    <w:name w:val="Right Par 7"/>
    <w:uiPriority w:val="99"/>
    <w:rsid w:val="004656AB"/>
  </w:style>
  <w:style w:type="character" w:customStyle="1" w:styleId="RightPar8">
    <w:name w:val="Right Par 8"/>
    <w:uiPriority w:val="99"/>
    <w:rsid w:val="004656AB"/>
  </w:style>
  <w:style w:type="paragraph" w:customStyle="1" w:styleId="Document1">
    <w:name w:val="Document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Init">
    <w:name w:val="Doc Init"/>
    <w:uiPriority w:val="99"/>
    <w:rsid w:val="004656AB"/>
  </w:style>
  <w:style w:type="character" w:customStyle="1" w:styleId="TechInit">
    <w:name w:val="Tech Init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5">
    <w:name w:val="Technical 5"/>
    <w:uiPriority w:val="99"/>
    <w:rsid w:val="004656AB"/>
  </w:style>
  <w:style w:type="character" w:customStyle="1" w:styleId="Technical6">
    <w:name w:val="Technical 6"/>
    <w:uiPriority w:val="99"/>
    <w:rsid w:val="004656AB"/>
  </w:style>
  <w:style w:type="character" w:customStyle="1" w:styleId="Technical2">
    <w:name w:val="Technical 2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3">
    <w:name w:val="Technical 3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4">
    <w:name w:val="Technical 4"/>
    <w:uiPriority w:val="99"/>
    <w:rsid w:val="004656AB"/>
  </w:style>
  <w:style w:type="character" w:customStyle="1" w:styleId="Technical1">
    <w:name w:val="Technical 1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7">
    <w:name w:val="Technical 7"/>
    <w:uiPriority w:val="99"/>
    <w:rsid w:val="004656AB"/>
  </w:style>
  <w:style w:type="character" w:customStyle="1" w:styleId="Technical8">
    <w:name w:val="Technical 8"/>
    <w:uiPriority w:val="99"/>
    <w:rsid w:val="004656AB"/>
  </w:style>
  <w:style w:type="character" w:customStyle="1" w:styleId="especesq3">
    <w:name w:val="espec.esq 3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4">
    <w:name w:val="espec.esq 4"/>
    <w:uiPriority w:val="99"/>
    <w:rsid w:val="004656AB"/>
    <w:rPr>
      <w:rFonts w:ascii="Univers" w:hAnsi="Univers"/>
      <w:sz w:val="20"/>
      <w:lang w:val="en-US"/>
    </w:rPr>
  </w:style>
  <w:style w:type="character" w:customStyle="1" w:styleId="15">
    <w:name w:val="1 5"/>
    <w:uiPriority w:val="99"/>
    <w:rsid w:val="004656AB"/>
    <w:rPr>
      <w:rFonts w:ascii="Univers" w:hAnsi="Univers"/>
      <w:sz w:val="20"/>
      <w:lang w:val="en-US"/>
    </w:rPr>
  </w:style>
  <w:style w:type="character" w:customStyle="1" w:styleId="2">
    <w:name w:val="2"/>
    <w:uiPriority w:val="99"/>
    <w:rsid w:val="004656AB"/>
    <w:rPr>
      <w:rFonts w:ascii="Univers" w:hAnsi="Univers"/>
      <w:sz w:val="20"/>
      <w:lang w:val="en-US"/>
    </w:rPr>
  </w:style>
  <w:style w:type="paragraph" w:customStyle="1" w:styleId="11">
    <w:name w:val="1 1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12">
    <w:name w:val="1 2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4">
    <w:name w:val="1 4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3">
    <w:name w:val="1 3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Tdc10">
    <w:name w:val="Tdc 1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after="240" w:line="240" w:lineRule="atLeast"/>
      <w:ind w:left="72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20">
    <w:name w:val="Tdc 2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30">
    <w:name w:val="Tdc 3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16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40">
    <w:name w:val="Tdc 4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88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50">
    <w:name w:val="Tdc 5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360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60">
    <w:name w:val="Tdc 6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70">
    <w:name w:val="Tdc 7"/>
    <w:basedOn w:val="Normal"/>
    <w:uiPriority w:val="99"/>
    <w:rsid w:val="004656AB"/>
    <w:pPr>
      <w:widowControl w:val="0"/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80">
    <w:name w:val="Tdc 8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90">
    <w:name w:val="Tdc 9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Encabezadodetda">
    <w:name w:val="Encabezado de tda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firstLine="284"/>
    </w:pPr>
    <w:rPr>
      <w:rFonts w:ascii="Univers" w:hAnsi="Univers"/>
      <w:sz w:val="18"/>
      <w:szCs w:val="20"/>
      <w:lang w:val="en-US"/>
    </w:rPr>
  </w:style>
  <w:style w:type="character" w:customStyle="1" w:styleId="EquationCaption">
    <w:name w:val="_Equation Caption"/>
    <w:uiPriority w:val="99"/>
    <w:rsid w:val="004656AB"/>
  </w:style>
  <w:style w:type="paragraph" w:styleId="Sangra3detindependiente">
    <w:name w:val="Body Text Indent 3"/>
    <w:basedOn w:val="Normal"/>
    <w:link w:val="Sangra3detindependienteCar"/>
    <w:uiPriority w:val="99"/>
    <w:rsid w:val="004656AB"/>
    <w:pPr>
      <w:tabs>
        <w:tab w:val="left" w:pos="-720"/>
        <w:tab w:val="left" w:pos="0"/>
      </w:tabs>
      <w:suppressAutoHyphens/>
      <w:spacing w:after="240" w:line="240" w:lineRule="atLeast"/>
      <w:ind w:left="720" w:hanging="720"/>
    </w:pPr>
    <w:rPr>
      <w:rFonts w:ascii="Verdana" w:hAnsi="Verdana"/>
      <w:spacing w:val="-2"/>
      <w:sz w:val="18"/>
      <w:szCs w:val="20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4656AB"/>
    <w:rPr>
      <w:rFonts w:ascii="Verdana" w:hAnsi="Verdana"/>
      <w:spacing w:val="-2"/>
      <w:sz w:val="18"/>
      <w:lang w:val="en-US"/>
    </w:rPr>
  </w:style>
  <w:style w:type="paragraph" w:styleId="Cierre">
    <w:name w:val="Closing"/>
    <w:basedOn w:val="Normal"/>
    <w:link w:val="CierreCar"/>
    <w:uiPriority w:val="99"/>
    <w:rsid w:val="004656A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CierreCar">
    <w:name w:val="Cierre Car"/>
    <w:basedOn w:val="Fuentedeprrafopredeter"/>
    <w:link w:val="Cierre"/>
    <w:uiPriority w:val="99"/>
    <w:rsid w:val="004656AB"/>
    <w:rPr>
      <w:rFonts w:ascii="Verdana" w:hAnsi="Verdana"/>
      <w:sz w:val="18"/>
      <w:lang w:val="en-GB"/>
    </w:rPr>
  </w:style>
  <w:style w:type="paragraph" w:styleId="Continuarlista">
    <w:name w:val="List Continue"/>
    <w:basedOn w:val="Normal"/>
    <w:uiPriority w:val="99"/>
    <w:rsid w:val="004656AB"/>
    <w:pPr>
      <w:spacing w:after="240"/>
      <w:ind w:left="283" w:firstLine="284"/>
    </w:pPr>
    <w:rPr>
      <w:rFonts w:ascii="Verdana" w:hAnsi="Verdana"/>
      <w:sz w:val="18"/>
      <w:szCs w:val="20"/>
      <w:lang w:val="en-GB"/>
    </w:rPr>
  </w:style>
  <w:style w:type="paragraph" w:styleId="Continuarlista2">
    <w:name w:val="List Continue 2"/>
    <w:basedOn w:val="Normal"/>
    <w:uiPriority w:val="99"/>
    <w:rsid w:val="004656AB"/>
    <w:pPr>
      <w:spacing w:after="240"/>
      <w:ind w:left="566" w:firstLine="284"/>
    </w:pPr>
    <w:rPr>
      <w:rFonts w:ascii="Verdana" w:hAnsi="Verdana"/>
      <w:sz w:val="18"/>
      <w:szCs w:val="20"/>
      <w:lang w:val="en-GB"/>
    </w:rPr>
  </w:style>
  <w:style w:type="paragraph" w:styleId="Continuarlista3">
    <w:name w:val="List Continue 3"/>
    <w:basedOn w:val="Normal"/>
    <w:uiPriority w:val="99"/>
    <w:rsid w:val="004656AB"/>
    <w:pPr>
      <w:spacing w:after="240"/>
      <w:ind w:left="849" w:firstLine="284"/>
    </w:pPr>
    <w:rPr>
      <w:rFonts w:ascii="Verdana" w:hAnsi="Verdana"/>
      <w:sz w:val="18"/>
      <w:szCs w:val="20"/>
      <w:lang w:val="en-GB"/>
    </w:rPr>
  </w:style>
  <w:style w:type="paragraph" w:styleId="Continuarlista4">
    <w:name w:val="List Continue 4"/>
    <w:basedOn w:val="Normal"/>
    <w:uiPriority w:val="99"/>
    <w:rsid w:val="004656AB"/>
    <w:pPr>
      <w:spacing w:after="240"/>
      <w:ind w:left="1132" w:firstLine="284"/>
    </w:pPr>
    <w:rPr>
      <w:rFonts w:ascii="Verdana" w:hAnsi="Verdana"/>
      <w:sz w:val="18"/>
      <w:szCs w:val="20"/>
      <w:lang w:val="en-GB"/>
    </w:rPr>
  </w:style>
  <w:style w:type="paragraph" w:styleId="Continuarlista5">
    <w:name w:val="List Continue 5"/>
    <w:basedOn w:val="Normal"/>
    <w:uiPriority w:val="99"/>
    <w:rsid w:val="004656AB"/>
    <w:pPr>
      <w:spacing w:after="240"/>
      <w:ind w:left="1415" w:firstLine="284"/>
    </w:pPr>
    <w:rPr>
      <w:rFonts w:ascii="Verdana" w:hAnsi="Verdana"/>
      <w:sz w:val="18"/>
      <w:szCs w:val="20"/>
      <w:lang w:val="en-GB"/>
    </w:rPr>
  </w:style>
  <w:style w:type="paragraph" w:styleId="DireccinHTML">
    <w:name w:val="HTML Address"/>
    <w:basedOn w:val="Normal"/>
    <w:link w:val="DireccinHTMLCar"/>
    <w:uiPriority w:val="99"/>
    <w:rsid w:val="004656AB"/>
    <w:pPr>
      <w:spacing w:after="240"/>
      <w:ind w:firstLine="284"/>
    </w:pPr>
    <w:rPr>
      <w:rFonts w:ascii="Verdana" w:hAnsi="Verdana"/>
      <w:i/>
      <w:iCs/>
      <w:sz w:val="18"/>
      <w:szCs w:val="20"/>
      <w:lang w:val="en-GB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4656AB"/>
    <w:rPr>
      <w:rFonts w:ascii="Verdana" w:hAnsi="Verdana"/>
      <w:i/>
      <w:iCs/>
      <w:sz w:val="18"/>
      <w:lang w:val="en-GB"/>
    </w:rPr>
  </w:style>
  <w:style w:type="paragraph" w:styleId="Direccinsobre">
    <w:name w:val="envelope address"/>
    <w:basedOn w:val="Normal"/>
    <w:uiPriority w:val="99"/>
    <w:rsid w:val="004656AB"/>
    <w:pPr>
      <w:framePr w:w="7920" w:h="1980" w:hRule="exact" w:hSpace="141" w:wrap="auto" w:hAnchor="page" w:xAlign="center" w:yAlign="bottom"/>
      <w:spacing w:after="240"/>
      <w:ind w:left="2880" w:firstLine="284"/>
    </w:pPr>
    <w:rPr>
      <w:rFonts w:ascii="Verdana" w:hAnsi="Verdana" w:cs="Arial"/>
      <w:sz w:val="24"/>
      <w:lang w:val="en-GB"/>
    </w:rPr>
  </w:style>
  <w:style w:type="paragraph" w:styleId="Encabezadodelista">
    <w:name w:val="toa heading"/>
    <w:basedOn w:val="Normal"/>
    <w:next w:val="Normal"/>
    <w:uiPriority w:val="99"/>
    <w:rsid w:val="004656AB"/>
    <w:pPr>
      <w:spacing w:after="240"/>
      <w:ind w:firstLine="284"/>
    </w:pPr>
    <w:rPr>
      <w:rFonts w:ascii="Verdana" w:hAnsi="Verdana" w:cs="Arial"/>
      <w:b/>
      <w:bCs/>
      <w:sz w:val="24"/>
      <w:lang w:val="en-GB"/>
    </w:rPr>
  </w:style>
  <w:style w:type="paragraph" w:styleId="Encabezadodemensaje">
    <w:name w:val="Message Header"/>
    <w:basedOn w:val="Normal"/>
    <w:link w:val="EncabezadodemensajeCar"/>
    <w:uiPriority w:val="99"/>
    <w:rsid w:val="004656A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134" w:hanging="1134"/>
    </w:pPr>
    <w:rPr>
      <w:rFonts w:ascii="Cambria" w:hAnsi="Cambria"/>
      <w:sz w:val="24"/>
      <w:lang w:val="en-GB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656AB"/>
    <w:rPr>
      <w:rFonts w:ascii="Cambria" w:hAnsi="Cambria"/>
      <w:sz w:val="24"/>
      <w:szCs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4656AB"/>
    <w:rPr>
      <w:rFonts w:ascii="Verdana" w:hAnsi="Verdana"/>
      <w:sz w:val="18"/>
      <w:lang w:val="en-GB"/>
    </w:rPr>
  </w:style>
  <w:style w:type="paragraph" w:styleId="Fecha">
    <w:name w:val="Date"/>
    <w:basedOn w:val="Normal"/>
    <w:next w:val="Normal"/>
    <w:link w:val="Fecha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echaCar">
    <w:name w:val="Fecha Car"/>
    <w:basedOn w:val="Fuentedeprrafopredeter"/>
    <w:link w:val="Fecha"/>
    <w:uiPriority w:val="99"/>
    <w:rsid w:val="004656AB"/>
    <w:rPr>
      <w:rFonts w:ascii="Verdana" w:hAnsi="Verdana"/>
      <w:sz w:val="18"/>
      <w:lang w:val="en-GB"/>
    </w:rPr>
  </w:style>
  <w:style w:type="paragraph" w:styleId="Firma">
    <w:name w:val="Signature"/>
    <w:basedOn w:val="Normal"/>
    <w:link w:val="FirmaCar"/>
    <w:uiPriority w:val="99"/>
    <w:rsid w:val="004656A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FirmaCar">
    <w:name w:val="Firma Car"/>
    <w:basedOn w:val="Fuentedeprrafopredeter"/>
    <w:link w:val="Firma"/>
    <w:uiPriority w:val="99"/>
    <w:rsid w:val="004656AB"/>
    <w:rPr>
      <w:rFonts w:ascii="Verdana" w:hAnsi="Verdana"/>
      <w:sz w:val="18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rsid w:val="004656AB"/>
    <w:rPr>
      <w:rFonts w:ascii="Verdana" w:hAnsi="Verdana"/>
      <w:sz w:val="18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4656A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56AB"/>
    <w:rPr>
      <w:rFonts w:ascii="Courier New" w:hAnsi="Courier New"/>
      <w:sz w:val="18"/>
      <w:lang w:val="en-GB"/>
    </w:rPr>
  </w:style>
  <w:style w:type="paragraph" w:styleId="ndice3">
    <w:name w:val="index 3"/>
    <w:basedOn w:val="Normal"/>
    <w:next w:val="Normal"/>
    <w:autoRedefine/>
    <w:uiPriority w:val="99"/>
    <w:rsid w:val="004656AB"/>
    <w:pPr>
      <w:spacing w:after="240"/>
      <w:ind w:left="600" w:hanging="200"/>
    </w:pPr>
    <w:rPr>
      <w:rFonts w:ascii="Verdana" w:hAnsi="Verdana"/>
      <w:sz w:val="18"/>
      <w:szCs w:val="20"/>
      <w:lang w:val="en-GB"/>
    </w:rPr>
  </w:style>
  <w:style w:type="paragraph" w:styleId="ndice4">
    <w:name w:val="index 4"/>
    <w:basedOn w:val="Normal"/>
    <w:next w:val="Normal"/>
    <w:autoRedefine/>
    <w:uiPriority w:val="99"/>
    <w:rsid w:val="004656AB"/>
    <w:pPr>
      <w:spacing w:after="240"/>
      <w:ind w:left="800" w:hanging="200"/>
    </w:pPr>
    <w:rPr>
      <w:rFonts w:ascii="Verdana" w:hAnsi="Verdana"/>
      <w:sz w:val="18"/>
      <w:szCs w:val="20"/>
      <w:lang w:val="en-GB"/>
    </w:rPr>
  </w:style>
  <w:style w:type="paragraph" w:styleId="ndice5">
    <w:name w:val="index 5"/>
    <w:basedOn w:val="Normal"/>
    <w:next w:val="Normal"/>
    <w:autoRedefine/>
    <w:uiPriority w:val="99"/>
    <w:rsid w:val="004656AB"/>
    <w:pPr>
      <w:spacing w:after="240"/>
      <w:ind w:left="1000" w:hanging="200"/>
    </w:pPr>
    <w:rPr>
      <w:rFonts w:ascii="Verdana" w:hAnsi="Verdana"/>
      <w:sz w:val="18"/>
      <w:szCs w:val="20"/>
      <w:lang w:val="en-GB"/>
    </w:rPr>
  </w:style>
  <w:style w:type="paragraph" w:styleId="ndice6">
    <w:name w:val="index 6"/>
    <w:basedOn w:val="Normal"/>
    <w:next w:val="Normal"/>
    <w:autoRedefine/>
    <w:uiPriority w:val="99"/>
    <w:rsid w:val="004656AB"/>
    <w:pPr>
      <w:spacing w:after="240"/>
      <w:ind w:left="1200" w:hanging="200"/>
    </w:pPr>
    <w:rPr>
      <w:rFonts w:ascii="Verdana" w:hAnsi="Verdana"/>
      <w:sz w:val="18"/>
      <w:szCs w:val="20"/>
      <w:lang w:val="en-GB"/>
    </w:rPr>
  </w:style>
  <w:style w:type="paragraph" w:styleId="ndice7">
    <w:name w:val="index 7"/>
    <w:basedOn w:val="Normal"/>
    <w:next w:val="Normal"/>
    <w:autoRedefine/>
    <w:uiPriority w:val="99"/>
    <w:rsid w:val="004656AB"/>
    <w:pPr>
      <w:spacing w:after="240"/>
      <w:ind w:left="1400" w:hanging="200"/>
    </w:pPr>
    <w:rPr>
      <w:rFonts w:ascii="Verdana" w:hAnsi="Verdana"/>
      <w:sz w:val="18"/>
      <w:szCs w:val="20"/>
      <w:lang w:val="en-GB"/>
    </w:rPr>
  </w:style>
  <w:style w:type="paragraph" w:styleId="ndice8">
    <w:name w:val="index 8"/>
    <w:basedOn w:val="Normal"/>
    <w:next w:val="Normal"/>
    <w:autoRedefine/>
    <w:uiPriority w:val="99"/>
    <w:rsid w:val="004656AB"/>
    <w:pPr>
      <w:spacing w:after="240"/>
      <w:ind w:left="1600" w:hanging="200"/>
    </w:pPr>
    <w:rPr>
      <w:rFonts w:ascii="Verdana" w:hAnsi="Verdana"/>
      <w:sz w:val="18"/>
      <w:szCs w:val="20"/>
      <w:lang w:val="en-GB"/>
    </w:rPr>
  </w:style>
  <w:style w:type="paragraph" w:styleId="ndice9">
    <w:name w:val="index 9"/>
    <w:basedOn w:val="Normal"/>
    <w:next w:val="Normal"/>
    <w:autoRedefine/>
    <w:uiPriority w:val="99"/>
    <w:rsid w:val="004656AB"/>
    <w:pPr>
      <w:spacing w:after="240"/>
      <w:ind w:left="1800" w:hanging="200"/>
    </w:pPr>
    <w:rPr>
      <w:rFonts w:ascii="Verdana" w:hAnsi="Verdana"/>
      <w:sz w:val="18"/>
      <w:szCs w:val="20"/>
      <w:lang w:val="en-GB"/>
    </w:rPr>
  </w:style>
  <w:style w:type="paragraph" w:styleId="Lista">
    <w:name w:val="List"/>
    <w:basedOn w:val="Normal"/>
    <w:uiPriority w:val="99"/>
    <w:rsid w:val="004656AB"/>
    <w:pPr>
      <w:spacing w:after="240"/>
      <w:ind w:left="283" w:hanging="283"/>
    </w:pPr>
    <w:rPr>
      <w:rFonts w:ascii="Verdana" w:hAnsi="Verdana"/>
      <w:sz w:val="18"/>
      <w:szCs w:val="20"/>
      <w:lang w:val="en-GB"/>
    </w:rPr>
  </w:style>
  <w:style w:type="paragraph" w:styleId="Lista2">
    <w:name w:val="List 2"/>
    <w:basedOn w:val="Normal"/>
    <w:uiPriority w:val="99"/>
    <w:rsid w:val="004656AB"/>
    <w:pPr>
      <w:spacing w:after="240"/>
      <w:ind w:left="566" w:hanging="283"/>
    </w:pPr>
    <w:rPr>
      <w:rFonts w:ascii="Verdana" w:hAnsi="Verdana"/>
      <w:sz w:val="18"/>
      <w:szCs w:val="20"/>
      <w:lang w:val="en-GB"/>
    </w:rPr>
  </w:style>
  <w:style w:type="paragraph" w:styleId="Lista3">
    <w:name w:val="List 3"/>
    <w:basedOn w:val="Normal"/>
    <w:uiPriority w:val="99"/>
    <w:rsid w:val="004656AB"/>
    <w:pPr>
      <w:spacing w:after="240"/>
      <w:ind w:left="849" w:hanging="283"/>
    </w:pPr>
    <w:rPr>
      <w:rFonts w:ascii="Verdana" w:hAnsi="Verdana"/>
      <w:sz w:val="18"/>
      <w:szCs w:val="20"/>
      <w:lang w:val="en-GB"/>
    </w:rPr>
  </w:style>
  <w:style w:type="paragraph" w:styleId="Lista4">
    <w:name w:val="List 4"/>
    <w:basedOn w:val="Normal"/>
    <w:uiPriority w:val="99"/>
    <w:rsid w:val="004656AB"/>
    <w:pPr>
      <w:spacing w:after="240"/>
      <w:ind w:left="1132" w:hanging="283"/>
    </w:pPr>
    <w:rPr>
      <w:rFonts w:ascii="Verdana" w:hAnsi="Verdana"/>
      <w:sz w:val="18"/>
      <w:szCs w:val="20"/>
      <w:lang w:val="en-GB"/>
    </w:rPr>
  </w:style>
  <w:style w:type="paragraph" w:styleId="Lista5">
    <w:name w:val="List 5"/>
    <w:basedOn w:val="Normal"/>
    <w:uiPriority w:val="99"/>
    <w:rsid w:val="004656AB"/>
    <w:pPr>
      <w:spacing w:after="240"/>
      <w:ind w:left="1415" w:hanging="283"/>
    </w:pPr>
    <w:rPr>
      <w:rFonts w:ascii="Verdana" w:hAnsi="Verdana"/>
      <w:sz w:val="18"/>
      <w:szCs w:val="20"/>
      <w:lang w:val="en-GB"/>
    </w:rPr>
  </w:style>
  <w:style w:type="paragraph" w:styleId="Listaconnmeros">
    <w:name w:val="List Number"/>
    <w:basedOn w:val="Normal"/>
    <w:uiPriority w:val="99"/>
    <w:rsid w:val="004656AB"/>
    <w:pPr>
      <w:numPr>
        <w:numId w:val="9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2">
    <w:name w:val="List Number 2"/>
    <w:basedOn w:val="Normal"/>
    <w:uiPriority w:val="99"/>
    <w:rsid w:val="004656AB"/>
    <w:pPr>
      <w:numPr>
        <w:numId w:val="10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3">
    <w:name w:val="List Number 3"/>
    <w:basedOn w:val="Normal"/>
    <w:uiPriority w:val="99"/>
    <w:rsid w:val="004656AB"/>
    <w:pPr>
      <w:numPr>
        <w:numId w:val="11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4">
    <w:name w:val="List Number 4"/>
    <w:basedOn w:val="Normal"/>
    <w:uiPriority w:val="99"/>
    <w:rsid w:val="004656AB"/>
    <w:pPr>
      <w:numPr>
        <w:numId w:val="12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5">
    <w:name w:val="List Number 5"/>
    <w:basedOn w:val="Normal"/>
    <w:uiPriority w:val="99"/>
    <w:rsid w:val="004656AB"/>
    <w:pPr>
      <w:numPr>
        <w:numId w:val="13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">
    <w:name w:val="List Bullet"/>
    <w:basedOn w:val="Normal"/>
    <w:autoRedefine/>
    <w:uiPriority w:val="99"/>
    <w:rsid w:val="004656AB"/>
    <w:pPr>
      <w:numPr>
        <w:numId w:val="14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2">
    <w:name w:val="List Bullet 2"/>
    <w:basedOn w:val="Normal"/>
    <w:autoRedefine/>
    <w:uiPriority w:val="99"/>
    <w:rsid w:val="004656AB"/>
    <w:pPr>
      <w:numPr>
        <w:numId w:val="16"/>
      </w:numPr>
      <w:tabs>
        <w:tab w:val="clear" w:pos="926"/>
        <w:tab w:val="num" w:pos="643"/>
      </w:tabs>
      <w:spacing w:after="240"/>
      <w:ind w:left="643"/>
    </w:pPr>
    <w:rPr>
      <w:rFonts w:ascii="Verdana" w:hAnsi="Verdana"/>
      <w:sz w:val="18"/>
      <w:szCs w:val="20"/>
      <w:lang w:val="en-GB"/>
    </w:rPr>
  </w:style>
  <w:style w:type="paragraph" w:styleId="Listaconvietas3">
    <w:name w:val="List Bullet 3"/>
    <w:basedOn w:val="Normal"/>
    <w:autoRedefine/>
    <w:uiPriority w:val="99"/>
    <w:rsid w:val="004656AB"/>
    <w:pPr>
      <w:numPr>
        <w:numId w:val="17"/>
      </w:numPr>
      <w:tabs>
        <w:tab w:val="clear" w:pos="1209"/>
        <w:tab w:val="num" w:pos="926"/>
      </w:tabs>
      <w:spacing w:after="240"/>
      <w:ind w:left="926"/>
    </w:pPr>
    <w:rPr>
      <w:rFonts w:ascii="Verdana" w:hAnsi="Verdana"/>
      <w:sz w:val="18"/>
      <w:szCs w:val="20"/>
      <w:lang w:val="en-GB"/>
    </w:rPr>
  </w:style>
  <w:style w:type="paragraph" w:styleId="Listaconvietas4">
    <w:name w:val="List Bullet 4"/>
    <w:basedOn w:val="Normal"/>
    <w:autoRedefine/>
    <w:uiPriority w:val="99"/>
    <w:rsid w:val="004656AB"/>
    <w:pPr>
      <w:spacing w:after="240"/>
      <w:ind w:left="1418" w:firstLine="284"/>
    </w:pPr>
    <w:rPr>
      <w:rFonts w:ascii="Verdana" w:hAnsi="Verdana"/>
      <w:sz w:val="18"/>
      <w:szCs w:val="20"/>
      <w:lang w:val="en-GB"/>
    </w:rPr>
  </w:style>
  <w:style w:type="paragraph" w:styleId="Listaconvietas5">
    <w:name w:val="List Bullet 5"/>
    <w:basedOn w:val="Normal"/>
    <w:autoRedefine/>
    <w:uiPriority w:val="99"/>
    <w:rsid w:val="004656AB"/>
    <w:pPr>
      <w:numPr>
        <w:numId w:val="15"/>
      </w:numPr>
      <w:tabs>
        <w:tab w:val="clear" w:pos="643"/>
        <w:tab w:val="num" w:pos="1492"/>
      </w:tabs>
      <w:spacing w:after="240"/>
      <w:ind w:left="1492"/>
    </w:pPr>
    <w:rPr>
      <w:rFonts w:ascii="Verdana" w:hAnsi="Verdana"/>
      <w:sz w:val="18"/>
      <w:szCs w:val="20"/>
      <w:lang w:val="en-GB"/>
    </w:rPr>
  </w:style>
  <w:style w:type="paragraph" w:styleId="Remitedesobre">
    <w:name w:val="envelope return"/>
    <w:basedOn w:val="Normal"/>
    <w:uiPriority w:val="99"/>
    <w:rsid w:val="004656AB"/>
    <w:pPr>
      <w:spacing w:after="240"/>
      <w:ind w:firstLine="284"/>
    </w:pPr>
    <w:rPr>
      <w:rFonts w:ascii="Verdana" w:hAnsi="Verdana" w:cs="Arial"/>
      <w:sz w:val="18"/>
      <w:szCs w:val="20"/>
      <w:lang w:val="en-GB"/>
    </w:rPr>
  </w:style>
  <w:style w:type="paragraph" w:styleId="Saludo">
    <w:name w:val="Salutation"/>
    <w:basedOn w:val="Normal"/>
    <w:next w:val="Normal"/>
    <w:link w:val="Saludo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SaludoCar">
    <w:name w:val="Saludo Car"/>
    <w:basedOn w:val="Fuentedeprrafopredeter"/>
    <w:link w:val="Saludo"/>
    <w:uiPriority w:val="99"/>
    <w:rsid w:val="004656AB"/>
    <w:rPr>
      <w:rFonts w:ascii="Verdana" w:hAnsi="Verdana"/>
      <w:sz w:val="18"/>
      <w:lang w:val="en-GB"/>
    </w:rPr>
  </w:style>
  <w:style w:type="paragraph" w:styleId="Sangranormal">
    <w:name w:val="Normal Indent"/>
    <w:basedOn w:val="Normal"/>
    <w:uiPriority w:val="99"/>
    <w:rsid w:val="004656AB"/>
    <w:pPr>
      <w:spacing w:after="240"/>
      <w:ind w:left="708" w:firstLine="284"/>
    </w:pPr>
    <w:rPr>
      <w:rFonts w:ascii="Verdana" w:hAnsi="Verdana"/>
      <w:sz w:val="18"/>
      <w:szCs w:val="20"/>
      <w:lang w:val="en-GB"/>
    </w:rPr>
  </w:style>
  <w:style w:type="paragraph" w:styleId="Subttulo">
    <w:name w:val="Subtitle"/>
    <w:basedOn w:val="Normal"/>
    <w:link w:val="SubttuloCar"/>
    <w:uiPriority w:val="99"/>
    <w:qFormat/>
    <w:rsid w:val="004656AB"/>
    <w:pPr>
      <w:spacing w:after="240"/>
      <w:ind w:firstLine="284"/>
      <w:jc w:val="center"/>
      <w:outlineLvl w:val="1"/>
    </w:pPr>
    <w:rPr>
      <w:rFonts w:ascii="Cambria" w:hAnsi="Cambria"/>
      <w:sz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99"/>
    <w:rsid w:val="004656AB"/>
    <w:rPr>
      <w:rFonts w:ascii="Cambria" w:hAnsi="Cambria"/>
      <w:sz w:val="24"/>
      <w:szCs w:val="24"/>
      <w:lang w:val="en-GB"/>
    </w:rPr>
  </w:style>
  <w:style w:type="paragraph" w:styleId="Textocomentario">
    <w:name w:val="annotation text"/>
    <w:basedOn w:val="Normal"/>
    <w:link w:val="TextocomentarioCar"/>
    <w:rsid w:val="004656AB"/>
    <w:pPr>
      <w:spacing w:after="240"/>
      <w:ind w:firstLine="284"/>
    </w:pPr>
    <w:rPr>
      <w:rFonts w:ascii="Verdana" w:hAnsi="Verdana"/>
      <w:sz w:val="18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656AB"/>
    <w:rPr>
      <w:rFonts w:ascii="Verdana" w:hAnsi="Verdana"/>
      <w:sz w:val="18"/>
    </w:rPr>
  </w:style>
  <w:style w:type="paragraph" w:styleId="Textoconsangra">
    <w:name w:val="table of authorities"/>
    <w:basedOn w:val="Normal"/>
    <w:next w:val="Normal"/>
    <w:uiPriority w:val="99"/>
    <w:rsid w:val="004656AB"/>
    <w:pPr>
      <w:spacing w:after="240"/>
      <w:ind w:left="200" w:hanging="200"/>
    </w:pPr>
    <w:rPr>
      <w:rFonts w:ascii="Verdana" w:hAnsi="Verdana"/>
      <w:sz w:val="18"/>
      <w:szCs w:val="20"/>
      <w:lang w:val="en-GB"/>
    </w:rPr>
  </w:style>
  <w:style w:type="paragraph" w:styleId="Textodebloque">
    <w:name w:val="Block Text"/>
    <w:basedOn w:val="Normal"/>
    <w:uiPriority w:val="99"/>
    <w:rsid w:val="004656AB"/>
    <w:pPr>
      <w:spacing w:after="240"/>
      <w:ind w:left="1440" w:right="1440" w:firstLine="284"/>
    </w:pPr>
    <w:rPr>
      <w:rFonts w:ascii="Verdana" w:hAnsi="Verdana"/>
      <w:sz w:val="18"/>
      <w:szCs w:val="20"/>
      <w:lang w:val="en-GB"/>
    </w:rPr>
  </w:style>
  <w:style w:type="character" w:customStyle="1" w:styleId="TextoindependienteCar">
    <w:name w:val="Texto independiente Car"/>
    <w:basedOn w:val="Fuentedeprrafopredeter"/>
    <w:uiPriority w:val="99"/>
    <w:locked/>
    <w:rsid w:val="004656AB"/>
    <w:rPr>
      <w:rFonts w:ascii="Arial" w:hAnsi="Arial" w:cs="Times New Roman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locked/>
    <w:rsid w:val="004656AB"/>
    <w:rPr>
      <w:rFonts w:ascii="Tahoma" w:hAnsi="Tahoma"/>
      <w:spacing w:val="-3"/>
      <w:sz w:val="22"/>
      <w:lang w:val="en-US"/>
    </w:rPr>
  </w:style>
  <w:style w:type="paragraph" w:styleId="Textoindependiente3">
    <w:name w:val="Body Text 3"/>
    <w:basedOn w:val="Normal"/>
    <w:link w:val="Textoindependiente3Car"/>
    <w:uiPriority w:val="99"/>
    <w:rsid w:val="004656AB"/>
    <w:pPr>
      <w:spacing w:after="240"/>
      <w:ind w:firstLine="284"/>
    </w:pPr>
    <w:rPr>
      <w:rFonts w:ascii="Verdana" w:hAnsi="Verdana"/>
      <w:sz w:val="16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656AB"/>
    <w:rPr>
      <w:rFonts w:ascii="Verdana" w:hAnsi="Verdana"/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4656AB"/>
    <w:pPr>
      <w:spacing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Car1">
    <w:name w:val="Texto independiente Car1"/>
    <w:basedOn w:val="Fuentedeprrafopredeter"/>
    <w:link w:val="Textoindependiente"/>
    <w:rsid w:val="004656AB"/>
    <w:rPr>
      <w:rFonts w:ascii="Arial" w:hAnsi="Arial"/>
      <w:sz w:val="22"/>
      <w:szCs w:val="24"/>
    </w:rPr>
  </w:style>
  <w:style w:type="character" w:customStyle="1" w:styleId="TextoindependienteprimerasangraCar">
    <w:name w:val="Texto independiente primera sangría Car"/>
    <w:basedOn w:val="TextoindependienteCar1"/>
    <w:link w:val="Textoindependienteprimerasangra"/>
    <w:uiPriority w:val="99"/>
    <w:rsid w:val="004656AB"/>
    <w:rPr>
      <w:rFonts w:ascii="Verdana" w:hAnsi="Verdana"/>
      <w:sz w:val="18"/>
      <w:szCs w:val="24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4656AB"/>
    <w:pPr>
      <w:spacing w:before="60"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656AB"/>
    <w:rPr>
      <w:rFonts w:ascii="Verdana" w:hAnsi="Verdana"/>
      <w:sz w:val="18"/>
      <w:szCs w:val="22"/>
      <w:lang w:val="en-GB"/>
    </w:rPr>
  </w:style>
  <w:style w:type="paragraph" w:styleId="Textomacro">
    <w:name w:val="macro"/>
    <w:link w:val="TextomacroCar"/>
    <w:uiPriority w:val="99"/>
    <w:rsid w:val="004656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60" w:line="360" w:lineRule="auto"/>
      <w:ind w:left="714" w:hanging="357"/>
      <w:jc w:val="both"/>
    </w:pPr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rsid w:val="004656AB"/>
    <w:rPr>
      <w:rFonts w:ascii="Courier New" w:hAnsi="Courier New" w:cs="Courier New"/>
    </w:rPr>
  </w:style>
  <w:style w:type="paragraph" w:styleId="Textonotaalfinal">
    <w:name w:val="endnote text"/>
    <w:basedOn w:val="Normal"/>
    <w:link w:val="Textonotaalfinal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4656AB"/>
    <w:rPr>
      <w:rFonts w:ascii="Verdana" w:hAnsi="Verdana"/>
      <w:sz w:val="18"/>
      <w:lang w:val="en-GB"/>
    </w:rPr>
  </w:style>
  <w:style w:type="paragraph" w:styleId="Textosinformato">
    <w:name w:val="Plain Text"/>
    <w:basedOn w:val="Normal"/>
    <w:link w:val="TextosinformatoCar"/>
    <w:uiPriority w:val="99"/>
    <w:rsid w:val="004656A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656AB"/>
    <w:rPr>
      <w:rFonts w:ascii="Courier New" w:hAnsi="Courier New"/>
      <w:sz w:val="18"/>
      <w:lang w:val="en-GB"/>
    </w:rPr>
  </w:style>
  <w:style w:type="paragraph" w:styleId="ndice1">
    <w:name w:val="index 1"/>
    <w:basedOn w:val="Normal"/>
    <w:next w:val="Normal"/>
    <w:autoRedefine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1440"/>
    </w:pPr>
    <w:rPr>
      <w:rFonts w:ascii="Univers" w:hAnsi="Univers"/>
      <w:sz w:val="18"/>
      <w:szCs w:val="20"/>
      <w:lang w:val="en-US"/>
    </w:rPr>
  </w:style>
  <w:style w:type="paragraph" w:styleId="Ttulodendice">
    <w:name w:val="index heading"/>
    <w:basedOn w:val="Normal"/>
    <w:next w:val="ndice1"/>
    <w:uiPriority w:val="99"/>
    <w:rsid w:val="004656AB"/>
    <w:pPr>
      <w:spacing w:after="240"/>
      <w:ind w:firstLine="284"/>
    </w:pPr>
    <w:rPr>
      <w:rFonts w:ascii="Verdana" w:hAnsi="Verdana" w:cs="Arial"/>
      <w:b/>
      <w:bCs/>
      <w:sz w:val="18"/>
      <w:szCs w:val="20"/>
      <w:lang w:val="en-GB"/>
    </w:rPr>
  </w:style>
  <w:style w:type="paragraph" w:styleId="Ttulo">
    <w:name w:val="Title"/>
    <w:basedOn w:val="Normal"/>
    <w:link w:val="TtuloCar"/>
    <w:uiPriority w:val="99"/>
    <w:qFormat/>
    <w:rsid w:val="004656AB"/>
    <w:pPr>
      <w:widowControl w:val="0"/>
      <w:autoSpaceDE w:val="0"/>
      <w:autoSpaceDN w:val="0"/>
      <w:adjustRightInd w:val="0"/>
      <w:spacing w:after="240"/>
      <w:ind w:firstLine="284"/>
      <w:jc w:val="center"/>
    </w:pPr>
    <w:rPr>
      <w:rFonts w:ascii="Univers" w:hAnsi="Univers"/>
      <w:b/>
      <w:sz w:val="24"/>
      <w:szCs w:val="20"/>
    </w:rPr>
  </w:style>
  <w:style w:type="character" w:customStyle="1" w:styleId="TtuloCar">
    <w:name w:val="Título Car"/>
    <w:basedOn w:val="Fuentedeprrafopredeter"/>
    <w:link w:val="Ttulo"/>
    <w:uiPriority w:val="99"/>
    <w:rsid w:val="004656AB"/>
    <w:rPr>
      <w:rFonts w:ascii="Univers" w:hAnsi="Univers"/>
      <w:b/>
      <w:sz w:val="24"/>
    </w:rPr>
  </w:style>
  <w:style w:type="character" w:customStyle="1" w:styleId="shorttext1">
    <w:name w:val="short_text1"/>
    <w:uiPriority w:val="99"/>
    <w:rsid w:val="004656AB"/>
    <w:rPr>
      <w:sz w:val="19"/>
    </w:rPr>
  </w:style>
  <w:style w:type="table" w:styleId="Tablaelegante">
    <w:name w:val="Table Elegant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3">
    <w:name w:val="Encabezado 3"/>
    <w:basedOn w:val="Encabezado"/>
    <w:uiPriority w:val="99"/>
    <w:semiHidden/>
    <w:rsid w:val="004656AB"/>
    <w:pPr>
      <w:tabs>
        <w:tab w:val="clear" w:pos="4252"/>
        <w:tab w:val="left" w:pos="213"/>
        <w:tab w:val="left" w:pos="5954"/>
      </w:tabs>
      <w:spacing w:after="240"/>
      <w:ind w:left="720" w:firstLine="284"/>
      <w:jc w:val="center"/>
    </w:pPr>
    <w:rPr>
      <w:rFonts w:ascii="Garamond" w:hAnsi="Garamond" w:cs="Courier New"/>
      <w:iCs/>
      <w:color w:val="auto"/>
      <w:sz w:val="16"/>
      <w:szCs w:val="16"/>
      <w:lang w:val="es-ES_tradnl"/>
    </w:rPr>
  </w:style>
  <w:style w:type="paragraph" w:customStyle="1" w:styleId="n">
    <w:name w:val="n"/>
    <w:basedOn w:val="Normal"/>
    <w:uiPriority w:val="99"/>
    <w:rsid w:val="004656AB"/>
    <w:pPr>
      <w:spacing w:after="240"/>
      <w:ind w:left="-851" w:right="-141" w:firstLine="284"/>
    </w:pPr>
    <w:rPr>
      <w:rFonts w:ascii="Verdana" w:hAnsi="Verdana" w:cs="Courier New"/>
      <w:iCs/>
      <w:sz w:val="28"/>
      <w:szCs w:val="16"/>
      <w:lang w:val="es-ES_tradnl"/>
    </w:rPr>
  </w:style>
  <w:style w:type="paragraph" w:customStyle="1" w:styleId="Textonivel10">
    <w:name w:val="Texto nivel 1"/>
    <w:basedOn w:val="Textoindependiente"/>
    <w:rsid w:val="004656AB"/>
    <w:pPr>
      <w:spacing w:before="40" w:after="240" w:line="280" w:lineRule="exact"/>
      <w:ind w:firstLine="284"/>
    </w:pPr>
    <w:rPr>
      <w:rFonts w:ascii="Verdana" w:hAnsi="Verdana" w:cs="Courier New"/>
      <w:iCs/>
      <w:szCs w:val="16"/>
      <w:lang w:val="es-ES_tradnl"/>
    </w:rPr>
  </w:style>
  <w:style w:type="table" w:styleId="Tablaconcuadrcula2">
    <w:name w:val="Table Grid 2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2">
    <w:name w:val="index 2"/>
    <w:basedOn w:val="Normal"/>
    <w:next w:val="Normal"/>
    <w:autoRedefine/>
    <w:uiPriority w:val="99"/>
    <w:rsid w:val="004656AB"/>
    <w:pPr>
      <w:spacing w:after="240"/>
      <w:ind w:left="440" w:hanging="220"/>
    </w:pPr>
    <w:rPr>
      <w:rFonts w:ascii="Times New Roman" w:hAnsi="Times New Roman"/>
      <w:sz w:val="18"/>
      <w:szCs w:val="20"/>
      <w:lang w:val="en-GB"/>
    </w:rPr>
  </w:style>
  <w:style w:type="character" w:styleId="Refdenotaalfinal">
    <w:name w:val="endnote reference"/>
    <w:basedOn w:val="Fuentedeprrafopredeter"/>
    <w:uiPriority w:val="99"/>
    <w:rsid w:val="004656AB"/>
    <w:rPr>
      <w:rFonts w:cs="Times New Roman"/>
      <w:vertAlign w:val="superscript"/>
    </w:rPr>
  </w:style>
  <w:style w:type="character" w:customStyle="1" w:styleId="Heading">
    <w:name w:val="Heading"/>
    <w:uiPriority w:val="99"/>
    <w:rsid w:val="004656AB"/>
  </w:style>
  <w:style w:type="character" w:customStyle="1" w:styleId="RightPar">
    <w:name w:val="Right Par"/>
    <w:uiPriority w:val="99"/>
    <w:rsid w:val="004656AB"/>
  </w:style>
  <w:style w:type="character" w:customStyle="1" w:styleId="Subheading">
    <w:name w:val="Subheading"/>
    <w:uiPriority w:val="99"/>
    <w:rsid w:val="004656AB"/>
  </w:style>
  <w:style w:type="character" w:customStyle="1" w:styleId="FormatInh80">
    <w:name w:val="FormatInh[8]"/>
    <w:uiPriority w:val="99"/>
    <w:rsid w:val="004656AB"/>
  </w:style>
  <w:style w:type="character" w:customStyle="1" w:styleId="FormatInh50">
    <w:name w:val="FormatInh[5]"/>
    <w:uiPriority w:val="99"/>
    <w:rsid w:val="004656AB"/>
  </w:style>
  <w:style w:type="character" w:customStyle="1" w:styleId="FormatInh60">
    <w:name w:val="FormatInh[6]"/>
    <w:uiPriority w:val="99"/>
    <w:rsid w:val="004656AB"/>
  </w:style>
  <w:style w:type="character" w:customStyle="1" w:styleId="FormatInh20">
    <w:name w:val="FormatInh[2]"/>
    <w:uiPriority w:val="99"/>
    <w:rsid w:val="004656AB"/>
    <w:rPr>
      <w:rFonts w:ascii="Courier" w:hAnsi="Courier"/>
      <w:sz w:val="24"/>
      <w:lang w:val="en-US"/>
    </w:rPr>
  </w:style>
  <w:style w:type="character" w:customStyle="1" w:styleId="FormatInh70">
    <w:name w:val="FormatInh[7]"/>
    <w:uiPriority w:val="99"/>
    <w:rsid w:val="004656AB"/>
  </w:style>
  <w:style w:type="character" w:customStyle="1" w:styleId="AbsNrRech1">
    <w:name w:val="AbsNrRech[1]"/>
    <w:uiPriority w:val="99"/>
    <w:rsid w:val="004656AB"/>
  </w:style>
  <w:style w:type="character" w:customStyle="1" w:styleId="AbsNrRech2">
    <w:name w:val="AbsNrRech[2]"/>
    <w:uiPriority w:val="99"/>
    <w:rsid w:val="004656AB"/>
  </w:style>
  <w:style w:type="character" w:customStyle="1" w:styleId="FormatInh30">
    <w:name w:val="FormatInh[3]"/>
    <w:uiPriority w:val="99"/>
    <w:rsid w:val="004656AB"/>
    <w:rPr>
      <w:rFonts w:ascii="Courier" w:hAnsi="Courier"/>
      <w:sz w:val="24"/>
      <w:lang w:val="en-US"/>
    </w:rPr>
  </w:style>
  <w:style w:type="character" w:customStyle="1" w:styleId="AbsNrRech3">
    <w:name w:val="AbsNrRech[3]"/>
    <w:uiPriority w:val="99"/>
    <w:rsid w:val="004656AB"/>
  </w:style>
  <w:style w:type="character" w:customStyle="1" w:styleId="AbsNrRech4">
    <w:name w:val="AbsNrRech[4]"/>
    <w:uiPriority w:val="99"/>
    <w:rsid w:val="004656AB"/>
  </w:style>
  <w:style w:type="character" w:customStyle="1" w:styleId="AbsNrRech5">
    <w:name w:val="AbsNrRech[5]"/>
    <w:uiPriority w:val="99"/>
    <w:rsid w:val="004656AB"/>
  </w:style>
  <w:style w:type="character" w:customStyle="1" w:styleId="AbsNrRech6">
    <w:name w:val="AbsNrRech[6]"/>
    <w:uiPriority w:val="99"/>
    <w:rsid w:val="004656AB"/>
  </w:style>
  <w:style w:type="character" w:customStyle="1" w:styleId="AbsNrRech7">
    <w:name w:val="AbsNrRech[7]"/>
    <w:uiPriority w:val="99"/>
    <w:rsid w:val="004656AB"/>
  </w:style>
  <w:style w:type="character" w:customStyle="1" w:styleId="AbsNrRech8">
    <w:name w:val="AbsNrRech[8]"/>
    <w:uiPriority w:val="99"/>
    <w:rsid w:val="004656AB"/>
  </w:style>
  <w:style w:type="paragraph" w:customStyle="1" w:styleId="FormatInh10">
    <w:name w:val="FormatInh[1]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FormatInh40">
    <w:name w:val="FormatInh[4]"/>
    <w:uiPriority w:val="99"/>
    <w:rsid w:val="004656AB"/>
    <w:rPr>
      <w:b/>
      <w:i/>
      <w:sz w:val="24"/>
    </w:rPr>
  </w:style>
  <w:style w:type="character" w:customStyle="1" w:styleId="Document10">
    <w:name w:val="Document[1]"/>
    <w:uiPriority w:val="99"/>
    <w:rsid w:val="004656AB"/>
  </w:style>
  <w:style w:type="character" w:customStyle="1" w:styleId="Document20">
    <w:name w:val="Document[2]"/>
    <w:uiPriority w:val="99"/>
    <w:rsid w:val="004656AB"/>
  </w:style>
  <w:style w:type="character" w:customStyle="1" w:styleId="Document30">
    <w:name w:val="Document[3]"/>
    <w:uiPriority w:val="99"/>
    <w:rsid w:val="004656AB"/>
  </w:style>
  <w:style w:type="character" w:customStyle="1" w:styleId="Document40">
    <w:name w:val="Document[4]"/>
    <w:uiPriority w:val="99"/>
    <w:rsid w:val="004656AB"/>
  </w:style>
  <w:style w:type="character" w:customStyle="1" w:styleId="Document50">
    <w:name w:val="Document[5]"/>
    <w:uiPriority w:val="99"/>
    <w:rsid w:val="004656AB"/>
  </w:style>
  <w:style w:type="character" w:customStyle="1" w:styleId="Document60">
    <w:name w:val="Document[6]"/>
    <w:uiPriority w:val="99"/>
    <w:rsid w:val="004656AB"/>
  </w:style>
  <w:style w:type="character" w:customStyle="1" w:styleId="Document70">
    <w:name w:val="Document[7]"/>
    <w:uiPriority w:val="99"/>
    <w:rsid w:val="004656AB"/>
  </w:style>
  <w:style w:type="character" w:customStyle="1" w:styleId="Document80">
    <w:name w:val="Document[8]"/>
    <w:uiPriority w:val="99"/>
    <w:rsid w:val="004656AB"/>
  </w:style>
  <w:style w:type="character" w:customStyle="1" w:styleId="4">
    <w:name w:val="4"/>
    <w:uiPriority w:val="99"/>
    <w:rsid w:val="004656AB"/>
    <w:rPr>
      <w:rFonts w:ascii="Courier" w:hAnsi="Courier"/>
      <w:sz w:val="24"/>
      <w:lang w:val="en-US"/>
    </w:rPr>
  </w:style>
  <w:style w:type="character" w:customStyle="1" w:styleId="5">
    <w:name w:val="5"/>
    <w:uiPriority w:val="99"/>
    <w:rsid w:val="004656AB"/>
  </w:style>
  <w:style w:type="character" w:customStyle="1" w:styleId="6">
    <w:name w:val="6"/>
    <w:uiPriority w:val="99"/>
    <w:rsid w:val="004656AB"/>
  </w:style>
  <w:style w:type="character" w:customStyle="1" w:styleId="7">
    <w:name w:val="7"/>
    <w:uiPriority w:val="99"/>
    <w:rsid w:val="004656AB"/>
  </w:style>
  <w:style w:type="character" w:customStyle="1" w:styleId="8">
    <w:name w:val="8"/>
    <w:uiPriority w:val="99"/>
    <w:rsid w:val="004656AB"/>
    <w:rPr>
      <w:rFonts w:ascii="Courier" w:hAnsi="Courier"/>
      <w:sz w:val="24"/>
      <w:lang w:val="en-US"/>
    </w:rPr>
  </w:style>
  <w:style w:type="character" w:customStyle="1" w:styleId="9">
    <w:name w:val="9"/>
    <w:uiPriority w:val="99"/>
    <w:rsid w:val="004656AB"/>
  </w:style>
  <w:style w:type="character" w:customStyle="1" w:styleId="10">
    <w:name w:val="10"/>
    <w:uiPriority w:val="99"/>
    <w:rsid w:val="004656AB"/>
  </w:style>
  <w:style w:type="character" w:customStyle="1" w:styleId="110">
    <w:name w:val="11"/>
    <w:uiPriority w:val="99"/>
    <w:rsid w:val="004656AB"/>
  </w:style>
  <w:style w:type="character" w:customStyle="1" w:styleId="120">
    <w:name w:val="12"/>
    <w:uiPriority w:val="99"/>
    <w:rsid w:val="004656AB"/>
  </w:style>
  <w:style w:type="character" w:customStyle="1" w:styleId="130">
    <w:name w:val="13"/>
    <w:uiPriority w:val="99"/>
    <w:rsid w:val="004656AB"/>
  </w:style>
  <w:style w:type="character" w:customStyle="1" w:styleId="140">
    <w:name w:val="14"/>
    <w:uiPriority w:val="99"/>
    <w:rsid w:val="004656AB"/>
  </w:style>
  <w:style w:type="paragraph" w:customStyle="1" w:styleId="150">
    <w:name w:val="15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16">
    <w:name w:val="16"/>
    <w:uiPriority w:val="99"/>
    <w:rsid w:val="004656AB"/>
    <w:rPr>
      <w:b/>
      <w:i/>
      <w:sz w:val="24"/>
    </w:rPr>
  </w:style>
  <w:style w:type="paragraph" w:customStyle="1" w:styleId="EstiloTtulo5Negrita">
    <w:name w:val="Estilo Título 5 + Negrita"/>
    <w:basedOn w:val="Ttulo5"/>
    <w:link w:val="EstiloTtulo5NegritaCar"/>
    <w:autoRedefine/>
    <w:uiPriority w:val="99"/>
    <w:rsid w:val="004656AB"/>
    <w:pPr>
      <w:keepNext/>
      <w:tabs>
        <w:tab w:val="clear" w:pos="1009"/>
      </w:tabs>
      <w:spacing w:before="60" w:after="240" w:line="240" w:lineRule="auto"/>
      <w:ind w:left="1008" w:hanging="1008"/>
    </w:pPr>
    <w:rPr>
      <w:rFonts w:ascii="Verdana" w:hAnsi="Verdana"/>
      <w:bCs w:val="0"/>
      <w:iCs w:val="0"/>
      <w:sz w:val="18"/>
      <w:lang w:val="en-GB"/>
    </w:rPr>
  </w:style>
  <w:style w:type="character" w:customStyle="1" w:styleId="EstiloTtulo5NegritaCar">
    <w:name w:val="Estilo Título 5 + Negrita Car"/>
    <w:link w:val="EstiloTtulo5Negrita"/>
    <w:uiPriority w:val="99"/>
    <w:locked/>
    <w:rsid w:val="004656AB"/>
    <w:rPr>
      <w:rFonts w:ascii="Verdana" w:hAnsi="Verdana"/>
      <w:b/>
      <w:i/>
      <w:sz w:val="18"/>
      <w:lang w:val="en-GB"/>
    </w:rPr>
  </w:style>
  <w:style w:type="character" w:customStyle="1" w:styleId="mediumtext1">
    <w:name w:val="medium_text1"/>
    <w:uiPriority w:val="99"/>
    <w:rsid w:val="004656AB"/>
    <w:rPr>
      <w:sz w:val="16"/>
    </w:rPr>
  </w:style>
  <w:style w:type="character" w:customStyle="1" w:styleId="longtext1">
    <w:name w:val="long_text1"/>
    <w:uiPriority w:val="99"/>
    <w:rsid w:val="004656AB"/>
    <w:rPr>
      <w:sz w:val="20"/>
    </w:rPr>
  </w:style>
  <w:style w:type="table" w:styleId="Tablaprofesional">
    <w:name w:val="Table Professional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opo2">
    <w:name w:val="Topo_2"/>
    <w:basedOn w:val="Normal"/>
    <w:uiPriority w:val="99"/>
    <w:rsid w:val="004656AB"/>
    <w:pPr>
      <w:numPr>
        <w:numId w:val="21"/>
      </w:numPr>
      <w:spacing w:after="240"/>
    </w:pPr>
    <w:rPr>
      <w:rFonts w:ascii="Verdana" w:hAnsi="Verdana"/>
      <w:color w:val="000000"/>
      <w:szCs w:val="20"/>
      <w:lang w:val="en-GB"/>
    </w:rPr>
  </w:style>
  <w:style w:type="table" w:styleId="Tablaclsica2">
    <w:name w:val="Table Classic 2"/>
    <w:basedOn w:val="Tablanormal"/>
    <w:uiPriority w:val="99"/>
    <w:rsid w:val="004656AB"/>
    <w:pPr>
      <w:spacing w:before="60" w:after="60" w:line="360" w:lineRule="auto"/>
      <w:ind w:left="714" w:hanging="357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rsid w:val="004656AB"/>
    <w:pPr>
      <w:spacing w:before="60" w:after="60" w:line="360" w:lineRule="auto"/>
      <w:ind w:left="714" w:hanging="357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aconcuadrcula7">
    <w:name w:val="Table Grid 7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predete">
    <w:name w:val="Texto predete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4"/>
      <w:lang w:val="es-ES_tradnl"/>
    </w:rPr>
  </w:style>
  <w:style w:type="paragraph" w:customStyle="1" w:styleId="Estndar">
    <w:name w:val="Estándar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2"/>
    </w:rPr>
  </w:style>
  <w:style w:type="paragraph" w:customStyle="1" w:styleId="Esquema3">
    <w:name w:val="Esquema3"/>
    <w:uiPriority w:val="99"/>
    <w:rsid w:val="004656AB"/>
    <w:pPr>
      <w:spacing w:before="170" w:after="170" w:line="360" w:lineRule="auto"/>
      <w:ind w:left="1309" w:hanging="1309"/>
      <w:jc w:val="both"/>
    </w:pPr>
    <w:rPr>
      <w:b/>
      <w:color w:val="000000"/>
      <w:sz w:val="26"/>
    </w:rPr>
  </w:style>
  <w:style w:type="character" w:styleId="Refdecomentario">
    <w:name w:val="annotation reference"/>
    <w:basedOn w:val="Fuentedeprrafopredeter"/>
    <w:rsid w:val="004656AB"/>
    <w:rPr>
      <w:rFonts w:cs="Times New Roman"/>
      <w:sz w:val="16"/>
    </w:rPr>
  </w:style>
  <w:style w:type="paragraph" w:customStyle="1" w:styleId="topoa">
    <w:name w:val="topo_a)"/>
    <w:uiPriority w:val="99"/>
    <w:rsid w:val="004656AB"/>
    <w:pPr>
      <w:spacing w:before="120" w:after="60" w:line="360" w:lineRule="auto"/>
      <w:ind w:left="1871" w:hanging="567"/>
      <w:jc w:val="both"/>
    </w:pPr>
    <w:rPr>
      <w:color w:val="000000"/>
      <w:sz w:val="22"/>
    </w:rPr>
  </w:style>
  <w:style w:type="paragraph" w:customStyle="1" w:styleId="Nmeros">
    <w:name w:val="Números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4"/>
    </w:rPr>
  </w:style>
  <w:style w:type="paragraph" w:customStyle="1" w:styleId="topo-">
    <w:name w:val="topo-"/>
    <w:uiPriority w:val="99"/>
    <w:rsid w:val="004656AB"/>
    <w:pPr>
      <w:spacing w:before="120" w:after="60" w:line="360" w:lineRule="auto"/>
      <w:ind w:left="2324" w:hanging="453"/>
      <w:jc w:val="both"/>
    </w:pPr>
    <w:rPr>
      <w:color w:val="000000"/>
      <w:sz w:val="22"/>
    </w:rPr>
  </w:style>
  <w:style w:type="paragraph" w:customStyle="1" w:styleId="Esquema5">
    <w:name w:val="Esquema5"/>
    <w:uiPriority w:val="99"/>
    <w:rsid w:val="004656AB"/>
    <w:pPr>
      <w:spacing w:before="28" w:after="85" w:line="360" w:lineRule="auto"/>
      <w:ind w:left="1304" w:hanging="1304"/>
      <w:jc w:val="both"/>
    </w:pPr>
    <w:rPr>
      <w:b/>
      <w:color w:val="000000"/>
      <w:sz w:val="24"/>
    </w:rPr>
  </w:style>
  <w:style w:type="paragraph" w:customStyle="1" w:styleId="Esquema4">
    <w:name w:val="Esquema4"/>
    <w:next w:val="Esquema5"/>
    <w:uiPriority w:val="99"/>
    <w:rsid w:val="004656AB"/>
    <w:pPr>
      <w:spacing w:before="113" w:after="113" w:line="360" w:lineRule="auto"/>
      <w:ind w:left="1315" w:hanging="1315"/>
      <w:jc w:val="both"/>
    </w:pPr>
    <w:rPr>
      <w:b/>
      <w:color w:val="000000"/>
      <w:sz w:val="24"/>
    </w:rPr>
  </w:style>
  <w:style w:type="character" w:customStyle="1" w:styleId="hps">
    <w:name w:val="hps"/>
    <w:uiPriority w:val="99"/>
    <w:rsid w:val="004656AB"/>
  </w:style>
  <w:style w:type="character" w:customStyle="1" w:styleId="atn">
    <w:name w:val="atn"/>
    <w:uiPriority w:val="99"/>
    <w:rsid w:val="004656AB"/>
  </w:style>
  <w:style w:type="character" w:customStyle="1" w:styleId="hpsalt-edited">
    <w:name w:val="hps alt-edited"/>
    <w:uiPriority w:val="99"/>
    <w:rsid w:val="004656AB"/>
  </w:style>
  <w:style w:type="character" w:customStyle="1" w:styleId="hpsatn">
    <w:name w:val="hps atn"/>
    <w:uiPriority w:val="99"/>
    <w:rsid w:val="004656AB"/>
  </w:style>
  <w:style w:type="character" w:customStyle="1" w:styleId="shorttext">
    <w:name w:val="short_text"/>
    <w:uiPriority w:val="99"/>
    <w:rsid w:val="004656AB"/>
  </w:style>
  <w:style w:type="paragraph" w:customStyle="1" w:styleId="epgrafe0">
    <w:name w:val="epígrafe"/>
    <w:basedOn w:val="Normal"/>
    <w:uiPriority w:val="99"/>
    <w:rsid w:val="004656AB"/>
    <w:pPr>
      <w:spacing w:after="240"/>
      <w:ind w:firstLine="284"/>
    </w:pPr>
    <w:rPr>
      <w:rFonts w:ascii="Courier" w:hAnsi="Courier"/>
      <w:sz w:val="24"/>
      <w:szCs w:val="20"/>
      <w:lang w:val="es-ES_tradnl"/>
    </w:rPr>
  </w:style>
  <w:style w:type="table" w:styleId="Tablacontema">
    <w:name w:val="Table Theme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rsid w:val="004656AB"/>
    <w:rPr>
      <w:rFonts w:cs="Times New Roman"/>
      <w:color w:val="800080"/>
      <w:u w:val="single"/>
    </w:rPr>
  </w:style>
  <w:style w:type="paragraph" w:customStyle="1" w:styleId="xl69">
    <w:name w:val="xl69"/>
    <w:basedOn w:val="Normal"/>
    <w:rsid w:val="004656AB"/>
    <w:pPr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0">
    <w:name w:val="xl70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1">
    <w:name w:val="xl71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2">
    <w:name w:val="xl72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3">
    <w:name w:val="xl7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74">
    <w:name w:val="xl7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5">
    <w:name w:val="xl7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6">
    <w:name w:val="xl7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7">
    <w:name w:val="xl77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8">
    <w:name w:val="xl78"/>
    <w:basedOn w:val="Normal"/>
    <w:rsid w:val="004656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9">
    <w:name w:val="xl79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6"/>
      <w:szCs w:val="16"/>
    </w:rPr>
  </w:style>
  <w:style w:type="paragraph" w:customStyle="1" w:styleId="xl80">
    <w:name w:val="xl80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1">
    <w:name w:val="xl81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2">
    <w:name w:val="xl82"/>
    <w:basedOn w:val="Normal"/>
    <w:rsid w:val="004656A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3">
    <w:name w:val="xl83"/>
    <w:basedOn w:val="Normal"/>
    <w:rsid w:val="004656AB"/>
    <w:pPr>
      <w:pBdr>
        <w:top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4">
    <w:name w:val="xl84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5">
    <w:name w:val="xl85"/>
    <w:basedOn w:val="Normal"/>
    <w:rsid w:val="004656A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6">
    <w:name w:val="xl8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87">
    <w:name w:val="xl87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8">
    <w:name w:val="xl88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9">
    <w:name w:val="xl89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0">
    <w:name w:val="xl90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1">
    <w:name w:val="xl91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2">
    <w:name w:val="xl9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DCE6F1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paragraph" w:customStyle="1" w:styleId="xl93">
    <w:name w:val="xl9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00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numbering" w:customStyle="1" w:styleId="EstiloNumerado1">
    <w:name w:val="Estilo Numerado1"/>
    <w:rsid w:val="004656AB"/>
    <w:pPr>
      <w:numPr>
        <w:numId w:val="20"/>
      </w:numPr>
    </w:pPr>
  </w:style>
  <w:style w:type="numbering" w:customStyle="1" w:styleId="EstiloEsquemanumeradoArial12ptNegritaGris50">
    <w:name w:val="Estilo Esquema numerado Arial 12 pt Negrita Gris 50%"/>
    <w:rsid w:val="004656AB"/>
    <w:pPr>
      <w:numPr>
        <w:numId w:val="18"/>
      </w:numPr>
    </w:pPr>
  </w:style>
  <w:style w:type="numbering" w:customStyle="1" w:styleId="EstiloNumerado">
    <w:name w:val="Estilo Numerado"/>
    <w:rsid w:val="004656AB"/>
    <w:pPr>
      <w:numPr>
        <w:numId w:val="19"/>
      </w:numPr>
    </w:pPr>
  </w:style>
  <w:style w:type="paragraph" w:customStyle="1" w:styleId="font0">
    <w:name w:val="font0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color w:val="000000"/>
      <w:szCs w:val="22"/>
    </w:rPr>
  </w:style>
  <w:style w:type="paragraph" w:customStyle="1" w:styleId="font5">
    <w:name w:val="font5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b/>
      <w:bCs/>
      <w:color w:val="000000"/>
      <w:szCs w:val="22"/>
    </w:rPr>
  </w:style>
  <w:style w:type="paragraph" w:customStyle="1" w:styleId="xl64">
    <w:name w:val="xl64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Times New Roman" w:hAnsi="Times New Roman"/>
      <w:b/>
      <w:bCs/>
      <w:sz w:val="36"/>
      <w:szCs w:val="36"/>
    </w:rPr>
  </w:style>
  <w:style w:type="paragraph" w:customStyle="1" w:styleId="xl65">
    <w:name w:val="xl65"/>
    <w:basedOn w:val="Normal"/>
    <w:rsid w:val="004656A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Normal"/>
    <w:rsid w:val="004656AB"/>
    <w:pP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67">
    <w:name w:val="xl67"/>
    <w:basedOn w:val="Normal"/>
    <w:rsid w:val="004656AB"/>
    <w:pPr>
      <w:pBdr>
        <w:righ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8">
    <w:name w:val="xl68"/>
    <w:basedOn w:val="Normal"/>
    <w:rsid w:val="004656A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4">
    <w:name w:val="xl9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5">
    <w:name w:val="xl9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7">
    <w:name w:val="xl97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sz w:val="24"/>
    </w:rPr>
  </w:style>
  <w:style w:type="paragraph" w:customStyle="1" w:styleId="xl99">
    <w:name w:val="xl99"/>
    <w:basedOn w:val="Normal"/>
    <w:rsid w:val="004656AB"/>
    <w:pPr>
      <w:spacing w:before="100" w:beforeAutospacing="1" w:after="100" w:afterAutospacing="1"/>
      <w:ind w:firstLine="284"/>
      <w:jc w:val="right"/>
      <w:textAlignment w:val="center"/>
    </w:pPr>
    <w:rPr>
      <w:rFonts w:ascii="Verdana" w:hAnsi="Verdana"/>
      <w:sz w:val="18"/>
      <w:szCs w:val="18"/>
    </w:rPr>
  </w:style>
  <w:style w:type="paragraph" w:customStyle="1" w:styleId="xl100">
    <w:name w:val="xl100"/>
    <w:basedOn w:val="Normal"/>
    <w:rsid w:val="004656AB"/>
    <w:pPr>
      <w:spacing w:before="100" w:beforeAutospacing="1" w:after="100" w:afterAutospacing="1"/>
      <w:ind w:firstLine="284"/>
      <w:jc w:val="left"/>
      <w:textAlignment w:val="center"/>
    </w:pPr>
    <w:rPr>
      <w:rFonts w:ascii="Verdana" w:hAnsi="Verdana"/>
      <w:sz w:val="18"/>
      <w:szCs w:val="18"/>
    </w:rPr>
  </w:style>
  <w:style w:type="paragraph" w:customStyle="1" w:styleId="xl101">
    <w:name w:val="xl101"/>
    <w:basedOn w:val="Normal"/>
    <w:rsid w:val="004656AB"/>
    <w:pP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sz w:val="18"/>
      <w:szCs w:val="18"/>
    </w:rPr>
  </w:style>
  <w:style w:type="paragraph" w:customStyle="1" w:styleId="xl102">
    <w:name w:val="xl10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color w:val="0000FF"/>
      <w:sz w:val="18"/>
      <w:szCs w:val="18"/>
    </w:rPr>
  </w:style>
  <w:style w:type="paragraph" w:customStyle="1" w:styleId="xl103">
    <w:name w:val="xl10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4">
    <w:name w:val="xl10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5">
    <w:name w:val="xl10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6">
    <w:name w:val="xl106"/>
    <w:basedOn w:val="Normal"/>
    <w:rsid w:val="004656A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7">
    <w:name w:val="xl107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8">
    <w:name w:val="xl108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09">
    <w:name w:val="xl109"/>
    <w:basedOn w:val="Normal"/>
    <w:rsid w:val="004656A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0">
    <w:name w:val="xl110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1">
    <w:name w:val="xl111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12">
    <w:name w:val="xl11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Verdana" w:hAnsi="Verdana"/>
      <w:sz w:val="40"/>
      <w:szCs w:val="40"/>
    </w:rPr>
  </w:style>
  <w:style w:type="table" w:styleId="Sombreadomedio1-nfasis1">
    <w:name w:val="Medium Shading 1 Accent 1"/>
    <w:basedOn w:val="Tablanormal"/>
    <w:uiPriority w:val="63"/>
    <w:rsid w:val="004656A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4656A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465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656AB"/>
    <w:rPr>
      <w:rFonts w:ascii="Verdana" w:hAnsi="Verdana"/>
      <w:b/>
      <w:bCs/>
      <w:sz w:val="18"/>
    </w:rPr>
  </w:style>
  <w:style w:type="paragraph" w:customStyle="1" w:styleId="Direccin">
    <w:name w:val="Dirección"/>
    <w:basedOn w:val="Normal"/>
    <w:rsid w:val="004656AB"/>
    <w:pPr>
      <w:spacing w:after="240" w:line="280" w:lineRule="exact"/>
      <w:ind w:firstLine="284"/>
      <w:jc w:val="center"/>
    </w:pPr>
    <w:rPr>
      <w:rFonts w:ascii="Garamond" w:hAnsi="Garamond"/>
      <w:spacing w:val="-3"/>
      <w:sz w:val="18"/>
      <w:szCs w:val="20"/>
      <w:lang w:val="en-US"/>
    </w:rPr>
  </w:style>
  <w:style w:type="table" w:styleId="Listamedia2-nfasis1">
    <w:name w:val="Medium List 2 Accent 1"/>
    <w:basedOn w:val="Tablanormal"/>
    <w:uiPriority w:val="66"/>
    <w:rsid w:val="004656AB"/>
    <w:pPr>
      <w:spacing w:before="120" w:after="60" w:line="360" w:lineRule="auto"/>
      <w:ind w:left="714" w:hanging="357"/>
      <w:jc w:val="both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nfasis">
    <w:name w:val="Emphasis"/>
    <w:basedOn w:val="Fuentedeprrafopredeter"/>
    <w:qFormat/>
    <w:rsid w:val="004656AB"/>
    <w:rPr>
      <w:b/>
      <w:i/>
      <w:iCs/>
      <w:noProof/>
      <w:lang w:val="es-ES"/>
    </w:rPr>
  </w:style>
  <w:style w:type="character" w:customStyle="1" w:styleId="EpgrafeCar">
    <w:name w:val="Epígrafe Car"/>
    <w:aliases w:val="Estilo Epigrafe Car"/>
    <w:basedOn w:val="Fuentedeprrafopredeter"/>
    <w:link w:val="Epgrafe"/>
    <w:rsid w:val="004656AB"/>
    <w:rPr>
      <w:rFonts w:ascii="Arial" w:hAnsi="Arial"/>
      <w:iCs/>
      <w:sz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656AB"/>
    <w:pPr>
      <w:keepNext/>
      <w:keepLines/>
      <w:pageBreakBefore w:val="0"/>
      <w:numPr>
        <w:numId w:val="0"/>
      </w:numPr>
      <w:pBdr>
        <w:bottom w:val="none" w:sz="0" w:space="0" w:color="auto"/>
      </w:pBdr>
      <w:shd w:val="clear" w:color="auto" w:fill="auto"/>
      <w:tabs>
        <w:tab w:val="left" w:pos="-1480"/>
        <w:tab w:val="left" w:pos="-1191"/>
        <w:tab w:val="left" w:pos="-760"/>
        <w:tab w:val="left" w:pos="680"/>
        <w:tab w:val="left" w:pos="1400"/>
        <w:tab w:val="left" w:pos="2120"/>
        <w:tab w:val="left" w:pos="2840"/>
        <w:tab w:val="left" w:pos="3560"/>
        <w:tab w:val="left" w:pos="4280"/>
        <w:tab w:val="left" w:pos="5000"/>
        <w:tab w:val="left" w:pos="5720"/>
        <w:tab w:val="left" w:pos="6440"/>
        <w:tab w:val="left" w:pos="7160"/>
        <w:tab w:val="left" w:pos="7880"/>
        <w:tab w:val="left" w:pos="8600"/>
        <w:tab w:val="left" w:pos="9320"/>
        <w:tab w:val="left" w:pos="10040"/>
        <w:tab w:val="left" w:pos="1076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s-ES"/>
    </w:rPr>
  </w:style>
  <w:style w:type="character" w:customStyle="1" w:styleId="IlustracionCar">
    <w:name w:val="Ilustracion Car"/>
    <w:basedOn w:val="TextoNivel1Car"/>
    <w:link w:val="Ilustracion"/>
    <w:rsid w:val="004656AB"/>
    <w:rPr>
      <w:rFonts w:asciiTheme="minorHAnsi" w:hAnsiTheme="minorHAnsi"/>
      <w:color w:val="A6A6A6"/>
      <w:sz w:val="22"/>
      <w:lang w:val="es-ES_tradnl" w:eastAsia="es-ES" w:bidi="ar-SA"/>
    </w:rPr>
  </w:style>
  <w:style w:type="paragraph" w:customStyle="1" w:styleId="Imagen">
    <w:name w:val="Imagen"/>
    <w:basedOn w:val="Normal"/>
    <w:link w:val="ImagenCar"/>
    <w:qFormat/>
    <w:rsid w:val="004656AB"/>
    <w:pPr>
      <w:keepNext/>
      <w:ind w:left="-993" w:right="-994" w:firstLine="284"/>
      <w:jc w:val="center"/>
    </w:pPr>
    <w:rPr>
      <w:rFonts w:ascii="Calibri" w:hAnsi="Calibri"/>
      <w:noProof/>
      <w:sz w:val="24"/>
    </w:rPr>
  </w:style>
  <w:style w:type="character" w:customStyle="1" w:styleId="ImagenCar">
    <w:name w:val="Imagen Car"/>
    <w:basedOn w:val="Fuentedeprrafopredeter"/>
    <w:link w:val="Imagen"/>
    <w:rsid w:val="004656AB"/>
    <w:rPr>
      <w:rFonts w:ascii="Calibri" w:hAnsi="Calibri"/>
      <w:noProof/>
      <w:sz w:val="24"/>
      <w:szCs w:val="24"/>
    </w:rPr>
  </w:style>
  <w:style w:type="paragraph" w:styleId="Revisin">
    <w:name w:val="Revision"/>
    <w:hidden/>
    <w:uiPriority w:val="99"/>
    <w:semiHidden/>
    <w:rsid w:val="004656AB"/>
    <w:rPr>
      <w:rFonts w:ascii="Calibri" w:hAnsi="Calibri"/>
      <w:sz w:val="24"/>
      <w:szCs w:val="24"/>
    </w:rPr>
  </w:style>
  <w:style w:type="table" w:styleId="Tablabsica3">
    <w:name w:val="Table Simple 3"/>
    <w:basedOn w:val="Tablanormal"/>
    <w:rsid w:val="00A55189"/>
    <w:pPr>
      <w:spacing w:before="60"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kane.eguiguren\Downloads\Ulises%20V5000i%20Protocolo%20Pruebas%20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6F937FA45D4FA98CBDD8F891206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0E6B9-54E9-4BF6-8DF8-C60BF6F747AF}"/>
      </w:docPartPr>
      <w:docPartBody>
        <w:p w:rsidR="00340E28" w:rsidRDefault="007316C3">
          <w:pPr>
            <w:pStyle w:val="726F937FA45D4FA98CBDD8F8912061DE"/>
          </w:pPr>
          <w:r w:rsidRPr="00141BB1">
            <w:rPr>
              <w:rStyle w:val="Textodelmarcadordeposicin"/>
            </w:rPr>
            <w:t>[Asunto]</w:t>
          </w:r>
        </w:p>
      </w:docPartBody>
    </w:docPart>
    <w:docPart>
      <w:docPartPr>
        <w:name w:val="32C8824CEAEA4E65883A51137A98A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C63AB-7421-493B-9A82-03105AC66BEB}"/>
      </w:docPartPr>
      <w:docPartBody>
        <w:p w:rsidR="00340E28" w:rsidRDefault="007316C3">
          <w:pPr>
            <w:pStyle w:val="32C8824CEAEA4E65883A51137A98ACC7"/>
          </w:pPr>
          <w:r w:rsidRPr="005C7088">
            <w:rPr>
              <w:rStyle w:val="Textodelmarcadordeposicin"/>
            </w:rPr>
            <w:t>[Categoría]</w:t>
          </w:r>
        </w:p>
      </w:docPartBody>
    </w:docPart>
    <w:docPart>
      <w:docPartPr>
        <w:name w:val="6ED9566E740B44B5BCC912632C511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8461A-FB43-439D-9C8C-DB643AD4D462}"/>
      </w:docPartPr>
      <w:docPartBody>
        <w:p w:rsidR="00340E28" w:rsidRDefault="007316C3">
          <w:pPr>
            <w:pStyle w:val="6ED9566E740B44B5BCC912632C5118D3"/>
          </w:pPr>
          <w:r w:rsidRPr="00141BB1">
            <w:rPr>
              <w:rStyle w:val="Textodelmarcadordeposicin"/>
            </w:rPr>
            <w:t>[Título]</w:t>
          </w:r>
        </w:p>
      </w:docPartBody>
    </w:docPart>
    <w:docPart>
      <w:docPartPr>
        <w:name w:val="8A0B3E50D506463D84502D6E8DDDC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54CC1-7153-4F4F-9A1F-69403A57F9A3}"/>
      </w:docPartPr>
      <w:docPartBody>
        <w:p w:rsidR="00340E28" w:rsidRDefault="007316C3">
          <w:pPr>
            <w:pStyle w:val="8A0B3E50D506463D84502D6E8DDDCC05"/>
          </w:pPr>
          <w:r w:rsidRPr="00141BB1">
            <w:rPr>
              <w:rStyle w:val="Textodelmarcadordeposicin"/>
            </w:rPr>
            <w:t>[Palabras clave]</w:t>
          </w:r>
        </w:p>
      </w:docPartBody>
    </w:docPart>
    <w:docPart>
      <w:docPartPr>
        <w:name w:val="F659492D8A474F148729838820228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3E02B-DCB2-4F85-A8A1-5FAF4CFDCFFB}"/>
      </w:docPartPr>
      <w:docPartBody>
        <w:p w:rsidR="00340E28" w:rsidRDefault="007316C3">
          <w:pPr>
            <w:pStyle w:val="F659492D8A474F14872983882022870C"/>
          </w:pPr>
          <w:r w:rsidRPr="00947CD7">
            <w:rPr>
              <w:rStyle w:val="Textodelmarcadordeposicin"/>
            </w:rPr>
            <w:t>[Asunto]</w:t>
          </w:r>
        </w:p>
      </w:docPartBody>
    </w:docPart>
    <w:docPart>
      <w:docPartPr>
        <w:name w:val="39B52B1725F64C73A16B04F7D698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73B5F-F968-4FF8-8EEC-C1D4D4675C0E}"/>
      </w:docPartPr>
      <w:docPartBody>
        <w:p w:rsidR="00340E28" w:rsidRDefault="007316C3">
          <w:pPr>
            <w:pStyle w:val="39B52B1725F64C73A16B04F7D698833B"/>
          </w:pPr>
          <w:r w:rsidRPr="00947CD7">
            <w:rPr>
              <w:rStyle w:val="Textodelmarcadordeposicin"/>
            </w:rPr>
            <w:t>[Título]</w:t>
          </w:r>
        </w:p>
      </w:docPartBody>
    </w:docPart>
    <w:docPart>
      <w:docPartPr>
        <w:name w:val="2A7FC2F039884971AB117385BB7B3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7E2DB-7482-4414-BA32-28CC8E008946}"/>
      </w:docPartPr>
      <w:docPartBody>
        <w:p w:rsidR="00340E28" w:rsidRDefault="007316C3">
          <w:pPr>
            <w:pStyle w:val="2A7FC2F039884971AB117385BB7B3942"/>
          </w:pPr>
          <w:r w:rsidRPr="00947CD7">
            <w:rPr>
              <w:rStyle w:val="Textodelmarcadordeposicin"/>
            </w:rPr>
            <w:t>[Palabras clave]</w:t>
          </w:r>
        </w:p>
      </w:docPartBody>
    </w:docPart>
    <w:docPart>
      <w:docPartPr>
        <w:name w:val="298EE73B0985431E86BC525007A4D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21707-2176-4614-9134-01388DCECA47}"/>
      </w:docPartPr>
      <w:docPartBody>
        <w:p w:rsidR="00340E28" w:rsidRDefault="007316C3">
          <w:pPr>
            <w:pStyle w:val="298EE73B0985431E86BC525007A4DE40"/>
          </w:pPr>
          <w:r w:rsidRPr="005C7088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6C3"/>
    <w:rsid w:val="00224FC7"/>
    <w:rsid w:val="00340E28"/>
    <w:rsid w:val="007316C3"/>
    <w:rsid w:val="00757AE9"/>
    <w:rsid w:val="00870642"/>
    <w:rsid w:val="008D31F5"/>
    <w:rsid w:val="00A63227"/>
    <w:rsid w:val="00A8661F"/>
    <w:rsid w:val="00AF48F1"/>
    <w:rsid w:val="00C643DA"/>
    <w:rsid w:val="00E9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40E28"/>
    <w:rPr>
      <w:color w:val="808080"/>
    </w:rPr>
  </w:style>
  <w:style w:type="paragraph" w:customStyle="1" w:styleId="726F937FA45D4FA98CBDD8F8912061DE">
    <w:name w:val="726F937FA45D4FA98CBDD8F8912061DE"/>
  </w:style>
  <w:style w:type="paragraph" w:customStyle="1" w:styleId="32C8824CEAEA4E65883A51137A98ACC7">
    <w:name w:val="32C8824CEAEA4E65883A51137A98ACC7"/>
  </w:style>
  <w:style w:type="paragraph" w:customStyle="1" w:styleId="6ED9566E740B44B5BCC912632C5118D3">
    <w:name w:val="6ED9566E740B44B5BCC912632C5118D3"/>
  </w:style>
  <w:style w:type="paragraph" w:customStyle="1" w:styleId="8A0B3E50D506463D84502D6E8DDDCC05">
    <w:name w:val="8A0B3E50D506463D84502D6E8DDDCC05"/>
  </w:style>
  <w:style w:type="paragraph" w:customStyle="1" w:styleId="F659492D8A474F14872983882022870C">
    <w:name w:val="F659492D8A474F14872983882022870C"/>
  </w:style>
  <w:style w:type="paragraph" w:customStyle="1" w:styleId="39B52B1725F64C73A16B04F7D698833B">
    <w:name w:val="39B52B1725F64C73A16B04F7D698833B"/>
  </w:style>
  <w:style w:type="paragraph" w:customStyle="1" w:styleId="2A7FC2F039884971AB117385BB7B3942">
    <w:name w:val="2A7FC2F039884971AB117385BB7B3942"/>
  </w:style>
  <w:style w:type="paragraph" w:customStyle="1" w:styleId="298EE73B0985431E86BC525007A4DE40">
    <w:name w:val="298EE73B0985431E86BC525007A4DE4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40E28"/>
    <w:rPr>
      <w:color w:val="808080"/>
    </w:rPr>
  </w:style>
  <w:style w:type="paragraph" w:customStyle="1" w:styleId="726F937FA45D4FA98CBDD8F8912061DE">
    <w:name w:val="726F937FA45D4FA98CBDD8F8912061DE"/>
  </w:style>
  <w:style w:type="paragraph" w:customStyle="1" w:styleId="32C8824CEAEA4E65883A51137A98ACC7">
    <w:name w:val="32C8824CEAEA4E65883A51137A98ACC7"/>
  </w:style>
  <w:style w:type="paragraph" w:customStyle="1" w:styleId="6ED9566E740B44B5BCC912632C5118D3">
    <w:name w:val="6ED9566E740B44B5BCC912632C5118D3"/>
  </w:style>
  <w:style w:type="paragraph" w:customStyle="1" w:styleId="8A0B3E50D506463D84502D6E8DDDCC05">
    <w:name w:val="8A0B3E50D506463D84502D6E8DDDCC05"/>
  </w:style>
  <w:style w:type="paragraph" w:customStyle="1" w:styleId="F659492D8A474F14872983882022870C">
    <w:name w:val="F659492D8A474F14872983882022870C"/>
  </w:style>
  <w:style w:type="paragraph" w:customStyle="1" w:styleId="39B52B1725F64C73A16B04F7D698833B">
    <w:name w:val="39B52B1725F64C73A16B04F7D698833B"/>
  </w:style>
  <w:style w:type="paragraph" w:customStyle="1" w:styleId="2A7FC2F039884971AB117385BB7B3942">
    <w:name w:val="2A7FC2F039884971AB117385BB7B3942"/>
  </w:style>
  <w:style w:type="paragraph" w:customStyle="1" w:styleId="298EE73B0985431E86BC525007A4DE40">
    <w:name w:val="298EE73B0985431E86BC525007A4DE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3F7F0E-B2C1-48FF-AB87-11D6F6838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Ulises V5000i Protocolo Pruebas Plantilla.dotx</Template>
  <TotalTime>1711</TotalTime>
  <Pages>31</Pages>
  <Words>5616</Words>
  <Characters>30890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Configuraciones Offline. Protocolo de Pruebas</vt:lpstr>
    </vt:vector>
  </TitlesOfParts>
  <Company>NUCLEO DF</Company>
  <LinksUpToDate>false</LinksUpToDate>
  <CharactersWithSpaces>36434</CharactersWithSpaces>
  <SharedDoc>false</SharedDoc>
  <HLinks>
    <vt:vector size="102" baseType="variant">
      <vt:variant>
        <vt:i4>1572913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_Toc399425977</vt:lpwstr>
      </vt:variant>
      <vt:variant>
        <vt:i4>1572913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_Toc399425976</vt:lpwstr>
      </vt:variant>
      <vt:variant>
        <vt:i4>1572913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_Toc399425975</vt:lpwstr>
      </vt:variant>
      <vt:variant>
        <vt:i4>1572913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_Toc399425974</vt:lpwstr>
      </vt:variant>
      <vt:variant>
        <vt:i4>1572913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_Toc399425973</vt:lpwstr>
      </vt:variant>
      <vt:variant>
        <vt:i4>1572913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_Toc399425972</vt:lpwstr>
      </vt:variant>
      <vt:variant>
        <vt:i4>1572913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_Toc399425971</vt:lpwstr>
      </vt:variant>
      <vt:variant>
        <vt:i4>1572913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_Toc399425970</vt:lpwstr>
      </vt:variant>
      <vt:variant>
        <vt:i4>1638449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_Toc399425969</vt:lpwstr>
      </vt:variant>
      <vt:variant>
        <vt:i4>1638449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_Toc399425968</vt:lpwstr>
      </vt:variant>
      <vt:variant>
        <vt:i4>1638449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_Toc399425967</vt:lpwstr>
      </vt:variant>
      <vt:variant>
        <vt:i4>1638449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_Toc399425966</vt:lpwstr>
      </vt:variant>
      <vt:variant>
        <vt:i4>1638449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_Toc399425965</vt:lpwstr>
      </vt:variant>
      <vt:variant>
        <vt:i4>1638449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_Toc399425964</vt:lpwstr>
      </vt:variant>
      <vt:variant>
        <vt:i4>1638449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_Toc399425963</vt:lpwstr>
      </vt:variant>
      <vt:variant>
        <vt:i4>1638449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_Toc399425962</vt:lpwstr>
      </vt:variant>
      <vt:variant>
        <vt:i4>1638449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_Toc399425961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Configuraciones Offline. Protocolo de Pruebas</dc:title>
  <dc:subject>Ulises V 5000 I</dc:subject>
  <dc:creator>Nekane Eguiguren Maguregui</dc:creator>
  <cp:keywords>DT-A41-PPAF-02-26S0</cp:keywords>
  <cp:lastModifiedBy>Javier Orden Ibañez</cp:lastModifiedBy>
  <cp:revision>29</cp:revision>
  <cp:lastPrinted>2014-04-23T14:35:00Z</cp:lastPrinted>
  <dcterms:created xsi:type="dcterms:W3CDTF">2022-06-22T09:18:00Z</dcterms:created>
  <dcterms:modified xsi:type="dcterms:W3CDTF">2023-02-15T15:07:00Z</dcterms:modified>
  <cp:category>Manual Técnico</cp:category>
  <cp:contentStatus>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go Documento">
    <vt:lpwstr>CVP13008 v54.ifp</vt:lpwstr>
  </property>
  <property fmtid="{D5CDD505-2E9C-101B-9397-08002B2CF9AE}" pid="3" name="Referencia Nucleo">
    <vt:lpwstr> </vt:lpwstr>
  </property>
  <property fmtid="{D5CDD505-2E9C-101B-9397-08002B2CF9AE}" pid="4" name="Expediente">
    <vt:lpwstr> </vt:lpwstr>
  </property>
  <property fmtid="{D5CDD505-2E9C-101B-9397-08002B2CF9AE}" pid="5" name="Fecha">
    <vt:lpwstr>18-12-2015</vt:lpwstr>
  </property>
  <property fmtid="{D5CDD505-2E9C-101B-9397-08002B2CF9AE}" pid="6" name="Revision">
    <vt:lpwstr>0.0</vt:lpwstr>
  </property>
  <property fmtid="{D5CDD505-2E9C-101B-9397-08002B2CF9AE}" pid="7" name="Revisado">
    <vt:lpwstr>Revisado</vt:lpwstr>
  </property>
  <property fmtid="{D5CDD505-2E9C-101B-9397-08002B2CF9AE}" pid="8" name="Validado">
    <vt:lpwstr>Validado</vt:lpwstr>
  </property>
  <property fmtid="{D5CDD505-2E9C-101B-9397-08002B2CF9AE}" pid="9" name="Division">
    <vt:lpwstr>Técnica</vt:lpwstr>
  </property>
  <property fmtid="{D5CDD505-2E9C-101B-9397-08002B2CF9AE}" pid="10" name="Departamento">
    <vt:lpwstr>18-12-2015</vt:lpwstr>
  </property>
</Properties>
</file>