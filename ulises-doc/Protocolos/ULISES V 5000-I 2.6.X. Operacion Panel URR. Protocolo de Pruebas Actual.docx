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DC55" w14:textId="77777777" w:rsidR="00F369A8" w:rsidRPr="00BA0364" w:rsidRDefault="00A83ECB" w:rsidP="00F369A8">
      <w:pPr>
        <w:pStyle w:val="PORTADA2"/>
        <w:rPr>
          <w:color w:val="0D4154"/>
          <w:sz w:val="72"/>
          <w:szCs w:val="96"/>
          <w:lang w:val="es-ES"/>
        </w:rPr>
      </w:pPr>
      <w:sdt>
        <w:sdtPr>
          <w:rPr>
            <w:color w:val="0D4154"/>
            <w:sz w:val="48"/>
            <w:szCs w:val="48"/>
            <w:lang w:val="es-ES"/>
          </w:rPr>
          <w:alias w:val="Asunto"/>
          <w:tag w:val=""/>
          <w:id w:val="-2081434025"/>
          <w:placeholder>
            <w:docPart w:val="FAD3AAAA42A94C3FA1474673FAA4A2BE"/>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sidRPr="00BA0364">
            <w:rPr>
              <w:color w:val="0D4154"/>
              <w:sz w:val="48"/>
              <w:szCs w:val="48"/>
              <w:lang w:val="es-ES"/>
            </w:rPr>
            <w:t>ULISES V5000i V2.6</w:t>
          </w:r>
          <w:r w:rsidR="002C2E6A" w:rsidRPr="00BA0364">
            <w:rPr>
              <w:color w:val="0D4154"/>
              <w:sz w:val="48"/>
              <w:szCs w:val="48"/>
              <w:lang w:val="es-ES"/>
            </w:rPr>
            <w:t>.X</w:t>
          </w:r>
        </w:sdtContent>
      </w:sdt>
    </w:p>
    <w:p w14:paraId="786FA7E1" w14:textId="77777777" w:rsidR="002C2E6A" w:rsidRPr="00BA0364" w:rsidRDefault="002C2E6A" w:rsidP="00F369A8">
      <w:pPr>
        <w:pStyle w:val="PORTADA2"/>
        <w:rPr>
          <w:sz w:val="32"/>
          <w:lang w:val="es-ES"/>
        </w:rPr>
      </w:pPr>
    </w:p>
    <w:sdt>
      <w:sdtPr>
        <w:rPr>
          <w:sz w:val="32"/>
          <w:lang w:val="es-ES"/>
        </w:rPr>
        <w:alias w:val="Categoría"/>
        <w:tag w:val=""/>
        <w:id w:val="608624148"/>
        <w:placeholder>
          <w:docPart w:val="51B183E3B6CC4AF4808C9DF6F9294D2D"/>
        </w:placeholder>
        <w:dataBinding w:prefixMappings="xmlns:ns0='http://purl.org/dc/elements/1.1/' xmlns:ns1='http://schemas.openxmlformats.org/package/2006/metadata/core-properties' " w:xpath="/ns1:coreProperties[1]/ns1:category[1]" w:storeItemID="{6C3C8BC8-F283-45AE-878A-BAB7291924A1}"/>
        <w:text/>
      </w:sdtPr>
      <w:sdtEndPr/>
      <w:sdtContent>
        <w:p w14:paraId="6E885E71" w14:textId="77777777" w:rsidR="002C2E6A" w:rsidRPr="00BA0364" w:rsidRDefault="00BA0364" w:rsidP="00F369A8">
          <w:pPr>
            <w:pStyle w:val="PORTADA2"/>
            <w:rPr>
              <w:sz w:val="32"/>
              <w:lang w:val="es-ES"/>
            </w:rPr>
          </w:pPr>
          <w:r w:rsidRPr="00BA0364">
            <w:rPr>
              <w:sz w:val="32"/>
              <w:lang w:val="es-ES"/>
            </w:rPr>
            <w:t>Protocolo de Pruebas</w:t>
          </w:r>
        </w:p>
      </w:sdtContent>
    </w:sdt>
    <w:p w14:paraId="009C1110" w14:textId="77777777" w:rsidR="00E74AD6" w:rsidRPr="00BA0364" w:rsidRDefault="00E74AD6" w:rsidP="00F369A8">
      <w:pPr>
        <w:pStyle w:val="PORTADA3"/>
        <w:rPr>
          <w:color w:val="0D4154"/>
          <w:lang w:val="es-ES"/>
        </w:rPr>
      </w:pPr>
    </w:p>
    <w:p w14:paraId="7E473799" w14:textId="77777777" w:rsidR="00F369A8" w:rsidRPr="004F09D8" w:rsidRDefault="00A83ECB" w:rsidP="00F369A8">
      <w:pPr>
        <w:pStyle w:val="PORTADA3"/>
        <w:rPr>
          <w:color w:val="0D4154"/>
        </w:rPr>
      </w:pPr>
      <w:sdt>
        <w:sdtPr>
          <w:rPr>
            <w:color w:val="0D4154"/>
          </w:rPr>
          <w:alias w:val="Título"/>
          <w:tag w:val=""/>
          <w:id w:val="1852677514"/>
          <w:placeholder>
            <w:docPart w:val="6853CD4AABD848178064C72F8D8B7C89"/>
          </w:placeholder>
          <w:dataBinding w:prefixMappings="xmlns:ns0='http://purl.org/dc/elements/1.1/' xmlns:ns1='http://schemas.openxmlformats.org/package/2006/metadata/core-properties' " w:xpath="/ns1:coreProperties[1]/ns0:title[1]" w:storeItemID="{6C3C8BC8-F283-45AE-878A-BAB7291924A1}"/>
          <w:text/>
        </w:sdtPr>
        <w:sdtEndPr/>
        <w:sdtContent>
          <w:r w:rsidR="00BA0364">
            <w:rPr>
              <w:color w:val="0D4154"/>
            </w:rPr>
            <w:t>Operación Panel URR. Protocolo de Pruebas.</w:t>
          </w:r>
        </w:sdtContent>
      </w:sdt>
    </w:p>
    <w:p w14:paraId="0D2CEFE8" w14:textId="77777777" w:rsidR="00E74AD6" w:rsidRDefault="00E74AD6" w:rsidP="00F369A8">
      <w:pPr>
        <w:pStyle w:val="PORTADA3"/>
        <w:rPr>
          <w:color w:val="0D4154"/>
        </w:rPr>
      </w:pPr>
    </w:p>
    <w:p w14:paraId="0FFC57F3" w14:textId="77777777" w:rsidR="00F369A8" w:rsidRDefault="00A83ECB" w:rsidP="00E74AD6">
      <w:pPr>
        <w:pStyle w:val="PORTADA3"/>
        <w:rPr>
          <w:b/>
          <w:noProof/>
          <w:color w:val="333333"/>
          <w:sz w:val="18"/>
          <w:szCs w:val="18"/>
          <w:lang w:val="es-ES"/>
        </w:rPr>
      </w:pPr>
      <w:sdt>
        <w:sdtPr>
          <w:rPr>
            <w:color w:val="0D4154"/>
            <w:lang w:val="es-ES"/>
          </w:rPr>
          <w:alias w:val="Palabras clave"/>
          <w:tag w:val=""/>
          <w:id w:val="-71888643"/>
          <w:placeholder>
            <w:docPart w:val="623BF2630BA243F29BAEAD61F110F4AF"/>
          </w:placeholder>
          <w:dataBinding w:prefixMappings="xmlns:ns0='http://purl.org/dc/elements/1.1/' xmlns:ns1='http://schemas.openxmlformats.org/package/2006/metadata/core-properties' " w:xpath="/ns1:coreProperties[1]/ns1:keywords[1]" w:storeItemID="{6C3C8BC8-F283-45AE-878A-BAB7291924A1}"/>
          <w:text/>
        </w:sdtPr>
        <w:sdtEndPr/>
        <w:sdtContent>
          <w:r w:rsidR="00884C45" w:rsidRPr="00884C45">
            <w:rPr>
              <w:color w:val="0D4154"/>
              <w:lang w:val="es-ES"/>
            </w:rPr>
            <w:t>DT-A42-PPAF-02-26S0</w:t>
          </w:r>
        </w:sdtContent>
      </w:sdt>
      <w:r w:rsidR="00F369A8" w:rsidRPr="004F09D8">
        <w:rPr>
          <w:color w:val="0D4154"/>
          <w:lang w:val="es-ES"/>
        </w:rPr>
        <w:t xml:space="preserve"> </w:t>
      </w:r>
    </w:p>
    <w:p w14:paraId="5EC6AF63" w14:textId="77777777" w:rsidR="00A0579F" w:rsidRPr="007045A1" w:rsidRDefault="00A0579F" w:rsidP="00E74AD6">
      <w:pPr>
        <w:pStyle w:val="PORTADA3"/>
        <w:rPr>
          <w:b/>
          <w:color w:val="333333"/>
          <w:sz w:val="18"/>
          <w:szCs w:val="18"/>
          <w:lang w:val="es-ES"/>
        </w:rPr>
      </w:pPr>
      <w:r>
        <w:rPr>
          <w:b/>
          <w:noProof/>
          <w:color w:val="333333"/>
          <w:sz w:val="18"/>
          <w:szCs w:val="18"/>
          <w:lang w:val="en-US" w:eastAsia="en-US"/>
        </w:rPr>
        <w:drawing>
          <wp:inline distT="0" distB="0" distL="0" distR="0" wp14:anchorId="0F5DE71F" wp14:editId="20785A11">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074345F4" w14:textId="77777777" w:rsidR="00497911" w:rsidRDefault="00497911" w:rsidP="00ED52E5">
      <w:pPr>
        <w:pStyle w:val="INDICE"/>
      </w:pPr>
      <w:r>
        <w:lastRenderedPageBreak/>
        <w:t>REGISTRO Y CONTROL DEL DOCUMENTO</w:t>
      </w:r>
    </w:p>
    <w:p w14:paraId="3ADF6514"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451DB0" w14:paraId="161974DA"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27357607" w14:textId="77777777" w:rsidR="00497911" w:rsidRPr="00451DB0" w:rsidRDefault="00497911" w:rsidP="00DE1C26">
            <w:pPr>
              <w:tabs>
                <w:tab w:val="left" w:pos="284"/>
              </w:tabs>
              <w:jc w:val="left"/>
              <w:rPr>
                <w:rFonts w:cs="Arial"/>
                <w:b/>
                <w:sz w:val="18"/>
                <w:szCs w:val="18"/>
              </w:rPr>
            </w:pPr>
            <w:r w:rsidRPr="00451DB0">
              <w:rPr>
                <w:rFonts w:cs="Arial"/>
                <w:b/>
                <w:sz w:val="18"/>
                <w:szCs w:val="18"/>
              </w:rPr>
              <w:t>PROYECTO/ EQUIPO</w:t>
            </w:r>
          </w:p>
        </w:tc>
        <w:sdt>
          <w:sdtPr>
            <w:rPr>
              <w:rFonts w:cs="Arial"/>
              <w:sz w:val="18"/>
              <w:szCs w:val="18"/>
            </w:rPr>
            <w:alias w:val="Asunto"/>
            <w:tag w:val=""/>
            <w:id w:val="1385218735"/>
            <w:placeholder>
              <w:docPart w:val="4926E0CEA3514B6BA1EBC114304936E7"/>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48FDA224" w14:textId="77777777" w:rsidR="00497911" w:rsidRPr="00451DB0" w:rsidRDefault="004458E7" w:rsidP="00F369A8">
                <w:pPr>
                  <w:tabs>
                    <w:tab w:val="left" w:pos="284"/>
                  </w:tabs>
                  <w:jc w:val="left"/>
                  <w:rPr>
                    <w:rFonts w:cs="Arial"/>
                    <w:sz w:val="18"/>
                    <w:szCs w:val="18"/>
                  </w:rPr>
                </w:pPr>
                <w:r w:rsidRPr="00451DB0">
                  <w:rPr>
                    <w:rFonts w:cs="Arial"/>
                    <w:sz w:val="18"/>
                    <w:szCs w:val="18"/>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45421060" w14:textId="77777777" w:rsidR="00497911" w:rsidRPr="00451DB0" w:rsidRDefault="00497911" w:rsidP="00CF0187">
            <w:pPr>
              <w:tabs>
                <w:tab w:val="left" w:pos="284"/>
              </w:tabs>
              <w:rPr>
                <w:rFonts w:cs="Arial"/>
                <w:b/>
                <w:i/>
                <w:color w:val="1C1C1C"/>
                <w:sz w:val="18"/>
                <w:szCs w:val="18"/>
              </w:rPr>
            </w:pPr>
            <w:bookmarkStart w:id="0" w:name="_Toc221935148"/>
            <w:r w:rsidRPr="00451DB0">
              <w:rPr>
                <w:rFonts w:cs="Arial"/>
                <w:b/>
                <w:i/>
                <w:color w:val="1C1C1C"/>
                <w:sz w:val="18"/>
                <w:szCs w:val="18"/>
              </w:rPr>
              <w:t>Referenc</w:t>
            </w:r>
            <w:bookmarkEnd w:id="0"/>
            <w:r w:rsidRPr="00451DB0">
              <w:rPr>
                <w:rFonts w:cs="Arial"/>
                <w:b/>
                <w:i/>
                <w:color w:val="1C1C1C"/>
                <w:sz w:val="18"/>
                <w:szCs w:val="18"/>
              </w:rPr>
              <w:t>ia</w:t>
            </w:r>
          </w:p>
        </w:tc>
        <w:tc>
          <w:tcPr>
            <w:tcW w:w="2192" w:type="dxa"/>
            <w:tcBorders>
              <w:top w:val="single" w:sz="12" w:space="0" w:color="auto"/>
              <w:left w:val="single" w:sz="6" w:space="0" w:color="auto"/>
              <w:bottom w:val="single" w:sz="6" w:space="0" w:color="auto"/>
              <w:right w:val="single" w:sz="12" w:space="0" w:color="auto"/>
            </w:tcBorders>
          </w:tcPr>
          <w:p w14:paraId="127B0FCA" w14:textId="77777777" w:rsidR="00497911" w:rsidRPr="00451DB0" w:rsidRDefault="00497911" w:rsidP="001B7F7D">
            <w:pPr>
              <w:tabs>
                <w:tab w:val="left" w:pos="284"/>
              </w:tabs>
              <w:jc w:val="left"/>
              <w:rPr>
                <w:rFonts w:cs="Arial"/>
                <w:sz w:val="18"/>
                <w:szCs w:val="18"/>
              </w:rPr>
            </w:pPr>
          </w:p>
        </w:tc>
      </w:tr>
      <w:tr w:rsidR="00497911" w:rsidRPr="00451DB0" w14:paraId="1991BC74"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69A49913" w14:textId="77777777" w:rsidR="00497911" w:rsidRPr="00451DB0" w:rsidRDefault="00497911" w:rsidP="00DE1C26">
            <w:pPr>
              <w:tabs>
                <w:tab w:val="left" w:pos="284"/>
              </w:tabs>
              <w:jc w:val="left"/>
              <w:rPr>
                <w:rFonts w:cs="Arial"/>
                <w:b/>
                <w:sz w:val="18"/>
                <w:szCs w:val="18"/>
              </w:rPr>
            </w:pPr>
            <w:bookmarkStart w:id="1" w:name="_Toc221935149"/>
            <w:r w:rsidRPr="00451DB0">
              <w:rPr>
                <w:rFonts w:cs="Arial"/>
                <w:b/>
                <w:sz w:val="18"/>
                <w:szCs w:val="18"/>
              </w:rPr>
              <w:t>DOCUMENT</w:t>
            </w:r>
            <w:bookmarkEnd w:id="1"/>
            <w:r w:rsidRPr="00451DB0">
              <w:rPr>
                <w:rFonts w:cs="Arial"/>
                <w:b/>
                <w:sz w:val="18"/>
                <w:szCs w:val="18"/>
              </w:rPr>
              <w:t>O</w:t>
            </w:r>
          </w:p>
        </w:tc>
        <w:sdt>
          <w:sdtPr>
            <w:rPr>
              <w:rFonts w:cs="Arial"/>
              <w:sz w:val="18"/>
              <w:szCs w:val="18"/>
            </w:rPr>
            <w:alias w:val="Título"/>
            <w:tag w:val=""/>
            <w:id w:val="-1112658274"/>
            <w:placeholder>
              <w:docPart w:val="F4664E50A5754E5294964FF5801895DE"/>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6A914B7C" w14:textId="77777777" w:rsidR="00497911" w:rsidRPr="00451DB0" w:rsidRDefault="00BA0364" w:rsidP="00F369A8">
                <w:pPr>
                  <w:tabs>
                    <w:tab w:val="left" w:pos="284"/>
                  </w:tabs>
                  <w:jc w:val="left"/>
                  <w:rPr>
                    <w:rFonts w:cs="Arial"/>
                    <w:sz w:val="18"/>
                    <w:szCs w:val="18"/>
                  </w:rPr>
                </w:pPr>
                <w:r w:rsidRPr="00451DB0">
                  <w:rPr>
                    <w:rFonts w:cs="Arial"/>
                    <w:sz w:val="18"/>
                    <w:szCs w:val="18"/>
                  </w:rPr>
                  <w:t>Operación Panel URR.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14:paraId="6309CF3A" w14:textId="77777777" w:rsidR="00497911" w:rsidRPr="00451DB0" w:rsidRDefault="00497911" w:rsidP="00CF0187">
            <w:pPr>
              <w:tabs>
                <w:tab w:val="left" w:pos="284"/>
              </w:tabs>
              <w:rPr>
                <w:rFonts w:cs="Arial"/>
                <w:b/>
                <w:i/>
                <w:color w:val="1C1C1C"/>
                <w:sz w:val="18"/>
                <w:szCs w:val="18"/>
              </w:rPr>
            </w:pPr>
            <w:bookmarkStart w:id="2" w:name="_Toc221935150"/>
            <w:r w:rsidRPr="00451DB0">
              <w:rPr>
                <w:rFonts w:cs="Arial"/>
                <w:b/>
                <w:i/>
                <w:color w:val="1C1C1C"/>
                <w:sz w:val="18"/>
                <w:szCs w:val="18"/>
              </w:rPr>
              <w:t>Código</w:t>
            </w:r>
            <w:bookmarkEnd w:id="2"/>
          </w:p>
        </w:tc>
        <w:sdt>
          <w:sdtPr>
            <w:rPr>
              <w:rFonts w:cs="Arial"/>
              <w:sz w:val="18"/>
              <w:szCs w:val="18"/>
              <w:lang w:val="en-US"/>
            </w:rPr>
            <w:alias w:val="Palabras clave"/>
            <w:tag w:val=""/>
            <w:id w:val="243382960"/>
            <w:placeholder>
              <w:docPart w:val="20A0D0C913A94383916407BD38958A8B"/>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0A5FD597" w14:textId="77777777" w:rsidR="00497911" w:rsidRPr="00451DB0" w:rsidRDefault="00884C45" w:rsidP="00663731">
                <w:pPr>
                  <w:tabs>
                    <w:tab w:val="left" w:pos="284"/>
                  </w:tabs>
                  <w:jc w:val="left"/>
                  <w:rPr>
                    <w:rFonts w:cs="Arial"/>
                    <w:sz w:val="18"/>
                    <w:szCs w:val="18"/>
                    <w:lang w:val="en-US"/>
                  </w:rPr>
                </w:pPr>
                <w:r w:rsidRPr="00451DB0">
                  <w:rPr>
                    <w:rFonts w:cs="Arial"/>
                    <w:sz w:val="18"/>
                    <w:szCs w:val="18"/>
                    <w:lang w:val="en-US"/>
                  </w:rPr>
                  <w:t>DT-A42-PPAF-02-26S0</w:t>
                </w:r>
              </w:p>
            </w:tc>
          </w:sdtContent>
        </w:sdt>
      </w:tr>
      <w:tr w:rsidR="00497911" w:rsidRPr="00451DB0" w14:paraId="3D2414CF"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06F76345" w14:textId="77777777" w:rsidR="00497911" w:rsidRPr="00451DB0" w:rsidRDefault="00497911" w:rsidP="005752FB">
            <w:pPr>
              <w:tabs>
                <w:tab w:val="left" w:pos="284"/>
              </w:tabs>
              <w:rPr>
                <w:rFonts w:cs="Arial"/>
                <w:sz w:val="18"/>
                <w:szCs w:val="18"/>
                <w:lang w:val="en-US"/>
              </w:rPr>
            </w:pPr>
          </w:p>
        </w:tc>
        <w:tc>
          <w:tcPr>
            <w:tcW w:w="2835" w:type="dxa"/>
            <w:tcBorders>
              <w:top w:val="single" w:sz="8" w:space="0" w:color="auto"/>
              <w:left w:val="single" w:sz="6" w:space="0" w:color="auto"/>
              <w:bottom w:val="single" w:sz="12" w:space="0" w:color="auto"/>
              <w:right w:val="single" w:sz="6" w:space="0" w:color="auto"/>
            </w:tcBorders>
          </w:tcPr>
          <w:p w14:paraId="5BA7F939" w14:textId="77777777" w:rsidR="00497911" w:rsidRPr="00451DB0" w:rsidRDefault="00497911" w:rsidP="00F369A8">
            <w:pPr>
              <w:tabs>
                <w:tab w:val="left" w:pos="284"/>
              </w:tabs>
              <w:jc w:val="left"/>
              <w:rPr>
                <w:rFonts w:cs="Arial"/>
                <w:sz w:val="18"/>
                <w:szCs w:val="18"/>
                <w:lang w:val="en-US"/>
              </w:rPr>
            </w:pPr>
          </w:p>
        </w:tc>
        <w:tc>
          <w:tcPr>
            <w:tcW w:w="1277" w:type="dxa"/>
            <w:tcBorders>
              <w:top w:val="single" w:sz="8" w:space="0" w:color="auto"/>
              <w:left w:val="single" w:sz="6" w:space="0" w:color="auto"/>
              <w:bottom w:val="single" w:sz="12" w:space="0" w:color="auto"/>
              <w:right w:val="single" w:sz="6" w:space="0" w:color="auto"/>
            </w:tcBorders>
          </w:tcPr>
          <w:p w14:paraId="5610F186" w14:textId="77777777" w:rsidR="00497911" w:rsidRPr="00451DB0" w:rsidRDefault="00497911" w:rsidP="00CF0187">
            <w:pPr>
              <w:tabs>
                <w:tab w:val="left" w:pos="284"/>
              </w:tabs>
              <w:rPr>
                <w:rFonts w:cs="Arial"/>
                <w:b/>
                <w:i/>
                <w:color w:val="1C1C1C"/>
                <w:sz w:val="18"/>
                <w:szCs w:val="18"/>
              </w:rPr>
            </w:pPr>
            <w:r w:rsidRPr="00451DB0">
              <w:rPr>
                <w:rFonts w:cs="Arial"/>
                <w:b/>
                <w:i/>
                <w:color w:val="1C1C1C"/>
                <w:sz w:val="18"/>
                <w:szCs w:val="18"/>
              </w:rPr>
              <w:t>Fecha</w:t>
            </w:r>
          </w:p>
        </w:tc>
        <w:sdt>
          <w:sdtPr>
            <w:rPr>
              <w:rFonts w:cs="Arial"/>
              <w:sz w:val="18"/>
              <w:szCs w:val="18"/>
            </w:rPr>
            <w:alias w:val="Fecha de publicación"/>
            <w:tag w:val=""/>
            <w:id w:val="-632325720"/>
            <w:placeholder>
              <w:docPart w:val="16E0AC0C0C2B4E3FAC2C8F10F604629D"/>
            </w:placeholder>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630E7825" w14:textId="77777777" w:rsidR="00497911" w:rsidRPr="00451DB0" w:rsidRDefault="00BA0364" w:rsidP="003E69A2">
                <w:pPr>
                  <w:tabs>
                    <w:tab w:val="left" w:pos="284"/>
                  </w:tabs>
                  <w:jc w:val="left"/>
                  <w:rPr>
                    <w:rFonts w:cs="Arial"/>
                    <w:sz w:val="18"/>
                    <w:szCs w:val="18"/>
                  </w:rPr>
                </w:pPr>
                <w:r w:rsidRPr="00451DB0">
                  <w:rPr>
                    <w:rFonts w:cs="Arial"/>
                    <w:sz w:val="18"/>
                    <w:szCs w:val="18"/>
                  </w:rPr>
                  <w:t>24/02/2020</w:t>
                </w:r>
              </w:p>
            </w:tc>
          </w:sdtContent>
        </w:sdt>
      </w:tr>
    </w:tbl>
    <w:p w14:paraId="2C3F1C39"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220C6149" w14:textId="77777777" w:rsidTr="00D6043A">
        <w:trPr>
          <w:jc w:val="center"/>
        </w:trPr>
        <w:tc>
          <w:tcPr>
            <w:tcW w:w="2764" w:type="dxa"/>
            <w:tcBorders>
              <w:top w:val="single" w:sz="12" w:space="0" w:color="auto"/>
              <w:left w:val="single" w:sz="12" w:space="0" w:color="auto"/>
              <w:bottom w:val="nil"/>
            </w:tcBorders>
          </w:tcPr>
          <w:p w14:paraId="0C2A7414"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53B3CDAD" w14:textId="77777777"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33E63858" w14:textId="77777777" w:rsidR="00822E49" w:rsidRPr="002C527E" w:rsidRDefault="00822E49" w:rsidP="00D317FE">
            <w:pPr>
              <w:tabs>
                <w:tab w:val="left" w:pos="284"/>
              </w:tabs>
              <w:jc w:val="left"/>
              <w:rPr>
                <w:rFonts w:cs="Arial"/>
                <w:szCs w:val="20"/>
              </w:rPr>
            </w:pPr>
          </w:p>
        </w:tc>
      </w:tr>
      <w:tr w:rsidR="002605F5" w:rsidRPr="002C527E" w14:paraId="42C48E1C" w14:textId="77777777" w:rsidTr="00D6043A">
        <w:trPr>
          <w:trHeight w:val="387"/>
          <w:jc w:val="center"/>
        </w:trPr>
        <w:tc>
          <w:tcPr>
            <w:tcW w:w="2764" w:type="dxa"/>
            <w:tcBorders>
              <w:top w:val="nil"/>
              <w:left w:val="single" w:sz="12" w:space="0" w:color="auto"/>
              <w:bottom w:val="nil"/>
            </w:tcBorders>
          </w:tcPr>
          <w:p w14:paraId="4FFCF4C7"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3647462B"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675BAB39" w14:textId="77777777" w:rsidR="002605F5" w:rsidRPr="002C527E" w:rsidRDefault="002605F5" w:rsidP="0090317D">
            <w:pPr>
              <w:tabs>
                <w:tab w:val="left" w:pos="284"/>
              </w:tabs>
              <w:jc w:val="left"/>
              <w:rPr>
                <w:rFonts w:cs="Arial"/>
              </w:rPr>
            </w:pPr>
          </w:p>
        </w:tc>
      </w:tr>
      <w:tr w:rsidR="00822E49" w:rsidRPr="002C527E" w14:paraId="31C7A719" w14:textId="77777777" w:rsidTr="00D6043A">
        <w:trPr>
          <w:jc w:val="center"/>
        </w:trPr>
        <w:tc>
          <w:tcPr>
            <w:tcW w:w="2764" w:type="dxa"/>
            <w:tcBorders>
              <w:top w:val="single" w:sz="12" w:space="0" w:color="auto"/>
              <w:left w:val="single" w:sz="12" w:space="0" w:color="auto"/>
              <w:bottom w:val="nil"/>
            </w:tcBorders>
          </w:tcPr>
          <w:p w14:paraId="098CB14D"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757A8460"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783559EC" w14:textId="77777777" w:rsidR="00822E49" w:rsidRPr="002C527E" w:rsidRDefault="00822E49" w:rsidP="00D317FE">
            <w:pPr>
              <w:jc w:val="left"/>
              <w:rPr>
                <w:rFonts w:cs="Arial"/>
                <w:szCs w:val="20"/>
              </w:rPr>
            </w:pPr>
          </w:p>
        </w:tc>
      </w:tr>
      <w:tr w:rsidR="00EB4664" w:rsidRPr="002C527E" w14:paraId="5F63589C" w14:textId="77777777" w:rsidTr="00D6043A">
        <w:trPr>
          <w:trHeight w:val="797"/>
          <w:jc w:val="center"/>
        </w:trPr>
        <w:tc>
          <w:tcPr>
            <w:tcW w:w="2764" w:type="dxa"/>
            <w:tcBorders>
              <w:top w:val="nil"/>
              <w:left w:val="single" w:sz="12" w:space="0" w:color="auto"/>
              <w:bottom w:val="single" w:sz="12" w:space="0" w:color="auto"/>
            </w:tcBorders>
          </w:tcPr>
          <w:p w14:paraId="5362475E"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7C58C074"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73DC2423" w14:textId="77777777" w:rsidR="00EB4664" w:rsidRPr="002C527E" w:rsidRDefault="00EB4664" w:rsidP="00D317FE">
            <w:pPr>
              <w:tabs>
                <w:tab w:val="left" w:pos="284"/>
              </w:tabs>
              <w:jc w:val="left"/>
              <w:rPr>
                <w:rFonts w:cs="Arial"/>
                <w:szCs w:val="20"/>
              </w:rPr>
            </w:pPr>
          </w:p>
        </w:tc>
      </w:tr>
      <w:tr w:rsidR="00EB4664" w:rsidRPr="002C527E" w14:paraId="4CB3D943" w14:textId="77777777" w:rsidTr="00D6043A">
        <w:trPr>
          <w:trHeight w:val="357"/>
          <w:jc w:val="center"/>
        </w:trPr>
        <w:tc>
          <w:tcPr>
            <w:tcW w:w="2764" w:type="dxa"/>
            <w:tcBorders>
              <w:top w:val="single" w:sz="12" w:space="0" w:color="auto"/>
              <w:left w:val="single" w:sz="12" w:space="0" w:color="auto"/>
              <w:bottom w:val="nil"/>
            </w:tcBorders>
          </w:tcPr>
          <w:p w14:paraId="014B494B"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404775F2"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1084AB7F" w14:textId="77777777" w:rsidR="00EB4664" w:rsidRPr="002C527E" w:rsidRDefault="00EB4664" w:rsidP="00D317FE">
            <w:pPr>
              <w:jc w:val="left"/>
              <w:rPr>
                <w:rFonts w:cs="Arial"/>
                <w:szCs w:val="20"/>
              </w:rPr>
            </w:pPr>
          </w:p>
        </w:tc>
      </w:tr>
      <w:tr w:rsidR="00EB4664" w:rsidRPr="002C527E" w14:paraId="7EEFCF3A" w14:textId="77777777" w:rsidTr="00D6043A">
        <w:trPr>
          <w:jc w:val="center"/>
        </w:trPr>
        <w:tc>
          <w:tcPr>
            <w:tcW w:w="2764" w:type="dxa"/>
            <w:tcBorders>
              <w:top w:val="nil"/>
              <w:left w:val="single" w:sz="12" w:space="0" w:color="auto"/>
              <w:bottom w:val="single" w:sz="12" w:space="0" w:color="auto"/>
            </w:tcBorders>
          </w:tcPr>
          <w:p w14:paraId="2AA2CD09"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42A0A91D" w14:textId="77777777" w:rsidR="00541046" w:rsidRPr="002C527E" w:rsidRDefault="00541046" w:rsidP="00313E75">
            <w:pPr>
              <w:tabs>
                <w:tab w:val="left" w:pos="284"/>
              </w:tabs>
              <w:jc w:val="left"/>
              <w:rPr>
                <w:rFonts w:cs="Arial"/>
              </w:rPr>
            </w:pPr>
          </w:p>
        </w:tc>
        <w:tc>
          <w:tcPr>
            <w:tcW w:w="2906" w:type="dxa"/>
            <w:vMerge/>
            <w:tcBorders>
              <w:bottom w:val="single" w:sz="12" w:space="0" w:color="auto"/>
              <w:right w:val="single" w:sz="12" w:space="0" w:color="auto"/>
            </w:tcBorders>
          </w:tcPr>
          <w:p w14:paraId="28848505" w14:textId="77777777" w:rsidR="00EB4664" w:rsidRPr="002C527E" w:rsidRDefault="00EB4664" w:rsidP="00D317FE">
            <w:pPr>
              <w:tabs>
                <w:tab w:val="left" w:pos="284"/>
              </w:tabs>
              <w:jc w:val="left"/>
              <w:rPr>
                <w:rFonts w:cs="Arial"/>
                <w:szCs w:val="20"/>
              </w:rPr>
            </w:pPr>
          </w:p>
        </w:tc>
      </w:tr>
    </w:tbl>
    <w:p w14:paraId="50EDF009" w14:textId="77777777" w:rsidR="002F01AE" w:rsidRDefault="002F01AE" w:rsidP="00497911">
      <w:pPr>
        <w:rPr>
          <w:rFonts w:cs="Arial"/>
          <w:szCs w:val="22"/>
        </w:rPr>
      </w:pPr>
    </w:p>
    <w:p w14:paraId="531E6ECC"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389F0B55" w14:textId="77777777" w:rsidTr="00561317">
        <w:trPr>
          <w:jc w:val="center"/>
        </w:trPr>
        <w:tc>
          <w:tcPr>
            <w:tcW w:w="798" w:type="dxa"/>
            <w:tcBorders>
              <w:top w:val="double" w:sz="6" w:space="0" w:color="000000"/>
              <w:bottom w:val="double" w:sz="6" w:space="0" w:color="000000"/>
            </w:tcBorders>
          </w:tcPr>
          <w:p w14:paraId="518D66AB"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38A890CD"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35C7EAC8"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5186BA1F"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BA0364" w:rsidRPr="00F710CB" w14:paraId="0C17C248" w14:textId="77777777" w:rsidTr="00BA0364">
        <w:trPr>
          <w:jc w:val="center"/>
        </w:trPr>
        <w:tc>
          <w:tcPr>
            <w:tcW w:w="798" w:type="dxa"/>
            <w:tcBorders>
              <w:top w:val="nil"/>
              <w:left w:val="double" w:sz="6" w:space="0" w:color="000000"/>
              <w:bottom w:val="dotted" w:sz="4" w:space="0" w:color="auto"/>
            </w:tcBorders>
          </w:tcPr>
          <w:p w14:paraId="48828E13" w14:textId="77777777" w:rsidR="00BA0364" w:rsidRPr="00BA0364" w:rsidRDefault="00BA0364" w:rsidP="00BA0364">
            <w:pPr>
              <w:jc w:val="center"/>
              <w:rPr>
                <w:rFonts w:cs="Arial"/>
                <w:sz w:val="20"/>
                <w:szCs w:val="20"/>
              </w:rPr>
            </w:pPr>
            <w:r w:rsidRPr="00BA0364">
              <w:rPr>
                <w:rFonts w:cs="Arial"/>
                <w:sz w:val="20"/>
                <w:szCs w:val="20"/>
              </w:rPr>
              <w:t>1</w:t>
            </w:r>
          </w:p>
        </w:tc>
        <w:tc>
          <w:tcPr>
            <w:tcW w:w="1701" w:type="dxa"/>
            <w:tcBorders>
              <w:top w:val="nil"/>
              <w:left w:val="single" w:sz="6" w:space="0" w:color="000000"/>
              <w:bottom w:val="dotted" w:sz="4" w:space="0" w:color="auto"/>
            </w:tcBorders>
          </w:tcPr>
          <w:p w14:paraId="539152B5" w14:textId="77777777" w:rsidR="00BA0364" w:rsidRPr="00BA0364" w:rsidRDefault="00BA0364" w:rsidP="00BA0364">
            <w:pPr>
              <w:jc w:val="center"/>
              <w:rPr>
                <w:rFonts w:cs="Arial"/>
                <w:sz w:val="20"/>
                <w:szCs w:val="20"/>
              </w:rPr>
            </w:pPr>
            <w:r w:rsidRPr="00BA0364">
              <w:rPr>
                <w:rFonts w:cs="Arial"/>
                <w:sz w:val="20"/>
                <w:szCs w:val="20"/>
              </w:rPr>
              <w:t>18-04-2018</w:t>
            </w:r>
          </w:p>
        </w:tc>
        <w:tc>
          <w:tcPr>
            <w:tcW w:w="4820" w:type="dxa"/>
            <w:tcBorders>
              <w:top w:val="nil"/>
              <w:left w:val="single" w:sz="6" w:space="0" w:color="000000"/>
              <w:bottom w:val="dotted" w:sz="4" w:space="0" w:color="auto"/>
            </w:tcBorders>
          </w:tcPr>
          <w:p w14:paraId="091EC180" w14:textId="77777777" w:rsidR="00BA0364" w:rsidRPr="00BA0364" w:rsidRDefault="00BA0364" w:rsidP="00BA0364">
            <w:pPr>
              <w:rPr>
                <w:rFonts w:cs="Arial"/>
                <w:sz w:val="20"/>
                <w:szCs w:val="20"/>
              </w:rPr>
            </w:pPr>
            <w:r w:rsidRPr="00BA0364">
              <w:rPr>
                <w:rFonts w:cs="Arial"/>
                <w:sz w:val="20"/>
                <w:szCs w:val="20"/>
              </w:rPr>
              <w:t>Adaptación del protocolo a interfaz URV</w:t>
            </w:r>
          </w:p>
        </w:tc>
        <w:tc>
          <w:tcPr>
            <w:tcW w:w="1646" w:type="dxa"/>
            <w:tcBorders>
              <w:top w:val="nil"/>
              <w:left w:val="single" w:sz="6" w:space="0" w:color="000000"/>
              <w:bottom w:val="dotted" w:sz="4" w:space="0" w:color="auto"/>
              <w:right w:val="double" w:sz="6" w:space="0" w:color="000000"/>
            </w:tcBorders>
          </w:tcPr>
          <w:p w14:paraId="7BF1F382" w14:textId="77777777" w:rsidR="00BA0364" w:rsidRPr="00BA0364" w:rsidRDefault="00BA0364" w:rsidP="00BA0364">
            <w:pPr>
              <w:rPr>
                <w:rFonts w:cs="Arial"/>
                <w:sz w:val="20"/>
                <w:szCs w:val="20"/>
              </w:rPr>
            </w:pPr>
            <w:r w:rsidRPr="00BA0364">
              <w:rPr>
                <w:rFonts w:cs="Arial"/>
                <w:sz w:val="20"/>
                <w:szCs w:val="20"/>
              </w:rPr>
              <w:t>VMG</w:t>
            </w:r>
          </w:p>
        </w:tc>
      </w:tr>
      <w:tr w:rsidR="00BA0364" w:rsidRPr="00F710CB" w14:paraId="0CBC0E8D" w14:textId="77777777" w:rsidTr="00BA0364">
        <w:trPr>
          <w:jc w:val="center"/>
        </w:trPr>
        <w:tc>
          <w:tcPr>
            <w:tcW w:w="798" w:type="dxa"/>
            <w:tcBorders>
              <w:top w:val="nil"/>
              <w:left w:val="double" w:sz="6" w:space="0" w:color="000000"/>
              <w:bottom w:val="dotted" w:sz="4" w:space="0" w:color="auto"/>
            </w:tcBorders>
          </w:tcPr>
          <w:p w14:paraId="068507F8" w14:textId="77777777" w:rsidR="00BA0364" w:rsidRPr="00BA0364" w:rsidRDefault="00BA0364" w:rsidP="00BA0364">
            <w:pPr>
              <w:jc w:val="center"/>
              <w:rPr>
                <w:rFonts w:cs="Arial"/>
                <w:sz w:val="20"/>
                <w:szCs w:val="20"/>
              </w:rPr>
            </w:pPr>
            <w:r w:rsidRPr="00BA0364">
              <w:rPr>
                <w:rFonts w:cs="Arial"/>
                <w:sz w:val="20"/>
                <w:szCs w:val="20"/>
              </w:rPr>
              <w:t>2</w:t>
            </w:r>
          </w:p>
        </w:tc>
        <w:tc>
          <w:tcPr>
            <w:tcW w:w="1701" w:type="dxa"/>
            <w:tcBorders>
              <w:top w:val="nil"/>
              <w:left w:val="single" w:sz="6" w:space="0" w:color="000000"/>
              <w:bottom w:val="dotted" w:sz="4" w:space="0" w:color="auto"/>
            </w:tcBorders>
          </w:tcPr>
          <w:p w14:paraId="388F7755" w14:textId="77777777" w:rsidR="00BA0364" w:rsidRPr="00BA0364" w:rsidRDefault="00BA0364" w:rsidP="00BA0364">
            <w:pPr>
              <w:jc w:val="center"/>
              <w:rPr>
                <w:rFonts w:cs="Arial"/>
                <w:sz w:val="20"/>
                <w:szCs w:val="20"/>
              </w:rPr>
            </w:pPr>
            <w:r w:rsidRPr="00BA0364">
              <w:rPr>
                <w:rFonts w:cs="Arial"/>
                <w:sz w:val="20"/>
                <w:szCs w:val="20"/>
              </w:rPr>
              <w:t>26/07/2018</w:t>
            </w:r>
          </w:p>
        </w:tc>
        <w:tc>
          <w:tcPr>
            <w:tcW w:w="4820" w:type="dxa"/>
            <w:tcBorders>
              <w:top w:val="nil"/>
              <w:left w:val="single" w:sz="6" w:space="0" w:color="000000"/>
              <w:bottom w:val="dotted" w:sz="4" w:space="0" w:color="auto"/>
            </w:tcBorders>
          </w:tcPr>
          <w:p w14:paraId="72E1C13B" w14:textId="77777777" w:rsidR="00BA0364" w:rsidRPr="00BA0364" w:rsidRDefault="00BA0364" w:rsidP="00BA0364">
            <w:pPr>
              <w:rPr>
                <w:rFonts w:cs="Arial"/>
                <w:sz w:val="20"/>
                <w:szCs w:val="20"/>
              </w:rPr>
            </w:pPr>
            <w:r w:rsidRPr="00BA0364">
              <w:rPr>
                <w:rFonts w:cs="Arial"/>
                <w:sz w:val="20"/>
                <w:szCs w:val="20"/>
              </w:rPr>
              <w:t>Actualización sobre la versión URV</w:t>
            </w:r>
          </w:p>
        </w:tc>
        <w:tc>
          <w:tcPr>
            <w:tcW w:w="1646" w:type="dxa"/>
            <w:tcBorders>
              <w:top w:val="nil"/>
              <w:left w:val="single" w:sz="6" w:space="0" w:color="000000"/>
              <w:bottom w:val="dotted" w:sz="4" w:space="0" w:color="auto"/>
              <w:right w:val="double" w:sz="6" w:space="0" w:color="000000"/>
            </w:tcBorders>
          </w:tcPr>
          <w:p w14:paraId="59BEEDF7" w14:textId="77777777" w:rsidR="00BA0364" w:rsidRPr="00BA0364" w:rsidRDefault="00BA0364" w:rsidP="00BA0364">
            <w:pPr>
              <w:rPr>
                <w:rFonts w:cs="Arial"/>
                <w:sz w:val="20"/>
                <w:szCs w:val="20"/>
              </w:rPr>
            </w:pPr>
            <w:r w:rsidRPr="00BA0364">
              <w:rPr>
                <w:rFonts w:cs="Arial"/>
                <w:sz w:val="20"/>
                <w:szCs w:val="20"/>
              </w:rPr>
              <w:t>“</w:t>
            </w:r>
          </w:p>
        </w:tc>
      </w:tr>
      <w:tr w:rsidR="00D959EA" w:rsidRPr="00561317" w14:paraId="5982143A" w14:textId="77777777" w:rsidTr="00561317">
        <w:trPr>
          <w:jc w:val="center"/>
        </w:trPr>
        <w:tc>
          <w:tcPr>
            <w:tcW w:w="798" w:type="dxa"/>
            <w:tcBorders>
              <w:top w:val="dotted" w:sz="4" w:space="0" w:color="auto"/>
              <w:bottom w:val="dotted" w:sz="4" w:space="0" w:color="auto"/>
            </w:tcBorders>
          </w:tcPr>
          <w:p w14:paraId="2586E754" w14:textId="77777777" w:rsidR="00D959EA" w:rsidRPr="00561317" w:rsidRDefault="00BA0364" w:rsidP="00D959EA">
            <w:pPr>
              <w:jc w:val="center"/>
              <w:rPr>
                <w:rFonts w:cs="Arial"/>
                <w:sz w:val="20"/>
                <w:szCs w:val="20"/>
              </w:rPr>
            </w:pPr>
            <w:r>
              <w:rPr>
                <w:rFonts w:cs="Arial"/>
                <w:sz w:val="20"/>
                <w:szCs w:val="20"/>
              </w:rPr>
              <w:t>3</w:t>
            </w:r>
          </w:p>
        </w:tc>
        <w:tc>
          <w:tcPr>
            <w:tcW w:w="1701" w:type="dxa"/>
            <w:tcBorders>
              <w:top w:val="dotted" w:sz="4" w:space="0" w:color="auto"/>
              <w:bottom w:val="dotted" w:sz="4" w:space="0" w:color="auto"/>
            </w:tcBorders>
          </w:tcPr>
          <w:p w14:paraId="43654C85" w14:textId="77777777" w:rsidR="00D959EA" w:rsidRPr="00561317" w:rsidRDefault="00BA0364" w:rsidP="00D959EA">
            <w:pPr>
              <w:jc w:val="center"/>
              <w:rPr>
                <w:rFonts w:cs="Arial"/>
                <w:sz w:val="20"/>
                <w:szCs w:val="20"/>
              </w:rPr>
            </w:pPr>
            <w:r>
              <w:rPr>
                <w:rFonts w:cs="Arial"/>
                <w:sz w:val="20"/>
                <w:szCs w:val="20"/>
              </w:rPr>
              <w:t>24-02-2020</w:t>
            </w:r>
          </w:p>
        </w:tc>
        <w:tc>
          <w:tcPr>
            <w:tcW w:w="4820" w:type="dxa"/>
            <w:tcBorders>
              <w:top w:val="dotted" w:sz="4" w:space="0" w:color="auto"/>
              <w:bottom w:val="dotted" w:sz="4" w:space="0" w:color="auto"/>
            </w:tcBorders>
          </w:tcPr>
          <w:p w14:paraId="20355D57" w14:textId="77777777" w:rsidR="00D959EA" w:rsidRPr="00561317" w:rsidRDefault="00BA0364" w:rsidP="00F210A8">
            <w:pPr>
              <w:rPr>
                <w:rFonts w:cs="Arial"/>
                <w:sz w:val="20"/>
                <w:szCs w:val="20"/>
              </w:rPr>
            </w:pPr>
            <w:r>
              <w:rPr>
                <w:rFonts w:cs="Arial"/>
                <w:sz w:val="20"/>
                <w:szCs w:val="20"/>
              </w:rPr>
              <w:t>Revisión para la versión 2.6.0</w:t>
            </w:r>
          </w:p>
        </w:tc>
        <w:tc>
          <w:tcPr>
            <w:tcW w:w="1646" w:type="dxa"/>
            <w:tcBorders>
              <w:top w:val="dotted" w:sz="4" w:space="0" w:color="auto"/>
              <w:bottom w:val="dotted" w:sz="4" w:space="0" w:color="auto"/>
            </w:tcBorders>
          </w:tcPr>
          <w:p w14:paraId="3A4A8FF9" w14:textId="77777777" w:rsidR="00D959EA" w:rsidRPr="00561317" w:rsidRDefault="00BA0364" w:rsidP="00D959EA">
            <w:pPr>
              <w:rPr>
                <w:rFonts w:cs="Arial"/>
                <w:sz w:val="20"/>
                <w:szCs w:val="20"/>
              </w:rPr>
            </w:pPr>
            <w:r>
              <w:rPr>
                <w:rFonts w:cs="Arial"/>
                <w:sz w:val="20"/>
                <w:szCs w:val="20"/>
              </w:rPr>
              <w:t>Arturo García</w:t>
            </w:r>
          </w:p>
        </w:tc>
      </w:tr>
      <w:tr w:rsidR="00D959EA" w:rsidRPr="00561317" w14:paraId="3D02D1FB" w14:textId="77777777" w:rsidTr="00561317">
        <w:trPr>
          <w:jc w:val="center"/>
        </w:trPr>
        <w:tc>
          <w:tcPr>
            <w:tcW w:w="798" w:type="dxa"/>
            <w:tcBorders>
              <w:top w:val="dotted" w:sz="4" w:space="0" w:color="auto"/>
              <w:bottom w:val="dotted" w:sz="4" w:space="0" w:color="auto"/>
            </w:tcBorders>
          </w:tcPr>
          <w:p w14:paraId="6E4EEDED" w14:textId="77777777" w:rsidR="00D959EA" w:rsidRPr="00561317" w:rsidRDefault="00A0579F" w:rsidP="00D959EA">
            <w:pPr>
              <w:jc w:val="center"/>
              <w:rPr>
                <w:rFonts w:cs="Arial"/>
                <w:sz w:val="20"/>
                <w:szCs w:val="20"/>
              </w:rPr>
            </w:pPr>
            <w:r>
              <w:rPr>
                <w:rFonts w:cs="Arial"/>
                <w:sz w:val="20"/>
                <w:szCs w:val="20"/>
              </w:rPr>
              <w:t>4</w:t>
            </w:r>
          </w:p>
        </w:tc>
        <w:tc>
          <w:tcPr>
            <w:tcW w:w="1701" w:type="dxa"/>
            <w:tcBorders>
              <w:top w:val="dotted" w:sz="4" w:space="0" w:color="auto"/>
              <w:bottom w:val="dotted" w:sz="4" w:space="0" w:color="auto"/>
            </w:tcBorders>
          </w:tcPr>
          <w:p w14:paraId="650A9CC6" w14:textId="77777777" w:rsidR="00D959EA" w:rsidRPr="00561317" w:rsidRDefault="00A0579F" w:rsidP="00D959EA">
            <w:pPr>
              <w:jc w:val="center"/>
              <w:rPr>
                <w:rFonts w:cs="Arial"/>
                <w:sz w:val="20"/>
                <w:szCs w:val="20"/>
              </w:rPr>
            </w:pPr>
            <w:r>
              <w:rPr>
                <w:rFonts w:cs="Arial"/>
                <w:sz w:val="20"/>
                <w:szCs w:val="20"/>
              </w:rPr>
              <w:t>22/11/2021</w:t>
            </w:r>
          </w:p>
        </w:tc>
        <w:tc>
          <w:tcPr>
            <w:tcW w:w="4820" w:type="dxa"/>
            <w:tcBorders>
              <w:top w:val="dotted" w:sz="4" w:space="0" w:color="auto"/>
              <w:bottom w:val="dotted" w:sz="4" w:space="0" w:color="auto"/>
            </w:tcBorders>
          </w:tcPr>
          <w:p w14:paraId="632D458C" w14:textId="77777777" w:rsidR="00D959EA" w:rsidRDefault="00A0579F" w:rsidP="00F210A8">
            <w:pPr>
              <w:rPr>
                <w:rFonts w:cs="Arial"/>
                <w:sz w:val="20"/>
                <w:szCs w:val="20"/>
              </w:rPr>
            </w:pPr>
            <w:r>
              <w:rPr>
                <w:rFonts w:cs="Arial"/>
                <w:sz w:val="20"/>
                <w:szCs w:val="20"/>
              </w:rPr>
              <w:t>Revisión para la versión 2.6.2</w:t>
            </w:r>
          </w:p>
          <w:p w14:paraId="5AD20218" w14:textId="77777777" w:rsidR="00A0579F" w:rsidRPr="00561317" w:rsidRDefault="00A0579F" w:rsidP="00F210A8">
            <w:pPr>
              <w:rPr>
                <w:rFonts w:cs="Arial"/>
                <w:sz w:val="20"/>
                <w:szCs w:val="20"/>
              </w:rPr>
            </w:pPr>
            <w:r>
              <w:rPr>
                <w:rFonts w:cs="Arial"/>
                <w:sz w:val="20"/>
                <w:szCs w:val="20"/>
              </w:rPr>
              <w:t>Cambio de imagen corporativa</w:t>
            </w:r>
          </w:p>
        </w:tc>
        <w:tc>
          <w:tcPr>
            <w:tcW w:w="1646" w:type="dxa"/>
            <w:tcBorders>
              <w:top w:val="dotted" w:sz="4" w:space="0" w:color="auto"/>
              <w:bottom w:val="dotted" w:sz="4" w:space="0" w:color="auto"/>
            </w:tcBorders>
          </w:tcPr>
          <w:p w14:paraId="45A744AF" w14:textId="77777777" w:rsidR="00D959EA" w:rsidRPr="00561317" w:rsidRDefault="00A0579F" w:rsidP="00D959EA">
            <w:pPr>
              <w:rPr>
                <w:rFonts w:cs="Arial"/>
                <w:sz w:val="20"/>
                <w:szCs w:val="20"/>
              </w:rPr>
            </w:pPr>
            <w:r>
              <w:rPr>
                <w:rFonts w:cs="Arial"/>
                <w:sz w:val="20"/>
                <w:szCs w:val="20"/>
              </w:rPr>
              <w:t>Arturo García</w:t>
            </w:r>
          </w:p>
        </w:tc>
      </w:tr>
      <w:tr w:rsidR="00D959EA" w:rsidRPr="00561317" w14:paraId="37BF43F2" w14:textId="77777777" w:rsidTr="00561317">
        <w:trPr>
          <w:jc w:val="center"/>
        </w:trPr>
        <w:tc>
          <w:tcPr>
            <w:tcW w:w="798" w:type="dxa"/>
            <w:tcBorders>
              <w:top w:val="dotted" w:sz="4" w:space="0" w:color="auto"/>
              <w:bottom w:val="dotted" w:sz="4" w:space="0" w:color="auto"/>
            </w:tcBorders>
          </w:tcPr>
          <w:p w14:paraId="303E4CF2" w14:textId="32E98489"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11AB3AF" w14:textId="77777777" w:rsidR="00D959EA" w:rsidRPr="00561317" w:rsidRDefault="00313E75" w:rsidP="00D959EA">
            <w:pPr>
              <w:jc w:val="center"/>
              <w:rPr>
                <w:rFonts w:cs="Arial"/>
                <w:sz w:val="20"/>
                <w:szCs w:val="20"/>
              </w:rPr>
            </w:pPr>
            <w:r>
              <w:rPr>
                <w:rFonts w:cs="Arial"/>
                <w:sz w:val="20"/>
                <w:szCs w:val="20"/>
              </w:rPr>
              <w:t>01/06/22</w:t>
            </w:r>
          </w:p>
        </w:tc>
        <w:tc>
          <w:tcPr>
            <w:tcW w:w="4820" w:type="dxa"/>
            <w:tcBorders>
              <w:top w:val="dotted" w:sz="4" w:space="0" w:color="auto"/>
              <w:bottom w:val="dotted" w:sz="4" w:space="0" w:color="auto"/>
            </w:tcBorders>
          </w:tcPr>
          <w:p w14:paraId="586C1D42" w14:textId="77777777" w:rsidR="00D959EA" w:rsidRPr="00561317" w:rsidRDefault="00313E75" w:rsidP="00F210A8">
            <w:pPr>
              <w:rPr>
                <w:rFonts w:cs="Arial"/>
                <w:sz w:val="20"/>
                <w:szCs w:val="20"/>
              </w:rPr>
            </w:pPr>
            <w:r w:rsidRPr="00313E75">
              <w:rPr>
                <w:rFonts w:cs="Arial"/>
                <w:sz w:val="20"/>
                <w:szCs w:val="20"/>
              </w:rPr>
              <w:t>Criterio</w:t>
            </w:r>
            <w:r>
              <w:t xml:space="preserve"> </w:t>
            </w:r>
            <w:r w:rsidRPr="00313E75">
              <w:rPr>
                <w:rFonts w:cs="Arial"/>
                <w:sz w:val="20"/>
                <w:szCs w:val="20"/>
              </w:rPr>
              <w:t>de denominación de destino radio</w:t>
            </w:r>
          </w:p>
        </w:tc>
        <w:tc>
          <w:tcPr>
            <w:tcW w:w="1646" w:type="dxa"/>
            <w:tcBorders>
              <w:top w:val="dotted" w:sz="4" w:space="0" w:color="auto"/>
              <w:bottom w:val="dotted" w:sz="4" w:space="0" w:color="auto"/>
            </w:tcBorders>
          </w:tcPr>
          <w:p w14:paraId="46AB6144" w14:textId="77777777" w:rsidR="00D959EA" w:rsidRPr="00561317" w:rsidRDefault="00313E75" w:rsidP="00D959EA">
            <w:pPr>
              <w:rPr>
                <w:rFonts w:cs="Arial"/>
                <w:sz w:val="20"/>
                <w:szCs w:val="20"/>
              </w:rPr>
            </w:pPr>
            <w:r>
              <w:rPr>
                <w:rFonts w:cs="Arial"/>
                <w:sz w:val="20"/>
                <w:szCs w:val="20"/>
              </w:rPr>
              <w:t>LALM</w:t>
            </w:r>
          </w:p>
        </w:tc>
      </w:tr>
      <w:tr w:rsidR="00D959EA" w:rsidRPr="00561317" w14:paraId="4A48B92E" w14:textId="77777777" w:rsidTr="00561317">
        <w:trPr>
          <w:jc w:val="center"/>
        </w:trPr>
        <w:tc>
          <w:tcPr>
            <w:tcW w:w="798" w:type="dxa"/>
            <w:tcBorders>
              <w:top w:val="dotted" w:sz="4" w:space="0" w:color="auto"/>
              <w:bottom w:val="dotted" w:sz="4" w:space="0" w:color="auto"/>
            </w:tcBorders>
          </w:tcPr>
          <w:p w14:paraId="3F9E7760" w14:textId="438E4E0A"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3D567D42" w14:textId="77777777" w:rsidR="00D959EA" w:rsidRPr="00561317" w:rsidRDefault="00F95998" w:rsidP="00D959EA">
            <w:pPr>
              <w:jc w:val="center"/>
              <w:rPr>
                <w:rFonts w:cs="Arial"/>
                <w:sz w:val="20"/>
                <w:szCs w:val="20"/>
              </w:rPr>
            </w:pPr>
            <w:r>
              <w:rPr>
                <w:rFonts w:cs="Arial"/>
                <w:sz w:val="20"/>
                <w:szCs w:val="20"/>
              </w:rPr>
              <w:t>01/06/22</w:t>
            </w:r>
          </w:p>
        </w:tc>
        <w:tc>
          <w:tcPr>
            <w:tcW w:w="4820" w:type="dxa"/>
            <w:tcBorders>
              <w:top w:val="dotted" w:sz="4" w:space="0" w:color="auto"/>
              <w:bottom w:val="dotted" w:sz="4" w:space="0" w:color="auto"/>
            </w:tcBorders>
          </w:tcPr>
          <w:p w14:paraId="3A102F95" w14:textId="5F662966" w:rsidR="00D959EA" w:rsidRPr="00561317" w:rsidRDefault="00F95998" w:rsidP="00F210A8">
            <w:pPr>
              <w:rPr>
                <w:rFonts w:cs="Arial"/>
                <w:sz w:val="20"/>
                <w:szCs w:val="20"/>
              </w:rPr>
            </w:pPr>
            <w:r w:rsidRPr="009626BB">
              <w:t xml:space="preserve">Permitir Deshacer grupo RTX habiendo </w:t>
            </w:r>
            <w:r w:rsidR="00DD3CC3" w:rsidRPr="009626BB">
              <w:t>SQUELCH</w:t>
            </w:r>
          </w:p>
        </w:tc>
        <w:tc>
          <w:tcPr>
            <w:tcW w:w="1646" w:type="dxa"/>
            <w:tcBorders>
              <w:top w:val="dotted" w:sz="4" w:space="0" w:color="auto"/>
              <w:bottom w:val="dotted" w:sz="4" w:space="0" w:color="auto"/>
            </w:tcBorders>
          </w:tcPr>
          <w:p w14:paraId="19FE4278" w14:textId="77777777" w:rsidR="00D959EA" w:rsidRPr="00561317" w:rsidRDefault="00F95998" w:rsidP="00D959EA">
            <w:pPr>
              <w:rPr>
                <w:rFonts w:cs="Arial"/>
                <w:sz w:val="20"/>
                <w:szCs w:val="20"/>
              </w:rPr>
            </w:pPr>
            <w:r>
              <w:rPr>
                <w:rFonts w:cs="Arial"/>
                <w:sz w:val="20"/>
                <w:szCs w:val="20"/>
              </w:rPr>
              <w:t>LALM</w:t>
            </w:r>
          </w:p>
        </w:tc>
      </w:tr>
      <w:tr w:rsidR="00D959EA" w:rsidRPr="00561317" w14:paraId="48E7E38E" w14:textId="77777777" w:rsidTr="00561317">
        <w:trPr>
          <w:jc w:val="center"/>
        </w:trPr>
        <w:tc>
          <w:tcPr>
            <w:tcW w:w="798" w:type="dxa"/>
            <w:tcBorders>
              <w:top w:val="dotted" w:sz="4" w:space="0" w:color="auto"/>
              <w:bottom w:val="dotted" w:sz="4" w:space="0" w:color="auto"/>
            </w:tcBorders>
          </w:tcPr>
          <w:p w14:paraId="62F4ED67"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944847F"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049BF48D"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E0174BA" w14:textId="77777777" w:rsidR="00D959EA" w:rsidRPr="00561317" w:rsidRDefault="00D959EA" w:rsidP="00D959EA">
            <w:pPr>
              <w:rPr>
                <w:rFonts w:cs="Arial"/>
                <w:sz w:val="20"/>
                <w:szCs w:val="20"/>
              </w:rPr>
            </w:pPr>
          </w:p>
        </w:tc>
      </w:tr>
      <w:tr w:rsidR="00D959EA" w:rsidRPr="00561317" w14:paraId="03CFC936" w14:textId="77777777" w:rsidTr="00561317">
        <w:trPr>
          <w:jc w:val="center"/>
        </w:trPr>
        <w:tc>
          <w:tcPr>
            <w:tcW w:w="798" w:type="dxa"/>
            <w:tcBorders>
              <w:top w:val="dotted" w:sz="4" w:space="0" w:color="auto"/>
              <w:bottom w:val="dotted" w:sz="4" w:space="0" w:color="auto"/>
            </w:tcBorders>
          </w:tcPr>
          <w:p w14:paraId="03118C4A"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533FB438"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4DF1B12C"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C26B3E2" w14:textId="77777777" w:rsidR="00D959EA" w:rsidRPr="00561317" w:rsidRDefault="00D959EA" w:rsidP="00D959EA">
            <w:pPr>
              <w:rPr>
                <w:rFonts w:cs="Arial"/>
                <w:sz w:val="20"/>
                <w:szCs w:val="20"/>
              </w:rPr>
            </w:pPr>
          </w:p>
        </w:tc>
      </w:tr>
      <w:tr w:rsidR="00D959EA" w:rsidRPr="00561317" w14:paraId="2C70844D" w14:textId="77777777" w:rsidTr="00561317">
        <w:trPr>
          <w:jc w:val="center"/>
        </w:trPr>
        <w:tc>
          <w:tcPr>
            <w:tcW w:w="798" w:type="dxa"/>
            <w:tcBorders>
              <w:top w:val="dotted" w:sz="4" w:space="0" w:color="auto"/>
              <w:bottom w:val="dotted" w:sz="4" w:space="0" w:color="auto"/>
            </w:tcBorders>
          </w:tcPr>
          <w:p w14:paraId="5566C38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267101E"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26E22A17"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D756A01" w14:textId="77777777" w:rsidR="00D959EA" w:rsidRPr="00561317" w:rsidRDefault="00D959EA" w:rsidP="00D959EA">
            <w:pPr>
              <w:rPr>
                <w:rFonts w:cs="Arial"/>
                <w:sz w:val="20"/>
                <w:szCs w:val="20"/>
              </w:rPr>
            </w:pPr>
          </w:p>
        </w:tc>
      </w:tr>
      <w:tr w:rsidR="00D959EA" w:rsidRPr="00561317" w14:paraId="2DF0816C" w14:textId="77777777" w:rsidTr="00561317">
        <w:trPr>
          <w:jc w:val="center"/>
        </w:trPr>
        <w:tc>
          <w:tcPr>
            <w:tcW w:w="798" w:type="dxa"/>
            <w:tcBorders>
              <w:top w:val="dotted" w:sz="4" w:space="0" w:color="auto"/>
              <w:bottom w:val="dotted" w:sz="4" w:space="0" w:color="auto"/>
            </w:tcBorders>
          </w:tcPr>
          <w:p w14:paraId="739052F0"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2CAC0A5"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74D2C5E"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6ABF55C" w14:textId="77777777" w:rsidR="00D959EA" w:rsidRPr="00561317" w:rsidRDefault="00D959EA" w:rsidP="00D959EA">
            <w:pPr>
              <w:rPr>
                <w:rFonts w:cs="Arial"/>
                <w:sz w:val="20"/>
                <w:szCs w:val="20"/>
              </w:rPr>
            </w:pPr>
          </w:p>
        </w:tc>
      </w:tr>
      <w:tr w:rsidR="00D959EA" w:rsidRPr="00561317" w14:paraId="448FB389" w14:textId="77777777" w:rsidTr="00561317">
        <w:trPr>
          <w:jc w:val="center"/>
        </w:trPr>
        <w:tc>
          <w:tcPr>
            <w:tcW w:w="798" w:type="dxa"/>
            <w:tcBorders>
              <w:top w:val="dotted" w:sz="4" w:space="0" w:color="auto"/>
              <w:bottom w:val="dotted" w:sz="4" w:space="0" w:color="auto"/>
            </w:tcBorders>
          </w:tcPr>
          <w:p w14:paraId="7EA1CC25"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021A553"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45D01A9F"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5B9A2BD0" w14:textId="77777777" w:rsidR="00D959EA" w:rsidRPr="00561317" w:rsidRDefault="00D959EA" w:rsidP="00D959EA">
            <w:pPr>
              <w:rPr>
                <w:rFonts w:cs="Arial"/>
                <w:sz w:val="20"/>
                <w:szCs w:val="20"/>
              </w:rPr>
            </w:pPr>
          </w:p>
        </w:tc>
      </w:tr>
      <w:tr w:rsidR="00D959EA" w:rsidRPr="00561317" w14:paraId="58C59776" w14:textId="77777777" w:rsidTr="00561317">
        <w:trPr>
          <w:jc w:val="center"/>
        </w:trPr>
        <w:tc>
          <w:tcPr>
            <w:tcW w:w="798" w:type="dxa"/>
            <w:tcBorders>
              <w:top w:val="dotted" w:sz="4" w:space="0" w:color="auto"/>
              <w:bottom w:val="dotted" w:sz="4" w:space="0" w:color="auto"/>
            </w:tcBorders>
          </w:tcPr>
          <w:p w14:paraId="57E77AF7"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6653AA8"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54883292"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0808E854" w14:textId="77777777" w:rsidR="00D959EA" w:rsidRPr="00561317" w:rsidRDefault="00D959EA" w:rsidP="00D959EA">
            <w:pPr>
              <w:rPr>
                <w:rFonts w:cs="Arial"/>
                <w:sz w:val="20"/>
                <w:szCs w:val="20"/>
              </w:rPr>
            </w:pPr>
          </w:p>
        </w:tc>
      </w:tr>
      <w:tr w:rsidR="00D959EA" w:rsidRPr="00561317" w14:paraId="6572769B" w14:textId="77777777" w:rsidTr="00561317">
        <w:trPr>
          <w:jc w:val="center"/>
        </w:trPr>
        <w:tc>
          <w:tcPr>
            <w:tcW w:w="798" w:type="dxa"/>
            <w:tcBorders>
              <w:top w:val="dotted" w:sz="4" w:space="0" w:color="auto"/>
              <w:bottom w:val="dotted" w:sz="4" w:space="0" w:color="auto"/>
            </w:tcBorders>
          </w:tcPr>
          <w:p w14:paraId="4F25463F"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404B294"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2343D3D9"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7C22FDE0" w14:textId="77777777" w:rsidR="00D959EA" w:rsidRPr="00561317" w:rsidRDefault="00D959EA" w:rsidP="00D959EA">
            <w:pPr>
              <w:rPr>
                <w:rFonts w:cs="Arial"/>
                <w:sz w:val="20"/>
                <w:szCs w:val="20"/>
              </w:rPr>
            </w:pPr>
          </w:p>
        </w:tc>
      </w:tr>
      <w:tr w:rsidR="00D959EA" w:rsidRPr="00561317" w14:paraId="2B96C880" w14:textId="77777777" w:rsidTr="00561317">
        <w:trPr>
          <w:jc w:val="center"/>
        </w:trPr>
        <w:tc>
          <w:tcPr>
            <w:tcW w:w="798" w:type="dxa"/>
            <w:tcBorders>
              <w:top w:val="dotted" w:sz="4" w:space="0" w:color="auto"/>
              <w:bottom w:val="dotted" w:sz="4" w:space="0" w:color="auto"/>
            </w:tcBorders>
          </w:tcPr>
          <w:p w14:paraId="733CF870"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513E29E"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66E979AC"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5EDB71E" w14:textId="77777777" w:rsidR="00D959EA" w:rsidRPr="00561317" w:rsidRDefault="00D959EA" w:rsidP="00D959EA">
            <w:pPr>
              <w:rPr>
                <w:rFonts w:cs="Arial"/>
                <w:sz w:val="20"/>
                <w:szCs w:val="20"/>
              </w:rPr>
            </w:pPr>
          </w:p>
        </w:tc>
      </w:tr>
      <w:tr w:rsidR="00D959EA" w:rsidRPr="00561317" w14:paraId="770D52D3" w14:textId="77777777" w:rsidTr="00561317">
        <w:trPr>
          <w:jc w:val="center"/>
        </w:trPr>
        <w:tc>
          <w:tcPr>
            <w:tcW w:w="798" w:type="dxa"/>
            <w:tcBorders>
              <w:top w:val="dotted" w:sz="4" w:space="0" w:color="auto"/>
              <w:bottom w:val="dotted" w:sz="4" w:space="0" w:color="auto"/>
            </w:tcBorders>
          </w:tcPr>
          <w:p w14:paraId="52969EBB"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775449AA"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779B07E0"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118A05CD" w14:textId="77777777" w:rsidR="00D959EA" w:rsidRPr="00561317" w:rsidRDefault="00D959EA" w:rsidP="00D959EA">
            <w:pPr>
              <w:rPr>
                <w:rFonts w:cs="Arial"/>
                <w:sz w:val="20"/>
                <w:szCs w:val="20"/>
              </w:rPr>
            </w:pPr>
          </w:p>
        </w:tc>
      </w:tr>
      <w:tr w:rsidR="00D959EA" w:rsidRPr="00561317" w14:paraId="1958B828" w14:textId="77777777" w:rsidTr="00561317">
        <w:trPr>
          <w:jc w:val="center"/>
        </w:trPr>
        <w:tc>
          <w:tcPr>
            <w:tcW w:w="798" w:type="dxa"/>
            <w:tcBorders>
              <w:top w:val="dotted" w:sz="4" w:space="0" w:color="auto"/>
              <w:bottom w:val="dotted" w:sz="4" w:space="0" w:color="auto"/>
            </w:tcBorders>
          </w:tcPr>
          <w:p w14:paraId="4382D51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D34B8C8"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AA18EB3"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2EC2BC9" w14:textId="77777777" w:rsidR="00D959EA" w:rsidRPr="00561317" w:rsidRDefault="00D959EA" w:rsidP="00D959EA">
            <w:pPr>
              <w:rPr>
                <w:rFonts w:cs="Arial"/>
                <w:sz w:val="20"/>
                <w:szCs w:val="20"/>
              </w:rPr>
            </w:pPr>
          </w:p>
        </w:tc>
      </w:tr>
      <w:tr w:rsidR="00D959EA" w:rsidRPr="00561317" w14:paraId="5B98C05A" w14:textId="77777777" w:rsidTr="00561317">
        <w:trPr>
          <w:jc w:val="center"/>
        </w:trPr>
        <w:tc>
          <w:tcPr>
            <w:tcW w:w="798" w:type="dxa"/>
            <w:tcBorders>
              <w:top w:val="dotted" w:sz="4" w:space="0" w:color="auto"/>
              <w:bottom w:val="dotted" w:sz="4" w:space="0" w:color="auto"/>
            </w:tcBorders>
          </w:tcPr>
          <w:p w14:paraId="7B9D8CDA"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66317B7B"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135B1A4B"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90C6559" w14:textId="77777777" w:rsidR="00D959EA" w:rsidRPr="00561317" w:rsidRDefault="00D959EA" w:rsidP="00D959EA">
            <w:pPr>
              <w:rPr>
                <w:rFonts w:cs="Arial"/>
                <w:sz w:val="20"/>
                <w:szCs w:val="20"/>
              </w:rPr>
            </w:pPr>
          </w:p>
        </w:tc>
      </w:tr>
      <w:tr w:rsidR="00D959EA" w:rsidRPr="00561317" w14:paraId="483241B8" w14:textId="77777777" w:rsidTr="00561317">
        <w:trPr>
          <w:jc w:val="center"/>
        </w:trPr>
        <w:tc>
          <w:tcPr>
            <w:tcW w:w="798" w:type="dxa"/>
            <w:tcBorders>
              <w:top w:val="dotted" w:sz="4" w:space="0" w:color="auto"/>
              <w:bottom w:val="dotted" w:sz="4" w:space="0" w:color="auto"/>
            </w:tcBorders>
          </w:tcPr>
          <w:p w14:paraId="0E181F4E"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4E75A84F"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12C6C8A7"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F0C5BFF" w14:textId="77777777" w:rsidR="00D959EA" w:rsidRPr="00561317" w:rsidRDefault="00D959EA" w:rsidP="00D959EA">
            <w:pPr>
              <w:rPr>
                <w:rFonts w:cs="Arial"/>
                <w:sz w:val="20"/>
                <w:szCs w:val="20"/>
              </w:rPr>
            </w:pPr>
          </w:p>
        </w:tc>
      </w:tr>
      <w:tr w:rsidR="00D959EA" w:rsidRPr="00561317" w14:paraId="205A2132" w14:textId="77777777" w:rsidTr="00561317">
        <w:trPr>
          <w:jc w:val="center"/>
        </w:trPr>
        <w:tc>
          <w:tcPr>
            <w:tcW w:w="798" w:type="dxa"/>
            <w:tcBorders>
              <w:top w:val="dotted" w:sz="4" w:space="0" w:color="auto"/>
              <w:bottom w:val="dotted" w:sz="4" w:space="0" w:color="auto"/>
            </w:tcBorders>
          </w:tcPr>
          <w:p w14:paraId="4B1001E4"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40255DB2"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748855A5"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D4A8EEF" w14:textId="77777777" w:rsidR="00D959EA" w:rsidRPr="00561317" w:rsidRDefault="00D959EA" w:rsidP="00D959EA">
            <w:pPr>
              <w:rPr>
                <w:rFonts w:cs="Arial"/>
                <w:sz w:val="20"/>
                <w:szCs w:val="20"/>
              </w:rPr>
            </w:pPr>
          </w:p>
        </w:tc>
      </w:tr>
      <w:tr w:rsidR="00D959EA" w:rsidRPr="00561317" w14:paraId="6E2CE5AE" w14:textId="77777777" w:rsidTr="00561317">
        <w:trPr>
          <w:jc w:val="center"/>
        </w:trPr>
        <w:tc>
          <w:tcPr>
            <w:tcW w:w="798" w:type="dxa"/>
            <w:tcBorders>
              <w:top w:val="dotted" w:sz="4" w:space="0" w:color="auto"/>
              <w:bottom w:val="dotted" w:sz="4" w:space="0" w:color="auto"/>
            </w:tcBorders>
          </w:tcPr>
          <w:p w14:paraId="3CB841BF"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3BF1A47"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555FB9C2"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54662882" w14:textId="77777777" w:rsidR="00D959EA" w:rsidRPr="00561317" w:rsidRDefault="00D959EA" w:rsidP="00D959EA">
            <w:pPr>
              <w:rPr>
                <w:rFonts w:cs="Arial"/>
                <w:sz w:val="20"/>
                <w:szCs w:val="20"/>
              </w:rPr>
            </w:pPr>
          </w:p>
        </w:tc>
      </w:tr>
      <w:tr w:rsidR="00D959EA" w:rsidRPr="00561317" w14:paraId="6B07782F" w14:textId="77777777" w:rsidTr="00561317">
        <w:trPr>
          <w:jc w:val="center"/>
        </w:trPr>
        <w:tc>
          <w:tcPr>
            <w:tcW w:w="798" w:type="dxa"/>
            <w:tcBorders>
              <w:top w:val="dotted" w:sz="4" w:space="0" w:color="auto"/>
              <w:bottom w:val="dotted" w:sz="4" w:space="0" w:color="auto"/>
            </w:tcBorders>
          </w:tcPr>
          <w:p w14:paraId="4B7437FA"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44943DB9"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0610BC20"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B0DC9E7" w14:textId="77777777" w:rsidR="00D959EA" w:rsidRPr="00561317" w:rsidRDefault="00D959EA" w:rsidP="00D959EA">
            <w:pPr>
              <w:rPr>
                <w:rFonts w:cs="Arial"/>
                <w:sz w:val="20"/>
                <w:szCs w:val="20"/>
              </w:rPr>
            </w:pPr>
          </w:p>
        </w:tc>
      </w:tr>
      <w:tr w:rsidR="00D959EA" w:rsidRPr="00561317" w14:paraId="43B34B84" w14:textId="77777777" w:rsidTr="00561317">
        <w:trPr>
          <w:trHeight w:val="351"/>
          <w:jc w:val="center"/>
        </w:trPr>
        <w:tc>
          <w:tcPr>
            <w:tcW w:w="798" w:type="dxa"/>
            <w:tcBorders>
              <w:top w:val="dotted" w:sz="4" w:space="0" w:color="auto"/>
            </w:tcBorders>
          </w:tcPr>
          <w:p w14:paraId="189A980A" w14:textId="77777777" w:rsidR="00D959EA" w:rsidRPr="00561317" w:rsidRDefault="00D959EA" w:rsidP="00D959EA">
            <w:pPr>
              <w:rPr>
                <w:rFonts w:cs="Arial"/>
                <w:sz w:val="20"/>
                <w:szCs w:val="20"/>
              </w:rPr>
            </w:pPr>
          </w:p>
        </w:tc>
        <w:tc>
          <w:tcPr>
            <w:tcW w:w="1701" w:type="dxa"/>
            <w:tcBorders>
              <w:top w:val="dotted" w:sz="4" w:space="0" w:color="auto"/>
            </w:tcBorders>
          </w:tcPr>
          <w:p w14:paraId="7DC77FEF" w14:textId="77777777" w:rsidR="00D959EA" w:rsidRPr="00561317" w:rsidRDefault="00D959EA" w:rsidP="00D959EA">
            <w:pPr>
              <w:jc w:val="center"/>
              <w:rPr>
                <w:rFonts w:cs="Arial"/>
                <w:sz w:val="20"/>
                <w:szCs w:val="20"/>
              </w:rPr>
            </w:pPr>
          </w:p>
        </w:tc>
        <w:tc>
          <w:tcPr>
            <w:tcW w:w="4820" w:type="dxa"/>
            <w:tcBorders>
              <w:top w:val="dotted" w:sz="4" w:space="0" w:color="auto"/>
            </w:tcBorders>
          </w:tcPr>
          <w:p w14:paraId="6983FEE4" w14:textId="6D4F232A" w:rsidR="00D959EA" w:rsidRPr="00561317" w:rsidRDefault="00DD3CC3" w:rsidP="00DD3CC3">
            <w:pPr>
              <w:tabs>
                <w:tab w:val="left" w:pos="1740"/>
              </w:tabs>
              <w:rPr>
                <w:rFonts w:cs="Arial"/>
                <w:sz w:val="20"/>
                <w:szCs w:val="20"/>
              </w:rPr>
            </w:pPr>
            <w:r>
              <w:rPr>
                <w:rFonts w:cs="Arial"/>
                <w:sz w:val="20"/>
                <w:szCs w:val="20"/>
              </w:rPr>
              <w:tab/>
            </w:r>
          </w:p>
        </w:tc>
        <w:tc>
          <w:tcPr>
            <w:tcW w:w="1646" w:type="dxa"/>
            <w:tcBorders>
              <w:top w:val="dotted" w:sz="4" w:space="0" w:color="auto"/>
            </w:tcBorders>
          </w:tcPr>
          <w:p w14:paraId="07D64F77" w14:textId="77777777" w:rsidR="00D959EA" w:rsidRPr="00561317" w:rsidRDefault="00D959EA" w:rsidP="00D959EA">
            <w:pPr>
              <w:keepNext/>
              <w:rPr>
                <w:rFonts w:cs="Arial"/>
                <w:sz w:val="20"/>
                <w:szCs w:val="20"/>
              </w:rPr>
            </w:pPr>
          </w:p>
        </w:tc>
      </w:tr>
    </w:tbl>
    <w:p w14:paraId="5064E523"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239BA3CE" w14:textId="0E0569F5" w:rsidR="00A30209"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05486175" w:history="1">
        <w:r w:rsidR="00A30209" w:rsidRPr="0078540E">
          <w:rPr>
            <w:rStyle w:val="Hipervnculo"/>
            <w:noProof/>
          </w:rPr>
          <w:t>1.</w:t>
        </w:r>
        <w:r w:rsidR="00A30209">
          <w:rPr>
            <w:rFonts w:eastAsiaTheme="minorEastAsia" w:cstheme="minorBidi"/>
            <w:noProof/>
            <w:u w:val="none"/>
          </w:rPr>
          <w:tab/>
        </w:r>
        <w:r w:rsidR="00A30209" w:rsidRPr="0078540E">
          <w:rPr>
            <w:rStyle w:val="Hipervnculo"/>
            <w:noProof/>
          </w:rPr>
          <w:t>Introducción</w:t>
        </w:r>
        <w:r w:rsidR="00A30209">
          <w:rPr>
            <w:noProof/>
            <w:webHidden/>
          </w:rPr>
          <w:tab/>
        </w:r>
        <w:r w:rsidR="00A30209">
          <w:rPr>
            <w:noProof/>
            <w:webHidden/>
          </w:rPr>
          <w:fldChar w:fldCharType="begin"/>
        </w:r>
        <w:r w:rsidR="00A30209">
          <w:rPr>
            <w:noProof/>
            <w:webHidden/>
          </w:rPr>
          <w:instrText xml:space="preserve"> PAGEREF _Toc105486175 \h </w:instrText>
        </w:r>
        <w:r w:rsidR="00A30209">
          <w:rPr>
            <w:noProof/>
            <w:webHidden/>
          </w:rPr>
        </w:r>
        <w:r w:rsidR="00A30209">
          <w:rPr>
            <w:noProof/>
            <w:webHidden/>
          </w:rPr>
          <w:fldChar w:fldCharType="separate"/>
        </w:r>
        <w:r w:rsidR="00A30209">
          <w:rPr>
            <w:noProof/>
            <w:webHidden/>
          </w:rPr>
          <w:t>8</w:t>
        </w:r>
        <w:r w:rsidR="00A30209">
          <w:rPr>
            <w:noProof/>
            <w:webHidden/>
          </w:rPr>
          <w:fldChar w:fldCharType="end"/>
        </w:r>
      </w:hyperlink>
    </w:p>
    <w:p w14:paraId="24E7CEC9" w14:textId="1437EDAB" w:rsidR="00A30209" w:rsidRDefault="00A30209">
      <w:pPr>
        <w:pStyle w:val="TDC2"/>
        <w:tabs>
          <w:tab w:val="left" w:pos="561"/>
          <w:tab w:val="right" w:pos="10195"/>
        </w:tabs>
        <w:rPr>
          <w:rFonts w:eastAsiaTheme="minorEastAsia" w:cstheme="minorBidi"/>
          <w:b w:val="0"/>
          <w:bCs w:val="0"/>
          <w:smallCaps w:val="0"/>
          <w:noProof/>
        </w:rPr>
      </w:pPr>
      <w:hyperlink w:anchor="_Toc105486176" w:history="1">
        <w:r w:rsidRPr="0078540E">
          <w:rPr>
            <w:rStyle w:val="Hipervnculo"/>
            <w:noProof/>
          </w:rPr>
          <w:t>1.1.</w:t>
        </w:r>
        <w:r>
          <w:rPr>
            <w:rFonts w:eastAsiaTheme="minorEastAsia" w:cstheme="minorBidi"/>
            <w:b w:val="0"/>
            <w:bCs w:val="0"/>
            <w:smallCaps w:val="0"/>
            <w:noProof/>
          </w:rPr>
          <w:tab/>
        </w:r>
        <w:r w:rsidRPr="0078540E">
          <w:rPr>
            <w:rStyle w:val="Hipervnculo"/>
            <w:noProof/>
          </w:rPr>
          <w:t>Objeto</w:t>
        </w:r>
        <w:r>
          <w:rPr>
            <w:noProof/>
            <w:webHidden/>
          </w:rPr>
          <w:tab/>
        </w:r>
        <w:r>
          <w:rPr>
            <w:noProof/>
            <w:webHidden/>
          </w:rPr>
          <w:fldChar w:fldCharType="begin"/>
        </w:r>
        <w:r>
          <w:rPr>
            <w:noProof/>
            <w:webHidden/>
          </w:rPr>
          <w:instrText xml:space="preserve"> PAGEREF _Toc105486176 \h </w:instrText>
        </w:r>
        <w:r>
          <w:rPr>
            <w:noProof/>
            <w:webHidden/>
          </w:rPr>
        </w:r>
        <w:r>
          <w:rPr>
            <w:noProof/>
            <w:webHidden/>
          </w:rPr>
          <w:fldChar w:fldCharType="separate"/>
        </w:r>
        <w:r>
          <w:rPr>
            <w:noProof/>
            <w:webHidden/>
          </w:rPr>
          <w:t>8</w:t>
        </w:r>
        <w:r>
          <w:rPr>
            <w:noProof/>
            <w:webHidden/>
          </w:rPr>
          <w:fldChar w:fldCharType="end"/>
        </w:r>
      </w:hyperlink>
    </w:p>
    <w:p w14:paraId="6BF4AA4B" w14:textId="28B1E7D4" w:rsidR="00A30209" w:rsidRDefault="00A30209">
      <w:pPr>
        <w:pStyle w:val="TDC2"/>
        <w:tabs>
          <w:tab w:val="left" w:pos="561"/>
          <w:tab w:val="right" w:pos="10195"/>
        </w:tabs>
        <w:rPr>
          <w:rFonts w:eastAsiaTheme="minorEastAsia" w:cstheme="minorBidi"/>
          <w:b w:val="0"/>
          <w:bCs w:val="0"/>
          <w:smallCaps w:val="0"/>
          <w:noProof/>
        </w:rPr>
      </w:pPr>
      <w:hyperlink w:anchor="_Toc105486177" w:history="1">
        <w:r w:rsidRPr="0078540E">
          <w:rPr>
            <w:rStyle w:val="Hipervnculo"/>
            <w:noProof/>
          </w:rPr>
          <w:t>1.2.</w:t>
        </w:r>
        <w:r>
          <w:rPr>
            <w:rFonts w:eastAsiaTheme="minorEastAsia" w:cstheme="minorBidi"/>
            <w:b w:val="0"/>
            <w:bCs w:val="0"/>
            <w:smallCaps w:val="0"/>
            <w:noProof/>
          </w:rPr>
          <w:tab/>
        </w:r>
        <w:r w:rsidRPr="0078540E">
          <w:rPr>
            <w:rStyle w:val="Hipervnculo"/>
            <w:noProof/>
          </w:rPr>
          <w:t>DOCUMENTACIÓN DE REFERENCIA</w:t>
        </w:r>
        <w:r>
          <w:rPr>
            <w:noProof/>
            <w:webHidden/>
          </w:rPr>
          <w:tab/>
        </w:r>
        <w:r>
          <w:rPr>
            <w:noProof/>
            <w:webHidden/>
          </w:rPr>
          <w:fldChar w:fldCharType="begin"/>
        </w:r>
        <w:r>
          <w:rPr>
            <w:noProof/>
            <w:webHidden/>
          </w:rPr>
          <w:instrText xml:space="preserve"> PAGEREF _Toc105486177 \h </w:instrText>
        </w:r>
        <w:r>
          <w:rPr>
            <w:noProof/>
            <w:webHidden/>
          </w:rPr>
        </w:r>
        <w:r>
          <w:rPr>
            <w:noProof/>
            <w:webHidden/>
          </w:rPr>
          <w:fldChar w:fldCharType="separate"/>
        </w:r>
        <w:r>
          <w:rPr>
            <w:noProof/>
            <w:webHidden/>
          </w:rPr>
          <w:t>8</w:t>
        </w:r>
        <w:r>
          <w:rPr>
            <w:noProof/>
            <w:webHidden/>
          </w:rPr>
          <w:fldChar w:fldCharType="end"/>
        </w:r>
      </w:hyperlink>
    </w:p>
    <w:p w14:paraId="2435DEB5" w14:textId="2D3E148D" w:rsidR="00A30209" w:rsidRDefault="00A30209">
      <w:pPr>
        <w:pStyle w:val="TDC1"/>
        <w:tabs>
          <w:tab w:val="left" w:pos="387"/>
          <w:tab w:val="right" w:pos="10195"/>
        </w:tabs>
        <w:rPr>
          <w:rFonts w:eastAsiaTheme="minorEastAsia" w:cstheme="minorBidi"/>
          <w:noProof/>
          <w:u w:val="none"/>
        </w:rPr>
      </w:pPr>
      <w:hyperlink w:anchor="_Toc105486178" w:history="1">
        <w:r w:rsidRPr="0078540E">
          <w:rPr>
            <w:rStyle w:val="Hipervnculo"/>
            <w:noProof/>
          </w:rPr>
          <w:t>2.</w:t>
        </w:r>
        <w:r>
          <w:rPr>
            <w:rFonts w:eastAsiaTheme="minorEastAsia" w:cstheme="minorBidi"/>
            <w:noProof/>
            <w:u w:val="none"/>
          </w:rPr>
          <w:tab/>
        </w:r>
        <w:r w:rsidRPr="0078540E">
          <w:rPr>
            <w:rStyle w:val="Hipervnculo"/>
            <w:noProof/>
          </w:rPr>
          <w:t>Descripción del Entorno de Pruebas</w:t>
        </w:r>
        <w:r>
          <w:rPr>
            <w:noProof/>
            <w:webHidden/>
          </w:rPr>
          <w:tab/>
        </w:r>
        <w:r>
          <w:rPr>
            <w:noProof/>
            <w:webHidden/>
          </w:rPr>
          <w:fldChar w:fldCharType="begin"/>
        </w:r>
        <w:r>
          <w:rPr>
            <w:noProof/>
            <w:webHidden/>
          </w:rPr>
          <w:instrText xml:space="preserve"> PAGEREF _Toc105486178 \h </w:instrText>
        </w:r>
        <w:r>
          <w:rPr>
            <w:noProof/>
            <w:webHidden/>
          </w:rPr>
        </w:r>
        <w:r>
          <w:rPr>
            <w:noProof/>
            <w:webHidden/>
          </w:rPr>
          <w:fldChar w:fldCharType="separate"/>
        </w:r>
        <w:r>
          <w:rPr>
            <w:noProof/>
            <w:webHidden/>
          </w:rPr>
          <w:t>9</w:t>
        </w:r>
        <w:r>
          <w:rPr>
            <w:noProof/>
            <w:webHidden/>
          </w:rPr>
          <w:fldChar w:fldCharType="end"/>
        </w:r>
      </w:hyperlink>
    </w:p>
    <w:p w14:paraId="41AD891D" w14:textId="20535AEC" w:rsidR="00A30209" w:rsidRDefault="00A30209">
      <w:pPr>
        <w:pStyle w:val="TDC2"/>
        <w:tabs>
          <w:tab w:val="left" w:pos="561"/>
          <w:tab w:val="right" w:pos="10195"/>
        </w:tabs>
        <w:rPr>
          <w:rFonts w:eastAsiaTheme="minorEastAsia" w:cstheme="minorBidi"/>
          <w:b w:val="0"/>
          <w:bCs w:val="0"/>
          <w:smallCaps w:val="0"/>
          <w:noProof/>
        </w:rPr>
      </w:pPr>
      <w:hyperlink w:anchor="_Toc105486179" w:history="1">
        <w:r w:rsidRPr="0078540E">
          <w:rPr>
            <w:rStyle w:val="Hipervnculo"/>
            <w:noProof/>
          </w:rPr>
          <w:t>2.1.</w:t>
        </w:r>
        <w:r>
          <w:rPr>
            <w:rFonts w:eastAsiaTheme="minorEastAsia" w:cstheme="minorBidi"/>
            <w:b w:val="0"/>
            <w:bCs w:val="0"/>
            <w:smallCaps w:val="0"/>
            <w:noProof/>
          </w:rPr>
          <w:tab/>
        </w:r>
        <w:r w:rsidRPr="0078540E">
          <w:rPr>
            <w:rStyle w:val="Hipervnculo"/>
            <w:noProof/>
          </w:rPr>
          <w:t>ELEmentos a Probar</w:t>
        </w:r>
        <w:r>
          <w:rPr>
            <w:noProof/>
            <w:webHidden/>
          </w:rPr>
          <w:tab/>
        </w:r>
        <w:r>
          <w:rPr>
            <w:noProof/>
            <w:webHidden/>
          </w:rPr>
          <w:fldChar w:fldCharType="begin"/>
        </w:r>
        <w:r>
          <w:rPr>
            <w:noProof/>
            <w:webHidden/>
          </w:rPr>
          <w:instrText xml:space="preserve"> PAGEREF _Toc105486179 \h </w:instrText>
        </w:r>
        <w:r>
          <w:rPr>
            <w:noProof/>
            <w:webHidden/>
          </w:rPr>
        </w:r>
        <w:r>
          <w:rPr>
            <w:noProof/>
            <w:webHidden/>
          </w:rPr>
          <w:fldChar w:fldCharType="separate"/>
        </w:r>
        <w:r>
          <w:rPr>
            <w:noProof/>
            <w:webHidden/>
          </w:rPr>
          <w:t>9</w:t>
        </w:r>
        <w:r>
          <w:rPr>
            <w:noProof/>
            <w:webHidden/>
          </w:rPr>
          <w:fldChar w:fldCharType="end"/>
        </w:r>
      </w:hyperlink>
    </w:p>
    <w:p w14:paraId="397202B0" w14:textId="247F892E" w:rsidR="00A30209" w:rsidRDefault="00A30209">
      <w:pPr>
        <w:pStyle w:val="TDC2"/>
        <w:tabs>
          <w:tab w:val="left" w:pos="561"/>
          <w:tab w:val="right" w:pos="10195"/>
        </w:tabs>
        <w:rPr>
          <w:rFonts w:eastAsiaTheme="minorEastAsia" w:cstheme="minorBidi"/>
          <w:b w:val="0"/>
          <w:bCs w:val="0"/>
          <w:smallCaps w:val="0"/>
          <w:noProof/>
        </w:rPr>
      </w:pPr>
      <w:hyperlink w:anchor="_Toc105486180" w:history="1">
        <w:r w:rsidRPr="0078540E">
          <w:rPr>
            <w:rStyle w:val="Hipervnculo"/>
            <w:noProof/>
          </w:rPr>
          <w:t>2.2.</w:t>
        </w:r>
        <w:r>
          <w:rPr>
            <w:rFonts w:eastAsiaTheme="minorEastAsia" w:cstheme="minorBidi"/>
            <w:b w:val="0"/>
            <w:bCs w:val="0"/>
            <w:smallCaps w:val="0"/>
            <w:noProof/>
          </w:rPr>
          <w:tab/>
        </w:r>
        <w:r w:rsidRPr="0078540E">
          <w:rPr>
            <w:rStyle w:val="Hipervnculo"/>
            <w:noProof/>
          </w:rPr>
          <w:t>instrumentación y elementos asociados</w:t>
        </w:r>
        <w:r>
          <w:rPr>
            <w:noProof/>
            <w:webHidden/>
          </w:rPr>
          <w:tab/>
        </w:r>
        <w:r>
          <w:rPr>
            <w:noProof/>
            <w:webHidden/>
          </w:rPr>
          <w:fldChar w:fldCharType="begin"/>
        </w:r>
        <w:r>
          <w:rPr>
            <w:noProof/>
            <w:webHidden/>
          </w:rPr>
          <w:instrText xml:space="preserve"> PAGEREF _Toc105486180 \h </w:instrText>
        </w:r>
        <w:r>
          <w:rPr>
            <w:noProof/>
            <w:webHidden/>
          </w:rPr>
        </w:r>
        <w:r>
          <w:rPr>
            <w:noProof/>
            <w:webHidden/>
          </w:rPr>
          <w:fldChar w:fldCharType="separate"/>
        </w:r>
        <w:r>
          <w:rPr>
            <w:noProof/>
            <w:webHidden/>
          </w:rPr>
          <w:t>9</w:t>
        </w:r>
        <w:r>
          <w:rPr>
            <w:noProof/>
            <w:webHidden/>
          </w:rPr>
          <w:fldChar w:fldCharType="end"/>
        </w:r>
      </w:hyperlink>
    </w:p>
    <w:p w14:paraId="65DDFC04" w14:textId="2349397D" w:rsidR="00A30209" w:rsidRDefault="00A30209">
      <w:pPr>
        <w:pStyle w:val="TDC2"/>
        <w:tabs>
          <w:tab w:val="left" w:pos="561"/>
          <w:tab w:val="right" w:pos="10195"/>
        </w:tabs>
        <w:rPr>
          <w:rFonts w:eastAsiaTheme="minorEastAsia" w:cstheme="minorBidi"/>
          <w:b w:val="0"/>
          <w:bCs w:val="0"/>
          <w:smallCaps w:val="0"/>
          <w:noProof/>
        </w:rPr>
      </w:pPr>
      <w:hyperlink w:anchor="_Toc105486181" w:history="1">
        <w:r w:rsidRPr="0078540E">
          <w:rPr>
            <w:rStyle w:val="Hipervnculo"/>
            <w:noProof/>
          </w:rPr>
          <w:t>2.3.</w:t>
        </w:r>
        <w:r>
          <w:rPr>
            <w:rFonts w:eastAsiaTheme="minorEastAsia" w:cstheme="minorBidi"/>
            <w:b w:val="0"/>
            <w:bCs w:val="0"/>
            <w:smallCaps w:val="0"/>
            <w:noProof/>
          </w:rPr>
          <w:tab/>
        </w:r>
        <w:r w:rsidRPr="0078540E">
          <w:rPr>
            <w:rStyle w:val="Hipervnculo"/>
            <w:noProof/>
          </w:rPr>
          <w:t>Entorno de pruebas.</w:t>
        </w:r>
        <w:r>
          <w:rPr>
            <w:noProof/>
            <w:webHidden/>
          </w:rPr>
          <w:tab/>
        </w:r>
        <w:r>
          <w:rPr>
            <w:noProof/>
            <w:webHidden/>
          </w:rPr>
          <w:fldChar w:fldCharType="begin"/>
        </w:r>
        <w:r>
          <w:rPr>
            <w:noProof/>
            <w:webHidden/>
          </w:rPr>
          <w:instrText xml:space="preserve"> PAGEREF _Toc105486181 \h </w:instrText>
        </w:r>
        <w:r>
          <w:rPr>
            <w:noProof/>
            <w:webHidden/>
          </w:rPr>
        </w:r>
        <w:r>
          <w:rPr>
            <w:noProof/>
            <w:webHidden/>
          </w:rPr>
          <w:fldChar w:fldCharType="separate"/>
        </w:r>
        <w:r>
          <w:rPr>
            <w:noProof/>
            <w:webHidden/>
          </w:rPr>
          <w:t>9</w:t>
        </w:r>
        <w:r>
          <w:rPr>
            <w:noProof/>
            <w:webHidden/>
          </w:rPr>
          <w:fldChar w:fldCharType="end"/>
        </w:r>
      </w:hyperlink>
    </w:p>
    <w:p w14:paraId="101A1CBE" w14:textId="583B3E50" w:rsidR="00A30209" w:rsidRDefault="00A30209">
      <w:pPr>
        <w:pStyle w:val="TDC1"/>
        <w:tabs>
          <w:tab w:val="left" w:pos="387"/>
          <w:tab w:val="right" w:pos="10195"/>
        </w:tabs>
        <w:rPr>
          <w:rFonts w:eastAsiaTheme="minorEastAsia" w:cstheme="minorBidi"/>
          <w:noProof/>
          <w:u w:val="none"/>
        </w:rPr>
      </w:pPr>
      <w:hyperlink w:anchor="_Toc105486182" w:history="1">
        <w:r w:rsidRPr="0078540E">
          <w:rPr>
            <w:rStyle w:val="Hipervnculo"/>
            <w:noProof/>
          </w:rPr>
          <w:t>3.</w:t>
        </w:r>
        <w:r>
          <w:rPr>
            <w:rFonts w:eastAsiaTheme="minorEastAsia" w:cstheme="minorBidi"/>
            <w:noProof/>
            <w:u w:val="none"/>
          </w:rPr>
          <w:tab/>
        </w:r>
        <w:r w:rsidRPr="0078540E">
          <w:rPr>
            <w:rStyle w:val="Hipervnculo"/>
            <w:noProof/>
          </w:rPr>
          <w:t>Relación Casos de Prueba.</w:t>
        </w:r>
        <w:r>
          <w:rPr>
            <w:noProof/>
            <w:webHidden/>
          </w:rPr>
          <w:tab/>
        </w:r>
        <w:r>
          <w:rPr>
            <w:noProof/>
            <w:webHidden/>
          </w:rPr>
          <w:fldChar w:fldCharType="begin"/>
        </w:r>
        <w:r>
          <w:rPr>
            <w:noProof/>
            <w:webHidden/>
          </w:rPr>
          <w:instrText xml:space="preserve"> PAGEREF _Toc105486182 \h </w:instrText>
        </w:r>
        <w:r>
          <w:rPr>
            <w:noProof/>
            <w:webHidden/>
          </w:rPr>
        </w:r>
        <w:r>
          <w:rPr>
            <w:noProof/>
            <w:webHidden/>
          </w:rPr>
          <w:fldChar w:fldCharType="separate"/>
        </w:r>
        <w:r>
          <w:rPr>
            <w:noProof/>
            <w:webHidden/>
          </w:rPr>
          <w:t>11</w:t>
        </w:r>
        <w:r>
          <w:rPr>
            <w:noProof/>
            <w:webHidden/>
          </w:rPr>
          <w:fldChar w:fldCharType="end"/>
        </w:r>
      </w:hyperlink>
    </w:p>
    <w:p w14:paraId="54CD5F18" w14:textId="6F9FFC06" w:rsidR="00A30209" w:rsidRDefault="00A30209">
      <w:pPr>
        <w:pStyle w:val="TDC2"/>
        <w:tabs>
          <w:tab w:val="left" w:pos="561"/>
          <w:tab w:val="right" w:pos="10195"/>
        </w:tabs>
        <w:rPr>
          <w:rFonts w:eastAsiaTheme="minorEastAsia" w:cstheme="minorBidi"/>
          <w:b w:val="0"/>
          <w:bCs w:val="0"/>
          <w:smallCaps w:val="0"/>
          <w:noProof/>
        </w:rPr>
      </w:pPr>
      <w:hyperlink w:anchor="_Toc105486183" w:history="1">
        <w:r w:rsidRPr="0078540E">
          <w:rPr>
            <w:rStyle w:val="Hipervnculo"/>
            <w:noProof/>
          </w:rPr>
          <w:t>3.1.</w:t>
        </w:r>
        <w:r>
          <w:rPr>
            <w:rFonts w:eastAsiaTheme="minorEastAsia" w:cstheme="minorBidi"/>
            <w:b w:val="0"/>
            <w:bCs w:val="0"/>
            <w:smallCaps w:val="0"/>
            <w:noProof/>
          </w:rPr>
          <w:tab/>
        </w:r>
        <w:r w:rsidRPr="0078540E">
          <w:rPr>
            <w:rStyle w:val="Hipervnculo"/>
            <w:noProof/>
          </w:rPr>
          <w:t>Interfaz Hombre Máquina.</w:t>
        </w:r>
        <w:r>
          <w:rPr>
            <w:noProof/>
            <w:webHidden/>
          </w:rPr>
          <w:tab/>
        </w:r>
        <w:r>
          <w:rPr>
            <w:noProof/>
            <w:webHidden/>
          </w:rPr>
          <w:fldChar w:fldCharType="begin"/>
        </w:r>
        <w:r>
          <w:rPr>
            <w:noProof/>
            <w:webHidden/>
          </w:rPr>
          <w:instrText xml:space="preserve"> PAGEREF _Toc105486183 \h </w:instrText>
        </w:r>
        <w:r>
          <w:rPr>
            <w:noProof/>
            <w:webHidden/>
          </w:rPr>
        </w:r>
        <w:r>
          <w:rPr>
            <w:noProof/>
            <w:webHidden/>
          </w:rPr>
          <w:fldChar w:fldCharType="separate"/>
        </w:r>
        <w:r>
          <w:rPr>
            <w:noProof/>
            <w:webHidden/>
          </w:rPr>
          <w:t>11</w:t>
        </w:r>
        <w:r>
          <w:rPr>
            <w:noProof/>
            <w:webHidden/>
          </w:rPr>
          <w:fldChar w:fldCharType="end"/>
        </w:r>
      </w:hyperlink>
    </w:p>
    <w:p w14:paraId="65C5ECCA" w14:textId="2E0A7F43" w:rsidR="00A30209" w:rsidRDefault="00A30209">
      <w:pPr>
        <w:pStyle w:val="TDC2"/>
        <w:tabs>
          <w:tab w:val="left" w:pos="561"/>
          <w:tab w:val="right" w:pos="10195"/>
        </w:tabs>
        <w:rPr>
          <w:rFonts w:eastAsiaTheme="minorEastAsia" w:cstheme="minorBidi"/>
          <w:b w:val="0"/>
          <w:bCs w:val="0"/>
          <w:smallCaps w:val="0"/>
          <w:noProof/>
        </w:rPr>
      </w:pPr>
      <w:hyperlink w:anchor="_Toc105486184" w:history="1">
        <w:r w:rsidRPr="0078540E">
          <w:rPr>
            <w:rStyle w:val="Hipervnculo"/>
            <w:noProof/>
          </w:rPr>
          <w:t>3.2.</w:t>
        </w:r>
        <w:r>
          <w:rPr>
            <w:rFonts w:eastAsiaTheme="minorEastAsia" w:cstheme="minorBidi"/>
            <w:b w:val="0"/>
            <w:bCs w:val="0"/>
            <w:smallCaps w:val="0"/>
            <w:noProof/>
          </w:rPr>
          <w:tab/>
        </w:r>
        <w:r w:rsidRPr="0078540E">
          <w:rPr>
            <w:rStyle w:val="Hipervnculo"/>
            <w:noProof/>
          </w:rPr>
          <w:t>Operativa Básica.</w:t>
        </w:r>
        <w:r>
          <w:rPr>
            <w:noProof/>
            <w:webHidden/>
          </w:rPr>
          <w:tab/>
        </w:r>
        <w:r>
          <w:rPr>
            <w:noProof/>
            <w:webHidden/>
          </w:rPr>
          <w:fldChar w:fldCharType="begin"/>
        </w:r>
        <w:r>
          <w:rPr>
            <w:noProof/>
            <w:webHidden/>
          </w:rPr>
          <w:instrText xml:space="preserve"> PAGEREF _Toc105486184 \h </w:instrText>
        </w:r>
        <w:r>
          <w:rPr>
            <w:noProof/>
            <w:webHidden/>
          </w:rPr>
        </w:r>
        <w:r>
          <w:rPr>
            <w:noProof/>
            <w:webHidden/>
          </w:rPr>
          <w:fldChar w:fldCharType="separate"/>
        </w:r>
        <w:r>
          <w:rPr>
            <w:noProof/>
            <w:webHidden/>
          </w:rPr>
          <w:t>11</w:t>
        </w:r>
        <w:r>
          <w:rPr>
            <w:noProof/>
            <w:webHidden/>
          </w:rPr>
          <w:fldChar w:fldCharType="end"/>
        </w:r>
      </w:hyperlink>
    </w:p>
    <w:p w14:paraId="7519EFC0" w14:textId="4D681E3D" w:rsidR="00A30209" w:rsidRDefault="00A30209">
      <w:pPr>
        <w:pStyle w:val="TDC2"/>
        <w:tabs>
          <w:tab w:val="left" w:pos="561"/>
          <w:tab w:val="right" w:pos="10195"/>
        </w:tabs>
        <w:rPr>
          <w:rFonts w:eastAsiaTheme="minorEastAsia" w:cstheme="minorBidi"/>
          <w:b w:val="0"/>
          <w:bCs w:val="0"/>
          <w:smallCaps w:val="0"/>
          <w:noProof/>
        </w:rPr>
      </w:pPr>
      <w:hyperlink w:anchor="_Toc105486185" w:history="1">
        <w:r w:rsidRPr="0078540E">
          <w:rPr>
            <w:rStyle w:val="Hipervnculo"/>
            <w:noProof/>
          </w:rPr>
          <w:t>3.3.</w:t>
        </w:r>
        <w:r>
          <w:rPr>
            <w:rFonts w:eastAsiaTheme="minorEastAsia" w:cstheme="minorBidi"/>
            <w:b w:val="0"/>
            <w:bCs w:val="0"/>
            <w:smallCaps w:val="0"/>
            <w:noProof/>
          </w:rPr>
          <w:tab/>
        </w:r>
        <w:r w:rsidRPr="0078540E">
          <w:rPr>
            <w:rStyle w:val="Hipervnculo"/>
            <w:noProof/>
          </w:rPr>
          <w:t>Operación Radio.</w:t>
        </w:r>
        <w:r>
          <w:rPr>
            <w:noProof/>
            <w:webHidden/>
          </w:rPr>
          <w:tab/>
        </w:r>
        <w:r>
          <w:rPr>
            <w:noProof/>
            <w:webHidden/>
          </w:rPr>
          <w:fldChar w:fldCharType="begin"/>
        </w:r>
        <w:r>
          <w:rPr>
            <w:noProof/>
            <w:webHidden/>
          </w:rPr>
          <w:instrText xml:space="preserve"> PAGEREF _Toc105486185 \h </w:instrText>
        </w:r>
        <w:r>
          <w:rPr>
            <w:noProof/>
            <w:webHidden/>
          </w:rPr>
        </w:r>
        <w:r>
          <w:rPr>
            <w:noProof/>
            <w:webHidden/>
          </w:rPr>
          <w:fldChar w:fldCharType="separate"/>
        </w:r>
        <w:r>
          <w:rPr>
            <w:noProof/>
            <w:webHidden/>
          </w:rPr>
          <w:t>11</w:t>
        </w:r>
        <w:r>
          <w:rPr>
            <w:noProof/>
            <w:webHidden/>
          </w:rPr>
          <w:fldChar w:fldCharType="end"/>
        </w:r>
      </w:hyperlink>
    </w:p>
    <w:p w14:paraId="7F0F87F1" w14:textId="112126A9" w:rsidR="00A30209" w:rsidRDefault="00A30209">
      <w:pPr>
        <w:pStyle w:val="TDC2"/>
        <w:tabs>
          <w:tab w:val="left" w:pos="561"/>
          <w:tab w:val="right" w:pos="10195"/>
        </w:tabs>
        <w:rPr>
          <w:rFonts w:eastAsiaTheme="minorEastAsia" w:cstheme="minorBidi"/>
          <w:b w:val="0"/>
          <w:bCs w:val="0"/>
          <w:smallCaps w:val="0"/>
          <w:noProof/>
        </w:rPr>
      </w:pPr>
      <w:hyperlink w:anchor="_Toc105486186" w:history="1">
        <w:r w:rsidRPr="0078540E">
          <w:rPr>
            <w:rStyle w:val="Hipervnculo"/>
            <w:noProof/>
          </w:rPr>
          <w:t>3.4.</w:t>
        </w:r>
        <w:r>
          <w:rPr>
            <w:rFonts w:eastAsiaTheme="minorEastAsia" w:cstheme="minorBidi"/>
            <w:b w:val="0"/>
            <w:bCs w:val="0"/>
            <w:smallCaps w:val="0"/>
            <w:noProof/>
          </w:rPr>
          <w:tab/>
        </w:r>
        <w:r w:rsidRPr="0078540E">
          <w:rPr>
            <w:rStyle w:val="Hipervnculo"/>
            <w:noProof/>
          </w:rPr>
          <w:t>Funciones Especiales.</w:t>
        </w:r>
        <w:r>
          <w:rPr>
            <w:noProof/>
            <w:webHidden/>
          </w:rPr>
          <w:tab/>
        </w:r>
        <w:r>
          <w:rPr>
            <w:noProof/>
            <w:webHidden/>
          </w:rPr>
          <w:fldChar w:fldCharType="begin"/>
        </w:r>
        <w:r>
          <w:rPr>
            <w:noProof/>
            <w:webHidden/>
          </w:rPr>
          <w:instrText xml:space="preserve"> PAGEREF _Toc105486186 \h </w:instrText>
        </w:r>
        <w:r>
          <w:rPr>
            <w:noProof/>
            <w:webHidden/>
          </w:rPr>
        </w:r>
        <w:r>
          <w:rPr>
            <w:noProof/>
            <w:webHidden/>
          </w:rPr>
          <w:fldChar w:fldCharType="separate"/>
        </w:r>
        <w:r>
          <w:rPr>
            <w:noProof/>
            <w:webHidden/>
          </w:rPr>
          <w:t>11</w:t>
        </w:r>
        <w:r>
          <w:rPr>
            <w:noProof/>
            <w:webHidden/>
          </w:rPr>
          <w:fldChar w:fldCharType="end"/>
        </w:r>
      </w:hyperlink>
    </w:p>
    <w:p w14:paraId="11DF17AC" w14:textId="02B5AE5A" w:rsidR="00A30209" w:rsidRDefault="00A30209">
      <w:pPr>
        <w:pStyle w:val="TDC2"/>
        <w:tabs>
          <w:tab w:val="left" w:pos="561"/>
          <w:tab w:val="right" w:pos="10195"/>
        </w:tabs>
        <w:rPr>
          <w:rFonts w:eastAsiaTheme="minorEastAsia" w:cstheme="minorBidi"/>
          <w:b w:val="0"/>
          <w:bCs w:val="0"/>
          <w:smallCaps w:val="0"/>
          <w:noProof/>
        </w:rPr>
      </w:pPr>
      <w:hyperlink w:anchor="_Toc105486187" w:history="1">
        <w:r w:rsidRPr="0078540E">
          <w:rPr>
            <w:rStyle w:val="Hipervnculo"/>
            <w:noProof/>
          </w:rPr>
          <w:t>3.5.</w:t>
        </w:r>
        <w:r>
          <w:rPr>
            <w:rFonts w:eastAsiaTheme="minorEastAsia" w:cstheme="minorBidi"/>
            <w:b w:val="0"/>
            <w:bCs w:val="0"/>
            <w:smallCaps w:val="0"/>
            <w:noProof/>
          </w:rPr>
          <w:tab/>
        </w:r>
        <w:r w:rsidRPr="0078540E">
          <w:rPr>
            <w:rStyle w:val="Hipervnculo"/>
            <w:noProof/>
          </w:rPr>
          <w:t>Doble LAN.</w:t>
        </w:r>
        <w:r>
          <w:rPr>
            <w:noProof/>
            <w:webHidden/>
          </w:rPr>
          <w:tab/>
        </w:r>
        <w:r>
          <w:rPr>
            <w:noProof/>
            <w:webHidden/>
          </w:rPr>
          <w:fldChar w:fldCharType="begin"/>
        </w:r>
        <w:r>
          <w:rPr>
            <w:noProof/>
            <w:webHidden/>
          </w:rPr>
          <w:instrText xml:space="preserve"> PAGEREF _Toc105486187 \h </w:instrText>
        </w:r>
        <w:r>
          <w:rPr>
            <w:noProof/>
            <w:webHidden/>
          </w:rPr>
        </w:r>
        <w:r>
          <w:rPr>
            <w:noProof/>
            <w:webHidden/>
          </w:rPr>
          <w:fldChar w:fldCharType="separate"/>
        </w:r>
        <w:r>
          <w:rPr>
            <w:noProof/>
            <w:webHidden/>
          </w:rPr>
          <w:t>12</w:t>
        </w:r>
        <w:r>
          <w:rPr>
            <w:noProof/>
            <w:webHidden/>
          </w:rPr>
          <w:fldChar w:fldCharType="end"/>
        </w:r>
      </w:hyperlink>
    </w:p>
    <w:p w14:paraId="369BE359" w14:textId="03B4E346" w:rsidR="00A30209" w:rsidRDefault="00A30209">
      <w:pPr>
        <w:pStyle w:val="TDC1"/>
        <w:tabs>
          <w:tab w:val="left" w:pos="387"/>
          <w:tab w:val="right" w:pos="10195"/>
        </w:tabs>
        <w:rPr>
          <w:rFonts w:eastAsiaTheme="minorEastAsia" w:cstheme="minorBidi"/>
          <w:noProof/>
          <w:u w:val="none"/>
        </w:rPr>
      </w:pPr>
      <w:hyperlink w:anchor="_Toc105486188" w:history="1">
        <w:r w:rsidRPr="0078540E">
          <w:rPr>
            <w:rStyle w:val="Hipervnculo"/>
            <w:noProof/>
          </w:rPr>
          <w:t>4.</w:t>
        </w:r>
        <w:r>
          <w:rPr>
            <w:rFonts w:eastAsiaTheme="minorEastAsia" w:cstheme="minorBidi"/>
            <w:noProof/>
            <w:u w:val="none"/>
          </w:rPr>
          <w:tab/>
        </w:r>
        <w:r w:rsidRPr="0078540E">
          <w:rPr>
            <w:rStyle w:val="Hipervnculo"/>
            <w:noProof/>
          </w:rPr>
          <w:t>Casos de Prueba. Grupo 1. Interfaz Hombre Máquina.</w:t>
        </w:r>
        <w:r>
          <w:rPr>
            <w:noProof/>
            <w:webHidden/>
          </w:rPr>
          <w:tab/>
        </w:r>
        <w:r>
          <w:rPr>
            <w:noProof/>
            <w:webHidden/>
          </w:rPr>
          <w:fldChar w:fldCharType="begin"/>
        </w:r>
        <w:r>
          <w:rPr>
            <w:noProof/>
            <w:webHidden/>
          </w:rPr>
          <w:instrText xml:space="preserve"> PAGEREF _Toc105486188 \h </w:instrText>
        </w:r>
        <w:r>
          <w:rPr>
            <w:noProof/>
            <w:webHidden/>
          </w:rPr>
        </w:r>
        <w:r>
          <w:rPr>
            <w:noProof/>
            <w:webHidden/>
          </w:rPr>
          <w:fldChar w:fldCharType="separate"/>
        </w:r>
        <w:r>
          <w:rPr>
            <w:noProof/>
            <w:webHidden/>
          </w:rPr>
          <w:t>13</w:t>
        </w:r>
        <w:r>
          <w:rPr>
            <w:noProof/>
            <w:webHidden/>
          </w:rPr>
          <w:fldChar w:fldCharType="end"/>
        </w:r>
      </w:hyperlink>
    </w:p>
    <w:p w14:paraId="156D9A36" w14:textId="106BBE5B" w:rsidR="00A30209" w:rsidRDefault="00A30209">
      <w:pPr>
        <w:pStyle w:val="TDC2"/>
        <w:tabs>
          <w:tab w:val="left" w:pos="561"/>
          <w:tab w:val="right" w:pos="10195"/>
        </w:tabs>
        <w:rPr>
          <w:rFonts w:eastAsiaTheme="minorEastAsia" w:cstheme="minorBidi"/>
          <w:b w:val="0"/>
          <w:bCs w:val="0"/>
          <w:smallCaps w:val="0"/>
          <w:noProof/>
        </w:rPr>
      </w:pPr>
      <w:hyperlink w:anchor="_Toc105486189" w:history="1">
        <w:r w:rsidRPr="0078540E">
          <w:rPr>
            <w:rStyle w:val="Hipervnculo"/>
            <w:noProof/>
          </w:rPr>
          <w:t>4.1.</w:t>
        </w:r>
        <w:r>
          <w:rPr>
            <w:rFonts w:eastAsiaTheme="minorEastAsia" w:cstheme="minorBidi"/>
            <w:b w:val="0"/>
            <w:bCs w:val="0"/>
            <w:smallCaps w:val="0"/>
            <w:noProof/>
          </w:rPr>
          <w:tab/>
        </w:r>
        <w:r w:rsidRPr="0078540E">
          <w:rPr>
            <w:rStyle w:val="Hipervnculo"/>
            <w:noProof/>
          </w:rPr>
          <w:t>U5KI.HURR.01.001. Formato General de la Pantalla (URR).</w:t>
        </w:r>
        <w:r>
          <w:rPr>
            <w:noProof/>
            <w:webHidden/>
          </w:rPr>
          <w:tab/>
        </w:r>
        <w:r>
          <w:rPr>
            <w:noProof/>
            <w:webHidden/>
          </w:rPr>
          <w:fldChar w:fldCharType="begin"/>
        </w:r>
        <w:r>
          <w:rPr>
            <w:noProof/>
            <w:webHidden/>
          </w:rPr>
          <w:instrText xml:space="preserve"> PAGEREF _Toc105486189 \h </w:instrText>
        </w:r>
        <w:r>
          <w:rPr>
            <w:noProof/>
            <w:webHidden/>
          </w:rPr>
        </w:r>
        <w:r>
          <w:rPr>
            <w:noProof/>
            <w:webHidden/>
          </w:rPr>
          <w:fldChar w:fldCharType="separate"/>
        </w:r>
        <w:r>
          <w:rPr>
            <w:noProof/>
            <w:webHidden/>
          </w:rPr>
          <w:t>13</w:t>
        </w:r>
        <w:r>
          <w:rPr>
            <w:noProof/>
            <w:webHidden/>
          </w:rPr>
          <w:fldChar w:fldCharType="end"/>
        </w:r>
      </w:hyperlink>
    </w:p>
    <w:p w14:paraId="28C1CB08" w14:textId="7B86EE12" w:rsidR="00A30209" w:rsidRDefault="00A30209">
      <w:pPr>
        <w:pStyle w:val="TDC2"/>
        <w:tabs>
          <w:tab w:val="left" w:pos="561"/>
          <w:tab w:val="right" w:pos="10195"/>
        </w:tabs>
        <w:rPr>
          <w:rFonts w:eastAsiaTheme="minorEastAsia" w:cstheme="minorBidi"/>
          <w:b w:val="0"/>
          <w:bCs w:val="0"/>
          <w:smallCaps w:val="0"/>
          <w:noProof/>
        </w:rPr>
      </w:pPr>
      <w:hyperlink w:anchor="_Toc105486190" w:history="1">
        <w:r w:rsidRPr="0078540E">
          <w:rPr>
            <w:rStyle w:val="Hipervnculo"/>
            <w:noProof/>
          </w:rPr>
          <w:t>4.2.</w:t>
        </w:r>
        <w:r>
          <w:rPr>
            <w:rFonts w:eastAsiaTheme="minorEastAsia" w:cstheme="minorBidi"/>
            <w:b w:val="0"/>
            <w:bCs w:val="0"/>
            <w:smallCaps w:val="0"/>
            <w:noProof/>
          </w:rPr>
          <w:tab/>
        </w:r>
        <w:r w:rsidRPr="0078540E">
          <w:rPr>
            <w:rStyle w:val="Hipervnculo"/>
            <w:noProof/>
          </w:rPr>
          <w:t>U5KI.HURR.01.002. Inserción cascos operador.</w:t>
        </w:r>
        <w:r>
          <w:rPr>
            <w:noProof/>
            <w:webHidden/>
          </w:rPr>
          <w:tab/>
        </w:r>
        <w:r>
          <w:rPr>
            <w:noProof/>
            <w:webHidden/>
          </w:rPr>
          <w:fldChar w:fldCharType="begin"/>
        </w:r>
        <w:r>
          <w:rPr>
            <w:noProof/>
            <w:webHidden/>
          </w:rPr>
          <w:instrText xml:space="preserve"> PAGEREF _Toc105486190 \h </w:instrText>
        </w:r>
        <w:r>
          <w:rPr>
            <w:noProof/>
            <w:webHidden/>
          </w:rPr>
        </w:r>
        <w:r>
          <w:rPr>
            <w:noProof/>
            <w:webHidden/>
          </w:rPr>
          <w:fldChar w:fldCharType="separate"/>
        </w:r>
        <w:r>
          <w:rPr>
            <w:noProof/>
            <w:webHidden/>
          </w:rPr>
          <w:t>15</w:t>
        </w:r>
        <w:r>
          <w:rPr>
            <w:noProof/>
            <w:webHidden/>
          </w:rPr>
          <w:fldChar w:fldCharType="end"/>
        </w:r>
      </w:hyperlink>
    </w:p>
    <w:p w14:paraId="2D96BB56" w14:textId="276AAEF1" w:rsidR="00A30209" w:rsidRDefault="00A30209">
      <w:pPr>
        <w:pStyle w:val="TDC2"/>
        <w:tabs>
          <w:tab w:val="left" w:pos="561"/>
          <w:tab w:val="right" w:pos="10195"/>
        </w:tabs>
        <w:rPr>
          <w:rFonts w:eastAsiaTheme="minorEastAsia" w:cstheme="minorBidi"/>
          <w:b w:val="0"/>
          <w:bCs w:val="0"/>
          <w:smallCaps w:val="0"/>
          <w:noProof/>
        </w:rPr>
      </w:pPr>
      <w:hyperlink w:anchor="_Toc105486191" w:history="1">
        <w:r w:rsidRPr="0078540E">
          <w:rPr>
            <w:rStyle w:val="Hipervnculo"/>
            <w:noProof/>
          </w:rPr>
          <w:t>4.3.</w:t>
        </w:r>
        <w:r>
          <w:rPr>
            <w:rFonts w:eastAsiaTheme="minorEastAsia" w:cstheme="minorBidi"/>
            <w:b w:val="0"/>
            <w:bCs w:val="0"/>
            <w:smallCaps w:val="0"/>
            <w:noProof/>
          </w:rPr>
          <w:tab/>
        </w:r>
        <w:r w:rsidRPr="0078540E">
          <w:rPr>
            <w:rStyle w:val="Hipervnculo"/>
            <w:noProof/>
          </w:rPr>
          <w:t>U5KI.HURR.01.003. Control Brillo</w:t>
        </w:r>
        <w:r>
          <w:rPr>
            <w:noProof/>
            <w:webHidden/>
          </w:rPr>
          <w:tab/>
        </w:r>
        <w:r>
          <w:rPr>
            <w:noProof/>
            <w:webHidden/>
          </w:rPr>
          <w:fldChar w:fldCharType="begin"/>
        </w:r>
        <w:r>
          <w:rPr>
            <w:noProof/>
            <w:webHidden/>
          </w:rPr>
          <w:instrText xml:space="preserve"> PAGEREF _Toc105486191 \h </w:instrText>
        </w:r>
        <w:r>
          <w:rPr>
            <w:noProof/>
            <w:webHidden/>
          </w:rPr>
        </w:r>
        <w:r>
          <w:rPr>
            <w:noProof/>
            <w:webHidden/>
          </w:rPr>
          <w:fldChar w:fldCharType="separate"/>
        </w:r>
        <w:r>
          <w:rPr>
            <w:noProof/>
            <w:webHidden/>
          </w:rPr>
          <w:t>16</w:t>
        </w:r>
        <w:r>
          <w:rPr>
            <w:noProof/>
            <w:webHidden/>
          </w:rPr>
          <w:fldChar w:fldCharType="end"/>
        </w:r>
      </w:hyperlink>
    </w:p>
    <w:p w14:paraId="0A9DAC62" w14:textId="34645809" w:rsidR="00A30209" w:rsidRDefault="00A30209">
      <w:pPr>
        <w:pStyle w:val="TDC2"/>
        <w:tabs>
          <w:tab w:val="left" w:pos="561"/>
          <w:tab w:val="right" w:pos="10195"/>
        </w:tabs>
        <w:rPr>
          <w:rFonts w:eastAsiaTheme="minorEastAsia" w:cstheme="minorBidi"/>
          <w:b w:val="0"/>
          <w:bCs w:val="0"/>
          <w:smallCaps w:val="0"/>
          <w:noProof/>
        </w:rPr>
      </w:pPr>
      <w:hyperlink w:anchor="_Toc105486192" w:history="1">
        <w:r w:rsidRPr="0078540E">
          <w:rPr>
            <w:rStyle w:val="Hipervnculo"/>
            <w:noProof/>
          </w:rPr>
          <w:t>4.4.</w:t>
        </w:r>
        <w:r>
          <w:rPr>
            <w:rFonts w:eastAsiaTheme="minorEastAsia" w:cstheme="minorBidi"/>
            <w:b w:val="0"/>
            <w:bCs w:val="0"/>
            <w:smallCaps w:val="0"/>
            <w:noProof/>
          </w:rPr>
          <w:tab/>
        </w:r>
        <w:r w:rsidRPr="0078540E">
          <w:rPr>
            <w:rStyle w:val="Hipervnculo"/>
            <w:noProof/>
          </w:rPr>
          <w:t>U5KI.HURR.01.004. Modo limpieza.</w:t>
        </w:r>
        <w:r>
          <w:rPr>
            <w:noProof/>
            <w:webHidden/>
          </w:rPr>
          <w:tab/>
        </w:r>
        <w:r>
          <w:rPr>
            <w:noProof/>
            <w:webHidden/>
          </w:rPr>
          <w:fldChar w:fldCharType="begin"/>
        </w:r>
        <w:r>
          <w:rPr>
            <w:noProof/>
            <w:webHidden/>
          </w:rPr>
          <w:instrText xml:space="preserve"> PAGEREF _Toc105486192 \h </w:instrText>
        </w:r>
        <w:r>
          <w:rPr>
            <w:noProof/>
            <w:webHidden/>
          </w:rPr>
        </w:r>
        <w:r>
          <w:rPr>
            <w:noProof/>
            <w:webHidden/>
          </w:rPr>
          <w:fldChar w:fldCharType="separate"/>
        </w:r>
        <w:r>
          <w:rPr>
            <w:noProof/>
            <w:webHidden/>
          </w:rPr>
          <w:t>17</w:t>
        </w:r>
        <w:r>
          <w:rPr>
            <w:noProof/>
            <w:webHidden/>
          </w:rPr>
          <w:fldChar w:fldCharType="end"/>
        </w:r>
      </w:hyperlink>
    </w:p>
    <w:p w14:paraId="5DEAF2C8" w14:textId="5898C366" w:rsidR="00A30209" w:rsidRDefault="00A30209">
      <w:pPr>
        <w:pStyle w:val="TDC1"/>
        <w:tabs>
          <w:tab w:val="left" w:pos="387"/>
          <w:tab w:val="right" w:pos="10195"/>
        </w:tabs>
        <w:rPr>
          <w:rFonts w:eastAsiaTheme="minorEastAsia" w:cstheme="minorBidi"/>
          <w:noProof/>
          <w:u w:val="none"/>
        </w:rPr>
      </w:pPr>
      <w:hyperlink w:anchor="_Toc105486193" w:history="1">
        <w:r w:rsidRPr="0078540E">
          <w:rPr>
            <w:rStyle w:val="Hipervnculo"/>
            <w:noProof/>
          </w:rPr>
          <w:t>5.</w:t>
        </w:r>
        <w:r>
          <w:rPr>
            <w:rFonts w:eastAsiaTheme="minorEastAsia" w:cstheme="minorBidi"/>
            <w:noProof/>
            <w:u w:val="none"/>
          </w:rPr>
          <w:tab/>
        </w:r>
        <w:r w:rsidRPr="0078540E">
          <w:rPr>
            <w:rStyle w:val="Hipervnculo"/>
            <w:noProof/>
          </w:rPr>
          <w:t>Casos de Prueba. Grupo 2. Operativa Básica.</w:t>
        </w:r>
        <w:r>
          <w:rPr>
            <w:noProof/>
            <w:webHidden/>
          </w:rPr>
          <w:tab/>
        </w:r>
        <w:r>
          <w:rPr>
            <w:noProof/>
            <w:webHidden/>
          </w:rPr>
          <w:fldChar w:fldCharType="begin"/>
        </w:r>
        <w:r>
          <w:rPr>
            <w:noProof/>
            <w:webHidden/>
          </w:rPr>
          <w:instrText xml:space="preserve"> PAGEREF _Toc105486193 \h </w:instrText>
        </w:r>
        <w:r>
          <w:rPr>
            <w:noProof/>
            <w:webHidden/>
          </w:rPr>
        </w:r>
        <w:r>
          <w:rPr>
            <w:noProof/>
            <w:webHidden/>
          </w:rPr>
          <w:fldChar w:fldCharType="separate"/>
        </w:r>
        <w:r>
          <w:rPr>
            <w:noProof/>
            <w:webHidden/>
          </w:rPr>
          <w:t>18</w:t>
        </w:r>
        <w:r>
          <w:rPr>
            <w:noProof/>
            <w:webHidden/>
          </w:rPr>
          <w:fldChar w:fldCharType="end"/>
        </w:r>
      </w:hyperlink>
    </w:p>
    <w:p w14:paraId="1970D1ED" w14:textId="41DF61BD" w:rsidR="00A30209" w:rsidRDefault="00A30209">
      <w:pPr>
        <w:pStyle w:val="TDC2"/>
        <w:tabs>
          <w:tab w:val="left" w:pos="561"/>
          <w:tab w:val="right" w:pos="10195"/>
        </w:tabs>
        <w:rPr>
          <w:rFonts w:eastAsiaTheme="minorEastAsia" w:cstheme="minorBidi"/>
          <w:b w:val="0"/>
          <w:bCs w:val="0"/>
          <w:smallCaps w:val="0"/>
          <w:noProof/>
        </w:rPr>
      </w:pPr>
      <w:hyperlink w:anchor="_Toc105486194" w:history="1">
        <w:r w:rsidRPr="0078540E">
          <w:rPr>
            <w:rStyle w:val="Hipervnculo"/>
            <w:noProof/>
          </w:rPr>
          <w:t>5.1.</w:t>
        </w:r>
        <w:r>
          <w:rPr>
            <w:rFonts w:eastAsiaTheme="minorEastAsia" w:cstheme="minorBidi"/>
            <w:b w:val="0"/>
            <w:bCs w:val="0"/>
            <w:smallCaps w:val="0"/>
            <w:noProof/>
          </w:rPr>
          <w:tab/>
        </w:r>
        <w:r w:rsidRPr="0078540E">
          <w:rPr>
            <w:rStyle w:val="Hipervnculo"/>
            <w:noProof/>
          </w:rPr>
          <w:t>U5KI.HURR.02.001. Asignación de Recursos a las Posiciones de Control.</w:t>
        </w:r>
        <w:r>
          <w:rPr>
            <w:noProof/>
            <w:webHidden/>
          </w:rPr>
          <w:tab/>
        </w:r>
        <w:r>
          <w:rPr>
            <w:noProof/>
            <w:webHidden/>
          </w:rPr>
          <w:fldChar w:fldCharType="begin"/>
        </w:r>
        <w:r>
          <w:rPr>
            <w:noProof/>
            <w:webHidden/>
          </w:rPr>
          <w:instrText xml:space="preserve"> PAGEREF _Toc105486194 \h </w:instrText>
        </w:r>
        <w:r>
          <w:rPr>
            <w:noProof/>
            <w:webHidden/>
          </w:rPr>
        </w:r>
        <w:r>
          <w:rPr>
            <w:noProof/>
            <w:webHidden/>
          </w:rPr>
          <w:fldChar w:fldCharType="separate"/>
        </w:r>
        <w:r>
          <w:rPr>
            <w:noProof/>
            <w:webHidden/>
          </w:rPr>
          <w:t>18</w:t>
        </w:r>
        <w:r>
          <w:rPr>
            <w:noProof/>
            <w:webHidden/>
          </w:rPr>
          <w:fldChar w:fldCharType="end"/>
        </w:r>
      </w:hyperlink>
    </w:p>
    <w:p w14:paraId="183240D3" w14:textId="3A26DC80" w:rsidR="00A30209" w:rsidRDefault="00A30209">
      <w:pPr>
        <w:pStyle w:val="TDC1"/>
        <w:tabs>
          <w:tab w:val="left" w:pos="387"/>
          <w:tab w:val="right" w:pos="10195"/>
        </w:tabs>
        <w:rPr>
          <w:rFonts w:eastAsiaTheme="minorEastAsia" w:cstheme="minorBidi"/>
          <w:noProof/>
          <w:u w:val="none"/>
        </w:rPr>
      </w:pPr>
      <w:hyperlink w:anchor="_Toc105486195" w:history="1">
        <w:r w:rsidRPr="0078540E">
          <w:rPr>
            <w:rStyle w:val="Hipervnculo"/>
            <w:noProof/>
          </w:rPr>
          <w:t>6.</w:t>
        </w:r>
        <w:r>
          <w:rPr>
            <w:rFonts w:eastAsiaTheme="minorEastAsia" w:cstheme="minorBidi"/>
            <w:noProof/>
            <w:u w:val="none"/>
          </w:rPr>
          <w:tab/>
        </w:r>
        <w:r w:rsidRPr="0078540E">
          <w:rPr>
            <w:rStyle w:val="Hipervnculo"/>
            <w:noProof/>
          </w:rPr>
          <w:t>Casos de Prueba. Grupo 3. Operación Radio.</w:t>
        </w:r>
        <w:r>
          <w:rPr>
            <w:noProof/>
            <w:webHidden/>
          </w:rPr>
          <w:tab/>
        </w:r>
        <w:r>
          <w:rPr>
            <w:noProof/>
            <w:webHidden/>
          </w:rPr>
          <w:fldChar w:fldCharType="begin"/>
        </w:r>
        <w:r>
          <w:rPr>
            <w:noProof/>
            <w:webHidden/>
          </w:rPr>
          <w:instrText xml:space="preserve"> PAGEREF _Toc105486195 \h </w:instrText>
        </w:r>
        <w:r>
          <w:rPr>
            <w:noProof/>
            <w:webHidden/>
          </w:rPr>
        </w:r>
        <w:r>
          <w:rPr>
            <w:noProof/>
            <w:webHidden/>
          </w:rPr>
          <w:fldChar w:fldCharType="separate"/>
        </w:r>
        <w:r>
          <w:rPr>
            <w:noProof/>
            <w:webHidden/>
          </w:rPr>
          <w:t>20</w:t>
        </w:r>
        <w:r>
          <w:rPr>
            <w:noProof/>
            <w:webHidden/>
          </w:rPr>
          <w:fldChar w:fldCharType="end"/>
        </w:r>
      </w:hyperlink>
    </w:p>
    <w:p w14:paraId="5AED9C51" w14:textId="62C57554" w:rsidR="00A30209" w:rsidRDefault="00A30209">
      <w:pPr>
        <w:pStyle w:val="TDC2"/>
        <w:tabs>
          <w:tab w:val="left" w:pos="561"/>
          <w:tab w:val="right" w:pos="10195"/>
        </w:tabs>
        <w:rPr>
          <w:rFonts w:eastAsiaTheme="minorEastAsia" w:cstheme="minorBidi"/>
          <w:b w:val="0"/>
          <w:bCs w:val="0"/>
          <w:smallCaps w:val="0"/>
          <w:noProof/>
        </w:rPr>
      </w:pPr>
      <w:hyperlink w:anchor="_Toc105486196" w:history="1">
        <w:r w:rsidRPr="0078540E">
          <w:rPr>
            <w:rStyle w:val="Hipervnculo"/>
            <w:noProof/>
          </w:rPr>
          <w:t>6.1.</w:t>
        </w:r>
        <w:r>
          <w:rPr>
            <w:rFonts w:eastAsiaTheme="minorEastAsia" w:cstheme="minorBidi"/>
            <w:b w:val="0"/>
            <w:bCs w:val="0"/>
            <w:smallCaps w:val="0"/>
            <w:noProof/>
          </w:rPr>
          <w:tab/>
        </w:r>
        <w:r w:rsidRPr="0078540E">
          <w:rPr>
            <w:rStyle w:val="Hipervnculo"/>
            <w:noProof/>
          </w:rPr>
          <w:t>U5KI.HURR.03.001. HMI Radio.</w:t>
        </w:r>
        <w:r>
          <w:rPr>
            <w:noProof/>
            <w:webHidden/>
          </w:rPr>
          <w:tab/>
        </w:r>
        <w:r>
          <w:rPr>
            <w:noProof/>
            <w:webHidden/>
          </w:rPr>
          <w:fldChar w:fldCharType="begin"/>
        </w:r>
        <w:r>
          <w:rPr>
            <w:noProof/>
            <w:webHidden/>
          </w:rPr>
          <w:instrText xml:space="preserve"> PAGEREF _Toc105486196 \h </w:instrText>
        </w:r>
        <w:r>
          <w:rPr>
            <w:noProof/>
            <w:webHidden/>
          </w:rPr>
        </w:r>
        <w:r>
          <w:rPr>
            <w:noProof/>
            <w:webHidden/>
          </w:rPr>
          <w:fldChar w:fldCharType="separate"/>
        </w:r>
        <w:r>
          <w:rPr>
            <w:noProof/>
            <w:webHidden/>
          </w:rPr>
          <w:t>20</w:t>
        </w:r>
        <w:r>
          <w:rPr>
            <w:noProof/>
            <w:webHidden/>
          </w:rPr>
          <w:fldChar w:fldCharType="end"/>
        </w:r>
      </w:hyperlink>
    </w:p>
    <w:p w14:paraId="6892BC12" w14:textId="11377A98" w:rsidR="00A30209" w:rsidRDefault="00A30209">
      <w:pPr>
        <w:pStyle w:val="TDC2"/>
        <w:tabs>
          <w:tab w:val="left" w:pos="561"/>
          <w:tab w:val="right" w:pos="10195"/>
        </w:tabs>
        <w:rPr>
          <w:rFonts w:eastAsiaTheme="minorEastAsia" w:cstheme="minorBidi"/>
          <w:b w:val="0"/>
          <w:bCs w:val="0"/>
          <w:smallCaps w:val="0"/>
          <w:noProof/>
        </w:rPr>
      </w:pPr>
      <w:hyperlink w:anchor="_Toc105486197" w:history="1">
        <w:r w:rsidRPr="0078540E">
          <w:rPr>
            <w:rStyle w:val="Hipervnculo"/>
            <w:noProof/>
          </w:rPr>
          <w:t>6.2.</w:t>
        </w:r>
        <w:r>
          <w:rPr>
            <w:rFonts w:eastAsiaTheme="minorEastAsia" w:cstheme="minorBidi"/>
            <w:b w:val="0"/>
            <w:bCs w:val="0"/>
            <w:smallCaps w:val="0"/>
            <w:noProof/>
          </w:rPr>
          <w:tab/>
        </w:r>
        <w:r w:rsidRPr="0078540E">
          <w:rPr>
            <w:rStyle w:val="Hipervnculo"/>
            <w:noProof/>
          </w:rPr>
          <w:t>U5KI.HURR.03.002. Asignación. Modos (Reposo, Rx, RxTx).</w:t>
        </w:r>
        <w:r>
          <w:rPr>
            <w:noProof/>
            <w:webHidden/>
          </w:rPr>
          <w:tab/>
        </w:r>
        <w:r>
          <w:rPr>
            <w:noProof/>
            <w:webHidden/>
          </w:rPr>
          <w:fldChar w:fldCharType="begin"/>
        </w:r>
        <w:r>
          <w:rPr>
            <w:noProof/>
            <w:webHidden/>
          </w:rPr>
          <w:instrText xml:space="preserve"> PAGEREF _Toc105486197 \h </w:instrText>
        </w:r>
        <w:r>
          <w:rPr>
            <w:noProof/>
            <w:webHidden/>
          </w:rPr>
        </w:r>
        <w:r>
          <w:rPr>
            <w:noProof/>
            <w:webHidden/>
          </w:rPr>
          <w:fldChar w:fldCharType="separate"/>
        </w:r>
        <w:r>
          <w:rPr>
            <w:noProof/>
            <w:webHidden/>
          </w:rPr>
          <w:t>22</w:t>
        </w:r>
        <w:r>
          <w:rPr>
            <w:noProof/>
            <w:webHidden/>
          </w:rPr>
          <w:fldChar w:fldCharType="end"/>
        </w:r>
      </w:hyperlink>
    </w:p>
    <w:p w14:paraId="6045E6EA" w14:textId="56858BA4" w:rsidR="00A30209" w:rsidRDefault="00A30209">
      <w:pPr>
        <w:pStyle w:val="TDC2"/>
        <w:tabs>
          <w:tab w:val="left" w:pos="561"/>
          <w:tab w:val="right" w:pos="10195"/>
        </w:tabs>
        <w:rPr>
          <w:rFonts w:eastAsiaTheme="minorEastAsia" w:cstheme="minorBidi"/>
          <w:b w:val="0"/>
          <w:bCs w:val="0"/>
          <w:smallCaps w:val="0"/>
          <w:noProof/>
        </w:rPr>
      </w:pPr>
      <w:hyperlink w:anchor="_Toc105486198" w:history="1">
        <w:r w:rsidRPr="0078540E">
          <w:rPr>
            <w:rStyle w:val="Hipervnculo"/>
            <w:noProof/>
          </w:rPr>
          <w:t>6.3.</w:t>
        </w:r>
        <w:r>
          <w:rPr>
            <w:rFonts w:eastAsiaTheme="minorEastAsia" w:cstheme="minorBidi"/>
            <w:b w:val="0"/>
            <w:bCs w:val="0"/>
            <w:smallCaps w:val="0"/>
            <w:noProof/>
          </w:rPr>
          <w:tab/>
        </w:r>
        <w:r w:rsidRPr="0078540E">
          <w:rPr>
            <w:rStyle w:val="Hipervnculo"/>
            <w:noProof/>
          </w:rPr>
          <w:t>U5KI.HURR.03.003. Transmision radio</w:t>
        </w:r>
        <w:r>
          <w:rPr>
            <w:noProof/>
            <w:webHidden/>
          </w:rPr>
          <w:tab/>
        </w:r>
        <w:r>
          <w:rPr>
            <w:noProof/>
            <w:webHidden/>
          </w:rPr>
          <w:fldChar w:fldCharType="begin"/>
        </w:r>
        <w:r>
          <w:rPr>
            <w:noProof/>
            <w:webHidden/>
          </w:rPr>
          <w:instrText xml:space="preserve"> PAGEREF _Toc105486198 \h </w:instrText>
        </w:r>
        <w:r>
          <w:rPr>
            <w:noProof/>
            <w:webHidden/>
          </w:rPr>
        </w:r>
        <w:r>
          <w:rPr>
            <w:noProof/>
            <w:webHidden/>
          </w:rPr>
          <w:fldChar w:fldCharType="separate"/>
        </w:r>
        <w:r>
          <w:rPr>
            <w:noProof/>
            <w:webHidden/>
          </w:rPr>
          <w:t>24</w:t>
        </w:r>
        <w:r>
          <w:rPr>
            <w:noProof/>
            <w:webHidden/>
          </w:rPr>
          <w:fldChar w:fldCharType="end"/>
        </w:r>
      </w:hyperlink>
    </w:p>
    <w:p w14:paraId="74B879D1" w14:textId="03B4E63A" w:rsidR="00A30209" w:rsidRDefault="00A30209">
      <w:pPr>
        <w:pStyle w:val="TDC2"/>
        <w:tabs>
          <w:tab w:val="left" w:pos="561"/>
          <w:tab w:val="right" w:pos="10195"/>
        </w:tabs>
        <w:rPr>
          <w:rFonts w:eastAsiaTheme="minorEastAsia" w:cstheme="minorBidi"/>
          <w:b w:val="0"/>
          <w:bCs w:val="0"/>
          <w:smallCaps w:val="0"/>
          <w:noProof/>
        </w:rPr>
      </w:pPr>
      <w:hyperlink w:anchor="_Toc105486199" w:history="1">
        <w:r w:rsidRPr="0078540E">
          <w:rPr>
            <w:rStyle w:val="Hipervnculo"/>
            <w:noProof/>
          </w:rPr>
          <w:t>6.4.</w:t>
        </w:r>
        <w:r>
          <w:rPr>
            <w:rFonts w:eastAsiaTheme="minorEastAsia" w:cstheme="minorBidi"/>
            <w:b w:val="0"/>
            <w:bCs w:val="0"/>
            <w:smallCaps w:val="0"/>
            <w:noProof/>
          </w:rPr>
          <w:tab/>
        </w:r>
        <w:r w:rsidRPr="0078540E">
          <w:rPr>
            <w:rStyle w:val="Hipervnculo"/>
            <w:noProof/>
          </w:rPr>
          <w:t>U5KI.HURR.03.004. Recepción Radio.</w:t>
        </w:r>
        <w:r>
          <w:rPr>
            <w:noProof/>
            <w:webHidden/>
          </w:rPr>
          <w:tab/>
        </w:r>
        <w:r>
          <w:rPr>
            <w:noProof/>
            <w:webHidden/>
          </w:rPr>
          <w:fldChar w:fldCharType="begin"/>
        </w:r>
        <w:r>
          <w:rPr>
            <w:noProof/>
            <w:webHidden/>
          </w:rPr>
          <w:instrText xml:space="preserve"> PAGEREF _Toc105486199 \h </w:instrText>
        </w:r>
        <w:r>
          <w:rPr>
            <w:noProof/>
            <w:webHidden/>
          </w:rPr>
        </w:r>
        <w:r>
          <w:rPr>
            <w:noProof/>
            <w:webHidden/>
          </w:rPr>
          <w:fldChar w:fldCharType="separate"/>
        </w:r>
        <w:r>
          <w:rPr>
            <w:noProof/>
            <w:webHidden/>
          </w:rPr>
          <w:t>26</w:t>
        </w:r>
        <w:r>
          <w:rPr>
            <w:noProof/>
            <w:webHidden/>
          </w:rPr>
          <w:fldChar w:fldCharType="end"/>
        </w:r>
      </w:hyperlink>
    </w:p>
    <w:p w14:paraId="64264CD2" w14:textId="07433D10" w:rsidR="00A30209" w:rsidRDefault="00A30209">
      <w:pPr>
        <w:pStyle w:val="TDC2"/>
        <w:tabs>
          <w:tab w:val="left" w:pos="561"/>
          <w:tab w:val="right" w:pos="10195"/>
        </w:tabs>
        <w:rPr>
          <w:rFonts w:eastAsiaTheme="minorEastAsia" w:cstheme="minorBidi"/>
          <w:b w:val="0"/>
          <w:bCs w:val="0"/>
          <w:smallCaps w:val="0"/>
          <w:noProof/>
        </w:rPr>
      </w:pPr>
      <w:hyperlink w:anchor="_Toc105486200" w:history="1">
        <w:r w:rsidRPr="0078540E">
          <w:rPr>
            <w:rStyle w:val="Hipervnculo"/>
            <w:noProof/>
          </w:rPr>
          <w:t>6.5.</w:t>
        </w:r>
        <w:r>
          <w:rPr>
            <w:rFonts w:eastAsiaTheme="minorEastAsia" w:cstheme="minorBidi"/>
            <w:b w:val="0"/>
            <w:bCs w:val="0"/>
            <w:smallCaps w:val="0"/>
            <w:noProof/>
          </w:rPr>
          <w:tab/>
        </w:r>
        <w:r w:rsidRPr="0078540E">
          <w:rPr>
            <w:rStyle w:val="Hipervnculo"/>
            <w:noProof/>
          </w:rPr>
          <w:t>U5KI.HURR.03.005. Paginación de Recursos Radio.</w:t>
        </w:r>
        <w:r>
          <w:rPr>
            <w:noProof/>
            <w:webHidden/>
          </w:rPr>
          <w:tab/>
        </w:r>
        <w:r>
          <w:rPr>
            <w:noProof/>
            <w:webHidden/>
          </w:rPr>
          <w:fldChar w:fldCharType="begin"/>
        </w:r>
        <w:r>
          <w:rPr>
            <w:noProof/>
            <w:webHidden/>
          </w:rPr>
          <w:instrText xml:space="preserve"> PAGEREF _Toc105486200 \h </w:instrText>
        </w:r>
        <w:r>
          <w:rPr>
            <w:noProof/>
            <w:webHidden/>
          </w:rPr>
        </w:r>
        <w:r>
          <w:rPr>
            <w:noProof/>
            <w:webHidden/>
          </w:rPr>
          <w:fldChar w:fldCharType="separate"/>
        </w:r>
        <w:r>
          <w:rPr>
            <w:noProof/>
            <w:webHidden/>
          </w:rPr>
          <w:t>29</w:t>
        </w:r>
        <w:r>
          <w:rPr>
            <w:noProof/>
            <w:webHidden/>
          </w:rPr>
          <w:fldChar w:fldCharType="end"/>
        </w:r>
      </w:hyperlink>
    </w:p>
    <w:p w14:paraId="2C5E04E8" w14:textId="141E9455" w:rsidR="00A30209" w:rsidRDefault="00A30209">
      <w:pPr>
        <w:pStyle w:val="TDC2"/>
        <w:tabs>
          <w:tab w:val="left" w:pos="561"/>
          <w:tab w:val="right" w:pos="10195"/>
        </w:tabs>
        <w:rPr>
          <w:rFonts w:eastAsiaTheme="minorEastAsia" w:cstheme="minorBidi"/>
          <w:b w:val="0"/>
          <w:bCs w:val="0"/>
          <w:smallCaps w:val="0"/>
          <w:noProof/>
        </w:rPr>
      </w:pPr>
      <w:hyperlink w:anchor="_Toc105486201" w:history="1">
        <w:r w:rsidRPr="0078540E">
          <w:rPr>
            <w:rStyle w:val="Hipervnculo"/>
            <w:noProof/>
          </w:rPr>
          <w:t>6.6.</w:t>
        </w:r>
        <w:r>
          <w:rPr>
            <w:rFonts w:eastAsiaTheme="minorEastAsia" w:cstheme="minorBidi"/>
            <w:b w:val="0"/>
            <w:bCs w:val="0"/>
            <w:smallCaps w:val="0"/>
            <w:noProof/>
          </w:rPr>
          <w:tab/>
        </w:r>
        <w:r w:rsidRPr="0078540E">
          <w:rPr>
            <w:rStyle w:val="Hipervnculo"/>
            <w:noProof/>
          </w:rPr>
          <w:t>U5KI.HURR.03.006. Formación de Grupos de Retransmisión.</w:t>
        </w:r>
        <w:r>
          <w:rPr>
            <w:noProof/>
            <w:webHidden/>
          </w:rPr>
          <w:tab/>
        </w:r>
        <w:r>
          <w:rPr>
            <w:noProof/>
            <w:webHidden/>
          </w:rPr>
          <w:fldChar w:fldCharType="begin"/>
        </w:r>
        <w:r>
          <w:rPr>
            <w:noProof/>
            <w:webHidden/>
          </w:rPr>
          <w:instrText xml:space="preserve"> PAGEREF _Toc105486201 \h </w:instrText>
        </w:r>
        <w:r>
          <w:rPr>
            <w:noProof/>
            <w:webHidden/>
          </w:rPr>
        </w:r>
        <w:r>
          <w:rPr>
            <w:noProof/>
            <w:webHidden/>
          </w:rPr>
          <w:fldChar w:fldCharType="separate"/>
        </w:r>
        <w:r>
          <w:rPr>
            <w:noProof/>
            <w:webHidden/>
          </w:rPr>
          <w:t>30</w:t>
        </w:r>
        <w:r>
          <w:rPr>
            <w:noProof/>
            <w:webHidden/>
          </w:rPr>
          <w:fldChar w:fldCharType="end"/>
        </w:r>
      </w:hyperlink>
    </w:p>
    <w:p w14:paraId="2DEF1259" w14:textId="69F8BF9D" w:rsidR="00A30209" w:rsidRDefault="00A30209">
      <w:pPr>
        <w:pStyle w:val="TDC2"/>
        <w:tabs>
          <w:tab w:val="left" w:pos="561"/>
          <w:tab w:val="right" w:pos="10195"/>
        </w:tabs>
        <w:rPr>
          <w:rFonts w:eastAsiaTheme="minorEastAsia" w:cstheme="minorBidi"/>
          <w:b w:val="0"/>
          <w:bCs w:val="0"/>
          <w:smallCaps w:val="0"/>
          <w:noProof/>
        </w:rPr>
      </w:pPr>
      <w:hyperlink w:anchor="_Toc105486202" w:history="1">
        <w:r w:rsidRPr="0078540E">
          <w:rPr>
            <w:rStyle w:val="Hipervnculo"/>
            <w:noProof/>
          </w:rPr>
          <w:t>6.7.</w:t>
        </w:r>
        <w:r>
          <w:rPr>
            <w:rFonts w:eastAsiaTheme="minorEastAsia" w:cstheme="minorBidi"/>
            <w:b w:val="0"/>
            <w:bCs w:val="0"/>
            <w:smallCaps w:val="0"/>
            <w:noProof/>
          </w:rPr>
          <w:tab/>
        </w:r>
        <w:r w:rsidRPr="0078540E">
          <w:rPr>
            <w:rStyle w:val="Hipervnculo"/>
            <w:noProof/>
          </w:rPr>
          <w:t>U5KI.HURR.03.007. Operativa de Retransmisión.</w:t>
        </w:r>
        <w:r>
          <w:rPr>
            <w:noProof/>
            <w:webHidden/>
          </w:rPr>
          <w:tab/>
        </w:r>
        <w:r>
          <w:rPr>
            <w:noProof/>
            <w:webHidden/>
          </w:rPr>
          <w:fldChar w:fldCharType="begin"/>
        </w:r>
        <w:r>
          <w:rPr>
            <w:noProof/>
            <w:webHidden/>
          </w:rPr>
          <w:instrText xml:space="preserve"> PAGEREF _Toc105486202 \h </w:instrText>
        </w:r>
        <w:r>
          <w:rPr>
            <w:noProof/>
            <w:webHidden/>
          </w:rPr>
        </w:r>
        <w:r>
          <w:rPr>
            <w:noProof/>
            <w:webHidden/>
          </w:rPr>
          <w:fldChar w:fldCharType="separate"/>
        </w:r>
        <w:r>
          <w:rPr>
            <w:noProof/>
            <w:webHidden/>
          </w:rPr>
          <w:t>32</w:t>
        </w:r>
        <w:r>
          <w:rPr>
            <w:noProof/>
            <w:webHidden/>
          </w:rPr>
          <w:fldChar w:fldCharType="end"/>
        </w:r>
      </w:hyperlink>
    </w:p>
    <w:p w14:paraId="479FA08C" w14:textId="0EE4A7D3" w:rsidR="00A30209" w:rsidRDefault="00A30209">
      <w:pPr>
        <w:pStyle w:val="TDC1"/>
        <w:tabs>
          <w:tab w:val="left" w:pos="387"/>
          <w:tab w:val="right" w:pos="10195"/>
        </w:tabs>
        <w:rPr>
          <w:rFonts w:eastAsiaTheme="minorEastAsia" w:cstheme="minorBidi"/>
          <w:noProof/>
          <w:u w:val="none"/>
        </w:rPr>
      </w:pPr>
      <w:hyperlink w:anchor="_Toc105486203" w:history="1">
        <w:r w:rsidRPr="0078540E">
          <w:rPr>
            <w:rStyle w:val="Hipervnculo"/>
            <w:noProof/>
          </w:rPr>
          <w:t>7.</w:t>
        </w:r>
        <w:r>
          <w:rPr>
            <w:rFonts w:eastAsiaTheme="minorEastAsia" w:cstheme="minorBidi"/>
            <w:noProof/>
            <w:u w:val="none"/>
          </w:rPr>
          <w:tab/>
        </w:r>
        <w:r w:rsidRPr="0078540E">
          <w:rPr>
            <w:rStyle w:val="Hipervnculo"/>
            <w:noProof/>
          </w:rPr>
          <w:t>Casos de Prueba. Grupo 4. Funciones Especiales</w:t>
        </w:r>
        <w:r>
          <w:rPr>
            <w:noProof/>
            <w:webHidden/>
          </w:rPr>
          <w:tab/>
        </w:r>
        <w:r>
          <w:rPr>
            <w:noProof/>
            <w:webHidden/>
          </w:rPr>
          <w:fldChar w:fldCharType="begin"/>
        </w:r>
        <w:r>
          <w:rPr>
            <w:noProof/>
            <w:webHidden/>
          </w:rPr>
          <w:instrText xml:space="preserve"> PAGEREF _Toc105486203 \h </w:instrText>
        </w:r>
        <w:r>
          <w:rPr>
            <w:noProof/>
            <w:webHidden/>
          </w:rPr>
        </w:r>
        <w:r>
          <w:rPr>
            <w:noProof/>
            <w:webHidden/>
          </w:rPr>
          <w:fldChar w:fldCharType="separate"/>
        </w:r>
        <w:r>
          <w:rPr>
            <w:noProof/>
            <w:webHidden/>
          </w:rPr>
          <w:t>33</w:t>
        </w:r>
        <w:r>
          <w:rPr>
            <w:noProof/>
            <w:webHidden/>
          </w:rPr>
          <w:fldChar w:fldCharType="end"/>
        </w:r>
      </w:hyperlink>
    </w:p>
    <w:p w14:paraId="51DEE7E3" w14:textId="0D39F086" w:rsidR="00A30209" w:rsidRDefault="00A30209">
      <w:pPr>
        <w:pStyle w:val="TDC2"/>
        <w:tabs>
          <w:tab w:val="left" w:pos="561"/>
          <w:tab w:val="right" w:pos="10195"/>
        </w:tabs>
        <w:rPr>
          <w:rFonts w:eastAsiaTheme="minorEastAsia" w:cstheme="minorBidi"/>
          <w:b w:val="0"/>
          <w:bCs w:val="0"/>
          <w:smallCaps w:val="0"/>
          <w:noProof/>
        </w:rPr>
      </w:pPr>
      <w:hyperlink w:anchor="_Toc105486204" w:history="1">
        <w:r w:rsidRPr="0078540E">
          <w:rPr>
            <w:rStyle w:val="Hipervnculo"/>
            <w:noProof/>
          </w:rPr>
          <w:t>7.1.</w:t>
        </w:r>
        <w:r>
          <w:rPr>
            <w:rFonts w:eastAsiaTheme="minorEastAsia" w:cstheme="minorBidi"/>
            <w:b w:val="0"/>
            <w:bCs w:val="0"/>
            <w:smallCaps w:val="0"/>
            <w:noProof/>
          </w:rPr>
          <w:tab/>
        </w:r>
        <w:r w:rsidRPr="0078540E">
          <w:rPr>
            <w:rStyle w:val="Hipervnculo"/>
            <w:noProof/>
          </w:rPr>
          <w:t>U5KI.HURR.04.001. HMI Dualidad de pasarelas. operativa radio. (opcional)</w:t>
        </w:r>
        <w:r>
          <w:rPr>
            <w:noProof/>
            <w:webHidden/>
          </w:rPr>
          <w:tab/>
        </w:r>
        <w:r>
          <w:rPr>
            <w:noProof/>
            <w:webHidden/>
          </w:rPr>
          <w:fldChar w:fldCharType="begin"/>
        </w:r>
        <w:r>
          <w:rPr>
            <w:noProof/>
            <w:webHidden/>
          </w:rPr>
          <w:instrText xml:space="preserve"> PAGEREF _Toc105486204 \h </w:instrText>
        </w:r>
        <w:r>
          <w:rPr>
            <w:noProof/>
            <w:webHidden/>
          </w:rPr>
        </w:r>
        <w:r>
          <w:rPr>
            <w:noProof/>
            <w:webHidden/>
          </w:rPr>
          <w:fldChar w:fldCharType="separate"/>
        </w:r>
        <w:r>
          <w:rPr>
            <w:noProof/>
            <w:webHidden/>
          </w:rPr>
          <w:t>33</w:t>
        </w:r>
        <w:r>
          <w:rPr>
            <w:noProof/>
            <w:webHidden/>
          </w:rPr>
          <w:fldChar w:fldCharType="end"/>
        </w:r>
      </w:hyperlink>
    </w:p>
    <w:p w14:paraId="6F72BED0" w14:textId="29554FC3" w:rsidR="00A30209" w:rsidRDefault="00A30209">
      <w:pPr>
        <w:pStyle w:val="TDC1"/>
        <w:tabs>
          <w:tab w:val="left" w:pos="387"/>
          <w:tab w:val="right" w:pos="10195"/>
        </w:tabs>
        <w:rPr>
          <w:rFonts w:eastAsiaTheme="minorEastAsia" w:cstheme="minorBidi"/>
          <w:noProof/>
          <w:u w:val="none"/>
        </w:rPr>
      </w:pPr>
      <w:hyperlink w:anchor="_Toc105486205" w:history="1">
        <w:r w:rsidRPr="0078540E">
          <w:rPr>
            <w:rStyle w:val="Hipervnculo"/>
            <w:noProof/>
          </w:rPr>
          <w:t>8.</w:t>
        </w:r>
        <w:r>
          <w:rPr>
            <w:rFonts w:eastAsiaTheme="minorEastAsia" w:cstheme="minorBidi"/>
            <w:noProof/>
            <w:u w:val="none"/>
          </w:rPr>
          <w:tab/>
        </w:r>
        <w:r w:rsidRPr="0078540E">
          <w:rPr>
            <w:rStyle w:val="Hipervnculo"/>
            <w:noProof/>
          </w:rPr>
          <w:t>Casos de Prueba. Grupo 5. doble LAN</w:t>
        </w:r>
        <w:r>
          <w:rPr>
            <w:noProof/>
            <w:webHidden/>
          </w:rPr>
          <w:tab/>
        </w:r>
        <w:r>
          <w:rPr>
            <w:noProof/>
            <w:webHidden/>
          </w:rPr>
          <w:fldChar w:fldCharType="begin"/>
        </w:r>
        <w:r>
          <w:rPr>
            <w:noProof/>
            <w:webHidden/>
          </w:rPr>
          <w:instrText xml:space="preserve"> PAGEREF _Toc105486205 \h </w:instrText>
        </w:r>
        <w:r>
          <w:rPr>
            <w:noProof/>
            <w:webHidden/>
          </w:rPr>
        </w:r>
        <w:r>
          <w:rPr>
            <w:noProof/>
            <w:webHidden/>
          </w:rPr>
          <w:fldChar w:fldCharType="separate"/>
        </w:r>
        <w:r>
          <w:rPr>
            <w:noProof/>
            <w:webHidden/>
          </w:rPr>
          <w:t>35</w:t>
        </w:r>
        <w:r>
          <w:rPr>
            <w:noProof/>
            <w:webHidden/>
          </w:rPr>
          <w:fldChar w:fldCharType="end"/>
        </w:r>
      </w:hyperlink>
    </w:p>
    <w:p w14:paraId="200F191E" w14:textId="264771F5" w:rsidR="00A30209" w:rsidRDefault="00A30209">
      <w:pPr>
        <w:pStyle w:val="TDC2"/>
        <w:tabs>
          <w:tab w:val="left" w:pos="561"/>
          <w:tab w:val="right" w:pos="10195"/>
        </w:tabs>
        <w:rPr>
          <w:rFonts w:eastAsiaTheme="minorEastAsia" w:cstheme="minorBidi"/>
          <w:b w:val="0"/>
          <w:bCs w:val="0"/>
          <w:smallCaps w:val="0"/>
          <w:noProof/>
        </w:rPr>
      </w:pPr>
      <w:hyperlink w:anchor="_Toc105486206" w:history="1">
        <w:r w:rsidRPr="0078540E">
          <w:rPr>
            <w:rStyle w:val="Hipervnculo"/>
            <w:noProof/>
          </w:rPr>
          <w:t>8.1.</w:t>
        </w:r>
        <w:r>
          <w:rPr>
            <w:rFonts w:eastAsiaTheme="minorEastAsia" w:cstheme="minorBidi"/>
            <w:b w:val="0"/>
            <w:bCs w:val="0"/>
            <w:smallCaps w:val="0"/>
            <w:noProof/>
          </w:rPr>
          <w:tab/>
        </w:r>
        <w:r w:rsidRPr="0078540E">
          <w:rPr>
            <w:rStyle w:val="Hipervnculo"/>
            <w:noProof/>
          </w:rPr>
          <w:t>U5KI.HURR.05.001. HMI DUalidad de lan. operativa radio.</w:t>
        </w:r>
        <w:r>
          <w:rPr>
            <w:noProof/>
            <w:webHidden/>
          </w:rPr>
          <w:tab/>
        </w:r>
        <w:r>
          <w:rPr>
            <w:noProof/>
            <w:webHidden/>
          </w:rPr>
          <w:fldChar w:fldCharType="begin"/>
        </w:r>
        <w:r>
          <w:rPr>
            <w:noProof/>
            <w:webHidden/>
          </w:rPr>
          <w:instrText xml:space="preserve"> PAGEREF _Toc105486206 \h </w:instrText>
        </w:r>
        <w:r>
          <w:rPr>
            <w:noProof/>
            <w:webHidden/>
          </w:rPr>
        </w:r>
        <w:r>
          <w:rPr>
            <w:noProof/>
            <w:webHidden/>
          </w:rPr>
          <w:fldChar w:fldCharType="separate"/>
        </w:r>
        <w:r>
          <w:rPr>
            <w:noProof/>
            <w:webHidden/>
          </w:rPr>
          <w:t>35</w:t>
        </w:r>
        <w:r>
          <w:rPr>
            <w:noProof/>
            <w:webHidden/>
          </w:rPr>
          <w:fldChar w:fldCharType="end"/>
        </w:r>
      </w:hyperlink>
    </w:p>
    <w:p w14:paraId="7E434892" w14:textId="4CFD6B8E" w:rsidR="00A30209" w:rsidRDefault="00A30209">
      <w:pPr>
        <w:pStyle w:val="TDC1"/>
        <w:tabs>
          <w:tab w:val="left" w:pos="387"/>
          <w:tab w:val="right" w:pos="10195"/>
        </w:tabs>
        <w:rPr>
          <w:rFonts w:eastAsiaTheme="minorEastAsia" w:cstheme="minorBidi"/>
          <w:noProof/>
          <w:u w:val="none"/>
        </w:rPr>
      </w:pPr>
      <w:hyperlink w:anchor="_Toc105486207" w:history="1">
        <w:r w:rsidRPr="0078540E">
          <w:rPr>
            <w:rStyle w:val="Hipervnculo"/>
            <w:noProof/>
          </w:rPr>
          <w:t>9.</w:t>
        </w:r>
        <w:r>
          <w:rPr>
            <w:rFonts w:eastAsiaTheme="minorEastAsia" w:cstheme="minorBidi"/>
            <w:noProof/>
            <w:u w:val="none"/>
          </w:rPr>
          <w:tab/>
        </w:r>
        <w:r w:rsidRPr="0078540E">
          <w:rPr>
            <w:rStyle w:val="Hipervnculo"/>
            <w:noProof/>
          </w:rPr>
          <w:t>Hoja de Resultados.</w:t>
        </w:r>
        <w:r>
          <w:rPr>
            <w:noProof/>
            <w:webHidden/>
          </w:rPr>
          <w:tab/>
        </w:r>
        <w:r>
          <w:rPr>
            <w:noProof/>
            <w:webHidden/>
          </w:rPr>
          <w:fldChar w:fldCharType="begin"/>
        </w:r>
        <w:r>
          <w:rPr>
            <w:noProof/>
            <w:webHidden/>
          </w:rPr>
          <w:instrText xml:space="preserve"> PAGEREF _Toc105486207 \h </w:instrText>
        </w:r>
        <w:r>
          <w:rPr>
            <w:noProof/>
            <w:webHidden/>
          </w:rPr>
        </w:r>
        <w:r>
          <w:rPr>
            <w:noProof/>
            <w:webHidden/>
          </w:rPr>
          <w:fldChar w:fldCharType="separate"/>
        </w:r>
        <w:r>
          <w:rPr>
            <w:noProof/>
            <w:webHidden/>
          </w:rPr>
          <w:t>37</w:t>
        </w:r>
        <w:r>
          <w:rPr>
            <w:noProof/>
            <w:webHidden/>
          </w:rPr>
          <w:fldChar w:fldCharType="end"/>
        </w:r>
      </w:hyperlink>
    </w:p>
    <w:p w14:paraId="7643FD7A" w14:textId="122F76A0" w:rsidR="00A30209" w:rsidRDefault="00A30209">
      <w:pPr>
        <w:pStyle w:val="TDC1"/>
        <w:tabs>
          <w:tab w:val="left" w:pos="499"/>
          <w:tab w:val="right" w:pos="10195"/>
        </w:tabs>
        <w:rPr>
          <w:rFonts w:eastAsiaTheme="minorEastAsia" w:cstheme="minorBidi"/>
          <w:noProof/>
          <w:u w:val="none"/>
        </w:rPr>
      </w:pPr>
      <w:hyperlink w:anchor="_Toc105486208" w:history="1">
        <w:r w:rsidRPr="0078540E">
          <w:rPr>
            <w:rStyle w:val="Hipervnculo"/>
            <w:noProof/>
          </w:rPr>
          <w:t>10.</w:t>
        </w:r>
        <w:r>
          <w:rPr>
            <w:rFonts w:eastAsiaTheme="minorEastAsia" w:cstheme="minorBidi"/>
            <w:noProof/>
            <w:u w:val="none"/>
          </w:rPr>
          <w:tab/>
        </w:r>
        <w:r w:rsidRPr="0078540E">
          <w:rPr>
            <w:rStyle w:val="Hipervnculo"/>
            <w:noProof/>
          </w:rPr>
          <w:t>Información Legal</w:t>
        </w:r>
        <w:r>
          <w:rPr>
            <w:noProof/>
            <w:webHidden/>
          </w:rPr>
          <w:tab/>
        </w:r>
        <w:r>
          <w:rPr>
            <w:noProof/>
            <w:webHidden/>
          </w:rPr>
          <w:fldChar w:fldCharType="begin"/>
        </w:r>
        <w:r>
          <w:rPr>
            <w:noProof/>
            <w:webHidden/>
          </w:rPr>
          <w:instrText xml:space="preserve"> PAGEREF _Toc105486208 \h </w:instrText>
        </w:r>
        <w:r>
          <w:rPr>
            <w:noProof/>
            <w:webHidden/>
          </w:rPr>
        </w:r>
        <w:r>
          <w:rPr>
            <w:noProof/>
            <w:webHidden/>
          </w:rPr>
          <w:fldChar w:fldCharType="separate"/>
        </w:r>
        <w:r>
          <w:rPr>
            <w:noProof/>
            <w:webHidden/>
          </w:rPr>
          <w:t>41</w:t>
        </w:r>
        <w:r>
          <w:rPr>
            <w:noProof/>
            <w:webHidden/>
          </w:rPr>
          <w:fldChar w:fldCharType="end"/>
        </w:r>
      </w:hyperlink>
    </w:p>
    <w:p w14:paraId="296015A7" w14:textId="5A37FCEF" w:rsidR="00A30209" w:rsidRDefault="00A30209">
      <w:pPr>
        <w:pStyle w:val="TDC1"/>
        <w:tabs>
          <w:tab w:val="left" w:pos="499"/>
          <w:tab w:val="right" w:pos="10195"/>
        </w:tabs>
        <w:rPr>
          <w:rFonts w:eastAsiaTheme="minorEastAsia" w:cstheme="minorBidi"/>
          <w:noProof/>
          <w:u w:val="none"/>
        </w:rPr>
      </w:pPr>
      <w:hyperlink w:anchor="_Toc105486209" w:history="1">
        <w:r w:rsidRPr="0078540E">
          <w:rPr>
            <w:rStyle w:val="Hipervnculo"/>
            <w:noProof/>
          </w:rPr>
          <w:t>11.</w:t>
        </w:r>
        <w:r>
          <w:rPr>
            <w:rFonts w:eastAsiaTheme="minorEastAsia" w:cstheme="minorBidi"/>
            <w:noProof/>
            <w:u w:val="none"/>
          </w:rPr>
          <w:tab/>
        </w:r>
        <w:r w:rsidRPr="0078540E">
          <w:rPr>
            <w:rStyle w:val="Hipervnculo"/>
            <w:noProof/>
          </w:rPr>
          <w:t>GLOSARIO</w:t>
        </w:r>
        <w:r>
          <w:rPr>
            <w:noProof/>
            <w:webHidden/>
          </w:rPr>
          <w:tab/>
        </w:r>
        <w:r>
          <w:rPr>
            <w:noProof/>
            <w:webHidden/>
          </w:rPr>
          <w:fldChar w:fldCharType="begin"/>
        </w:r>
        <w:r>
          <w:rPr>
            <w:noProof/>
            <w:webHidden/>
          </w:rPr>
          <w:instrText xml:space="preserve"> PAGEREF _Toc105486209 \h </w:instrText>
        </w:r>
        <w:r>
          <w:rPr>
            <w:noProof/>
            <w:webHidden/>
          </w:rPr>
        </w:r>
        <w:r>
          <w:rPr>
            <w:noProof/>
            <w:webHidden/>
          </w:rPr>
          <w:fldChar w:fldCharType="separate"/>
        </w:r>
        <w:r>
          <w:rPr>
            <w:noProof/>
            <w:webHidden/>
          </w:rPr>
          <w:t>43</w:t>
        </w:r>
        <w:r>
          <w:rPr>
            <w:noProof/>
            <w:webHidden/>
          </w:rPr>
          <w:fldChar w:fldCharType="end"/>
        </w:r>
      </w:hyperlink>
    </w:p>
    <w:p w14:paraId="632FB4AA" w14:textId="662B6389" w:rsidR="002F01AE" w:rsidRDefault="00931842" w:rsidP="00D85BBC">
      <w:pPr>
        <w:pStyle w:val="TextoNivel1"/>
      </w:pPr>
      <w:r>
        <w:rPr>
          <w:rFonts w:ascii="Arial Negrita" w:hAnsi="Arial Negrita" w:cs="Arial"/>
          <w:b/>
          <w:caps/>
          <w:szCs w:val="22"/>
          <w:u w:val="single"/>
          <w:lang w:val="es-ES"/>
        </w:rPr>
        <w:fldChar w:fldCharType="end"/>
      </w:r>
    </w:p>
    <w:p w14:paraId="3832BF17"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6C9EE2A1" w14:textId="33D4441E" w:rsidR="00A30209"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105486210" w:history="1">
        <w:r w:rsidR="00A30209" w:rsidRPr="008B1004">
          <w:rPr>
            <w:rStyle w:val="Hipervnculo"/>
            <w:noProof/>
          </w:rPr>
          <w:t>Ilustración 1. Entorno Genérico de Pruebas.</w:t>
        </w:r>
        <w:r w:rsidR="00A30209">
          <w:rPr>
            <w:noProof/>
            <w:webHidden/>
          </w:rPr>
          <w:tab/>
        </w:r>
        <w:r w:rsidR="00A30209">
          <w:rPr>
            <w:noProof/>
            <w:webHidden/>
          </w:rPr>
          <w:fldChar w:fldCharType="begin"/>
        </w:r>
        <w:r w:rsidR="00A30209">
          <w:rPr>
            <w:noProof/>
            <w:webHidden/>
          </w:rPr>
          <w:instrText xml:space="preserve"> PAGEREF _Toc105486210 \h </w:instrText>
        </w:r>
        <w:r w:rsidR="00A30209">
          <w:rPr>
            <w:noProof/>
            <w:webHidden/>
          </w:rPr>
        </w:r>
        <w:r w:rsidR="00A30209">
          <w:rPr>
            <w:noProof/>
            <w:webHidden/>
          </w:rPr>
          <w:fldChar w:fldCharType="separate"/>
        </w:r>
        <w:r w:rsidR="00A30209">
          <w:rPr>
            <w:noProof/>
            <w:webHidden/>
          </w:rPr>
          <w:t>10</w:t>
        </w:r>
        <w:r w:rsidR="00A30209">
          <w:rPr>
            <w:noProof/>
            <w:webHidden/>
          </w:rPr>
          <w:fldChar w:fldCharType="end"/>
        </w:r>
      </w:hyperlink>
    </w:p>
    <w:p w14:paraId="6513B1EC" w14:textId="26692BA2" w:rsidR="009D60EC" w:rsidRDefault="00931842" w:rsidP="009D60EC">
      <w:pPr>
        <w:pStyle w:val="TextoNivel1"/>
      </w:pPr>
      <w:r>
        <w:fldChar w:fldCharType="end"/>
      </w:r>
    </w:p>
    <w:p w14:paraId="3F9D985B" w14:textId="77777777" w:rsidR="00940703" w:rsidRDefault="00940703" w:rsidP="004A0716">
      <w:pPr>
        <w:pStyle w:val="INDICE"/>
        <w:pBdr>
          <w:bottom w:val="single" w:sz="12" w:space="1" w:color="000080"/>
        </w:pBdr>
        <w:shd w:val="clear" w:color="auto" w:fill="F3F3F3"/>
        <w:jc w:val="left"/>
      </w:pPr>
      <w:r>
        <w:lastRenderedPageBreak/>
        <w:t>ÍNDICE DE TABLAS</w:t>
      </w:r>
    </w:p>
    <w:p w14:paraId="60F945B5" w14:textId="3E83FB0D" w:rsidR="00A30209"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05486211" w:history="1">
        <w:r w:rsidR="00A30209" w:rsidRPr="002A3572">
          <w:rPr>
            <w:rStyle w:val="Hipervnculo"/>
            <w:noProof/>
          </w:rPr>
          <w:t>Tabla 1. Documentos de Referencia.</w:t>
        </w:r>
        <w:r w:rsidR="00A30209">
          <w:rPr>
            <w:noProof/>
            <w:webHidden/>
          </w:rPr>
          <w:tab/>
        </w:r>
        <w:r w:rsidR="00A30209">
          <w:rPr>
            <w:noProof/>
            <w:webHidden/>
          </w:rPr>
          <w:fldChar w:fldCharType="begin"/>
        </w:r>
        <w:r w:rsidR="00A30209">
          <w:rPr>
            <w:noProof/>
            <w:webHidden/>
          </w:rPr>
          <w:instrText xml:space="preserve"> PAGEREF _Toc105486211 \h </w:instrText>
        </w:r>
        <w:r w:rsidR="00A30209">
          <w:rPr>
            <w:noProof/>
            <w:webHidden/>
          </w:rPr>
        </w:r>
        <w:r w:rsidR="00A30209">
          <w:rPr>
            <w:noProof/>
            <w:webHidden/>
          </w:rPr>
          <w:fldChar w:fldCharType="separate"/>
        </w:r>
        <w:r w:rsidR="00A30209">
          <w:rPr>
            <w:noProof/>
            <w:webHidden/>
          </w:rPr>
          <w:t>8</w:t>
        </w:r>
        <w:r w:rsidR="00A30209">
          <w:rPr>
            <w:noProof/>
            <w:webHidden/>
          </w:rPr>
          <w:fldChar w:fldCharType="end"/>
        </w:r>
      </w:hyperlink>
    </w:p>
    <w:p w14:paraId="55F41010" w14:textId="36057720" w:rsidR="00A30209" w:rsidRDefault="00A30209">
      <w:pPr>
        <w:pStyle w:val="Tabladeilustraciones"/>
        <w:tabs>
          <w:tab w:val="right" w:leader="dot" w:pos="10195"/>
        </w:tabs>
        <w:rPr>
          <w:rFonts w:eastAsiaTheme="minorEastAsia" w:cstheme="minorBidi"/>
          <w:i w:val="0"/>
          <w:iCs w:val="0"/>
          <w:noProof/>
          <w:sz w:val="22"/>
          <w:szCs w:val="22"/>
        </w:rPr>
      </w:pPr>
      <w:hyperlink w:anchor="_Toc105486212" w:history="1">
        <w:r w:rsidRPr="002A3572">
          <w:rPr>
            <w:rStyle w:val="Hipervnculo"/>
            <w:noProof/>
          </w:rPr>
          <w:t>Tabla 2. Relación de Casos de Prueba. Grupo 1. Interfaz Hombre-Máquina.</w:t>
        </w:r>
        <w:r>
          <w:rPr>
            <w:noProof/>
            <w:webHidden/>
          </w:rPr>
          <w:tab/>
        </w:r>
        <w:r>
          <w:rPr>
            <w:noProof/>
            <w:webHidden/>
          </w:rPr>
          <w:fldChar w:fldCharType="begin"/>
        </w:r>
        <w:r>
          <w:rPr>
            <w:noProof/>
            <w:webHidden/>
          </w:rPr>
          <w:instrText xml:space="preserve"> PAGEREF _Toc105486212 \h </w:instrText>
        </w:r>
        <w:r>
          <w:rPr>
            <w:noProof/>
            <w:webHidden/>
          </w:rPr>
        </w:r>
        <w:r>
          <w:rPr>
            <w:noProof/>
            <w:webHidden/>
          </w:rPr>
          <w:fldChar w:fldCharType="separate"/>
        </w:r>
        <w:r>
          <w:rPr>
            <w:noProof/>
            <w:webHidden/>
          </w:rPr>
          <w:t>11</w:t>
        </w:r>
        <w:r>
          <w:rPr>
            <w:noProof/>
            <w:webHidden/>
          </w:rPr>
          <w:fldChar w:fldCharType="end"/>
        </w:r>
      </w:hyperlink>
    </w:p>
    <w:p w14:paraId="0F191174" w14:textId="3EACC91B" w:rsidR="00A30209" w:rsidRDefault="00A30209">
      <w:pPr>
        <w:pStyle w:val="Tabladeilustraciones"/>
        <w:tabs>
          <w:tab w:val="right" w:leader="dot" w:pos="10195"/>
        </w:tabs>
        <w:rPr>
          <w:rFonts w:eastAsiaTheme="minorEastAsia" w:cstheme="minorBidi"/>
          <w:i w:val="0"/>
          <w:iCs w:val="0"/>
          <w:noProof/>
          <w:sz w:val="22"/>
          <w:szCs w:val="22"/>
        </w:rPr>
      </w:pPr>
      <w:hyperlink w:anchor="_Toc105486213" w:history="1">
        <w:r w:rsidRPr="002A3572">
          <w:rPr>
            <w:rStyle w:val="Hipervnculo"/>
            <w:noProof/>
          </w:rPr>
          <w:t>Tabla 3. Relación de Casos de Prueba. Grupo 2. Operatividad Básica.</w:t>
        </w:r>
        <w:r>
          <w:rPr>
            <w:noProof/>
            <w:webHidden/>
          </w:rPr>
          <w:tab/>
        </w:r>
        <w:r>
          <w:rPr>
            <w:noProof/>
            <w:webHidden/>
          </w:rPr>
          <w:fldChar w:fldCharType="begin"/>
        </w:r>
        <w:r>
          <w:rPr>
            <w:noProof/>
            <w:webHidden/>
          </w:rPr>
          <w:instrText xml:space="preserve"> PAGEREF _Toc105486213 \h </w:instrText>
        </w:r>
        <w:r>
          <w:rPr>
            <w:noProof/>
            <w:webHidden/>
          </w:rPr>
        </w:r>
        <w:r>
          <w:rPr>
            <w:noProof/>
            <w:webHidden/>
          </w:rPr>
          <w:fldChar w:fldCharType="separate"/>
        </w:r>
        <w:r>
          <w:rPr>
            <w:noProof/>
            <w:webHidden/>
          </w:rPr>
          <w:t>11</w:t>
        </w:r>
        <w:r>
          <w:rPr>
            <w:noProof/>
            <w:webHidden/>
          </w:rPr>
          <w:fldChar w:fldCharType="end"/>
        </w:r>
      </w:hyperlink>
    </w:p>
    <w:p w14:paraId="4FBF483C" w14:textId="2DD55BF6" w:rsidR="00A30209" w:rsidRDefault="00A30209">
      <w:pPr>
        <w:pStyle w:val="Tabladeilustraciones"/>
        <w:tabs>
          <w:tab w:val="right" w:leader="dot" w:pos="10195"/>
        </w:tabs>
        <w:rPr>
          <w:rFonts w:eastAsiaTheme="minorEastAsia" w:cstheme="minorBidi"/>
          <w:i w:val="0"/>
          <w:iCs w:val="0"/>
          <w:noProof/>
          <w:sz w:val="22"/>
          <w:szCs w:val="22"/>
        </w:rPr>
      </w:pPr>
      <w:hyperlink w:anchor="_Toc105486214" w:history="1">
        <w:r w:rsidRPr="002A3572">
          <w:rPr>
            <w:rStyle w:val="Hipervnculo"/>
            <w:noProof/>
          </w:rPr>
          <w:t>Tabla 4. Relación de Casos de Prueba. Grupo 3. Operación Radio.</w:t>
        </w:r>
        <w:r>
          <w:rPr>
            <w:noProof/>
            <w:webHidden/>
          </w:rPr>
          <w:tab/>
        </w:r>
        <w:r>
          <w:rPr>
            <w:noProof/>
            <w:webHidden/>
          </w:rPr>
          <w:fldChar w:fldCharType="begin"/>
        </w:r>
        <w:r>
          <w:rPr>
            <w:noProof/>
            <w:webHidden/>
          </w:rPr>
          <w:instrText xml:space="preserve"> PAGEREF _Toc105486214 \h </w:instrText>
        </w:r>
        <w:r>
          <w:rPr>
            <w:noProof/>
            <w:webHidden/>
          </w:rPr>
        </w:r>
        <w:r>
          <w:rPr>
            <w:noProof/>
            <w:webHidden/>
          </w:rPr>
          <w:fldChar w:fldCharType="separate"/>
        </w:r>
        <w:r>
          <w:rPr>
            <w:noProof/>
            <w:webHidden/>
          </w:rPr>
          <w:t>11</w:t>
        </w:r>
        <w:r>
          <w:rPr>
            <w:noProof/>
            <w:webHidden/>
          </w:rPr>
          <w:fldChar w:fldCharType="end"/>
        </w:r>
      </w:hyperlink>
    </w:p>
    <w:p w14:paraId="78430F5E" w14:textId="49DD1E5D" w:rsidR="00A30209" w:rsidRDefault="00A30209">
      <w:pPr>
        <w:pStyle w:val="Tabladeilustraciones"/>
        <w:tabs>
          <w:tab w:val="right" w:leader="dot" w:pos="10195"/>
        </w:tabs>
        <w:rPr>
          <w:rFonts w:eastAsiaTheme="minorEastAsia" w:cstheme="minorBidi"/>
          <w:i w:val="0"/>
          <w:iCs w:val="0"/>
          <w:noProof/>
          <w:sz w:val="22"/>
          <w:szCs w:val="22"/>
        </w:rPr>
      </w:pPr>
      <w:hyperlink w:anchor="_Toc105486215" w:history="1">
        <w:r w:rsidRPr="002A3572">
          <w:rPr>
            <w:rStyle w:val="Hipervnculo"/>
            <w:noProof/>
          </w:rPr>
          <w:t>Tabla 6. Hoja de Resultados. Grupo 1 y 2</w:t>
        </w:r>
        <w:r>
          <w:rPr>
            <w:noProof/>
            <w:webHidden/>
          </w:rPr>
          <w:tab/>
        </w:r>
        <w:r>
          <w:rPr>
            <w:noProof/>
            <w:webHidden/>
          </w:rPr>
          <w:fldChar w:fldCharType="begin"/>
        </w:r>
        <w:r>
          <w:rPr>
            <w:noProof/>
            <w:webHidden/>
          </w:rPr>
          <w:instrText xml:space="preserve"> PAGEREF _Toc105486215 \h </w:instrText>
        </w:r>
        <w:r>
          <w:rPr>
            <w:noProof/>
            <w:webHidden/>
          </w:rPr>
        </w:r>
        <w:r>
          <w:rPr>
            <w:noProof/>
            <w:webHidden/>
          </w:rPr>
          <w:fldChar w:fldCharType="separate"/>
        </w:r>
        <w:r>
          <w:rPr>
            <w:noProof/>
            <w:webHidden/>
          </w:rPr>
          <w:t>37</w:t>
        </w:r>
        <w:r>
          <w:rPr>
            <w:noProof/>
            <w:webHidden/>
          </w:rPr>
          <w:fldChar w:fldCharType="end"/>
        </w:r>
      </w:hyperlink>
    </w:p>
    <w:p w14:paraId="3FB186BB" w14:textId="75290CD3" w:rsidR="00A30209" w:rsidRDefault="00A30209">
      <w:pPr>
        <w:pStyle w:val="Tabladeilustraciones"/>
        <w:tabs>
          <w:tab w:val="right" w:leader="dot" w:pos="10195"/>
        </w:tabs>
        <w:rPr>
          <w:rFonts w:eastAsiaTheme="minorEastAsia" w:cstheme="minorBidi"/>
          <w:i w:val="0"/>
          <w:iCs w:val="0"/>
          <w:noProof/>
          <w:sz w:val="22"/>
          <w:szCs w:val="22"/>
        </w:rPr>
      </w:pPr>
      <w:hyperlink w:anchor="_Toc105486216" w:history="1">
        <w:r w:rsidRPr="002A3572">
          <w:rPr>
            <w:rStyle w:val="Hipervnculo"/>
            <w:noProof/>
          </w:rPr>
          <w:t>Tabla 7. Hoja de Resultados. Grupo 3.</w:t>
        </w:r>
        <w:r>
          <w:rPr>
            <w:noProof/>
            <w:webHidden/>
          </w:rPr>
          <w:tab/>
        </w:r>
        <w:r>
          <w:rPr>
            <w:noProof/>
            <w:webHidden/>
          </w:rPr>
          <w:fldChar w:fldCharType="begin"/>
        </w:r>
        <w:r>
          <w:rPr>
            <w:noProof/>
            <w:webHidden/>
          </w:rPr>
          <w:instrText xml:space="preserve"> PAGEREF _Toc105486216 \h </w:instrText>
        </w:r>
        <w:r>
          <w:rPr>
            <w:noProof/>
            <w:webHidden/>
          </w:rPr>
        </w:r>
        <w:r>
          <w:rPr>
            <w:noProof/>
            <w:webHidden/>
          </w:rPr>
          <w:fldChar w:fldCharType="separate"/>
        </w:r>
        <w:r>
          <w:rPr>
            <w:noProof/>
            <w:webHidden/>
          </w:rPr>
          <w:t>38</w:t>
        </w:r>
        <w:r>
          <w:rPr>
            <w:noProof/>
            <w:webHidden/>
          </w:rPr>
          <w:fldChar w:fldCharType="end"/>
        </w:r>
      </w:hyperlink>
    </w:p>
    <w:p w14:paraId="188A77E5" w14:textId="25C036F1" w:rsidR="00A30209" w:rsidRDefault="00A30209">
      <w:pPr>
        <w:pStyle w:val="Tabladeilustraciones"/>
        <w:tabs>
          <w:tab w:val="right" w:leader="dot" w:pos="10195"/>
        </w:tabs>
        <w:rPr>
          <w:rFonts w:eastAsiaTheme="minorEastAsia" w:cstheme="minorBidi"/>
          <w:i w:val="0"/>
          <w:iCs w:val="0"/>
          <w:noProof/>
          <w:sz w:val="22"/>
          <w:szCs w:val="22"/>
        </w:rPr>
      </w:pPr>
      <w:hyperlink w:anchor="_Toc105486217" w:history="1">
        <w:r w:rsidRPr="002A3572">
          <w:rPr>
            <w:rStyle w:val="Hipervnculo"/>
            <w:noProof/>
          </w:rPr>
          <w:t>Tabla 8. Hoja de Resultados. Grupo 6.</w:t>
        </w:r>
        <w:r>
          <w:rPr>
            <w:noProof/>
            <w:webHidden/>
          </w:rPr>
          <w:tab/>
        </w:r>
        <w:r>
          <w:rPr>
            <w:noProof/>
            <w:webHidden/>
          </w:rPr>
          <w:fldChar w:fldCharType="begin"/>
        </w:r>
        <w:r>
          <w:rPr>
            <w:noProof/>
            <w:webHidden/>
          </w:rPr>
          <w:instrText xml:space="preserve"> PAGEREF _Toc105486217 \h </w:instrText>
        </w:r>
        <w:r>
          <w:rPr>
            <w:noProof/>
            <w:webHidden/>
          </w:rPr>
        </w:r>
        <w:r>
          <w:rPr>
            <w:noProof/>
            <w:webHidden/>
          </w:rPr>
          <w:fldChar w:fldCharType="separate"/>
        </w:r>
        <w:r>
          <w:rPr>
            <w:noProof/>
            <w:webHidden/>
          </w:rPr>
          <w:t>39</w:t>
        </w:r>
        <w:r>
          <w:rPr>
            <w:noProof/>
            <w:webHidden/>
          </w:rPr>
          <w:fldChar w:fldCharType="end"/>
        </w:r>
      </w:hyperlink>
    </w:p>
    <w:p w14:paraId="13265C5E" w14:textId="0A02B476" w:rsidR="00A30209" w:rsidRDefault="00A30209">
      <w:pPr>
        <w:pStyle w:val="Tabladeilustraciones"/>
        <w:tabs>
          <w:tab w:val="right" w:leader="dot" w:pos="10195"/>
        </w:tabs>
        <w:rPr>
          <w:rFonts w:eastAsiaTheme="minorEastAsia" w:cstheme="minorBidi"/>
          <w:i w:val="0"/>
          <w:iCs w:val="0"/>
          <w:noProof/>
          <w:sz w:val="22"/>
          <w:szCs w:val="22"/>
        </w:rPr>
      </w:pPr>
      <w:hyperlink w:anchor="_Toc105486218" w:history="1">
        <w:r w:rsidRPr="002A3572">
          <w:rPr>
            <w:rStyle w:val="Hipervnculo"/>
            <w:noProof/>
          </w:rPr>
          <w:t>Tabla 9. Hoja de Resultados. Grupo 7.</w:t>
        </w:r>
        <w:r>
          <w:rPr>
            <w:noProof/>
            <w:webHidden/>
          </w:rPr>
          <w:tab/>
        </w:r>
        <w:r>
          <w:rPr>
            <w:noProof/>
            <w:webHidden/>
          </w:rPr>
          <w:fldChar w:fldCharType="begin"/>
        </w:r>
        <w:r>
          <w:rPr>
            <w:noProof/>
            <w:webHidden/>
          </w:rPr>
          <w:instrText xml:space="preserve"> PAGEREF _Toc105486218 \h </w:instrText>
        </w:r>
        <w:r>
          <w:rPr>
            <w:noProof/>
            <w:webHidden/>
          </w:rPr>
        </w:r>
        <w:r>
          <w:rPr>
            <w:noProof/>
            <w:webHidden/>
          </w:rPr>
          <w:fldChar w:fldCharType="separate"/>
        </w:r>
        <w:r>
          <w:rPr>
            <w:noProof/>
            <w:webHidden/>
          </w:rPr>
          <w:t>40</w:t>
        </w:r>
        <w:r>
          <w:rPr>
            <w:noProof/>
            <w:webHidden/>
          </w:rPr>
          <w:fldChar w:fldCharType="end"/>
        </w:r>
      </w:hyperlink>
    </w:p>
    <w:p w14:paraId="41B24343" w14:textId="1F387E64" w:rsidR="00A30209" w:rsidRDefault="00A30209">
      <w:pPr>
        <w:pStyle w:val="Tabladeilustraciones"/>
        <w:tabs>
          <w:tab w:val="right" w:leader="dot" w:pos="10195"/>
        </w:tabs>
        <w:rPr>
          <w:rFonts w:eastAsiaTheme="minorEastAsia" w:cstheme="minorBidi"/>
          <w:i w:val="0"/>
          <w:iCs w:val="0"/>
          <w:noProof/>
          <w:sz w:val="22"/>
          <w:szCs w:val="22"/>
        </w:rPr>
      </w:pPr>
      <w:hyperlink w:anchor="_Toc105486219" w:history="1">
        <w:r w:rsidRPr="002A3572">
          <w:rPr>
            <w:rStyle w:val="Hipervnculo"/>
            <w:noProof/>
          </w:rPr>
          <w:t>Tabla 10. Glosario de Abreviaturas</w:t>
        </w:r>
        <w:r>
          <w:rPr>
            <w:noProof/>
            <w:webHidden/>
          </w:rPr>
          <w:tab/>
        </w:r>
        <w:r>
          <w:rPr>
            <w:noProof/>
            <w:webHidden/>
          </w:rPr>
          <w:fldChar w:fldCharType="begin"/>
        </w:r>
        <w:r>
          <w:rPr>
            <w:noProof/>
            <w:webHidden/>
          </w:rPr>
          <w:instrText xml:space="preserve"> PAGEREF _Toc105486219 \h </w:instrText>
        </w:r>
        <w:r>
          <w:rPr>
            <w:noProof/>
            <w:webHidden/>
          </w:rPr>
        </w:r>
        <w:r>
          <w:rPr>
            <w:noProof/>
            <w:webHidden/>
          </w:rPr>
          <w:fldChar w:fldCharType="separate"/>
        </w:r>
        <w:r>
          <w:rPr>
            <w:noProof/>
            <w:webHidden/>
          </w:rPr>
          <w:t>45</w:t>
        </w:r>
        <w:r>
          <w:rPr>
            <w:noProof/>
            <w:webHidden/>
          </w:rPr>
          <w:fldChar w:fldCharType="end"/>
        </w:r>
      </w:hyperlink>
    </w:p>
    <w:p w14:paraId="0E80915C" w14:textId="6ECB3542" w:rsidR="00940703" w:rsidRDefault="00931842" w:rsidP="00940703">
      <w:pPr>
        <w:pStyle w:val="TextoNivel1"/>
        <w:rPr>
          <w:sz w:val="18"/>
          <w:lang w:val="es-ES"/>
        </w:rPr>
      </w:pPr>
      <w:r>
        <w:rPr>
          <w:rFonts w:ascii="Calibri" w:hAnsi="Calibri"/>
          <w:sz w:val="20"/>
          <w:szCs w:val="24"/>
        </w:rPr>
        <w:fldChar w:fldCharType="end"/>
      </w:r>
    </w:p>
    <w:p w14:paraId="75552B65" w14:textId="77777777" w:rsidR="001B7F7D" w:rsidRDefault="001B7F7D" w:rsidP="00940703">
      <w:pPr>
        <w:pStyle w:val="TextoNivel1"/>
      </w:pPr>
    </w:p>
    <w:p w14:paraId="5F6EABA3" w14:textId="77777777" w:rsidR="00F369A8" w:rsidRDefault="00F369A8">
      <w:pPr>
        <w:spacing w:before="0" w:after="0"/>
        <w:jc w:val="left"/>
        <w:rPr>
          <w:rFonts w:ascii="Univers" w:hAnsi="Univers"/>
          <w:szCs w:val="20"/>
          <w:lang w:val="es-ES_tradnl"/>
        </w:rPr>
      </w:pPr>
      <w:r>
        <w:br w:type="page"/>
      </w:r>
    </w:p>
    <w:p w14:paraId="33BB866D" w14:textId="77777777" w:rsidR="00BA0364" w:rsidRPr="009D03A0" w:rsidRDefault="00BA0364" w:rsidP="00BA0364">
      <w:pPr>
        <w:pStyle w:val="Ttulo1"/>
      </w:pPr>
      <w:bookmarkStart w:id="3" w:name="_Toc346622265"/>
      <w:bookmarkStart w:id="4" w:name="_Toc357060644"/>
      <w:bookmarkStart w:id="5" w:name="_Toc445195471"/>
      <w:bookmarkStart w:id="6" w:name="_Toc511809607"/>
      <w:bookmarkStart w:id="7" w:name="_Toc2596018"/>
      <w:bookmarkStart w:id="8" w:name="_Toc415069994"/>
      <w:bookmarkStart w:id="9" w:name="_Toc400983730"/>
      <w:bookmarkStart w:id="10" w:name="_Toc105486175"/>
      <w:r>
        <w:lastRenderedPageBreak/>
        <w:t>I</w:t>
      </w:r>
      <w:r w:rsidRPr="009D03A0">
        <w:t>ntroducción</w:t>
      </w:r>
      <w:bookmarkEnd w:id="3"/>
      <w:bookmarkEnd w:id="4"/>
      <w:bookmarkEnd w:id="5"/>
      <w:bookmarkEnd w:id="6"/>
      <w:bookmarkEnd w:id="7"/>
      <w:bookmarkEnd w:id="10"/>
    </w:p>
    <w:p w14:paraId="3C20C0E4" w14:textId="77777777" w:rsidR="00BA0364" w:rsidRPr="009D03A0" w:rsidRDefault="00BA0364" w:rsidP="00BA0364">
      <w:pPr>
        <w:pStyle w:val="Ttulo2"/>
      </w:pPr>
      <w:bookmarkStart w:id="11" w:name="_Toc346622266"/>
      <w:bookmarkStart w:id="12" w:name="_Toc357060645"/>
      <w:bookmarkStart w:id="13" w:name="_Toc445195472"/>
      <w:bookmarkStart w:id="14" w:name="_Toc511809608"/>
      <w:bookmarkStart w:id="15" w:name="_Toc2596019"/>
      <w:bookmarkStart w:id="16" w:name="_Toc105486176"/>
      <w:r>
        <w:t>O</w:t>
      </w:r>
      <w:r w:rsidRPr="009D03A0">
        <w:t>bjeto</w:t>
      </w:r>
      <w:bookmarkEnd w:id="11"/>
      <w:bookmarkEnd w:id="12"/>
      <w:bookmarkEnd w:id="13"/>
      <w:bookmarkEnd w:id="14"/>
      <w:bookmarkEnd w:id="15"/>
      <w:bookmarkEnd w:id="16"/>
      <w:r w:rsidRPr="009D03A0">
        <w:t xml:space="preserve"> </w:t>
      </w:r>
    </w:p>
    <w:p w14:paraId="4F94B4A2" w14:textId="77777777" w:rsidR="00BA0364" w:rsidRPr="009D03A0" w:rsidRDefault="00BA0364" w:rsidP="00BA0364">
      <w:r w:rsidRPr="009D03A0">
        <w:t>El objeto del presente documento, es establecer los procedimientos a ejecutar para verificar el correcto funcionamiento de las funciones de operador en el sistema ULISES V 5000 I (U5KI)</w:t>
      </w:r>
      <w:r>
        <w:t xml:space="preserve"> desplegados en centros de contingencia como último recurso (URV)</w:t>
      </w:r>
      <w:r w:rsidRPr="009D03A0">
        <w:t xml:space="preserve"> y que estos se ajustan a los documentos de e</w:t>
      </w:r>
      <w:r>
        <w:t>specificaciones emitido por ENAIRE</w:t>
      </w:r>
      <w:r w:rsidRPr="009D03A0">
        <w:t>.</w:t>
      </w:r>
    </w:p>
    <w:p w14:paraId="16E28179" w14:textId="77777777" w:rsidR="00BA0364" w:rsidRPr="009D03A0" w:rsidRDefault="00BA0364" w:rsidP="00BA0364">
      <w:pPr>
        <w:pStyle w:val="Ttulo2"/>
      </w:pPr>
      <w:bookmarkStart w:id="17" w:name="_Toc346622267"/>
      <w:bookmarkStart w:id="18" w:name="_Toc357060646"/>
      <w:bookmarkStart w:id="19" w:name="_Toc445195473"/>
      <w:bookmarkStart w:id="20" w:name="_Toc511809609"/>
      <w:bookmarkStart w:id="21" w:name="_Toc2596020"/>
      <w:bookmarkStart w:id="22" w:name="_Toc105486177"/>
      <w:r w:rsidRPr="009D03A0">
        <w:t>DOCUMENTACIÓN DE REFERENCIA</w:t>
      </w:r>
      <w:bookmarkEnd w:id="17"/>
      <w:bookmarkEnd w:id="18"/>
      <w:bookmarkEnd w:id="19"/>
      <w:bookmarkEnd w:id="20"/>
      <w:bookmarkEnd w:id="21"/>
      <w:bookmarkEnd w:id="22"/>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left w:w="70" w:type="dxa"/>
          <w:right w:w="70" w:type="dxa"/>
        </w:tblCellMar>
        <w:tblLook w:val="0000" w:firstRow="0" w:lastRow="0" w:firstColumn="0" w:lastColumn="0" w:noHBand="0" w:noVBand="0"/>
      </w:tblPr>
      <w:tblGrid>
        <w:gridCol w:w="709"/>
        <w:gridCol w:w="2126"/>
        <w:gridCol w:w="1044"/>
        <w:gridCol w:w="4678"/>
      </w:tblGrid>
      <w:tr w:rsidR="00BA0364" w:rsidRPr="00F710CB" w14:paraId="5EA66BC3" w14:textId="77777777" w:rsidTr="00313E75">
        <w:trPr>
          <w:trHeight w:val="456"/>
          <w:jc w:val="center"/>
        </w:trPr>
        <w:tc>
          <w:tcPr>
            <w:tcW w:w="709" w:type="dxa"/>
            <w:tcBorders>
              <w:bottom w:val="single" w:sz="4" w:space="0" w:color="auto"/>
            </w:tcBorders>
            <w:shd w:val="clear" w:color="auto" w:fill="E6E6E6"/>
            <w:vAlign w:val="center"/>
          </w:tcPr>
          <w:p w14:paraId="0A8DB18A" w14:textId="77777777" w:rsidR="00BA0364" w:rsidRPr="00F710CB" w:rsidRDefault="00BA0364" w:rsidP="00313E75">
            <w:pPr>
              <w:pStyle w:val="TextoTabla"/>
              <w:rPr>
                <w:b/>
              </w:rPr>
            </w:pPr>
            <w:r w:rsidRPr="00F710CB">
              <w:rPr>
                <w:b/>
              </w:rPr>
              <w:t>Ref.</w:t>
            </w:r>
          </w:p>
        </w:tc>
        <w:tc>
          <w:tcPr>
            <w:tcW w:w="2126" w:type="dxa"/>
            <w:tcBorders>
              <w:bottom w:val="single" w:sz="4" w:space="0" w:color="auto"/>
            </w:tcBorders>
            <w:shd w:val="clear" w:color="auto" w:fill="E6E6E6"/>
            <w:vAlign w:val="center"/>
          </w:tcPr>
          <w:p w14:paraId="78E09F8B" w14:textId="77777777" w:rsidR="00BA0364" w:rsidRPr="00F710CB" w:rsidRDefault="00BA0364" w:rsidP="00313E75">
            <w:pPr>
              <w:pStyle w:val="TextoTabla"/>
              <w:rPr>
                <w:b/>
              </w:rPr>
            </w:pPr>
            <w:r w:rsidRPr="00F710CB">
              <w:rPr>
                <w:b/>
              </w:rPr>
              <w:t>Código</w:t>
            </w:r>
          </w:p>
        </w:tc>
        <w:tc>
          <w:tcPr>
            <w:tcW w:w="1044" w:type="dxa"/>
            <w:tcBorders>
              <w:bottom w:val="single" w:sz="4" w:space="0" w:color="auto"/>
            </w:tcBorders>
            <w:shd w:val="clear" w:color="auto" w:fill="E6E6E6"/>
            <w:vAlign w:val="center"/>
          </w:tcPr>
          <w:p w14:paraId="5C55A256" w14:textId="77777777" w:rsidR="00BA0364" w:rsidRPr="00F710CB" w:rsidRDefault="00BA0364" w:rsidP="00313E75">
            <w:pPr>
              <w:pStyle w:val="TextoTabla"/>
              <w:rPr>
                <w:b/>
              </w:rPr>
            </w:pPr>
            <w:r w:rsidRPr="00F710CB">
              <w:rPr>
                <w:b/>
              </w:rPr>
              <w:t>Versión</w:t>
            </w:r>
          </w:p>
        </w:tc>
        <w:tc>
          <w:tcPr>
            <w:tcW w:w="4678" w:type="dxa"/>
            <w:tcBorders>
              <w:bottom w:val="single" w:sz="4" w:space="0" w:color="auto"/>
            </w:tcBorders>
            <w:shd w:val="clear" w:color="auto" w:fill="E6E6E6"/>
            <w:vAlign w:val="center"/>
          </w:tcPr>
          <w:p w14:paraId="5C41AD69" w14:textId="77777777" w:rsidR="00BA0364" w:rsidRPr="00F710CB" w:rsidRDefault="00BA0364" w:rsidP="00313E75">
            <w:pPr>
              <w:pStyle w:val="TextoTabla"/>
              <w:rPr>
                <w:b/>
              </w:rPr>
            </w:pPr>
            <w:r w:rsidRPr="00F710CB">
              <w:rPr>
                <w:b/>
              </w:rPr>
              <w:t>Descripción</w:t>
            </w:r>
          </w:p>
        </w:tc>
      </w:tr>
      <w:tr w:rsidR="00BA0364" w:rsidRPr="009D03A0" w14:paraId="790C8752" w14:textId="77777777" w:rsidTr="00313E75">
        <w:trPr>
          <w:jc w:val="center"/>
        </w:trPr>
        <w:tc>
          <w:tcPr>
            <w:tcW w:w="709" w:type="dxa"/>
          </w:tcPr>
          <w:p w14:paraId="3180F0C8" w14:textId="77777777" w:rsidR="00BA0364" w:rsidRPr="009D03A0" w:rsidRDefault="00BA0364" w:rsidP="00313E75">
            <w:pPr>
              <w:pStyle w:val="TextoTabla"/>
            </w:pPr>
          </w:p>
        </w:tc>
        <w:tc>
          <w:tcPr>
            <w:tcW w:w="2126" w:type="dxa"/>
          </w:tcPr>
          <w:p w14:paraId="3AA1F36F" w14:textId="77777777" w:rsidR="00BA0364" w:rsidRPr="009D03A0" w:rsidRDefault="00BA0364" w:rsidP="00313E75">
            <w:pPr>
              <w:pStyle w:val="TextoTabla"/>
            </w:pPr>
          </w:p>
        </w:tc>
        <w:tc>
          <w:tcPr>
            <w:tcW w:w="1044" w:type="dxa"/>
          </w:tcPr>
          <w:p w14:paraId="7204CDCD" w14:textId="77777777" w:rsidR="00BA0364" w:rsidRPr="009D03A0" w:rsidRDefault="00BA0364" w:rsidP="00313E75">
            <w:pPr>
              <w:pStyle w:val="TextoTabla"/>
            </w:pPr>
          </w:p>
        </w:tc>
        <w:tc>
          <w:tcPr>
            <w:tcW w:w="4678" w:type="dxa"/>
          </w:tcPr>
          <w:p w14:paraId="3D582191" w14:textId="77777777" w:rsidR="00BA0364" w:rsidRPr="009D03A0" w:rsidRDefault="00BA0364" w:rsidP="00313E75">
            <w:pPr>
              <w:pStyle w:val="TextoTabla"/>
              <w:rPr>
                <w:rFonts w:cs="Arial"/>
              </w:rPr>
            </w:pPr>
          </w:p>
        </w:tc>
      </w:tr>
      <w:tr w:rsidR="00BA0364" w:rsidRPr="00CF5E40" w14:paraId="131F1B3B" w14:textId="77777777" w:rsidTr="00313E75">
        <w:trPr>
          <w:jc w:val="center"/>
        </w:trPr>
        <w:tc>
          <w:tcPr>
            <w:tcW w:w="709" w:type="dxa"/>
          </w:tcPr>
          <w:p w14:paraId="70B05836" w14:textId="77777777" w:rsidR="00BA0364" w:rsidRPr="009D03A0" w:rsidRDefault="00BA0364" w:rsidP="00313E75">
            <w:pPr>
              <w:pStyle w:val="TextoTabla"/>
            </w:pPr>
          </w:p>
        </w:tc>
        <w:tc>
          <w:tcPr>
            <w:tcW w:w="2126" w:type="dxa"/>
          </w:tcPr>
          <w:p w14:paraId="38350089" w14:textId="77777777" w:rsidR="00BA0364" w:rsidRPr="009D03A0" w:rsidRDefault="00BA0364" w:rsidP="00313E75">
            <w:pPr>
              <w:pStyle w:val="TextoTabla"/>
            </w:pPr>
          </w:p>
        </w:tc>
        <w:tc>
          <w:tcPr>
            <w:tcW w:w="1044" w:type="dxa"/>
          </w:tcPr>
          <w:p w14:paraId="6462576B" w14:textId="77777777" w:rsidR="00BA0364" w:rsidRPr="009D03A0" w:rsidRDefault="00BA0364" w:rsidP="00313E75">
            <w:pPr>
              <w:pStyle w:val="TextoTabla"/>
            </w:pPr>
          </w:p>
        </w:tc>
        <w:tc>
          <w:tcPr>
            <w:tcW w:w="4678" w:type="dxa"/>
          </w:tcPr>
          <w:p w14:paraId="2BC080EF" w14:textId="77777777" w:rsidR="00BA0364" w:rsidRPr="009D03A0" w:rsidRDefault="00BA0364" w:rsidP="00313E75">
            <w:pPr>
              <w:pStyle w:val="TextoTabla"/>
              <w:rPr>
                <w:rFonts w:cs="Arial"/>
              </w:rPr>
            </w:pPr>
          </w:p>
        </w:tc>
      </w:tr>
      <w:tr w:rsidR="00BA0364" w:rsidRPr="00CF5E40" w14:paraId="5BCD75A9" w14:textId="77777777" w:rsidTr="00313E75">
        <w:trPr>
          <w:jc w:val="center"/>
        </w:trPr>
        <w:tc>
          <w:tcPr>
            <w:tcW w:w="709" w:type="dxa"/>
          </w:tcPr>
          <w:p w14:paraId="2B646813" w14:textId="77777777" w:rsidR="00BA0364" w:rsidRPr="009D03A0" w:rsidRDefault="00BA0364" w:rsidP="00313E75">
            <w:pPr>
              <w:pStyle w:val="TextoTabla"/>
            </w:pPr>
          </w:p>
        </w:tc>
        <w:tc>
          <w:tcPr>
            <w:tcW w:w="2126" w:type="dxa"/>
          </w:tcPr>
          <w:p w14:paraId="45F958E0" w14:textId="77777777" w:rsidR="00BA0364" w:rsidRPr="009D03A0" w:rsidRDefault="00BA0364" w:rsidP="00313E75">
            <w:pPr>
              <w:pStyle w:val="TextoTabla"/>
            </w:pPr>
          </w:p>
        </w:tc>
        <w:tc>
          <w:tcPr>
            <w:tcW w:w="1044" w:type="dxa"/>
          </w:tcPr>
          <w:p w14:paraId="09D35727" w14:textId="77777777" w:rsidR="00BA0364" w:rsidRPr="009D03A0" w:rsidRDefault="00BA0364" w:rsidP="00313E75">
            <w:pPr>
              <w:pStyle w:val="TextoTabla"/>
            </w:pPr>
          </w:p>
        </w:tc>
        <w:tc>
          <w:tcPr>
            <w:tcW w:w="4678" w:type="dxa"/>
          </w:tcPr>
          <w:p w14:paraId="0BC33B7A" w14:textId="77777777" w:rsidR="00BA0364" w:rsidRPr="009D03A0" w:rsidRDefault="00BA0364" w:rsidP="00313E75">
            <w:pPr>
              <w:pStyle w:val="TextoTabla"/>
            </w:pPr>
          </w:p>
        </w:tc>
      </w:tr>
      <w:tr w:rsidR="00BA0364" w:rsidRPr="00CF5E40" w14:paraId="76165D14" w14:textId="77777777" w:rsidTr="00313E75">
        <w:trPr>
          <w:jc w:val="center"/>
        </w:trPr>
        <w:tc>
          <w:tcPr>
            <w:tcW w:w="709" w:type="dxa"/>
          </w:tcPr>
          <w:p w14:paraId="7427B307" w14:textId="77777777" w:rsidR="00BA0364" w:rsidRPr="009D03A0" w:rsidRDefault="00BA0364" w:rsidP="00313E75">
            <w:pPr>
              <w:pStyle w:val="TextoTabla"/>
            </w:pPr>
          </w:p>
        </w:tc>
        <w:tc>
          <w:tcPr>
            <w:tcW w:w="2126" w:type="dxa"/>
          </w:tcPr>
          <w:p w14:paraId="320BFD31" w14:textId="77777777" w:rsidR="00BA0364" w:rsidRPr="009D03A0" w:rsidRDefault="00BA0364" w:rsidP="00313E75">
            <w:pPr>
              <w:pStyle w:val="TextoTabla"/>
            </w:pPr>
          </w:p>
        </w:tc>
        <w:tc>
          <w:tcPr>
            <w:tcW w:w="1044" w:type="dxa"/>
          </w:tcPr>
          <w:p w14:paraId="10FD1F24" w14:textId="77777777" w:rsidR="00BA0364" w:rsidRPr="009D03A0" w:rsidRDefault="00BA0364" w:rsidP="00313E75">
            <w:pPr>
              <w:pStyle w:val="TextoTabla"/>
            </w:pPr>
          </w:p>
        </w:tc>
        <w:tc>
          <w:tcPr>
            <w:tcW w:w="4678" w:type="dxa"/>
          </w:tcPr>
          <w:p w14:paraId="59A04F7D" w14:textId="77777777" w:rsidR="00BA0364" w:rsidRPr="009D03A0" w:rsidRDefault="00BA0364" w:rsidP="00313E75">
            <w:pPr>
              <w:pStyle w:val="TextoTabla"/>
            </w:pPr>
          </w:p>
        </w:tc>
      </w:tr>
      <w:tr w:rsidR="00BA0364" w:rsidRPr="00CF5E40" w14:paraId="07988040" w14:textId="77777777" w:rsidTr="00313E75">
        <w:trPr>
          <w:jc w:val="center"/>
        </w:trPr>
        <w:tc>
          <w:tcPr>
            <w:tcW w:w="709" w:type="dxa"/>
          </w:tcPr>
          <w:p w14:paraId="52FDACF8" w14:textId="77777777" w:rsidR="00BA0364" w:rsidRPr="009D03A0" w:rsidRDefault="00BA0364" w:rsidP="00313E75">
            <w:pPr>
              <w:pStyle w:val="TextoTabla"/>
            </w:pPr>
          </w:p>
        </w:tc>
        <w:tc>
          <w:tcPr>
            <w:tcW w:w="2126" w:type="dxa"/>
          </w:tcPr>
          <w:p w14:paraId="68E184BA" w14:textId="77777777" w:rsidR="00BA0364" w:rsidRPr="009D03A0" w:rsidRDefault="00BA0364" w:rsidP="00313E75">
            <w:pPr>
              <w:pStyle w:val="TextoTabla"/>
            </w:pPr>
          </w:p>
        </w:tc>
        <w:tc>
          <w:tcPr>
            <w:tcW w:w="1044" w:type="dxa"/>
          </w:tcPr>
          <w:p w14:paraId="2EADBD38" w14:textId="77777777" w:rsidR="00BA0364" w:rsidRPr="009D03A0" w:rsidRDefault="00BA0364" w:rsidP="00313E75">
            <w:pPr>
              <w:pStyle w:val="TextoTabla"/>
            </w:pPr>
          </w:p>
        </w:tc>
        <w:tc>
          <w:tcPr>
            <w:tcW w:w="4678" w:type="dxa"/>
          </w:tcPr>
          <w:p w14:paraId="5A40EB87" w14:textId="77777777" w:rsidR="00BA0364" w:rsidRPr="009D03A0" w:rsidRDefault="00BA0364" w:rsidP="00313E75">
            <w:pPr>
              <w:pStyle w:val="TextoTabla"/>
            </w:pPr>
          </w:p>
        </w:tc>
      </w:tr>
      <w:tr w:rsidR="00BA0364" w:rsidRPr="00CF5E40" w14:paraId="2BD62102" w14:textId="77777777" w:rsidTr="00313E75">
        <w:trPr>
          <w:jc w:val="center"/>
        </w:trPr>
        <w:tc>
          <w:tcPr>
            <w:tcW w:w="709" w:type="dxa"/>
          </w:tcPr>
          <w:p w14:paraId="007CC170" w14:textId="77777777" w:rsidR="00BA0364" w:rsidRPr="009D03A0" w:rsidRDefault="00BA0364" w:rsidP="00313E75">
            <w:pPr>
              <w:pStyle w:val="TextoTabla"/>
              <w:rPr>
                <w:szCs w:val="18"/>
              </w:rPr>
            </w:pPr>
          </w:p>
        </w:tc>
        <w:tc>
          <w:tcPr>
            <w:tcW w:w="2126" w:type="dxa"/>
          </w:tcPr>
          <w:p w14:paraId="4D15A347" w14:textId="77777777" w:rsidR="00BA0364" w:rsidRPr="009D03A0" w:rsidRDefault="00BA0364" w:rsidP="00313E75">
            <w:pPr>
              <w:pStyle w:val="TextoTabla"/>
              <w:rPr>
                <w:szCs w:val="18"/>
              </w:rPr>
            </w:pPr>
          </w:p>
        </w:tc>
        <w:tc>
          <w:tcPr>
            <w:tcW w:w="1044" w:type="dxa"/>
          </w:tcPr>
          <w:p w14:paraId="5225C079" w14:textId="77777777" w:rsidR="00BA0364" w:rsidRPr="009D03A0" w:rsidRDefault="00BA0364" w:rsidP="00313E75">
            <w:pPr>
              <w:pStyle w:val="TextoTabla"/>
              <w:rPr>
                <w:szCs w:val="18"/>
              </w:rPr>
            </w:pPr>
          </w:p>
        </w:tc>
        <w:tc>
          <w:tcPr>
            <w:tcW w:w="4678" w:type="dxa"/>
          </w:tcPr>
          <w:p w14:paraId="0D55B38F" w14:textId="77777777" w:rsidR="00BA0364" w:rsidRPr="009D03A0" w:rsidRDefault="00BA0364" w:rsidP="00313E75">
            <w:pPr>
              <w:pStyle w:val="TextoTabla"/>
              <w:rPr>
                <w:szCs w:val="18"/>
              </w:rPr>
            </w:pPr>
          </w:p>
        </w:tc>
      </w:tr>
    </w:tbl>
    <w:p w14:paraId="50BD1C12" w14:textId="23FA825C" w:rsidR="00BA0364" w:rsidRPr="009D03A0" w:rsidRDefault="00BA0364" w:rsidP="00BA0364">
      <w:pPr>
        <w:pStyle w:val="PiedeIlustracion"/>
      </w:pPr>
      <w:bookmarkStart w:id="23" w:name="_Toc318897659"/>
      <w:bookmarkStart w:id="24" w:name="_Toc357060738"/>
      <w:bookmarkStart w:id="25" w:name="_Toc445195559"/>
      <w:bookmarkStart w:id="26" w:name="_Toc511809658"/>
      <w:bookmarkStart w:id="27" w:name="_Toc2596073"/>
      <w:bookmarkStart w:id="28" w:name="_Toc105486211"/>
      <w:r w:rsidRPr="009D03A0">
        <w:t xml:space="preserve">Tabla </w:t>
      </w:r>
      <w:fldSimple w:instr=" SEQ Tabla \* ARABIC ">
        <w:r w:rsidR="00A30209">
          <w:rPr>
            <w:noProof/>
          </w:rPr>
          <w:t>1</w:t>
        </w:r>
      </w:fldSimple>
      <w:r w:rsidRPr="009D03A0">
        <w:t>. Documentos de Referencia.</w:t>
      </w:r>
      <w:bookmarkEnd w:id="23"/>
      <w:bookmarkEnd w:id="24"/>
      <w:bookmarkEnd w:id="25"/>
      <w:bookmarkEnd w:id="26"/>
      <w:bookmarkEnd w:id="27"/>
      <w:bookmarkEnd w:id="28"/>
    </w:p>
    <w:p w14:paraId="01EAD049" w14:textId="77777777" w:rsidR="00BA0364" w:rsidRPr="009D03A0" w:rsidRDefault="00BA0364" w:rsidP="00BA0364">
      <w:pPr>
        <w:pStyle w:val="TextoNivel1"/>
        <w:rPr>
          <w:lang w:val="es-ES"/>
        </w:rPr>
      </w:pPr>
    </w:p>
    <w:p w14:paraId="284529A8" w14:textId="77777777" w:rsidR="00BA0364" w:rsidRPr="009D03A0" w:rsidRDefault="00BA0364" w:rsidP="00BA0364">
      <w:pPr>
        <w:jc w:val="left"/>
        <w:rPr>
          <w:rFonts w:ascii="Univers" w:hAnsi="Univers"/>
        </w:rPr>
      </w:pPr>
      <w:r w:rsidRPr="009D03A0">
        <w:br w:type="page"/>
      </w:r>
    </w:p>
    <w:p w14:paraId="005BE129" w14:textId="77777777" w:rsidR="00BA0364" w:rsidRPr="009D03A0" w:rsidRDefault="00BA0364" w:rsidP="00BA0364">
      <w:pPr>
        <w:pStyle w:val="Ttulo1"/>
      </w:pPr>
      <w:bookmarkStart w:id="29" w:name="_Toc357060647"/>
      <w:bookmarkStart w:id="30" w:name="_Toc445195474"/>
      <w:bookmarkStart w:id="31" w:name="_Toc511809610"/>
      <w:bookmarkStart w:id="32" w:name="_Toc2596021"/>
      <w:bookmarkStart w:id="33" w:name="_Toc105486178"/>
      <w:r w:rsidRPr="009D03A0">
        <w:lastRenderedPageBreak/>
        <w:t>Descripción del Entorno de Pruebas</w:t>
      </w:r>
      <w:bookmarkEnd w:id="29"/>
      <w:bookmarkEnd w:id="30"/>
      <w:bookmarkEnd w:id="31"/>
      <w:bookmarkEnd w:id="32"/>
      <w:bookmarkEnd w:id="33"/>
    </w:p>
    <w:p w14:paraId="5FD9A52E" w14:textId="77777777" w:rsidR="00BA0364" w:rsidRPr="009D03A0" w:rsidRDefault="00BA0364" w:rsidP="00BA0364">
      <w:pPr>
        <w:pStyle w:val="Ttulo2"/>
      </w:pPr>
      <w:bookmarkStart w:id="34" w:name="_Toc346622269"/>
      <w:bookmarkStart w:id="35" w:name="_Toc357060648"/>
      <w:bookmarkStart w:id="36" w:name="_Toc445195475"/>
      <w:bookmarkStart w:id="37" w:name="_Toc511809611"/>
      <w:bookmarkStart w:id="38" w:name="_Toc2596022"/>
      <w:bookmarkStart w:id="39" w:name="_Toc105486179"/>
      <w:r w:rsidRPr="009D03A0">
        <w:t>ELEmentos a Probar</w:t>
      </w:r>
      <w:bookmarkEnd w:id="34"/>
      <w:bookmarkEnd w:id="35"/>
      <w:bookmarkEnd w:id="36"/>
      <w:bookmarkEnd w:id="37"/>
      <w:bookmarkEnd w:id="38"/>
      <w:bookmarkEnd w:id="39"/>
    </w:p>
    <w:p w14:paraId="3BA2B3E6" w14:textId="77777777" w:rsidR="00BA0364" w:rsidRPr="009D03A0" w:rsidRDefault="00BA0364" w:rsidP="00BA0364">
      <w:r w:rsidRPr="009D03A0">
        <w:t xml:space="preserve">Sistema SCV ULISES V 5000 I. Como tal, el  sistema gestiona un número variable de recursos de comunicaciones (canales radio, líneas telefónicas, líneas calientes y equipos externos VoIP), a través de un número variable de puestos de operador. </w:t>
      </w:r>
    </w:p>
    <w:p w14:paraId="6BDC4CC7" w14:textId="77777777" w:rsidR="00BA0364" w:rsidRPr="009D03A0" w:rsidRDefault="00BA0364" w:rsidP="00BA0364">
      <w:r w:rsidRPr="009D03A0">
        <w:t>En cada caso, se determinará la configuración específica del sistema relativa a la cuantificación de cada uno de los subsistemas que lo componen, en cuanto a:</w:t>
      </w:r>
    </w:p>
    <w:p w14:paraId="7D7A6068" w14:textId="77777777" w:rsidR="00BA0364" w:rsidRPr="009D03A0" w:rsidRDefault="00BA0364" w:rsidP="00BA0364">
      <w:pPr>
        <w:pStyle w:val="Prrafodelista"/>
        <w:numPr>
          <w:ilvl w:val="0"/>
          <w:numId w:val="23"/>
        </w:numPr>
        <w:spacing w:before="0" w:after="0"/>
      </w:pPr>
      <w:r w:rsidRPr="009D03A0">
        <w:t>Número de Operadores.</w:t>
      </w:r>
    </w:p>
    <w:p w14:paraId="5AD16832" w14:textId="77777777" w:rsidR="00BA0364" w:rsidRPr="009D03A0" w:rsidRDefault="00BA0364" w:rsidP="00BA0364">
      <w:pPr>
        <w:pStyle w:val="Prrafodelista"/>
        <w:numPr>
          <w:ilvl w:val="0"/>
          <w:numId w:val="23"/>
        </w:numPr>
        <w:spacing w:before="0" w:after="0"/>
      </w:pPr>
      <w:r w:rsidRPr="009D03A0">
        <w:t>Número de Canales Radio.</w:t>
      </w:r>
    </w:p>
    <w:p w14:paraId="2E972E17" w14:textId="77777777" w:rsidR="00BA0364" w:rsidRPr="00EE0323" w:rsidRDefault="00BA0364" w:rsidP="00BA0364">
      <w:pPr>
        <w:pStyle w:val="Prrafodelista"/>
        <w:numPr>
          <w:ilvl w:val="0"/>
          <w:numId w:val="23"/>
        </w:numPr>
        <w:spacing w:before="0" w:after="0"/>
        <w:rPr>
          <w:vanish/>
        </w:rPr>
      </w:pPr>
      <w:r w:rsidRPr="00EE0323">
        <w:rPr>
          <w:vanish/>
        </w:rPr>
        <w:t>Número de Líneas Calientes Externas.</w:t>
      </w:r>
    </w:p>
    <w:p w14:paraId="78CFFFB8" w14:textId="77777777" w:rsidR="00BA0364" w:rsidRPr="00EE0323" w:rsidRDefault="00BA0364" w:rsidP="00BA0364">
      <w:pPr>
        <w:pStyle w:val="Prrafodelista"/>
        <w:numPr>
          <w:ilvl w:val="0"/>
          <w:numId w:val="23"/>
        </w:numPr>
        <w:spacing w:before="0" w:after="0"/>
        <w:rPr>
          <w:vanish/>
        </w:rPr>
      </w:pPr>
      <w:r w:rsidRPr="00EE0323">
        <w:rPr>
          <w:vanish/>
        </w:rPr>
        <w:t>Número de Líneas Telefónicas Analógicas (BL, BC, ABL, ATS-R2)</w:t>
      </w:r>
    </w:p>
    <w:p w14:paraId="5E922E1A" w14:textId="77777777" w:rsidR="00BA0364" w:rsidRPr="00EE0323" w:rsidRDefault="00BA0364" w:rsidP="00BA0364">
      <w:pPr>
        <w:pStyle w:val="Prrafodelista"/>
        <w:numPr>
          <w:ilvl w:val="0"/>
          <w:numId w:val="23"/>
        </w:numPr>
        <w:spacing w:before="0" w:after="0"/>
        <w:rPr>
          <w:vanish/>
        </w:rPr>
      </w:pPr>
      <w:r w:rsidRPr="00EE0323">
        <w:rPr>
          <w:vanish/>
        </w:rPr>
        <w:t>Número de Colaterales VoIP.</w:t>
      </w:r>
    </w:p>
    <w:p w14:paraId="28FF89D1" w14:textId="77777777" w:rsidR="00BA0364" w:rsidRPr="00EE0323" w:rsidRDefault="00BA0364" w:rsidP="00BA0364">
      <w:pPr>
        <w:pStyle w:val="Prrafodelista"/>
        <w:numPr>
          <w:ilvl w:val="0"/>
          <w:numId w:val="23"/>
        </w:numPr>
        <w:spacing w:before="0" w:after="0"/>
        <w:rPr>
          <w:vanish/>
        </w:rPr>
      </w:pPr>
      <w:r w:rsidRPr="00EE0323">
        <w:rPr>
          <w:vanish/>
        </w:rPr>
        <w:t>Número de Enlaces Telefónicos Digitales (ATS-QSIG)</w:t>
      </w:r>
    </w:p>
    <w:p w14:paraId="6E56DFC1" w14:textId="77777777" w:rsidR="00BA0364" w:rsidRPr="009D03A0" w:rsidRDefault="00BA0364" w:rsidP="00BA0364">
      <w:pPr>
        <w:pStyle w:val="Ttulo2"/>
      </w:pPr>
      <w:bookmarkStart w:id="40" w:name="_Toc346622270"/>
      <w:bookmarkStart w:id="41" w:name="_Toc357060649"/>
      <w:bookmarkStart w:id="42" w:name="_Toc445195476"/>
      <w:bookmarkStart w:id="43" w:name="_Toc511809612"/>
      <w:bookmarkStart w:id="44" w:name="_Toc2596023"/>
      <w:bookmarkStart w:id="45" w:name="_Toc105486180"/>
      <w:r w:rsidRPr="009D03A0">
        <w:t>instrumentación y elementos asociados</w:t>
      </w:r>
      <w:bookmarkEnd w:id="40"/>
      <w:bookmarkEnd w:id="41"/>
      <w:bookmarkEnd w:id="42"/>
      <w:bookmarkEnd w:id="43"/>
      <w:bookmarkEnd w:id="44"/>
      <w:bookmarkEnd w:id="45"/>
    </w:p>
    <w:p w14:paraId="15D2DE3C" w14:textId="77777777" w:rsidR="00BA0364" w:rsidRPr="009D03A0" w:rsidRDefault="00BA0364" w:rsidP="00BA0364">
      <w:pPr>
        <w:pStyle w:val="Prrafodelista"/>
        <w:numPr>
          <w:ilvl w:val="0"/>
          <w:numId w:val="24"/>
        </w:numPr>
        <w:spacing w:before="0" w:after="0"/>
      </w:pPr>
      <w:r w:rsidRPr="009D03A0">
        <w:t>Equipo de Pruebas SIGNUM T50 ETM5 con 2 sondas ETM.</w:t>
      </w:r>
    </w:p>
    <w:p w14:paraId="55A465A8" w14:textId="77777777" w:rsidR="00BA0364" w:rsidRPr="009D03A0" w:rsidRDefault="00BA0364" w:rsidP="00BA0364">
      <w:pPr>
        <w:pStyle w:val="Prrafodelista"/>
        <w:numPr>
          <w:ilvl w:val="0"/>
          <w:numId w:val="24"/>
        </w:numPr>
        <w:spacing w:before="0" w:after="0"/>
      </w:pPr>
      <w:r w:rsidRPr="009D03A0">
        <w:t>ATS-QSIG TESTER (Puma 4600 E). Solo para líneas ATS-QSIG.</w:t>
      </w:r>
    </w:p>
    <w:p w14:paraId="1EDCD146" w14:textId="77777777" w:rsidR="00BA0364" w:rsidRPr="009D03A0" w:rsidRDefault="00BA0364" w:rsidP="00BA0364">
      <w:pPr>
        <w:pStyle w:val="Prrafodelista"/>
        <w:numPr>
          <w:ilvl w:val="0"/>
          <w:numId w:val="24"/>
        </w:numPr>
        <w:spacing w:before="0" w:after="0"/>
      </w:pPr>
      <w:r w:rsidRPr="009D03A0">
        <w:t xml:space="preserve">PC INDEPENDIENTE + HUB/BRIDGE ETHERNET </w:t>
      </w:r>
      <w:proofErr w:type="spellStart"/>
      <w:r w:rsidRPr="009D03A0">
        <w:t>ó</w:t>
      </w:r>
      <w:proofErr w:type="spellEnd"/>
      <w:r w:rsidRPr="009D03A0">
        <w:t xml:space="preserve"> configuración de la función “MIRROR PORT” en el propio SWITCH-ETHERNET al que se conecte el sistema+  Software SNIFFER de Red tipo WIRESHARK.</w:t>
      </w:r>
    </w:p>
    <w:p w14:paraId="18552BD8" w14:textId="77777777" w:rsidR="00BA0364" w:rsidRPr="009D03A0" w:rsidRDefault="00BA0364" w:rsidP="00BA0364">
      <w:pPr>
        <w:pStyle w:val="Prrafodelista"/>
        <w:numPr>
          <w:ilvl w:val="0"/>
          <w:numId w:val="24"/>
        </w:numPr>
        <w:spacing w:before="0" w:after="0"/>
      </w:pPr>
      <w:r w:rsidRPr="009D03A0">
        <w:t>Colateral Radio. En pruebas de fábrica, se puede utilizar como colateral radio la interfaz radio ofrecida por el equipo de pruebas SIGNUM T50/ETM5</w:t>
      </w:r>
    </w:p>
    <w:p w14:paraId="167FC6E7" w14:textId="77777777" w:rsidR="00BA0364" w:rsidRPr="009D03A0" w:rsidRDefault="00BA0364" w:rsidP="00BA0364">
      <w:pPr>
        <w:pStyle w:val="Prrafodelista"/>
        <w:numPr>
          <w:ilvl w:val="0"/>
          <w:numId w:val="24"/>
        </w:numPr>
        <w:spacing w:before="0" w:after="0"/>
      </w:pPr>
      <w:r w:rsidRPr="009D03A0">
        <w:t>Colateral Línea Caliente. En pruebas de fábrica, se puede utilizar como colateral LCEN la interfaz LCEN ofrecida por el equipo de pruebas SIGNUM T50/ETM5.</w:t>
      </w:r>
    </w:p>
    <w:p w14:paraId="3EFE3FB2" w14:textId="77777777" w:rsidR="00BA0364" w:rsidRPr="009D03A0" w:rsidRDefault="00BA0364" w:rsidP="00BA0364">
      <w:pPr>
        <w:pStyle w:val="Prrafodelista"/>
        <w:numPr>
          <w:ilvl w:val="0"/>
          <w:numId w:val="24"/>
        </w:numPr>
        <w:spacing w:before="0" w:after="0"/>
      </w:pPr>
      <w:r w:rsidRPr="009D03A0">
        <w:t>Colateral ATS-R2. En pruebas de fábrica, se puede utilizar como colateral ATS-R2, la interfaz ATS-R2 ofrecida por el equipo de pruebas SIGNUM T50/ETM5</w:t>
      </w:r>
    </w:p>
    <w:p w14:paraId="3ADE56D9" w14:textId="77777777" w:rsidR="00BA0364" w:rsidRPr="009D03A0" w:rsidRDefault="00BA0364" w:rsidP="00BA0364">
      <w:pPr>
        <w:pStyle w:val="Prrafodelista"/>
        <w:numPr>
          <w:ilvl w:val="0"/>
          <w:numId w:val="24"/>
        </w:numPr>
        <w:spacing w:before="0" w:after="0"/>
      </w:pPr>
      <w:r w:rsidRPr="009D03A0">
        <w:t>Colateral ATS-QSIG. En pruebas de fábrica, se puede utilizar como colateral ATS-QSIG, la interfaz ATS-QSIG ofrecida por el equipo de pruebas ATS-QSIG TESTER (Puma 4600 E).</w:t>
      </w:r>
    </w:p>
    <w:p w14:paraId="7EB68BBC" w14:textId="77777777" w:rsidR="00BA0364" w:rsidRPr="009D03A0" w:rsidRDefault="00BA0364" w:rsidP="00BA0364">
      <w:pPr>
        <w:pStyle w:val="Prrafodelista"/>
        <w:numPr>
          <w:ilvl w:val="0"/>
          <w:numId w:val="24"/>
        </w:numPr>
        <w:spacing w:before="0" w:after="0"/>
      </w:pPr>
      <w:r w:rsidRPr="009D03A0">
        <w:t>Teléfono BL RACAL-RA-2000 o equivalente.</w:t>
      </w:r>
    </w:p>
    <w:p w14:paraId="3C1BA162" w14:textId="77777777" w:rsidR="00BA0364" w:rsidRPr="009D03A0" w:rsidRDefault="00BA0364" w:rsidP="00BA0364">
      <w:pPr>
        <w:pStyle w:val="Prrafodelista"/>
        <w:numPr>
          <w:ilvl w:val="0"/>
          <w:numId w:val="24"/>
        </w:numPr>
        <w:spacing w:before="0" w:after="0"/>
      </w:pPr>
      <w:r w:rsidRPr="009D03A0">
        <w:t>Teléfono BC AMPER-1TX23731016 o equivalente.</w:t>
      </w:r>
    </w:p>
    <w:p w14:paraId="0B0B10A2" w14:textId="77777777" w:rsidR="00BA0364" w:rsidRPr="009D03A0" w:rsidRDefault="00BA0364" w:rsidP="00BA0364">
      <w:pPr>
        <w:pStyle w:val="Prrafodelista"/>
        <w:numPr>
          <w:ilvl w:val="0"/>
          <w:numId w:val="24"/>
        </w:numPr>
        <w:spacing w:before="0" w:after="0"/>
      </w:pPr>
      <w:r w:rsidRPr="009D03A0">
        <w:t>2 Extensiones telefónicas PABX.</w:t>
      </w:r>
    </w:p>
    <w:p w14:paraId="4289DD22" w14:textId="77777777" w:rsidR="00BA0364" w:rsidRPr="009D03A0" w:rsidRDefault="00BA0364" w:rsidP="00BA0364">
      <w:pPr>
        <w:pStyle w:val="Prrafodelista"/>
        <w:numPr>
          <w:ilvl w:val="0"/>
          <w:numId w:val="24"/>
        </w:numPr>
        <w:spacing w:before="0" w:after="0"/>
      </w:pPr>
      <w:r w:rsidRPr="009D03A0">
        <w:t xml:space="preserve">Teléfono SIP, tipo </w:t>
      </w:r>
      <w:proofErr w:type="spellStart"/>
      <w:r w:rsidRPr="009D03A0">
        <w:t>Yealink</w:t>
      </w:r>
      <w:proofErr w:type="spellEnd"/>
      <w:r w:rsidRPr="009D03A0">
        <w:t xml:space="preserve"> T22P.</w:t>
      </w:r>
    </w:p>
    <w:p w14:paraId="3DF549BA" w14:textId="77777777" w:rsidR="00BA0364" w:rsidRPr="009D03A0" w:rsidRDefault="00BA0364" w:rsidP="00BA0364">
      <w:pPr>
        <w:pStyle w:val="Prrafodelista"/>
        <w:numPr>
          <w:ilvl w:val="0"/>
          <w:numId w:val="24"/>
        </w:numPr>
        <w:spacing w:before="0" w:after="0"/>
      </w:pPr>
      <w:r w:rsidRPr="009D03A0">
        <w:t>Juego de Cables de Pruebas.</w:t>
      </w:r>
    </w:p>
    <w:p w14:paraId="061A3F63" w14:textId="77777777" w:rsidR="00BA0364" w:rsidRPr="009D03A0" w:rsidRDefault="00BA0364" w:rsidP="00BA0364">
      <w:pPr>
        <w:pStyle w:val="Ttulo2"/>
        <w:spacing w:after="320"/>
        <w:ind w:left="0" w:firstLine="0"/>
      </w:pPr>
      <w:bookmarkStart w:id="46" w:name="_Toc346622271"/>
      <w:bookmarkStart w:id="47" w:name="_Toc357060650"/>
      <w:bookmarkStart w:id="48" w:name="_Toc445195477"/>
      <w:bookmarkStart w:id="49" w:name="_Toc511809613"/>
      <w:bookmarkStart w:id="50" w:name="_Toc2596024"/>
      <w:bookmarkStart w:id="51" w:name="_Toc105486181"/>
      <w:r w:rsidRPr="009D03A0">
        <w:t>Entorno de pruebas.</w:t>
      </w:r>
      <w:bookmarkEnd w:id="46"/>
      <w:bookmarkEnd w:id="47"/>
      <w:bookmarkEnd w:id="48"/>
      <w:bookmarkEnd w:id="49"/>
      <w:bookmarkEnd w:id="50"/>
      <w:bookmarkEnd w:id="51"/>
    </w:p>
    <w:p w14:paraId="37FE7223" w14:textId="77777777" w:rsidR="00BA0364" w:rsidRPr="009D03A0" w:rsidRDefault="00BA0364" w:rsidP="00BA0364">
      <w:r w:rsidRPr="009D03A0">
        <w:t xml:space="preserve">Los casos de pruebas que se describen en este documento, lo son en un entorno de comunicaciones LAN entre los operadores y los gestores de los enlaces externos. </w:t>
      </w:r>
    </w:p>
    <w:p w14:paraId="376D72E5" w14:textId="77777777" w:rsidR="00BA0364" w:rsidRPr="009D03A0" w:rsidRDefault="00BA0364" w:rsidP="00BA0364">
      <w:pPr>
        <w:jc w:val="center"/>
      </w:pPr>
      <w:r w:rsidRPr="00F12F09">
        <w:rPr>
          <w:noProof/>
          <w:lang w:val="en-US" w:eastAsia="en-US"/>
        </w:rPr>
        <w:lastRenderedPageBreak/>
        <w:drawing>
          <wp:inline distT="0" distB="0" distL="0" distR="0" wp14:anchorId="442414CB" wp14:editId="373E88B0">
            <wp:extent cx="5400675" cy="382593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3825936"/>
                    </a:xfrm>
                    <a:prstGeom prst="rect">
                      <a:avLst/>
                    </a:prstGeom>
                  </pic:spPr>
                </pic:pic>
              </a:graphicData>
            </a:graphic>
          </wp:inline>
        </w:drawing>
      </w:r>
    </w:p>
    <w:p w14:paraId="7CDD8E49" w14:textId="313DD59D" w:rsidR="00BA0364" w:rsidRPr="009D03A0" w:rsidRDefault="00BA0364" w:rsidP="00BA0364">
      <w:pPr>
        <w:pStyle w:val="PiedeIlustracion"/>
      </w:pPr>
      <w:bookmarkStart w:id="52" w:name="_Ref261502885"/>
      <w:bookmarkStart w:id="53" w:name="_Toc318897634"/>
      <w:bookmarkStart w:id="54" w:name="_Toc357060711"/>
      <w:bookmarkStart w:id="55" w:name="_Toc445195571"/>
      <w:bookmarkStart w:id="56" w:name="_Toc2596083"/>
      <w:bookmarkStart w:id="57" w:name="_Toc105486210"/>
      <w:r w:rsidRPr="00F710CB">
        <w:t>Ilustración</w:t>
      </w:r>
      <w:r>
        <w:t xml:space="preserve"> </w:t>
      </w:r>
      <w:fldSimple w:instr=" SEQ Ilustración \* ARABIC ">
        <w:r w:rsidR="00A30209">
          <w:rPr>
            <w:noProof/>
          </w:rPr>
          <w:t>1</w:t>
        </w:r>
      </w:fldSimple>
      <w:bookmarkEnd w:id="52"/>
      <w:r w:rsidRPr="009D03A0">
        <w:t>. Entorno Genérico de Pruebas.</w:t>
      </w:r>
      <w:bookmarkEnd w:id="53"/>
      <w:bookmarkEnd w:id="54"/>
      <w:bookmarkEnd w:id="55"/>
      <w:bookmarkEnd w:id="56"/>
      <w:bookmarkEnd w:id="57"/>
      <w:r w:rsidRPr="009D03A0">
        <w:t xml:space="preserve"> </w:t>
      </w:r>
    </w:p>
    <w:p w14:paraId="5AA87137" w14:textId="77777777" w:rsidR="00BA0364" w:rsidRPr="009D03A0" w:rsidRDefault="00BA0364" w:rsidP="00BA0364">
      <w:r w:rsidRPr="009D03A0">
        <w:t>Los elementos de esta arquitectura, son los siguientes:</w:t>
      </w:r>
    </w:p>
    <w:p w14:paraId="0B0C3E00" w14:textId="77777777" w:rsidR="00BA0364" w:rsidRPr="009D03A0" w:rsidRDefault="00BA0364" w:rsidP="00BA0364">
      <w:pPr>
        <w:pStyle w:val="Prrafodelista"/>
        <w:numPr>
          <w:ilvl w:val="0"/>
          <w:numId w:val="25"/>
        </w:numPr>
        <w:spacing w:before="0" w:after="0"/>
      </w:pPr>
      <w:r w:rsidRPr="009D03A0">
        <w:rPr>
          <w:u w:val="single"/>
        </w:rPr>
        <w:t>Puesto de Operador</w:t>
      </w:r>
      <w:r w:rsidRPr="009D03A0">
        <w:t>: ordenador PC compatible, con la aplicación del terminal de voz del sistema U5KI.</w:t>
      </w:r>
    </w:p>
    <w:p w14:paraId="6FB33281" w14:textId="77777777" w:rsidR="00BA0364" w:rsidRPr="009D03A0" w:rsidRDefault="00BA0364" w:rsidP="00BA0364">
      <w:pPr>
        <w:pStyle w:val="Prrafodelista"/>
        <w:numPr>
          <w:ilvl w:val="0"/>
          <w:numId w:val="25"/>
        </w:numPr>
        <w:spacing w:before="0" w:after="0"/>
      </w:pPr>
      <w:r w:rsidRPr="009D03A0">
        <w:rPr>
          <w:u w:val="single"/>
        </w:rPr>
        <w:t>Pasarela Radio</w:t>
      </w:r>
      <w:r w:rsidRPr="009D03A0">
        <w:t>: Componente del sistema U5KI que ofrece la interfaz entre los protocolos internos VoIP y la gestión de equipos radio analógicos.</w:t>
      </w:r>
    </w:p>
    <w:p w14:paraId="48A57B05" w14:textId="77777777" w:rsidR="00BA0364" w:rsidRPr="00EE0323" w:rsidRDefault="00BA0364" w:rsidP="00BA0364">
      <w:pPr>
        <w:pStyle w:val="Prrafodelista"/>
        <w:numPr>
          <w:ilvl w:val="0"/>
          <w:numId w:val="25"/>
        </w:numPr>
        <w:spacing w:before="0" w:after="0"/>
        <w:rPr>
          <w:vanish/>
        </w:rPr>
      </w:pPr>
      <w:r w:rsidRPr="00EE0323">
        <w:rPr>
          <w:vanish/>
          <w:u w:val="single"/>
        </w:rPr>
        <w:t>Pasarela de Telefonía y Líneas Calientes</w:t>
      </w:r>
      <w:r w:rsidRPr="00EE0323">
        <w:rPr>
          <w:vanish/>
        </w:rPr>
        <w:t>: Componente del sistema U5KI que ofrece la interfaz entre los protocolos internos VoIP y la gestión de líneas telefónicas externas tanto analógicas como digitales.</w:t>
      </w:r>
    </w:p>
    <w:p w14:paraId="0F6D47E9" w14:textId="77777777" w:rsidR="00BA0364" w:rsidRPr="009D03A0" w:rsidRDefault="00BA0364" w:rsidP="00BA0364">
      <w:pPr>
        <w:pStyle w:val="Prrafodelista"/>
        <w:numPr>
          <w:ilvl w:val="0"/>
          <w:numId w:val="25"/>
        </w:numPr>
        <w:spacing w:before="0" w:after="0"/>
      </w:pPr>
      <w:r w:rsidRPr="009D03A0">
        <w:rPr>
          <w:u w:val="single"/>
        </w:rPr>
        <w:t xml:space="preserve">Subsistema de Configuración, Mantenimiento, </w:t>
      </w:r>
      <w:r>
        <w:rPr>
          <w:u w:val="single"/>
        </w:rPr>
        <w:t xml:space="preserve">y </w:t>
      </w:r>
      <w:r w:rsidRPr="009D03A0">
        <w:rPr>
          <w:u w:val="single"/>
        </w:rPr>
        <w:t>Supervisión</w:t>
      </w:r>
    </w:p>
    <w:p w14:paraId="6E6C67FE" w14:textId="77777777" w:rsidR="00BA0364" w:rsidRPr="00EE0323" w:rsidRDefault="00BA0364" w:rsidP="00BA0364">
      <w:pPr>
        <w:pStyle w:val="Prrafodelista"/>
        <w:numPr>
          <w:ilvl w:val="0"/>
          <w:numId w:val="25"/>
        </w:numPr>
        <w:spacing w:before="0" w:after="0"/>
        <w:rPr>
          <w:vanish/>
        </w:rPr>
      </w:pPr>
      <w:proofErr w:type="spellStart"/>
      <w:r w:rsidRPr="00EE0323">
        <w:rPr>
          <w:vanish/>
          <w:u w:val="single"/>
        </w:rPr>
        <w:t>NúcleoDF_IP_PBX</w:t>
      </w:r>
      <w:proofErr w:type="spellEnd"/>
      <w:r w:rsidRPr="00EE0323">
        <w:rPr>
          <w:rStyle w:val="Refdenotaalpie"/>
          <w:vanish/>
          <w:u w:val="single"/>
        </w:rPr>
        <w:footnoteReference w:id="1"/>
      </w:r>
      <w:r w:rsidRPr="00EE0323">
        <w:rPr>
          <w:vanish/>
        </w:rPr>
        <w:t>: Componente del sistema U5KI donde residen las aplicaciones de Configuración, Mantenimiento, Supervisión e IP_PBX que permiten las comunicaciones de los Puestos de Operador con los servicios de comunicaciones Tierra-Aire, y a los servicios de comunicaciones tierra-tierra.(Radio y Telefonía)</w:t>
      </w:r>
    </w:p>
    <w:p w14:paraId="4FDE7DDF" w14:textId="77777777" w:rsidR="00BA0364" w:rsidRPr="00EE0323" w:rsidRDefault="00BA0364" w:rsidP="00BA0364">
      <w:pPr>
        <w:pStyle w:val="Prrafodelista"/>
        <w:numPr>
          <w:ilvl w:val="0"/>
          <w:numId w:val="25"/>
        </w:numPr>
        <w:spacing w:before="0" w:after="0"/>
        <w:rPr>
          <w:vanish/>
        </w:rPr>
      </w:pPr>
      <w:r w:rsidRPr="00EE0323">
        <w:rPr>
          <w:vanish/>
          <w:u w:val="single"/>
        </w:rPr>
        <w:t>Teléfono SIP</w:t>
      </w:r>
      <w:r w:rsidRPr="00EE0323">
        <w:rPr>
          <w:vanish/>
        </w:rPr>
        <w:t>: Elemento comercial que implementa para las comunicaciones protocolo SIP 2.0.</w:t>
      </w:r>
    </w:p>
    <w:p w14:paraId="258FC4EE" w14:textId="77777777" w:rsidR="00BA0364" w:rsidRPr="00EE0323" w:rsidRDefault="00BA0364" w:rsidP="00BA0364">
      <w:pPr>
        <w:pStyle w:val="Prrafodelista"/>
        <w:numPr>
          <w:ilvl w:val="0"/>
          <w:numId w:val="25"/>
        </w:numPr>
        <w:spacing w:before="0" w:after="0"/>
        <w:rPr>
          <w:vanish/>
        </w:rPr>
      </w:pPr>
      <w:proofErr w:type="spellStart"/>
      <w:r w:rsidRPr="00EE0323">
        <w:rPr>
          <w:vanish/>
          <w:u w:val="single"/>
        </w:rPr>
        <w:t>Signum</w:t>
      </w:r>
      <w:proofErr w:type="spellEnd"/>
      <w:r w:rsidRPr="00EE0323">
        <w:rPr>
          <w:vanish/>
          <w:u w:val="single"/>
        </w:rPr>
        <w:t xml:space="preserve"> T50/ETM5</w:t>
      </w:r>
      <w:r w:rsidRPr="00EE0323">
        <w:rPr>
          <w:vanish/>
        </w:rPr>
        <w:t>: Equipo de Pruebas que implementa los protocolos de comunicaciones ATS-R2, ATS-N5, LCNE y ATS-SIP (ED-137B) para las comunicaciones de voz ATM de los SCV.</w:t>
      </w:r>
    </w:p>
    <w:p w14:paraId="1782AE0A" w14:textId="77777777" w:rsidR="00BA0364" w:rsidRPr="009D03A0" w:rsidRDefault="00BA0364" w:rsidP="00BA0364">
      <w:pPr>
        <w:pStyle w:val="TextoNivel1"/>
        <w:rPr>
          <w:lang w:val="es-ES"/>
        </w:rPr>
      </w:pPr>
    </w:p>
    <w:p w14:paraId="0B5B655E" w14:textId="77777777" w:rsidR="00BA0364" w:rsidRPr="009D03A0" w:rsidRDefault="00BA0364" w:rsidP="00BA0364">
      <w:pPr>
        <w:pStyle w:val="Ttulo1"/>
      </w:pPr>
      <w:bookmarkStart w:id="58" w:name="_Toc434214841"/>
      <w:bookmarkStart w:id="59" w:name="_Toc444597327"/>
      <w:bookmarkStart w:id="60" w:name="_Toc434214842"/>
      <w:bookmarkStart w:id="61" w:name="_Toc444597328"/>
      <w:bookmarkStart w:id="62" w:name="_Toc346622272"/>
      <w:bookmarkStart w:id="63" w:name="_Toc357060651"/>
      <w:bookmarkStart w:id="64" w:name="_Toc445195478"/>
      <w:bookmarkStart w:id="65" w:name="_Toc511809614"/>
      <w:bookmarkStart w:id="66" w:name="_Toc2596025"/>
      <w:bookmarkStart w:id="67" w:name="_Toc105486182"/>
      <w:bookmarkEnd w:id="58"/>
      <w:bookmarkEnd w:id="59"/>
      <w:bookmarkEnd w:id="60"/>
      <w:bookmarkEnd w:id="61"/>
      <w:r w:rsidRPr="009D03A0">
        <w:lastRenderedPageBreak/>
        <w:t>Relación Casos de Prueba.</w:t>
      </w:r>
      <w:bookmarkEnd w:id="62"/>
      <w:bookmarkEnd w:id="63"/>
      <w:bookmarkEnd w:id="64"/>
      <w:bookmarkEnd w:id="65"/>
      <w:bookmarkEnd w:id="66"/>
      <w:bookmarkEnd w:id="67"/>
    </w:p>
    <w:p w14:paraId="4C4C6F4F" w14:textId="77777777" w:rsidR="00BA0364" w:rsidRPr="009D03A0" w:rsidRDefault="00BA0364" w:rsidP="00BA0364">
      <w:r w:rsidRPr="009D03A0">
        <w:t>Los casos de prueba que se incluyen en este protocolo, se organizan en los siguientes grupos:</w:t>
      </w:r>
    </w:p>
    <w:p w14:paraId="2B571154" w14:textId="77777777" w:rsidR="00BA0364" w:rsidRPr="009D03A0" w:rsidRDefault="00BA0364" w:rsidP="00BA0364">
      <w:pPr>
        <w:pStyle w:val="Ttulo2"/>
      </w:pPr>
      <w:bookmarkStart w:id="68" w:name="_Toc346622273"/>
      <w:bookmarkStart w:id="69" w:name="_Toc357060652"/>
      <w:bookmarkStart w:id="70" w:name="_Toc445195479"/>
      <w:bookmarkStart w:id="71" w:name="_Toc511809615"/>
      <w:bookmarkStart w:id="72" w:name="_Toc2596026"/>
      <w:bookmarkStart w:id="73" w:name="_Toc105486183"/>
      <w:r w:rsidRPr="009D03A0">
        <w:t>Interfaz Hombre Máquina.</w:t>
      </w:r>
      <w:bookmarkEnd w:id="68"/>
      <w:bookmarkEnd w:id="69"/>
      <w:bookmarkEnd w:id="70"/>
      <w:bookmarkEnd w:id="71"/>
      <w:bookmarkEnd w:id="72"/>
      <w:bookmarkEnd w:id="73"/>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693"/>
        <w:gridCol w:w="5301"/>
      </w:tblGrid>
      <w:tr w:rsidR="00BA0364" w:rsidRPr="00F710CB" w14:paraId="6EA58441" w14:textId="77777777" w:rsidTr="00313E75">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46407F02" w14:textId="77777777" w:rsidR="00BA0364" w:rsidRPr="00F710CB" w:rsidRDefault="00BA0364" w:rsidP="00313E75">
            <w:pPr>
              <w:pStyle w:val="TextoTabla"/>
              <w:rPr>
                <w:color w:val="FFFFFF" w:themeColor="background1"/>
              </w:rPr>
            </w:pPr>
            <w:r w:rsidRPr="00F710CB">
              <w:rPr>
                <w:color w:val="FFFFFF" w:themeColor="background1"/>
              </w:rPr>
              <w:t>Grupo</w:t>
            </w:r>
          </w:p>
        </w:tc>
        <w:tc>
          <w:tcPr>
            <w:tcW w:w="269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3355521C" w14:textId="77777777" w:rsidR="00BA0364" w:rsidRPr="00F710CB" w:rsidRDefault="00BA0364" w:rsidP="00313E75">
            <w:pPr>
              <w:pStyle w:val="TextoTabla"/>
              <w:rPr>
                <w:color w:val="FFFFFF" w:themeColor="background1"/>
              </w:rPr>
            </w:pPr>
            <w:r w:rsidRPr="00F710CB">
              <w:rPr>
                <w:color w:val="FFFFFF" w:themeColor="background1"/>
              </w:rPr>
              <w:t>ID</w:t>
            </w:r>
          </w:p>
        </w:tc>
        <w:tc>
          <w:tcPr>
            <w:tcW w:w="5301"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6B3BC29A" w14:textId="77777777" w:rsidR="00BA0364" w:rsidRPr="00F710CB" w:rsidRDefault="00BA0364" w:rsidP="00313E75">
            <w:pPr>
              <w:pStyle w:val="TextoTabla"/>
              <w:rPr>
                <w:color w:val="FFFFFF" w:themeColor="background1"/>
              </w:rPr>
            </w:pPr>
            <w:r w:rsidRPr="00F710CB">
              <w:rPr>
                <w:color w:val="FFFFFF" w:themeColor="background1"/>
              </w:rPr>
              <w:t>Caso de Prueba</w:t>
            </w:r>
          </w:p>
        </w:tc>
      </w:tr>
      <w:tr w:rsidR="00BA0364" w:rsidRPr="009D03A0" w14:paraId="02B8A158" w14:textId="77777777" w:rsidTr="00313E75">
        <w:trPr>
          <w:jc w:val="center"/>
        </w:trPr>
        <w:tc>
          <w:tcPr>
            <w:tcW w:w="3596" w:type="dxa"/>
            <w:gridSpan w:val="2"/>
            <w:shd w:val="clear" w:color="auto" w:fill="auto"/>
          </w:tcPr>
          <w:p w14:paraId="5ECFAA9F" w14:textId="77777777" w:rsidR="00BA0364" w:rsidRPr="009D03A0" w:rsidRDefault="00BA0364" w:rsidP="00313E75">
            <w:pPr>
              <w:pStyle w:val="TextoTabla"/>
            </w:pPr>
            <w:r w:rsidRPr="009D03A0">
              <w:t>Interfaz Hombre-Máquina.</w:t>
            </w:r>
          </w:p>
        </w:tc>
        <w:tc>
          <w:tcPr>
            <w:tcW w:w="5301" w:type="dxa"/>
            <w:shd w:val="clear" w:color="auto" w:fill="auto"/>
          </w:tcPr>
          <w:p w14:paraId="5FD17D16" w14:textId="77777777" w:rsidR="00BA0364" w:rsidRPr="009D03A0" w:rsidRDefault="00BA0364" w:rsidP="00313E75">
            <w:pPr>
              <w:pStyle w:val="TextoTabla"/>
            </w:pPr>
          </w:p>
        </w:tc>
      </w:tr>
      <w:tr w:rsidR="00BA0364" w:rsidRPr="00A61693" w14:paraId="403AAABC" w14:textId="77777777" w:rsidTr="00313E75">
        <w:trPr>
          <w:jc w:val="center"/>
        </w:trPr>
        <w:tc>
          <w:tcPr>
            <w:tcW w:w="903" w:type="dxa"/>
            <w:shd w:val="clear" w:color="auto" w:fill="auto"/>
          </w:tcPr>
          <w:p w14:paraId="0012531D" w14:textId="77777777" w:rsidR="00BA0364" w:rsidRPr="009D03A0" w:rsidRDefault="00BA0364" w:rsidP="00313E75">
            <w:pPr>
              <w:pStyle w:val="TextoTabla"/>
            </w:pPr>
          </w:p>
        </w:tc>
        <w:tc>
          <w:tcPr>
            <w:tcW w:w="2693" w:type="dxa"/>
            <w:shd w:val="clear" w:color="auto" w:fill="auto"/>
          </w:tcPr>
          <w:p w14:paraId="5A0B1E1B" w14:textId="1DBDF096" w:rsidR="00BA0364" w:rsidRPr="009D03A0" w:rsidRDefault="00BA0364" w:rsidP="00313E75">
            <w:pPr>
              <w:pStyle w:val="TextoTabla"/>
            </w:pPr>
            <w:r w:rsidRPr="009D03A0">
              <w:t>U5KI</w:t>
            </w:r>
            <w:r w:rsidR="00DB2D77">
              <w:t>.HURR.</w:t>
            </w:r>
            <w:r w:rsidRPr="009D03A0">
              <w:t>01.001</w:t>
            </w:r>
          </w:p>
        </w:tc>
        <w:tc>
          <w:tcPr>
            <w:tcW w:w="5301" w:type="dxa"/>
            <w:shd w:val="clear" w:color="auto" w:fill="auto"/>
          </w:tcPr>
          <w:p w14:paraId="778EE6D6" w14:textId="77777777" w:rsidR="00BA0364" w:rsidRPr="009D03A0" w:rsidRDefault="00BA0364" w:rsidP="00313E75">
            <w:pPr>
              <w:pStyle w:val="TextoTabla"/>
            </w:pPr>
            <w:r w:rsidRPr="009D03A0">
              <w:t>Formato General de la Pantalla (</w:t>
            </w:r>
            <w:r>
              <w:t>URV</w:t>
            </w:r>
            <w:r w:rsidRPr="009D03A0">
              <w:t>).</w:t>
            </w:r>
          </w:p>
        </w:tc>
      </w:tr>
      <w:tr w:rsidR="00BA0364" w:rsidRPr="009D03A0" w14:paraId="0B90B69C" w14:textId="77777777" w:rsidTr="00313E75">
        <w:trPr>
          <w:jc w:val="center"/>
        </w:trPr>
        <w:tc>
          <w:tcPr>
            <w:tcW w:w="903" w:type="dxa"/>
            <w:shd w:val="clear" w:color="auto" w:fill="auto"/>
          </w:tcPr>
          <w:p w14:paraId="25B4C60A" w14:textId="77777777" w:rsidR="00BA0364" w:rsidRPr="009D03A0" w:rsidRDefault="00BA0364" w:rsidP="00313E75">
            <w:pPr>
              <w:pStyle w:val="TextoTabla"/>
            </w:pPr>
          </w:p>
        </w:tc>
        <w:tc>
          <w:tcPr>
            <w:tcW w:w="2693" w:type="dxa"/>
            <w:shd w:val="clear" w:color="auto" w:fill="auto"/>
          </w:tcPr>
          <w:p w14:paraId="231E3C03" w14:textId="58D28CE5" w:rsidR="00BA0364" w:rsidRPr="009D03A0" w:rsidRDefault="00BA0364" w:rsidP="00313E75">
            <w:pPr>
              <w:pStyle w:val="TextoTabla"/>
            </w:pPr>
            <w:r w:rsidRPr="009D03A0">
              <w:t>U5KI</w:t>
            </w:r>
            <w:r w:rsidR="00DB2D77">
              <w:t>.HURR.</w:t>
            </w:r>
            <w:r w:rsidRPr="009D03A0">
              <w:t>01.002</w:t>
            </w:r>
          </w:p>
        </w:tc>
        <w:tc>
          <w:tcPr>
            <w:tcW w:w="5301" w:type="dxa"/>
            <w:shd w:val="clear" w:color="auto" w:fill="auto"/>
          </w:tcPr>
          <w:p w14:paraId="59F0F26A" w14:textId="77777777" w:rsidR="00BA0364" w:rsidRPr="009D03A0" w:rsidRDefault="00BA0364" w:rsidP="00313E75">
            <w:pPr>
              <w:pStyle w:val="TextoTabla"/>
            </w:pPr>
            <w:r w:rsidRPr="009D03A0">
              <w:t>Inserción cascos operador.</w:t>
            </w:r>
          </w:p>
        </w:tc>
      </w:tr>
      <w:tr w:rsidR="00BA0364" w:rsidRPr="009D03A0" w14:paraId="32507B6E" w14:textId="77777777" w:rsidTr="00313E75">
        <w:trPr>
          <w:jc w:val="center"/>
        </w:trPr>
        <w:tc>
          <w:tcPr>
            <w:tcW w:w="903" w:type="dxa"/>
            <w:shd w:val="clear" w:color="auto" w:fill="auto"/>
          </w:tcPr>
          <w:p w14:paraId="49BA39F1" w14:textId="77777777" w:rsidR="00BA0364" w:rsidRPr="009D03A0" w:rsidRDefault="00BA0364" w:rsidP="00313E75">
            <w:pPr>
              <w:pStyle w:val="TextoTabla"/>
            </w:pPr>
          </w:p>
        </w:tc>
        <w:tc>
          <w:tcPr>
            <w:tcW w:w="2693" w:type="dxa"/>
            <w:shd w:val="clear" w:color="auto" w:fill="auto"/>
          </w:tcPr>
          <w:p w14:paraId="084DA008" w14:textId="2197290B" w:rsidR="00BA0364" w:rsidRPr="009D03A0" w:rsidRDefault="00BA0364" w:rsidP="00313E75">
            <w:pPr>
              <w:pStyle w:val="TextoTabla"/>
            </w:pPr>
            <w:r w:rsidRPr="009D03A0">
              <w:t>U5KI</w:t>
            </w:r>
            <w:r w:rsidR="00DB2D77">
              <w:t>.HURR.</w:t>
            </w:r>
            <w:r w:rsidRPr="009D03A0">
              <w:t>01.00</w:t>
            </w:r>
            <w:r>
              <w:t>3</w:t>
            </w:r>
          </w:p>
        </w:tc>
        <w:tc>
          <w:tcPr>
            <w:tcW w:w="5301" w:type="dxa"/>
            <w:shd w:val="clear" w:color="auto" w:fill="auto"/>
          </w:tcPr>
          <w:p w14:paraId="2500FF57" w14:textId="77777777" w:rsidR="00BA0364" w:rsidRPr="009D03A0" w:rsidRDefault="00BA0364" w:rsidP="00313E75">
            <w:pPr>
              <w:pStyle w:val="TextoTabla"/>
            </w:pPr>
            <w:r w:rsidRPr="009D03A0">
              <w:t>Control brillo.</w:t>
            </w:r>
          </w:p>
        </w:tc>
      </w:tr>
      <w:tr w:rsidR="00BA0364" w:rsidRPr="009D03A0" w14:paraId="030E4488" w14:textId="77777777" w:rsidTr="00313E75">
        <w:trPr>
          <w:jc w:val="center"/>
        </w:trPr>
        <w:tc>
          <w:tcPr>
            <w:tcW w:w="903" w:type="dxa"/>
            <w:shd w:val="clear" w:color="auto" w:fill="auto"/>
          </w:tcPr>
          <w:p w14:paraId="549C0819" w14:textId="77777777" w:rsidR="00BA0364" w:rsidRPr="009D03A0" w:rsidRDefault="00BA0364" w:rsidP="00313E75">
            <w:pPr>
              <w:pStyle w:val="TextoTabla"/>
            </w:pPr>
          </w:p>
        </w:tc>
        <w:tc>
          <w:tcPr>
            <w:tcW w:w="2693" w:type="dxa"/>
            <w:shd w:val="clear" w:color="auto" w:fill="auto"/>
          </w:tcPr>
          <w:p w14:paraId="00EF7875" w14:textId="205CFB2F" w:rsidR="00BA0364" w:rsidRPr="009D03A0" w:rsidRDefault="00BA0364" w:rsidP="00313E75">
            <w:pPr>
              <w:pStyle w:val="TextoTabla"/>
            </w:pPr>
            <w:r w:rsidRPr="009D03A0">
              <w:t>U5KI</w:t>
            </w:r>
            <w:r w:rsidR="00DB2D77">
              <w:t>.HURR.</w:t>
            </w:r>
            <w:r w:rsidRPr="009D03A0">
              <w:t>01.00</w:t>
            </w:r>
            <w:r>
              <w:t>4</w:t>
            </w:r>
          </w:p>
        </w:tc>
        <w:tc>
          <w:tcPr>
            <w:tcW w:w="5301" w:type="dxa"/>
            <w:shd w:val="clear" w:color="auto" w:fill="auto"/>
          </w:tcPr>
          <w:p w14:paraId="7DECDE04" w14:textId="77777777" w:rsidR="00BA0364" w:rsidRPr="009D03A0" w:rsidRDefault="00BA0364" w:rsidP="00313E75">
            <w:pPr>
              <w:pStyle w:val="TextoTabla"/>
            </w:pPr>
            <w:r w:rsidRPr="009D03A0">
              <w:t>Modo Limpieza.</w:t>
            </w:r>
          </w:p>
        </w:tc>
      </w:tr>
      <w:tr w:rsidR="00BA0364" w:rsidRPr="009D03A0" w14:paraId="11C4455D" w14:textId="77777777" w:rsidTr="00313E75">
        <w:trPr>
          <w:jc w:val="center"/>
        </w:trPr>
        <w:tc>
          <w:tcPr>
            <w:tcW w:w="903" w:type="dxa"/>
            <w:shd w:val="clear" w:color="auto" w:fill="auto"/>
          </w:tcPr>
          <w:p w14:paraId="5567C4D6" w14:textId="77777777" w:rsidR="00BA0364" w:rsidRPr="009D03A0" w:rsidRDefault="00BA0364" w:rsidP="00313E75">
            <w:pPr>
              <w:pStyle w:val="TextoTabla"/>
            </w:pPr>
          </w:p>
        </w:tc>
        <w:tc>
          <w:tcPr>
            <w:tcW w:w="2693" w:type="dxa"/>
            <w:shd w:val="clear" w:color="auto" w:fill="auto"/>
          </w:tcPr>
          <w:p w14:paraId="08F71EC3" w14:textId="77777777" w:rsidR="00BA0364" w:rsidRPr="009D03A0" w:rsidRDefault="00BA0364" w:rsidP="00313E75">
            <w:pPr>
              <w:pStyle w:val="TextoTabla"/>
            </w:pPr>
          </w:p>
        </w:tc>
        <w:tc>
          <w:tcPr>
            <w:tcW w:w="5301" w:type="dxa"/>
            <w:shd w:val="clear" w:color="auto" w:fill="auto"/>
          </w:tcPr>
          <w:p w14:paraId="0B63E13B" w14:textId="77777777" w:rsidR="00BA0364" w:rsidRPr="009D03A0" w:rsidRDefault="00BA0364" w:rsidP="00313E75">
            <w:pPr>
              <w:pStyle w:val="TextoTabla"/>
            </w:pPr>
          </w:p>
        </w:tc>
      </w:tr>
    </w:tbl>
    <w:p w14:paraId="31A5CBB7" w14:textId="3BFD835B" w:rsidR="00BA0364" w:rsidRPr="009D03A0" w:rsidRDefault="00BA0364" w:rsidP="00BA0364">
      <w:pPr>
        <w:pStyle w:val="PiedeIlustracion"/>
      </w:pPr>
      <w:bookmarkStart w:id="74" w:name="_Toc318897660"/>
      <w:bookmarkStart w:id="75" w:name="_Toc357060739"/>
      <w:bookmarkStart w:id="76" w:name="_Toc445195560"/>
      <w:bookmarkStart w:id="77" w:name="_Toc511809659"/>
      <w:bookmarkStart w:id="78" w:name="_Toc2596074"/>
      <w:bookmarkStart w:id="79" w:name="_Toc105486212"/>
      <w:r w:rsidRPr="009D03A0">
        <w:t xml:space="preserve">Tabla </w:t>
      </w:r>
      <w:fldSimple w:instr=" SEQ Tabla \* ARABIC ">
        <w:r w:rsidR="00A30209">
          <w:rPr>
            <w:noProof/>
          </w:rPr>
          <w:t>2</w:t>
        </w:r>
      </w:fldSimple>
      <w:r w:rsidRPr="009D03A0">
        <w:t>. Relación de Casos de Prueba. Grupo 1. Interfaz Hombre-Máquina.</w:t>
      </w:r>
      <w:bookmarkEnd w:id="74"/>
      <w:bookmarkEnd w:id="75"/>
      <w:bookmarkEnd w:id="76"/>
      <w:bookmarkEnd w:id="77"/>
      <w:bookmarkEnd w:id="78"/>
      <w:bookmarkEnd w:id="79"/>
    </w:p>
    <w:p w14:paraId="4084F788" w14:textId="77777777" w:rsidR="00BA0364" w:rsidRPr="009D03A0" w:rsidRDefault="00BA0364" w:rsidP="00BA0364">
      <w:pPr>
        <w:pStyle w:val="Ttulo2"/>
      </w:pPr>
      <w:bookmarkStart w:id="80" w:name="_Toc346622274"/>
      <w:bookmarkStart w:id="81" w:name="_Toc357060653"/>
      <w:bookmarkStart w:id="82" w:name="_Toc445195480"/>
      <w:bookmarkStart w:id="83" w:name="_Toc511809616"/>
      <w:bookmarkStart w:id="84" w:name="_Toc2596027"/>
      <w:bookmarkStart w:id="85" w:name="_Toc105486184"/>
      <w:r w:rsidRPr="009D03A0">
        <w:t>Operativa Básica.</w:t>
      </w:r>
      <w:bookmarkEnd w:id="80"/>
      <w:bookmarkEnd w:id="81"/>
      <w:bookmarkEnd w:id="82"/>
      <w:bookmarkEnd w:id="83"/>
      <w:bookmarkEnd w:id="84"/>
      <w:bookmarkEnd w:id="85"/>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693"/>
        <w:gridCol w:w="5301"/>
      </w:tblGrid>
      <w:tr w:rsidR="00BA0364" w:rsidRPr="00F710CB" w14:paraId="11B6D8C1" w14:textId="77777777" w:rsidTr="00313E75">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48190442" w14:textId="77777777" w:rsidR="00BA0364" w:rsidRPr="00F710CB" w:rsidRDefault="00BA0364" w:rsidP="00313E75">
            <w:pPr>
              <w:pStyle w:val="TextoTabla"/>
              <w:rPr>
                <w:color w:val="FFFFFF" w:themeColor="background1"/>
              </w:rPr>
            </w:pPr>
            <w:r w:rsidRPr="00F710CB">
              <w:rPr>
                <w:color w:val="FFFFFF" w:themeColor="background1"/>
              </w:rPr>
              <w:t>Grupo</w:t>
            </w:r>
          </w:p>
        </w:tc>
        <w:tc>
          <w:tcPr>
            <w:tcW w:w="269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02C52861" w14:textId="77777777" w:rsidR="00BA0364" w:rsidRPr="00F710CB" w:rsidRDefault="00BA0364" w:rsidP="00313E75">
            <w:pPr>
              <w:pStyle w:val="TextoTabla"/>
              <w:rPr>
                <w:color w:val="FFFFFF" w:themeColor="background1"/>
              </w:rPr>
            </w:pPr>
            <w:r w:rsidRPr="00F710CB">
              <w:rPr>
                <w:color w:val="FFFFFF" w:themeColor="background1"/>
              </w:rPr>
              <w:t>ID</w:t>
            </w:r>
          </w:p>
        </w:tc>
        <w:tc>
          <w:tcPr>
            <w:tcW w:w="5301"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60AAC0E4" w14:textId="77777777" w:rsidR="00BA0364" w:rsidRPr="00F710CB" w:rsidRDefault="00BA0364" w:rsidP="00313E75">
            <w:pPr>
              <w:pStyle w:val="TextoTabla"/>
              <w:rPr>
                <w:color w:val="FFFFFF" w:themeColor="background1"/>
              </w:rPr>
            </w:pPr>
            <w:r w:rsidRPr="00F710CB">
              <w:rPr>
                <w:color w:val="FFFFFF" w:themeColor="background1"/>
              </w:rPr>
              <w:t>Caso de Prueba</w:t>
            </w:r>
          </w:p>
        </w:tc>
      </w:tr>
      <w:tr w:rsidR="00BA0364" w:rsidRPr="009D03A0" w14:paraId="47AA9DB7" w14:textId="77777777" w:rsidTr="00313E75">
        <w:trPr>
          <w:jc w:val="center"/>
        </w:trPr>
        <w:tc>
          <w:tcPr>
            <w:tcW w:w="3596" w:type="dxa"/>
            <w:gridSpan w:val="2"/>
            <w:shd w:val="clear" w:color="auto" w:fill="auto"/>
          </w:tcPr>
          <w:p w14:paraId="2EA61A23" w14:textId="77777777" w:rsidR="00BA0364" w:rsidRPr="009D03A0" w:rsidRDefault="00BA0364" w:rsidP="00313E75">
            <w:pPr>
              <w:pStyle w:val="TextoTabla"/>
            </w:pPr>
            <w:r w:rsidRPr="009D03A0">
              <w:t>Operativa Básica</w:t>
            </w:r>
          </w:p>
        </w:tc>
        <w:tc>
          <w:tcPr>
            <w:tcW w:w="5301" w:type="dxa"/>
            <w:shd w:val="clear" w:color="auto" w:fill="auto"/>
          </w:tcPr>
          <w:p w14:paraId="35458922" w14:textId="77777777" w:rsidR="00BA0364" w:rsidRPr="009D03A0" w:rsidRDefault="00BA0364" w:rsidP="00313E75">
            <w:pPr>
              <w:pStyle w:val="TextoTabla"/>
            </w:pPr>
          </w:p>
        </w:tc>
      </w:tr>
      <w:tr w:rsidR="00BA0364" w:rsidRPr="00A61693" w14:paraId="1B6D6B1E" w14:textId="77777777" w:rsidTr="00313E75">
        <w:trPr>
          <w:jc w:val="center"/>
        </w:trPr>
        <w:tc>
          <w:tcPr>
            <w:tcW w:w="903" w:type="dxa"/>
            <w:shd w:val="clear" w:color="auto" w:fill="auto"/>
          </w:tcPr>
          <w:p w14:paraId="77715071" w14:textId="77777777" w:rsidR="00BA0364" w:rsidRPr="009D03A0" w:rsidRDefault="00BA0364" w:rsidP="00313E75">
            <w:pPr>
              <w:pStyle w:val="TextoTabla"/>
            </w:pPr>
          </w:p>
        </w:tc>
        <w:tc>
          <w:tcPr>
            <w:tcW w:w="2693" w:type="dxa"/>
            <w:shd w:val="clear" w:color="auto" w:fill="auto"/>
          </w:tcPr>
          <w:p w14:paraId="5127EC85" w14:textId="346A3988" w:rsidR="00BA0364" w:rsidRPr="009D03A0" w:rsidRDefault="00BA0364" w:rsidP="00313E75">
            <w:pPr>
              <w:pStyle w:val="TextoTabla"/>
            </w:pPr>
            <w:r w:rsidRPr="009D03A0">
              <w:t>U5KI</w:t>
            </w:r>
            <w:r w:rsidR="00DB2D77">
              <w:t>.HURR.</w:t>
            </w:r>
            <w:r w:rsidRPr="009D03A0">
              <w:t>02.001</w:t>
            </w:r>
          </w:p>
        </w:tc>
        <w:tc>
          <w:tcPr>
            <w:tcW w:w="5301" w:type="dxa"/>
            <w:shd w:val="clear" w:color="auto" w:fill="auto"/>
          </w:tcPr>
          <w:p w14:paraId="03A992B2" w14:textId="77777777" w:rsidR="00BA0364" w:rsidRPr="009D03A0" w:rsidRDefault="00BA0364" w:rsidP="00313E75">
            <w:pPr>
              <w:pStyle w:val="TextoTabla"/>
            </w:pPr>
            <w:r w:rsidRPr="009D03A0">
              <w:t>Asignación de Recursos a las Posiciones de Control.</w:t>
            </w:r>
          </w:p>
        </w:tc>
      </w:tr>
      <w:tr w:rsidR="00BA0364" w:rsidRPr="00A61693" w14:paraId="170761E3" w14:textId="77777777" w:rsidTr="00313E75">
        <w:trPr>
          <w:jc w:val="center"/>
        </w:trPr>
        <w:tc>
          <w:tcPr>
            <w:tcW w:w="903" w:type="dxa"/>
            <w:shd w:val="clear" w:color="auto" w:fill="auto"/>
          </w:tcPr>
          <w:p w14:paraId="4FB31711" w14:textId="77777777" w:rsidR="00BA0364" w:rsidRPr="009D03A0" w:rsidRDefault="00BA0364" w:rsidP="00313E75">
            <w:pPr>
              <w:pStyle w:val="TextoTabla"/>
            </w:pPr>
          </w:p>
        </w:tc>
        <w:tc>
          <w:tcPr>
            <w:tcW w:w="2693" w:type="dxa"/>
            <w:shd w:val="clear" w:color="auto" w:fill="auto"/>
          </w:tcPr>
          <w:p w14:paraId="2488D7B8" w14:textId="77777777" w:rsidR="00BA0364" w:rsidRPr="009D03A0" w:rsidRDefault="00BA0364" w:rsidP="00313E75">
            <w:pPr>
              <w:pStyle w:val="TextoTabla"/>
            </w:pPr>
          </w:p>
        </w:tc>
        <w:tc>
          <w:tcPr>
            <w:tcW w:w="5301" w:type="dxa"/>
            <w:shd w:val="clear" w:color="auto" w:fill="auto"/>
          </w:tcPr>
          <w:p w14:paraId="30C880F1" w14:textId="77777777" w:rsidR="00BA0364" w:rsidRPr="009D03A0" w:rsidRDefault="00BA0364" w:rsidP="00313E75">
            <w:pPr>
              <w:pStyle w:val="TextoTabla"/>
            </w:pPr>
          </w:p>
        </w:tc>
      </w:tr>
    </w:tbl>
    <w:p w14:paraId="11430E1F" w14:textId="75EECD65" w:rsidR="00BA0364" w:rsidRPr="009D03A0" w:rsidRDefault="00BA0364" w:rsidP="00BA0364">
      <w:pPr>
        <w:pStyle w:val="PiedeIlustracion"/>
      </w:pPr>
      <w:bookmarkStart w:id="86" w:name="_Toc318897661"/>
      <w:bookmarkStart w:id="87" w:name="_Toc357060740"/>
      <w:bookmarkStart w:id="88" w:name="_Toc445195561"/>
      <w:bookmarkStart w:id="89" w:name="_Toc511809660"/>
      <w:bookmarkStart w:id="90" w:name="_Toc2596075"/>
      <w:bookmarkStart w:id="91" w:name="_Toc105486213"/>
      <w:r w:rsidRPr="009D03A0">
        <w:t xml:space="preserve">Tabla </w:t>
      </w:r>
      <w:fldSimple w:instr=" SEQ Tabla \* ARABIC ">
        <w:r w:rsidR="00A30209">
          <w:rPr>
            <w:noProof/>
          </w:rPr>
          <w:t>3</w:t>
        </w:r>
      </w:fldSimple>
      <w:r w:rsidRPr="009D03A0">
        <w:t>. Relación de Casos de Prueba. Grupo 2. Operatividad Básica.</w:t>
      </w:r>
      <w:bookmarkEnd w:id="86"/>
      <w:bookmarkEnd w:id="87"/>
      <w:bookmarkEnd w:id="88"/>
      <w:bookmarkEnd w:id="89"/>
      <w:bookmarkEnd w:id="90"/>
      <w:bookmarkEnd w:id="91"/>
    </w:p>
    <w:p w14:paraId="548167C5" w14:textId="77777777" w:rsidR="00BA0364" w:rsidRPr="009D03A0" w:rsidRDefault="00BA0364" w:rsidP="00BA0364">
      <w:pPr>
        <w:pStyle w:val="Ttulo2"/>
      </w:pPr>
      <w:bookmarkStart w:id="92" w:name="_Toc346622275"/>
      <w:bookmarkStart w:id="93" w:name="_Toc357060654"/>
      <w:bookmarkStart w:id="94" w:name="_Toc445195481"/>
      <w:bookmarkStart w:id="95" w:name="_Toc511809617"/>
      <w:bookmarkStart w:id="96" w:name="_Toc2596028"/>
      <w:bookmarkStart w:id="97" w:name="_Toc105486185"/>
      <w:r w:rsidRPr="009D03A0">
        <w:t>Operación Radio.</w:t>
      </w:r>
      <w:bookmarkEnd w:id="92"/>
      <w:bookmarkEnd w:id="93"/>
      <w:bookmarkEnd w:id="94"/>
      <w:bookmarkEnd w:id="95"/>
      <w:bookmarkEnd w:id="96"/>
      <w:bookmarkEnd w:id="97"/>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693"/>
        <w:gridCol w:w="5301"/>
      </w:tblGrid>
      <w:tr w:rsidR="00BA0364" w:rsidRPr="00F710CB" w14:paraId="373F84C2" w14:textId="77777777" w:rsidTr="00313E75">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0376C65D" w14:textId="77777777" w:rsidR="00BA0364" w:rsidRPr="00F710CB" w:rsidRDefault="00BA0364" w:rsidP="00313E75">
            <w:pPr>
              <w:pStyle w:val="TextoTabla"/>
              <w:rPr>
                <w:color w:val="FFFFFF" w:themeColor="background1"/>
              </w:rPr>
            </w:pPr>
            <w:r w:rsidRPr="00F710CB">
              <w:rPr>
                <w:color w:val="FFFFFF" w:themeColor="background1"/>
              </w:rPr>
              <w:t>Grupo</w:t>
            </w:r>
          </w:p>
        </w:tc>
        <w:tc>
          <w:tcPr>
            <w:tcW w:w="269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7EA4906F" w14:textId="77777777" w:rsidR="00BA0364" w:rsidRPr="00F710CB" w:rsidRDefault="00BA0364" w:rsidP="00313E75">
            <w:pPr>
              <w:pStyle w:val="TextoTabla"/>
              <w:rPr>
                <w:color w:val="FFFFFF" w:themeColor="background1"/>
              </w:rPr>
            </w:pPr>
            <w:r w:rsidRPr="00F710CB">
              <w:rPr>
                <w:color w:val="FFFFFF" w:themeColor="background1"/>
              </w:rPr>
              <w:t>ID</w:t>
            </w:r>
          </w:p>
        </w:tc>
        <w:tc>
          <w:tcPr>
            <w:tcW w:w="5301"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0A45EA70" w14:textId="77777777" w:rsidR="00BA0364" w:rsidRPr="00F710CB" w:rsidRDefault="00BA0364" w:rsidP="00313E75">
            <w:pPr>
              <w:pStyle w:val="TextoTabla"/>
              <w:rPr>
                <w:color w:val="FFFFFF" w:themeColor="background1"/>
              </w:rPr>
            </w:pPr>
            <w:r w:rsidRPr="00F710CB">
              <w:rPr>
                <w:color w:val="FFFFFF" w:themeColor="background1"/>
              </w:rPr>
              <w:t>Caso de Prueba</w:t>
            </w:r>
          </w:p>
        </w:tc>
      </w:tr>
      <w:tr w:rsidR="00BA0364" w:rsidRPr="009D03A0" w14:paraId="1BD51444" w14:textId="77777777" w:rsidTr="00313E75">
        <w:trPr>
          <w:jc w:val="center"/>
        </w:trPr>
        <w:tc>
          <w:tcPr>
            <w:tcW w:w="3596" w:type="dxa"/>
            <w:gridSpan w:val="2"/>
            <w:shd w:val="clear" w:color="auto" w:fill="auto"/>
          </w:tcPr>
          <w:p w14:paraId="1AD4D78D" w14:textId="77777777" w:rsidR="00BA0364" w:rsidRPr="009D03A0" w:rsidRDefault="00BA0364" w:rsidP="00313E75">
            <w:pPr>
              <w:pStyle w:val="TextoTabla"/>
            </w:pPr>
            <w:r w:rsidRPr="009D03A0">
              <w:t>Operación Radio</w:t>
            </w:r>
          </w:p>
        </w:tc>
        <w:tc>
          <w:tcPr>
            <w:tcW w:w="5301" w:type="dxa"/>
            <w:shd w:val="clear" w:color="auto" w:fill="auto"/>
          </w:tcPr>
          <w:p w14:paraId="725E043A" w14:textId="77777777" w:rsidR="00BA0364" w:rsidRPr="009D03A0" w:rsidRDefault="00BA0364" w:rsidP="00313E75">
            <w:pPr>
              <w:pStyle w:val="TextoTabla"/>
            </w:pPr>
          </w:p>
        </w:tc>
      </w:tr>
      <w:tr w:rsidR="00BA0364" w:rsidRPr="009D03A0" w14:paraId="1677EE29" w14:textId="77777777" w:rsidTr="00313E75">
        <w:trPr>
          <w:jc w:val="center"/>
        </w:trPr>
        <w:tc>
          <w:tcPr>
            <w:tcW w:w="903" w:type="dxa"/>
            <w:shd w:val="clear" w:color="auto" w:fill="auto"/>
          </w:tcPr>
          <w:p w14:paraId="58773D75" w14:textId="77777777" w:rsidR="00BA0364" w:rsidRPr="009D03A0" w:rsidRDefault="00BA0364" w:rsidP="00313E75">
            <w:pPr>
              <w:pStyle w:val="TextoTabla"/>
            </w:pPr>
          </w:p>
        </w:tc>
        <w:tc>
          <w:tcPr>
            <w:tcW w:w="2693" w:type="dxa"/>
            <w:shd w:val="clear" w:color="auto" w:fill="auto"/>
          </w:tcPr>
          <w:p w14:paraId="717D99A7" w14:textId="7DDF8425" w:rsidR="00BA0364" w:rsidRPr="009D03A0" w:rsidRDefault="00BA0364" w:rsidP="00313E75">
            <w:pPr>
              <w:pStyle w:val="TextoTabla"/>
            </w:pPr>
            <w:r w:rsidRPr="009D03A0">
              <w:t>U5KI</w:t>
            </w:r>
            <w:r w:rsidR="00DB2D77">
              <w:t>.HURR.</w:t>
            </w:r>
            <w:r w:rsidRPr="009D03A0">
              <w:t>03.001</w:t>
            </w:r>
          </w:p>
        </w:tc>
        <w:tc>
          <w:tcPr>
            <w:tcW w:w="5301" w:type="dxa"/>
            <w:shd w:val="clear" w:color="auto" w:fill="auto"/>
          </w:tcPr>
          <w:p w14:paraId="7A7C87F0" w14:textId="77777777" w:rsidR="00BA0364" w:rsidRPr="009D03A0" w:rsidRDefault="00BA0364" w:rsidP="00313E75">
            <w:pPr>
              <w:pStyle w:val="TextoTabla"/>
            </w:pPr>
            <w:r w:rsidRPr="009D03A0">
              <w:t>HMI Radio.</w:t>
            </w:r>
          </w:p>
        </w:tc>
      </w:tr>
      <w:tr w:rsidR="00BA0364" w:rsidRPr="00A61693" w14:paraId="256DA8EB" w14:textId="77777777" w:rsidTr="00313E75">
        <w:trPr>
          <w:jc w:val="center"/>
        </w:trPr>
        <w:tc>
          <w:tcPr>
            <w:tcW w:w="903" w:type="dxa"/>
            <w:shd w:val="clear" w:color="auto" w:fill="auto"/>
          </w:tcPr>
          <w:p w14:paraId="11F86AFF" w14:textId="77777777" w:rsidR="00BA0364" w:rsidRPr="009D03A0" w:rsidRDefault="00BA0364" w:rsidP="00313E75">
            <w:pPr>
              <w:pStyle w:val="TextoTabla"/>
            </w:pPr>
          </w:p>
        </w:tc>
        <w:tc>
          <w:tcPr>
            <w:tcW w:w="2693" w:type="dxa"/>
            <w:shd w:val="clear" w:color="auto" w:fill="auto"/>
          </w:tcPr>
          <w:p w14:paraId="022D72C9" w14:textId="04268955" w:rsidR="00BA0364" w:rsidRPr="009D03A0" w:rsidRDefault="00BA0364" w:rsidP="00313E75">
            <w:pPr>
              <w:pStyle w:val="TextoTabla"/>
            </w:pPr>
            <w:r w:rsidRPr="009D03A0">
              <w:t>U5KI</w:t>
            </w:r>
            <w:r w:rsidR="00DB2D77">
              <w:t>.HURR.</w:t>
            </w:r>
            <w:r w:rsidRPr="009D03A0">
              <w:t>03.002</w:t>
            </w:r>
          </w:p>
        </w:tc>
        <w:tc>
          <w:tcPr>
            <w:tcW w:w="5301" w:type="dxa"/>
            <w:shd w:val="clear" w:color="auto" w:fill="auto"/>
          </w:tcPr>
          <w:p w14:paraId="24993AB3" w14:textId="77777777" w:rsidR="00BA0364" w:rsidRPr="009D03A0" w:rsidRDefault="00BA0364" w:rsidP="00313E75">
            <w:pPr>
              <w:pStyle w:val="TextoTabla"/>
            </w:pPr>
            <w:r w:rsidRPr="009D03A0">
              <w:t xml:space="preserve">Asignación. Modos (Reposo, </w:t>
            </w:r>
            <w:proofErr w:type="spellStart"/>
            <w:r w:rsidRPr="009D03A0">
              <w:t>Rx</w:t>
            </w:r>
            <w:proofErr w:type="spellEnd"/>
            <w:r w:rsidRPr="009D03A0">
              <w:t xml:space="preserve">, </w:t>
            </w:r>
            <w:proofErr w:type="spellStart"/>
            <w:r w:rsidRPr="009D03A0">
              <w:t>RxTx</w:t>
            </w:r>
            <w:proofErr w:type="spellEnd"/>
            <w:r w:rsidRPr="009D03A0">
              <w:t>).</w:t>
            </w:r>
          </w:p>
        </w:tc>
      </w:tr>
      <w:tr w:rsidR="00BA0364" w:rsidRPr="009D03A0" w14:paraId="4FE902F2" w14:textId="77777777" w:rsidTr="00313E75">
        <w:trPr>
          <w:jc w:val="center"/>
        </w:trPr>
        <w:tc>
          <w:tcPr>
            <w:tcW w:w="903" w:type="dxa"/>
            <w:shd w:val="clear" w:color="auto" w:fill="auto"/>
          </w:tcPr>
          <w:p w14:paraId="7AF5F936" w14:textId="77777777" w:rsidR="00BA0364" w:rsidRPr="009D03A0" w:rsidRDefault="00BA0364" w:rsidP="00313E75">
            <w:pPr>
              <w:pStyle w:val="TextoTabla"/>
            </w:pPr>
          </w:p>
        </w:tc>
        <w:tc>
          <w:tcPr>
            <w:tcW w:w="2693" w:type="dxa"/>
            <w:shd w:val="clear" w:color="auto" w:fill="auto"/>
          </w:tcPr>
          <w:p w14:paraId="49669583" w14:textId="281698F0" w:rsidR="00BA0364" w:rsidRPr="009D03A0" w:rsidRDefault="00BA0364" w:rsidP="00313E75">
            <w:pPr>
              <w:pStyle w:val="TextoTabla"/>
            </w:pPr>
            <w:r w:rsidRPr="009D03A0">
              <w:t>U5KI</w:t>
            </w:r>
            <w:r w:rsidR="00DB2D77">
              <w:t>.HURR.</w:t>
            </w:r>
            <w:r w:rsidRPr="009D03A0">
              <w:t>03.003</w:t>
            </w:r>
          </w:p>
        </w:tc>
        <w:tc>
          <w:tcPr>
            <w:tcW w:w="5301" w:type="dxa"/>
            <w:shd w:val="clear" w:color="auto" w:fill="auto"/>
          </w:tcPr>
          <w:p w14:paraId="7F829708" w14:textId="77777777" w:rsidR="00BA0364" w:rsidRPr="009D03A0" w:rsidRDefault="00BA0364" w:rsidP="00313E75">
            <w:pPr>
              <w:pStyle w:val="TextoTabla"/>
            </w:pPr>
            <w:r w:rsidRPr="009D03A0">
              <w:t xml:space="preserve">Trasmisión Radio. </w:t>
            </w:r>
          </w:p>
        </w:tc>
      </w:tr>
      <w:tr w:rsidR="00BA0364" w:rsidRPr="009D03A0" w14:paraId="3EC15DFC" w14:textId="77777777" w:rsidTr="00313E75">
        <w:trPr>
          <w:jc w:val="center"/>
        </w:trPr>
        <w:tc>
          <w:tcPr>
            <w:tcW w:w="903" w:type="dxa"/>
            <w:shd w:val="clear" w:color="auto" w:fill="auto"/>
          </w:tcPr>
          <w:p w14:paraId="3922CD44" w14:textId="77777777" w:rsidR="00BA0364" w:rsidRPr="009D03A0" w:rsidRDefault="00BA0364" w:rsidP="00313E75">
            <w:pPr>
              <w:pStyle w:val="TextoTabla"/>
            </w:pPr>
          </w:p>
        </w:tc>
        <w:tc>
          <w:tcPr>
            <w:tcW w:w="2693" w:type="dxa"/>
            <w:shd w:val="clear" w:color="auto" w:fill="auto"/>
          </w:tcPr>
          <w:p w14:paraId="07296AE5" w14:textId="4A4C68A5" w:rsidR="00BA0364" w:rsidRPr="009D03A0" w:rsidRDefault="00BA0364" w:rsidP="00313E75">
            <w:pPr>
              <w:pStyle w:val="TextoTabla"/>
            </w:pPr>
            <w:r w:rsidRPr="009D03A0">
              <w:t>U5KI</w:t>
            </w:r>
            <w:r w:rsidR="00DB2D77">
              <w:t>.HURR.</w:t>
            </w:r>
            <w:r w:rsidRPr="009D03A0">
              <w:t>03.004</w:t>
            </w:r>
          </w:p>
        </w:tc>
        <w:tc>
          <w:tcPr>
            <w:tcW w:w="5301" w:type="dxa"/>
            <w:shd w:val="clear" w:color="auto" w:fill="auto"/>
          </w:tcPr>
          <w:p w14:paraId="5AF687B7" w14:textId="77777777" w:rsidR="00BA0364" w:rsidRPr="009D03A0" w:rsidRDefault="00BA0364" w:rsidP="00313E75">
            <w:pPr>
              <w:pStyle w:val="TextoTabla"/>
            </w:pPr>
            <w:r w:rsidRPr="009D03A0">
              <w:t>Recepción Radio</w:t>
            </w:r>
          </w:p>
        </w:tc>
      </w:tr>
      <w:tr w:rsidR="00BA0364" w:rsidRPr="009D03A0" w14:paraId="074DDE02" w14:textId="77777777" w:rsidTr="00313E75">
        <w:trPr>
          <w:jc w:val="center"/>
        </w:trPr>
        <w:tc>
          <w:tcPr>
            <w:tcW w:w="903" w:type="dxa"/>
            <w:shd w:val="clear" w:color="auto" w:fill="auto"/>
          </w:tcPr>
          <w:p w14:paraId="1B3F529B" w14:textId="77777777" w:rsidR="00BA0364" w:rsidRPr="009D03A0" w:rsidRDefault="00BA0364" w:rsidP="00313E75">
            <w:pPr>
              <w:pStyle w:val="TextoTabla"/>
            </w:pPr>
          </w:p>
        </w:tc>
        <w:tc>
          <w:tcPr>
            <w:tcW w:w="2693" w:type="dxa"/>
            <w:shd w:val="clear" w:color="auto" w:fill="auto"/>
          </w:tcPr>
          <w:p w14:paraId="6750D7C7" w14:textId="6548B838" w:rsidR="00BA0364" w:rsidRPr="009D03A0" w:rsidRDefault="00BA0364" w:rsidP="00313E75">
            <w:pPr>
              <w:pStyle w:val="TextoTabla"/>
            </w:pPr>
            <w:r w:rsidRPr="009D03A0">
              <w:t>U5KI</w:t>
            </w:r>
            <w:r w:rsidR="00DB2D77">
              <w:t>.HURR.</w:t>
            </w:r>
            <w:r w:rsidRPr="009D03A0">
              <w:t>03.005</w:t>
            </w:r>
          </w:p>
        </w:tc>
        <w:tc>
          <w:tcPr>
            <w:tcW w:w="5301" w:type="dxa"/>
            <w:shd w:val="clear" w:color="auto" w:fill="auto"/>
          </w:tcPr>
          <w:p w14:paraId="2372D479" w14:textId="77777777" w:rsidR="00BA0364" w:rsidRPr="009D03A0" w:rsidRDefault="00BA0364" w:rsidP="00313E75">
            <w:pPr>
              <w:pStyle w:val="TextoTabla"/>
            </w:pPr>
            <w:r w:rsidRPr="009D03A0">
              <w:t>Paginación de Recursos Radio</w:t>
            </w:r>
          </w:p>
        </w:tc>
      </w:tr>
      <w:tr w:rsidR="00BA0364" w:rsidRPr="00A61693" w14:paraId="4B11CCD4" w14:textId="77777777" w:rsidTr="00313E75">
        <w:trPr>
          <w:jc w:val="center"/>
        </w:trPr>
        <w:tc>
          <w:tcPr>
            <w:tcW w:w="903" w:type="dxa"/>
            <w:shd w:val="clear" w:color="auto" w:fill="auto"/>
          </w:tcPr>
          <w:p w14:paraId="514AA11B" w14:textId="77777777" w:rsidR="00BA0364" w:rsidRPr="009D03A0" w:rsidRDefault="00BA0364" w:rsidP="00313E75">
            <w:pPr>
              <w:pStyle w:val="TextoTabla"/>
            </w:pPr>
          </w:p>
        </w:tc>
        <w:tc>
          <w:tcPr>
            <w:tcW w:w="2693" w:type="dxa"/>
            <w:shd w:val="clear" w:color="auto" w:fill="auto"/>
          </w:tcPr>
          <w:p w14:paraId="3713735C" w14:textId="19C43A29" w:rsidR="00BA0364" w:rsidRPr="009D03A0" w:rsidRDefault="00BA0364" w:rsidP="00313E75">
            <w:pPr>
              <w:pStyle w:val="TextoTabla"/>
            </w:pPr>
            <w:r w:rsidRPr="009D03A0">
              <w:t>U5KI</w:t>
            </w:r>
            <w:r w:rsidR="00DB2D77">
              <w:t>.HURR.</w:t>
            </w:r>
            <w:r w:rsidRPr="009D03A0">
              <w:t>03.006</w:t>
            </w:r>
          </w:p>
        </w:tc>
        <w:tc>
          <w:tcPr>
            <w:tcW w:w="5301" w:type="dxa"/>
            <w:shd w:val="clear" w:color="auto" w:fill="auto"/>
          </w:tcPr>
          <w:p w14:paraId="003D4F24" w14:textId="77777777" w:rsidR="00BA0364" w:rsidRPr="009D03A0" w:rsidRDefault="00BA0364" w:rsidP="00313E75">
            <w:pPr>
              <w:pStyle w:val="TextoTabla"/>
            </w:pPr>
            <w:r w:rsidRPr="009D03A0">
              <w:t>Formación de Grupos de Retransmisión</w:t>
            </w:r>
          </w:p>
        </w:tc>
      </w:tr>
      <w:tr w:rsidR="00BA0364" w:rsidRPr="009D03A0" w14:paraId="40FF57E8" w14:textId="77777777" w:rsidTr="00313E75">
        <w:trPr>
          <w:jc w:val="center"/>
        </w:trPr>
        <w:tc>
          <w:tcPr>
            <w:tcW w:w="903" w:type="dxa"/>
            <w:shd w:val="clear" w:color="auto" w:fill="auto"/>
          </w:tcPr>
          <w:p w14:paraId="04EBB611" w14:textId="77777777" w:rsidR="00BA0364" w:rsidRPr="009D03A0" w:rsidRDefault="00BA0364" w:rsidP="00313E75">
            <w:pPr>
              <w:pStyle w:val="TextoTabla"/>
            </w:pPr>
          </w:p>
        </w:tc>
        <w:tc>
          <w:tcPr>
            <w:tcW w:w="2693" w:type="dxa"/>
            <w:shd w:val="clear" w:color="auto" w:fill="auto"/>
          </w:tcPr>
          <w:p w14:paraId="61B44BE4" w14:textId="1C6E559E" w:rsidR="00BA0364" w:rsidRPr="009D03A0" w:rsidRDefault="00BA0364" w:rsidP="00313E75">
            <w:pPr>
              <w:pStyle w:val="TextoTabla"/>
            </w:pPr>
            <w:r w:rsidRPr="009D03A0">
              <w:t>U5KI</w:t>
            </w:r>
            <w:r w:rsidR="00DB2D77">
              <w:t>.HURR.</w:t>
            </w:r>
            <w:r w:rsidRPr="009D03A0">
              <w:t>03.007</w:t>
            </w:r>
          </w:p>
        </w:tc>
        <w:tc>
          <w:tcPr>
            <w:tcW w:w="5301" w:type="dxa"/>
            <w:shd w:val="clear" w:color="auto" w:fill="auto"/>
          </w:tcPr>
          <w:p w14:paraId="5CD05FFD" w14:textId="77777777" w:rsidR="00BA0364" w:rsidRPr="009D03A0" w:rsidRDefault="00BA0364" w:rsidP="00313E75">
            <w:pPr>
              <w:pStyle w:val="TextoTabla"/>
            </w:pPr>
            <w:r w:rsidRPr="009D03A0">
              <w:t>Operativa de Retransmisión.</w:t>
            </w:r>
          </w:p>
        </w:tc>
      </w:tr>
      <w:tr w:rsidR="00BA0364" w:rsidRPr="009D03A0" w14:paraId="0C14F8F4" w14:textId="77777777" w:rsidTr="00313E75">
        <w:trPr>
          <w:jc w:val="center"/>
        </w:trPr>
        <w:tc>
          <w:tcPr>
            <w:tcW w:w="903" w:type="dxa"/>
            <w:shd w:val="clear" w:color="auto" w:fill="auto"/>
          </w:tcPr>
          <w:p w14:paraId="1EDC47CF" w14:textId="77777777" w:rsidR="00BA0364" w:rsidRPr="009D03A0" w:rsidRDefault="00BA0364" w:rsidP="00313E75">
            <w:pPr>
              <w:pStyle w:val="TextoTabla"/>
            </w:pPr>
          </w:p>
        </w:tc>
        <w:tc>
          <w:tcPr>
            <w:tcW w:w="2693" w:type="dxa"/>
            <w:shd w:val="clear" w:color="auto" w:fill="auto"/>
          </w:tcPr>
          <w:p w14:paraId="03BB9297" w14:textId="77777777" w:rsidR="00BA0364" w:rsidRPr="009D03A0" w:rsidRDefault="00BA0364" w:rsidP="00313E75">
            <w:pPr>
              <w:pStyle w:val="TextoTabla"/>
            </w:pPr>
          </w:p>
        </w:tc>
        <w:tc>
          <w:tcPr>
            <w:tcW w:w="5301" w:type="dxa"/>
            <w:shd w:val="clear" w:color="auto" w:fill="auto"/>
          </w:tcPr>
          <w:p w14:paraId="4DF35BC8" w14:textId="77777777" w:rsidR="00BA0364" w:rsidRPr="009D03A0" w:rsidRDefault="00BA0364" w:rsidP="00313E75">
            <w:pPr>
              <w:pStyle w:val="TextoTabla"/>
            </w:pPr>
          </w:p>
        </w:tc>
      </w:tr>
    </w:tbl>
    <w:p w14:paraId="1B9F4E55" w14:textId="230E583B" w:rsidR="00BA0364" w:rsidRPr="009D03A0" w:rsidRDefault="00BA0364" w:rsidP="00BA0364">
      <w:pPr>
        <w:pStyle w:val="PiedeIlustracion"/>
      </w:pPr>
      <w:bookmarkStart w:id="98" w:name="_Toc318897662"/>
      <w:bookmarkStart w:id="99" w:name="_Toc357060741"/>
      <w:bookmarkStart w:id="100" w:name="_Toc445195562"/>
      <w:bookmarkStart w:id="101" w:name="_Toc511809661"/>
      <w:bookmarkStart w:id="102" w:name="_Toc2596076"/>
      <w:bookmarkStart w:id="103" w:name="_Toc105486214"/>
      <w:r w:rsidRPr="009D03A0">
        <w:t xml:space="preserve">Tabla </w:t>
      </w:r>
      <w:fldSimple w:instr=" SEQ Tabla \* ARABIC ">
        <w:r w:rsidR="00A30209">
          <w:rPr>
            <w:noProof/>
          </w:rPr>
          <w:t>4</w:t>
        </w:r>
      </w:fldSimple>
      <w:r w:rsidRPr="009D03A0">
        <w:t>. Relación de Casos de Prueba. Grupo 3. Operación Radio.</w:t>
      </w:r>
      <w:bookmarkEnd w:id="98"/>
      <w:bookmarkEnd w:id="99"/>
      <w:bookmarkEnd w:id="100"/>
      <w:bookmarkEnd w:id="101"/>
      <w:bookmarkEnd w:id="102"/>
      <w:bookmarkEnd w:id="103"/>
    </w:p>
    <w:p w14:paraId="498CD45E" w14:textId="77777777" w:rsidR="00BA0364" w:rsidRPr="009D03A0" w:rsidRDefault="00BA0364" w:rsidP="00BA0364">
      <w:pPr>
        <w:pStyle w:val="Ttulo2"/>
      </w:pPr>
      <w:bookmarkStart w:id="104" w:name="_Toc357060657"/>
      <w:bookmarkStart w:id="105" w:name="_Toc445195484"/>
      <w:bookmarkStart w:id="106" w:name="_Toc511809619"/>
      <w:bookmarkStart w:id="107" w:name="_Toc2596029"/>
      <w:bookmarkStart w:id="108" w:name="_Toc105486186"/>
      <w:r w:rsidRPr="009D03A0">
        <w:t>Funciones Especiales.</w:t>
      </w:r>
      <w:bookmarkEnd w:id="104"/>
      <w:bookmarkEnd w:id="105"/>
      <w:bookmarkEnd w:id="106"/>
      <w:bookmarkEnd w:id="107"/>
      <w:bookmarkEnd w:id="108"/>
    </w:p>
    <w:tbl>
      <w:tblPr>
        <w:tblW w:w="8706"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884"/>
        <w:gridCol w:w="2635"/>
        <w:gridCol w:w="5187"/>
      </w:tblGrid>
      <w:tr w:rsidR="00BA0364" w:rsidRPr="00F710CB" w14:paraId="286E2DFF" w14:textId="77777777" w:rsidTr="00313E75">
        <w:trPr>
          <w:trHeight w:val="258"/>
          <w:tblHeader/>
          <w:jc w:val="center"/>
        </w:trPr>
        <w:tc>
          <w:tcPr>
            <w:tcW w:w="884"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3ABBEA8C" w14:textId="77777777" w:rsidR="00BA0364" w:rsidRPr="00F710CB" w:rsidRDefault="00BA0364" w:rsidP="00313E75">
            <w:pPr>
              <w:pStyle w:val="TextoTabla"/>
              <w:rPr>
                <w:color w:val="FFFFFF" w:themeColor="background1"/>
              </w:rPr>
            </w:pPr>
            <w:r w:rsidRPr="00F710CB">
              <w:rPr>
                <w:color w:val="FFFFFF" w:themeColor="background1"/>
              </w:rPr>
              <w:t>Grupo</w:t>
            </w:r>
          </w:p>
        </w:tc>
        <w:tc>
          <w:tcPr>
            <w:tcW w:w="2635"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5621D2E0" w14:textId="77777777" w:rsidR="00BA0364" w:rsidRPr="00F710CB" w:rsidRDefault="00BA0364" w:rsidP="00313E75">
            <w:pPr>
              <w:pStyle w:val="TextoTabla"/>
              <w:rPr>
                <w:color w:val="FFFFFF" w:themeColor="background1"/>
              </w:rPr>
            </w:pPr>
            <w:r w:rsidRPr="00F710CB">
              <w:rPr>
                <w:color w:val="FFFFFF" w:themeColor="background1"/>
              </w:rPr>
              <w:t>ID</w:t>
            </w:r>
          </w:p>
        </w:tc>
        <w:tc>
          <w:tcPr>
            <w:tcW w:w="5187"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6AA3C94B" w14:textId="77777777" w:rsidR="00BA0364" w:rsidRPr="00F710CB" w:rsidRDefault="00BA0364" w:rsidP="00313E75">
            <w:pPr>
              <w:pStyle w:val="TextoTabla"/>
              <w:rPr>
                <w:color w:val="FFFFFF" w:themeColor="background1"/>
              </w:rPr>
            </w:pPr>
            <w:r w:rsidRPr="00F710CB">
              <w:rPr>
                <w:color w:val="FFFFFF" w:themeColor="background1"/>
              </w:rPr>
              <w:t>Caso de Prueba</w:t>
            </w:r>
          </w:p>
        </w:tc>
      </w:tr>
      <w:tr w:rsidR="00BA0364" w:rsidRPr="009D03A0" w14:paraId="68A5D87D" w14:textId="77777777" w:rsidTr="00313E75">
        <w:trPr>
          <w:trHeight w:val="243"/>
          <w:jc w:val="center"/>
        </w:trPr>
        <w:tc>
          <w:tcPr>
            <w:tcW w:w="3519" w:type="dxa"/>
            <w:gridSpan w:val="2"/>
            <w:shd w:val="clear" w:color="auto" w:fill="auto"/>
          </w:tcPr>
          <w:p w14:paraId="25E74AC2" w14:textId="77777777" w:rsidR="00BA0364" w:rsidRPr="009D03A0" w:rsidRDefault="00BA0364" w:rsidP="00313E75">
            <w:pPr>
              <w:pStyle w:val="TextoTabla"/>
            </w:pPr>
            <w:r w:rsidRPr="009D03A0">
              <w:lastRenderedPageBreak/>
              <w:t>Funciones Especiales</w:t>
            </w:r>
          </w:p>
        </w:tc>
        <w:tc>
          <w:tcPr>
            <w:tcW w:w="5187" w:type="dxa"/>
            <w:shd w:val="clear" w:color="auto" w:fill="auto"/>
          </w:tcPr>
          <w:p w14:paraId="352BB404" w14:textId="77777777" w:rsidR="00BA0364" w:rsidRPr="009D03A0" w:rsidRDefault="00BA0364" w:rsidP="00313E75">
            <w:pPr>
              <w:pStyle w:val="TextoTabla"/>
            </w:pPr>
          </w:p>
        </w:tc>
      </w:tr>
      <w:tr w:rsidR="00BA0364" w:rsidRPr="00A61693" w14:paraId="4A45B5D5" w14:textId="77777777" w:rsidTr="00313E75">
        <w:trPr>
          <w:trHeight w:val="258"/>
          <w:jc w:val="center"/>
        </w:trPr>
        <w:tc>
          <w:tcPr>
            <w:tcW w:w="884" w:type="dxa"/>
            <w:shd w:val="clear" w:color="auto" w:fill="auto"/>
          </w:tcPr>
          <w:p w14:paraId="3D6F27D9" w14:textId="77777777" w:rsidR="00BA0364" w:rsidRPr="009D03A0" w:rsidRDefault="00BA0364" w:rsidP="00313E75">
            <w:pPr>
              <w:pStyle w:val="TextoTabla"/>
            </w:pPr>
          </w:p>
        </w:tc>
        <w:tc>
          <w:tcPr>
            <w:tcW w:w="2635" w:type="dxa"/>
            <w:shd w:val="clear" w:color="auto" w:fill="auto"/>
          </w:tcPr>
          <w:p w14:paraId="6C589402" w14:textId="097C67DC" w:rsidR="00BA0364" w:rsidRPr="009D03A0" w:rsidRDefault="00BA0364" w:rsidP="00313E75">
            <w:pPr>
              <w:pStyle w:val="TextoTabla"/>
            </w:pPr>
            <w:r w:rsidRPr="009D03A0">
              <w:t>U5KI</w:t>
            </w:r>
            <w:r w:rsidR="00DB2D77">
              <w:t>.HURR.</w:t>
            </w:r>
            <w:r w:rsidRPr="009D03A0">
              <w:t>0</w:t>
            </w:r>
            <w:r w:rsidR="00A30209">
              <w:t>4</w:t>
            </w:r>
            <w:r w:rsidRPr="009D03A0">
              <w:t>.001</w:t>
            </w:r>
          </w:p>
        </w:tc>
        <w:tc>
          <w:tcPr>
            <w:tcW w:w="5187" w:type="dxa"/>
            <w:shd w:val="clear" w:color="auto" w:fill="auto"/>
          </w:tcPr>
          <w:p w14:paraId="1D330B50" w14:textId="77777777" w:rsidR="00BA0364" w:rsidRPr="009D03A0" w:rsidRDefault="00BA0364" w:rsidP="00313E75">
            <w:pPr>
              <w:pStyle w:val="TextoTabla"/>
            </w:pPr>
            <w:r w:rsidRPr="009D03A0">
              <w:t>HMI Dualidad De Pasarelas. Operativa Radio</w:t>
            </w:r>
          </w:p>
        </w:tc>
      </w:tr>
      <w:tr w:rsidR="00BA0364" w:rsidRPr="00A61693" w14:paraId="1FE2AF4E" w14:textId="77777777" w:rsidTr="00313E75">
        <w:trPr>
          <w:trHeight w:val="258"/>
          <w:jc w:val="center"/>
        </w:trPr>
        <w:tc>
          <w:tcPr>
            <w:tcW w:w="884" w:type="dxa"/>
            <w:shd w:val="clear" w:color="auto" w:fill="auto"/>
          </w:tcPr>
          <w:p w14:paraId="6F5D87F0" w14:textId="77777777" w:rsidR="00BA0364" w:rsidRPr="009D03A0" w:rsidRDefault="00BA0364" w:rsidP="00313E75">
            <w:pPr>
              <w:pStyle w:val="TextoTabla"/>
            </w:pPr>
          </w:p>
        </w:tc>
        <w:tc>
          <w:tcPr>
            <w:tcW w:w="2635" w:type="dxa"/>
            <w:shd w:val="clear" w:color="auto" w:fill="auto"/>
          </w:tcPr>
          <w:p w14:paraId="7235010A" w14:textId="77777777" w:rsidR="00BA0364" w:rsidRPr="009D03A0" w:rsidRDefault="00BA0364" w:rsidP="00313E75">
            <w:pPr>
              <w:pStyle w:val="TextoTabla"/>
            </w:pPr>
          </w:p>
        </w:tc>
        <w:tc>
          <w:tcPr>
            <w:tcW w:w="5187" w:type="dxa"/>
            <w:shd w:val="clear" w:color="auto" w:fill="auto"/>
          </w:tcPr>
          <w:p w14:paraId="7675CA66" w14:textId="77777777" w:rsidR="00BA0364" w:rsidRPr="009D03A0" w:rsidRDefault="00BA0364" w:rsidP="00313E75">
            <w:pPr>
              <w:pStyle w:val="TextoTabla"/>
            </w:pPr>
          </w:p>
        </w:tc>
      </w:tr>
    </w:tbl>
    <w:p w14:paraId="566C0DBD" w14:textId="77777777" w:rsidR="00BA0364" w:rsidRPr="009D03A0" w:rsidRDefault="00BA0364" w:rsidP="00BA0364">
      <w:pPr>
        <w:pStyle w:val="Ttulo2"/>
        <w:spacing w:after="320"/>
        <w:ind w:left="0" w:firstLine="0"/>
      </w:pPr>
      <w:bookmarkStart w:id="109" w:name="_Toc511809620"/>
      <w:bookmarkStart w:id="110" w:name="_Toc2596030"/>
      <w:bookmarkStart w:id="111" w:name="_Toc105486187"/>
      <w:r>
        <w:t>Doble LAN</w:t>
      </w:r>
      <w:r w:rsidRPr="009D03A0">
        <w:t>.</w:t>
      </w:r>
      <w:bookmarkEnd w:id="109"/>
      <w:bookmarkEnd w:id="110"/>
      <w:bookmarkEnd w:id="111"/>
    </w:p>
    <w:tbl>
      <w:tblPr>
        <w:tblW w:w="869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882"/>
        <w:gridCol w:w="2631"/>
        <w:gridCol w:w="5179"/>
      </w:tblGrid>
      <w:tr w:rsidR="00BA0364" w:rsidRPr="00F710CB" w14:paraId="4D07ED93" w14:textId="77777777" w:rsidTr="00313E75">
        <w:trPr>
          <w:trHeight w:val="258"/>
          <w:tblHeader/>
          <w:jc w:val="center"/>
        </w:trPr>
        <w:tc>
          <w:tcPr>
            <w:tcW w:w="88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0A57F3AA" w14:textId="77777777" w:rsidR="00BA0364" w:rsidRPr="00F710CB" w:rsidRDefault="00BA0364" w:rsidP="00313E75">
            <w:pPr>
              <w:pStyle w:val="TextoTabla"/>
              <w:rPr>
                <w:color w:val="FFFFFF" w:themeColor="background1"/>
              </w:rPr>
            </w:pPr>
            <w:r w:rsidRPr="00F710CB">
              <w:rPr>
                <w:color w:val="FFFFFF" w:themeColor="background1"/>
              </w:rPr>
              <w:t>Grupo</w:t>
            </w:r>
          </w:p>
        </w:tc>
        <w:tc>
          <w:tcPr>
            <w:tcW w:w="2631"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6B2B78BA" w14:textId="77777777" w:rsidR="00BA0364" w:rsidRPr="00F710CB" w:rsidRDefault="00BA0364" w:rsidP="00313E75">
            <w:pPr>
              <w:pStyle w:val="TextoTabla"/>
              <w:rPr>
                <w:color w:val="FFFFFF" w:themeColor="background1"/>
              </w:rPr>
            </w:pPr>
            <w:r w:rsidRPr="00F710CB">
              <w:rPr>
                <w:color w:val="FFFFFF" w:themeColor="background1"/>
              </w:rPr>
              <w:t>ID</w:t>
            </w:r>
          </w:p>
        </w:tc>
        <w:tc>
          <w:tcPr>
            <w:tcW w:w="5179"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7DC36BB5" w14:textId="77777777" w:rsidR="00BA0364" w:rsidRPr="00F710CB" w:rsidRDefault="00BA0364" w:rsidP="00313E75">
            <w:pPr>
              <w:pStyle w:val="TextoTabla"/>
              <w:rPr>
                <w:color w:val="FFFFFF" w:themeColor="background1"/>
              </w:rPr>
            </w:pPr>
            <w:r w:rsidRPr="00F710CB">
              <w:rPr>
                <w:color w:val="FFFFFF" w:themeColor="background1"/>
              </w:rPr>
              <w:t>Caso de Prueba</w:t>
            </w:r>
          </w:p>
        </w:tc>
      </w:tr>
      <w:tr w:rsidR="00BA0364" w:rsidRPr="009D03A0" w14:paraId="2791593C" w14:textId="77777777" w:rsidTr="00313E75">
        <w:trPr>
          <w:trHeight w:val="258"/>
          <w:jc w:val="center"/>
        </w:trPr>
        <w:tc>
          <w:tcPr>
            <w:tcW w:w="3513" w:type="dxa"/>
            <w:gridSpan w:val="2"/>
            <w:shd w:val="clear" w:color="auto" w:fill="auto"/>
          </w:tcPr>
          <w:p w14:paraId="4431ECC1" w14:textId="77777777" w:rsidR="00BA0364" w:rsidRPr="009D03A0" w:rsidRDefault="00BA0364" w:rsidP="00313E75">
            <w:pPr>
              <w:pStyle w:val="TextoTabla"/>
            </w:pPr>
            <w:r w:rsidRPr="009D03A0">
              <w:t>Funciones Especiales</w:t>
            </w:r>
          </w:p>
        </w:tc>
        <w:tc>
          <w:tcPr>
            <w:tcW w:w="5179" w:type="dxa"/>
            <w:shd w:val="clear" w:color="auto" w:fill="auto"/>
          </w:tcPr>
          <w:p w14:paraId="4A548579" w14:textId="77777777" w:rsidR="00BA0364" w:rsidRPr="009D03A0" w:rsidRDefault="00BA0364" w:rsidP="00313E75">
            <w:pPr>
              <w:pStyle w:val="TextoTabla"/>
            </w:pPr>
          </w:p>
        </w:tc>
      </w:tr>
      <w:tr w:rsidR="00BA0364" w:rsidRPr="004F64C3" w14:paraId="4FA5BCA6" w14:textId="77777777" w:rsidTr="00313E75">
        <w:trPr>
          <w:trHeight w:val="243"/>
          <w:jc w:val="center"/>
        </w:trPr>
        <w:tc>
          <w:tcPr>
            <w:tcW w:w="882" w:type="dxa"/>
            <w:shd w:val="clear" w:color="auto" w:fill="auto"/>
          </w:tcPr>
          <w:p w14:paraId="0E192A51" w14:textId="77777777" w:rsidR="00BA0364" w:rsidRPr="009D03A0" w:rsidRDefault="00BA0364" w:rsidP="00313E75">
            <w:pPr>
              <w:pStyle w:val="TextoTabla"/>
            </w:pPr>
          </w:p>
        </w:tc>
        <w:tc>
          <w:tcPr>
            <w:tcW w:w="2631" w:type="dxa"/>
            <w:shd w:val="clear" w:color="auto" w:fill="auto"/>
          </w:tcPr>
          <w:p w14:paraId="76791EE5" w14:textId="6617D55D" w:rsidR="00BA0364" w:rsidRPr="009D03A0" w:rsidRDefault="00BA0364" w:rsidP="00313E75">
            <w:pPr>
              <w:pStyle w:val="TextoTabla"/>
            </w:pPr>
            <w:r>
              <w:t>U5KI</w:t>
            </w:r>
            <w:r w:rsidR="00DB2D77">
              <w:t>.HURR.</w:t>
            </w:r>
            <w:r>
              <w:t>0</w:t>
            </w:r>
            <w:r w:rsidR="00A30209">
              <w:t>5</w:t>
            </w:r>
            <w:r w:rsidRPr="009D03A0">
              <w:t>.001</w:t>
            </w:r>
          </w:p>
        </w:tc>
        <w:tc>
          <w:tcPr>
            <w:tcW w:w="5179" w:type="dxa"/>
            <w:shd w:val="clear" w:color="auto" w:fill="auto"/>
          </w:tcPr>
          <w:p w14:paraId="1FA31D3F" w14:textId="77777777" w:rsidR="00BA0364" w:rsidRPr="009D03A0" w:rsidRDefault="00BA0364" w:rsidP="00313E75">
            <w:pPr>
              <w:pStyle w:val="TextoTabla"/>
            </w:pPr>
            <w:r w:rsidRPr="009D03A0">
              <w:t xml:space="preserve">HMI Dualidad </w:t>
            </w:r>
            <w:r>
              <w:t>LAN. Operativa Radio</w:t>
            </w:r>
          </w:p>
        </w:tc>
      </w:tr>
      <w:tr w:rsidR="00BA0364" w:rsidRPr="00CF5E40" w14:paraId="29A2E1E7" w14:textId="77777777" w:rsidTr="00313E75">
        <w:trPr>
          <w:trHeight w:val="258"/>
          <w:jc w:val="center"/>
        </w:trPr>
        <w:tc>
          <w:tcPr>
            <w:tcW w:w="882" w:type="dxa"/>
            <w:shd w:val="clear" w:color="auto" w:fill="auto"/>
          </w:tcPr>
          <w:p w14:paraId="24430014" w14:textId="77777777" w:rsidR="00BA0364" w:rsidRPr="009D03A0" w:rsidRDefault="00BA0364" w:rsidP="00313E75">
            <w:pPr>
              <w:pStyle w:val="TextoTabla"/>
            </w:pPr>
          </w:p>
        </w:tc>
        <w:tc>
          <w:tcPr>
            <w:tcW w:w="2631" w:type="dxa"/>
            <w:shd w:val="clear" w:color="auto" w:fill="auto"/>
          </w:tcPr>
          <w:p w14:paraId="3966B597" w14:textId="77777777" w:rsidR="00BA0364" w:rsidRPr="009D03A0" w:rsidRDefault="00BA0364" w:rsidP="00313E75">
            <w:pPr>
              <w:pStyle w:val="TextoTabla"/>
            </w:pPr>
          </w:p>
        </w:tc>
        <w:tc>
          <w:tcPr>
            <w:tcW w:w="5179" w:type="dxa"/>
            <w:shd w:val="clear" w:color="auto" w:fill="auto"/>
          </w:tcPr>
          <w:p w14:paraId="34512FC8" w14:textId="77777777" w:rsidR="00BA0364" w:rsidRPr="009D03A0" w:rsidRDefault="00BA0364" w:rsidP="00313E75">
            <w:pPr>
              <w:pStyle w:val="TextoTabla"/>
            </w:pPr>
          </w:p>
        </w:tc>
      </w:tr>
    </w:tbl>
    <w:p w14:paraId="68C11104" w14:textId="77777777" w:rsidR="00BA0364" w:rsidRPr="009D03A0" w:rsidRDefault="00BA0364" w:rsidP="00BA0364">
      <w:pPr>
        <w:pStyle w:val="TextoNivel1"/>
        <w:rPr>
          <w:lang w:val="es-ES"/>
        </w:rPr>
      </w:pPr>
    </w:p>
    <w:p w14:paraId="51B6A5D6" w14:textId="77777777" w:rsidR="00BA0364" w:rsidRPr="009D03A0" w:rsidRDefault="00BA0364" w:rsidP="00BA0364">
      <w:pPr>
        <w:pStyle w:val="TextoNivel1"/>
        <w:rPr>
          <w:lang w:val="es-ES"/>
        </w:rPr>
      </w:pPr>
    </w:p>
    <w:p w14:paraId="6704E559" w14:textId="77777777" w:rsidR="00BA0364" w:rsidRPr="009D03A0" w:rsidRDefault="00BA0364" w:rsidP="00BA0364">
      <w:pPr>
        <w:pStyle w:val="Ttulo1"/>
      </w:pPr>
      <w:bookmarkStart w:id="112" w:name="_Toc318897593"/>
      <w:bookmarkStart w:id="113" w:name="_Toc357060658"/>
      <w:bookmarkStart w:id="114" w:name="_Toc445195485"/>
      <w:bookmarkStart w:id="115" w:name="_Toc511809621"/>
      <w:bookmarkStart w:id="116" w:name="_Toc2596031"/>
      <w:bookmarkStart w:id="117" w:name="_Toc105486188"/>
      <w:r w:rsidRPr="009D03A0">
        <w:lastRenderedPageBreak/>
        <w:t>Casos de Prueba. Grupo 1. Interfaz Hombre Máquina.</w:t>
      </w:r>
      <w:bookmarkEnd w:id="112"/>
      <w:bookmarkEnd w:id="113"/>
      <w:bookmarkEnd w:id="114"/>
      <w:bookmarkEnd w:id="115"/>
      <w:bookmarkEnd w:id="116"/>
      <w:bookmarkEnd w:id="117"/>
    </w:p>
    <w:p w14:paraId="41DF62AB" w14:textId="77777777" w:rsidR="00BA0364" w:rsidRPr="009D03A0" w:rsidRDefault="00BA0364" w:rsidP="00BA0364">
      <w:r w:rsidRPr="009D03A0">
        <w:t>El objeto de este grupo de pruebas es comprobar que el diseño d</w:t>
      </w:r>
      <w:r>
        <w:t>e la aplicación de Operación URV(URR)</w:t>
      </w:r>
      <w:r w:rsidRPr="009D03A0">
        <w:t>, cumple con las especificaciones.</w:t>
      </w:r>
    </w:p>
    <w:p w14:paraId="31D92412" w14:textId="074F56D8" w:rsidR="00BA0364" w:rsidRPr="009D03A0" w:rsidRDefault="00BA0364" w:rsidP="00BA0364">
      <w:pPr>
        <w:rPr>
          <w:rFonts w:ascii="Univers" w:hAnsi="Univers"/>
          <w:b/>
          <w:bCs/>
          <w:iCs/>
          <w:caps/>
        </w:rPr>
      </w:pPr>
      <w:r w:rsidRPr="009D03A0">
        <w:t xml:space="preserve">Todas las pruebas de este grupo requieren como condiciones iniciales que el sistema U5KI, este correctamente configurado y en modo normal de funcionamiento. Los procedimientos descritos en los puntos </w:t>
      </w:r>
      <w:r w:rsidR="00A30209" w:rsidRPr="009D03A0">
        <w:t>siguientes</w:t>
      </w:r>
      <w:r w:rsidRPr="009D03A0">
        <w:t xml:space="preserve"> se llevarán a cabo sobre uno de los puestos de operador configurados.</w:t>
      </w:r>
      <w:bookmarkStart w:id="118" w:name="_Toc318897594"/>
    </w:p>
    <w:p w14:paraId="72499A3B" w14:textId="57F494FD" w:rsidR="00BA0364" w:rsidRDefault="00BA0364" w:rsidP="00BA0364">
      <w:pPr>
        <w:pStyle w:val="Ttulo2"/>
      </w:pPr>
      <w:bookmarkStart w:id="119" w:name="_Toc357060659"/>
      <w:bookmarkStart w:id="120" w:name="_Toc445195486"/>
      <w:bookmarkStart w:id="121" w:name="_Toc511809622"/>
      <w:bookmarkStart w:id="122" w:name="_Toc2596032"/>
      <w:bookmarkStart w:id="123" w:name="_Toc105486189"/>
      <w:r w:rsidRPr="009D03A0">
        <w:t>U5KI</w:t>
      </w:r>
      <w:r w:rsidR="00DB2D77">
        <w:t>.HURR.</w:t>
      </w:r>
      <w:r w:rsidRPr="009D03A0">
        <w:t>01.001. Formato General de la Pantalla (</w:t>
      </w:r>
      <w:r w:rsidR="00A9385B">
        <w:t>URR</w:t>
      </w:r>
      <w:r w:rsidRPr="009D03A0">
        <w:t>).</w:t>
      </w:r>
      <w:bookmarkEnd w:id="118"/>
      <w:bookmarkEnd w:id="119"/>
      <w:bookmarkEnd w:id="120"/>
      <w:bookmarkEnd w:id="121"/>
      <w:bookmarkEnd w:id="122"/>
      <w:bookmarkEnd w:id="1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631CCA90"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0DA08BB8" w14:textId="77777777" w:rsidR="00DB2D77" w:rsidRPr="006D61EF" w:rsidRDefault="00DB2D77" w:rsidP="00B45504">
            <w:pPr>
              <w:pStyle w:val="TextoTabla"/>
            </w:pPr>
          </w:p>
        </w:tc>
      </w:tr>
      <w:tr w:rsidR="00DB2D77" w:rsidRPr="006D61EF" w14:paraId="7B99255E" w14:textId="77777777" w:rsidTr="00B45504">
        <w:trPr>
          <w:trHeight w:val="20"/>
          <w:jc w:val="center"/>
        </w:trPr>
        <w:tc>
          <w:tcPr>
            <w:tcW w:w="1971" w:type="dxa"/>
            <w:gridSpan w:val="2"/>
            <w:shd w:val="clear" w:color="auto" w:fill="D9D9D9" w:themeFill="background1" w:themeFillShade="D9"/>
          </w:tcPr>
          <w:p w14:paraId="6293E368" w14:textId="77777777" w:rsidR="00DB2D77" w:rsidRPr="006D61EF" w:rsidRDefault="00DB2D77" w:rsidP="00B45504">
            <w:pPr>
              <w:pStyle w:val="TextoTabla"/>
              <w:rPr>
                <w:b/>
              </w:rPr>
            </w:pPr>
            <w:r w:rsidRPr="006D61EF">
              <w:rPr>
                <w:b/>
              </w:rPr>
              <w:t>Grupo</w:t>
            </w:r>
          </w:p>
        </w:tc>
        <w:tc>
          <w:tcPr>
            <w:tcW w:w="2371" w:type="dxa"/>
            <w:shd w:val="clear" w:color="auto" w:fill="auto"/>
          </w:tcPr>
          <w:p w14:paraId="5E87F89A" w14:textId="07111F6B" w:rsidR="00DB2D77" w:rsidRPr="006D61EF" w:rsidRDefault="00A9385B" w:rsidP="00B45504">
            <w:pPr>
              <w:pStyle w:val="TextoTabla"/>
            </w:pPr>
            <w:r>
              <w:t>Interfaz HMI</w:t>
            </w:r>
          </w:p>
        </w:tc>
        <w:tc>
          <w:tcPr>
            <w:tcW w:w="2161" w:type="dxa"/>
            <w:shd w:val="clear" w:color="auto" w:fill="D9D9D9" w:themeFill="background1" w:themeFillShade="D9"/>
          </w:tcPr>
          <w:p w14:paraId="21591466"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71704878" w14:textId="009F11B2" w:rsidR="00DB2D77" w:rsidRPr="006D61EF" w:rsidRDefault="00A9385B" w:rsidP="00B45504">
            <w:pPr>
              <w:pStyle w:val="TextoTabla"/>
            </w:pPr>
            <w:r w:rsidRPr="00A9385B">
              <w:t>U5KI.HURR.01.001</w:t>
            </w:r>
          </w:p>
        </w:tc>
      </w:tr>
      <w:tr w:rsidR="00DB2D77" w:rsidRPr="00183B8E" w14:paraId="3A8BC2B7" w14:textId="77777777" w:rsidTr="00B45504">
        <w:trPr>
          <w:trHeight w:val="20"/>
          <w:jc w:val="center"/>
        </w:trPr>
        <w:tc>
          <w:tcPr>
            <w:tcW w:w="1971" w:type="dxa"/>
            <w:gridSpan w:val="2"/>
            <w:shd w:val="clear" w:color="auto" w:fill="D9D9D9" w:themeFill="background1" w:themeFillShade="D9"/>
          </w:tcPr>
          <w:p w14:paraId="3D3B7811"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2D79F3D3" w14:textId="6FDF644F" w:rsidR="00DB2D77" w:rsidRPr="006D61EF" w:rsidRDefault="00A9385B" w:rsidP="00B45504">
            <w:pPr>
              <w:pStyle w:val="TextoTabla"/>
            </w:pPr>
            <w:r w:rsidRPr="00A9385B">
              <w:t xml:space="preserve">Formato General De La Pantalla </w:t>
            </w:r>
            <w:r w:rsidRPr="00A9385B">
              <w:t>(</w:t>
            </w:r>
            <w:r>
              <w:t>URR</w:t>
            </w:r>
            <w:r w:rsidRPr="00A9385B">
              <w:t>)</w:t>
            </w:r>
          </w:p>
        </w:tc>
      </w:tr>
      <w:tr w:rsidR="00DB2D77" w:rsidRPr="00183B8E" w14:paraId="732DE1C7" w14:textId="77777777" w:rsidTr="00B45504">
        <w:trPr>
          <w:trHeight w:val="20"/>
          <w:jc w:val="center"/>
        </w:trPr>
        <w:tc>
          <w:tcPr>
            <w:tcW w:w="1971" w:type="dxa"/>
            <w:gridSpan w:val="2"/>
            <w:shd w:val="clear" w:color="auto" w:fill="D9D9D9" w:themeFill="background1" w:themeFillShade="D9"/>
          </w:tcPr>
          <w:p w14:paraId="1EB9B0E3"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54C3B61A" w14:textId="08FB9B4E" w:rsidR="00DB2D77" w:rsidRPr="006D61EF" w:rsidRDefault="00A9385B" w:rsidP="00B45504">
            <w:pPr>
              <w:pStyle w:val="TextoTabla"/>
            </w:pPr>
            <w:r w:rsidRPr="00A9385B">
              <w:t>Comprobar la correcta configuración de la pantalla de operador.</w:t>
            </w:r>
          </w:p>
        </w:tc>
      </w:tr>
      <w:tr w:rsidR="00DB2D77" w:rsidRPr="006D61EF" w14:paraId="000721F0" w14:textId="77777777" w:rsidTr="00B45504">
        <w:trPr>
          <w:trHeight w:val="20"/>
          <w:jc w:val="center"/>
        </w:trPr>
        <w:tc>
          <w:tcPr>
            <w:tcW w:w="1971" w:type="dxa"/>
            <w:gridSpan w:val="2"/>
            <w:shd w:val="clear" w:color="auto" w:fill="D9D9D9" w:themeFill="background1" w:themeFillShade="D9"/>
            <w:vAlign w:val="center"/>
          </w:tcPr>
          <w:p w14:paraId="423B836F"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002E01C9" w14:textId="30529EA9" w:rsidR="00DB2D77" w:rsidRPr="006D61EF" w:rsidRDefault="00A9385B" w:rsidP="00B45504">
            <w:pPr>
              <w:pStyle w:val="TextoTabla"/>
            </w:pPr>
            <w:r w:rsidRPr="00A9385B">
              <w:t>Puesto de Operador activo con al menos un JACK conectado.</w:t>
            </w:r>
          </w:p>
        </w:tc>
      </w:tr>
      <w:tr w:rsidR="00DB2D77" w:rsidRPr="006D61EF" w14:paraId="1491C53E" w14:textId="77777777" w:rsidTr="00B45504">
        <w:trPr>
          <w:trHeight w:val="20"/>
          <w:jc w:val="center"/>
        </w:trPr>
        <w:tc>
          <w:tcPr>
            <w:tcW w:w="695" w:type="dxa"/>
            <w:shd w:val="clear" w:color="auto" w:fill="BFBFBF" w:themeFill="background1" w:themeFillShade="BF"/>
          </w:tcPr>
          <w:p w14:paraId="2CADA438"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1C81CAC1"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3A4C1A17" w14:textId="77777777" w:rsidR="00DB2D77" w:rsidRPr="006D61EF" w:rsidRDefault="00DB2D77" w:rsidP="00B45504">
            <w:pPr>
              <w:pStyle w:val="TextoTabla"/>
              <w:rPr>
                <w:b/>
              </w:rPr>
            </w:pPr>
            <w:r w:rsidRPr="006D61EF">
              <w:rPr>
                <w:b/>
              </w:rPr>
              <w:t>Resultado</w:t>
            </w:r>
          </w:p>
        </w:tc>
      </w:tr>
      <w:tr w:rsidR="00DB2D77" w:rsidRPr="006D61EF" w14:paraId="0D25C85B" w14:textId="77777777" w:rsidTr="00B45504">
        <w:trPr>
          <w:trHeight w:val="20"/>
          <w:jc w:val="center"/>
        </w:trPr>
        <w:tc>
          <w:tcPr>
            <w:tcW w:w="8188" w:type="dxa"/>
            <w:gridSpan w:val="5"/>
            <w:shd w:val="clear" w:color="auto" w:fill="D9D9D9" w:themeFill="background1" w:themeFillShade="D9"/>
          </w:tcPr>
          <w:p w14:paraId="374889AE" w14:textId="77777777" w:rsidR="00DB2D77" w:rsidRPr="006D61EF" w:rsidRDefault="00DB2D77" w:rsidP="00B45504">
            <w:pPr>
              <w:pStyle w:val="TextoTabla"/>
              <w:rPr>
                <w:b/>
              </w:rPr>
            </w:pPr>
          </w:p>
        </w:tc>
        <w:tc>
          <w:tcPr>
            <w:tcW w:w="851" w:type="dxa"/>
            <w:shd w:val="clear" w:color="auto" w:fill="D9D9D9" w:themeFill="background1" w:themeFillShade="D9"/>
          </w:tcPr>
          <w:p w14:paraId="74D6ADDA"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6AD875A2" w14:textId="77777777" w:rsidR="00DB2D77" w:rsidRPr="006D61EF" w:rsidRDefault="00DB2D77" w:rsidP="00B45504">
            <w:pPr>
              <w:pStyle w:val="TextoTabla"/>
              <w:rPr>
                <w:b/>
              </w:rPr>
            </w:pPr>
            <w:r w:rsidRPr="006D61EF">
              <w:rPr>
                <w:b/>
              </w:rPr>
              <w:t>NO</w:t>
            </w:r>
          </w:p>
        </w:tc>
      </w:tr>
      <w:tr w:rsidR="00DB2D77" w:rsidRPr="00183B8E" w14:paraId="548B28BE" w14:textId="77777777" w:rsidTr="00B45504">
        <w:trPr>
          <w:trHeight w:val="20"/>
          <w:jc w:val="center"/>
        </w:trPr>
        <w:tc>
          <w:tcPr>
            <w:tcW w:w="695" w:type="dxa"/>
            <w:tcBorders>
              <w:bottom w:val="single" w:sz="6" w:space="0" w:color="000000"/>
            </w:tcBorders>
            <w:shd w:val="clear" w:color="auto" w:fill="auto"/>
          </w:tcPr>
          <w:p w14:paraId="7D841250"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2DE593D7" w14:textId="4D87F48C" w:rsidR="00DB2D77" w:rsidRDefault="00A9385B" w:rsidP="00A9385B">
            <w:pPr>
              <w:pStyle w:val="TextoTabla"/>
            </w:pPr>
            <w:r>
              <w:t>Comprobar qu</w:t>
            </w:r>
            <w:r>
              <w:t>e e</w:t>
            </w:r>
            <w:r>
              <w:t xml:space="preserve">l formato general de </w:t>
            </w:r>
            <w:r>
              <w:t>pantalla</w:t>
            </w:r>
            <w:r>
              <w:t xml:space="preserve"> corresponde al mostrado en la siguiente figura</w:t>
            </w:r>
            <w:r>
              <w:t>:</w:t>
            </w:r>
          </w:p>
          <w:p w14:paraId="4EBF7D4C" w14:textId="185E27C7" w:rsidR="00A9385B" w:rsidRPr="006D61EF" w:rsidRDefault="00A9385B" w:rsidP="00A9385B">
            <w:pPr>
              <w:pStyle w:val="TextoTabla"/>
              <w:jc w:val="center"/>
            </w:pPr>
            <w:r>
              <w:rPr>
                <w:noProof/>
                <w:lang w:val="en-US" w:eastAsia="en-US"/>
              </w:rPr>
              <w:drawing>
                <wp:inline distT="0" distB="0" distL="0" distR="0" wp14:anchorId="6F28C239" wp14:editId="69692F0D">
                  <wp:extent cx="2857500" cy="2145897"/>
                  <wp:effectExtent l="0" t="0" r="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257" cy="2149469"/>
                          </a:xfrm>
                          <a:prstGeom prst="rect">
                            <a:avLst/>
                          </a:prstGeom>
                        </pic:spPr>
                      </pic:pic>
                    </a:graphicData>
                  </a:graphic>
                </wp:inline>
              </w:drawing>
            </w:r>
          </w:p>
        </w:tc>
        <w:tc>
          <w:tcPr>
            <w:tcW w:w="851" w:type="dxa"/>
            <w:tcBorders>
              <w:bottom w:val="single" w:sz="6" w:space="0" w:color="000000"/>
            </w:tcBorders>
            <w:shd w:val="clear" w:color="auto" w:fill="auto"/>
          </w:tcPr>
          <w:p w14:paraId="2336BEBA"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63FB18D" w14:textId="77777777" w:rsidR="00DB2D77" w:rsidRPr="006D61EF" w:rsidRDefault="00DB2D77" w:rsidP="00B45504">
            <w:pPr>
              <w:pStyle w:val="TextoTabla"/>
            </w:pPr>
          </w:p>
        </w:tc>
      </w:tr>
      <w:tr w:rsidR="00DB2D77" w:rsidRPr="00183B8E" w14:paraId="2D6696D1" w14:textId="77777777" w:rsidTr="00B45504">
        <w:trPr>
          <w:trHeight w:val="20"/>
          <w:jc w:val="center"/>
        </w:trPr>
        <w:tc>
          <w:tcPr>
            <w:tcW w:w="695" w:type="dxa"/>
            <w:tcBorders>
              <w:bottom w:val="single" w:sz="6" w:space="0" w:color="000000"/>
            </w:tcBorders>
            <w:shd w:val="clear" w:color="auto" w:fill="auto"/>
          </w:tcPr>
          <w:p w14:paraId="79A6D58A"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3FEF4490" w14:textId="58BEC42E" w:rsidR="00A9385B" w:rsidRDefault="00A9385B" w:rsidP="00A9385B">
            <w:pPr>
              <w:pStyle w:val="TextoTabla"/>
            </w:pPr>
            <w:r>
              <w:t>Comprobar que e</w:t>
            </w:r>
            <w:r>
              <w:t>xiste en la zona superior de la pantalla un área de información general, con los siguientes campos de izquierda a derecha:</w:t>
            </w:r>
          </w:p>
          <w:p w14:paraId="5926175C" w14:textId="78F1DC92" w:rsidR="00A9385B" w:rsidRDefault="00A9385B" w:rsidP="00A83ECB">
            <w:pPr>
              <w:pStyle w:val="TextoTabla"/>
              <w:numPr>
                <w:ilvl w:val="0"/>
                <w:numId w:val="26"/>
              </w:numPr>
            </w:pPr>
            <w:r>
              <w:t>Botón TFT para entrar en modo limpieza (pulsación corta) o salir de la aplicación (pulsación larga).</w:t>
            </w:r>
          </w:p>
          <w:p w14:paraId="255B1677" w14:textId="20AA5523" w:rsidR="00A9385B" w:rsidRDefault="00A9385B" w:rsidP="00A83ECB">
            <w:pPr>
              <w:pStyle w:val="TextoTabla"/>
              <w:numPr>
                <w:ilvl w:val="0"/>
                <w:numId w:val="26"/>
              </w:numPr>
            </w:pPr>
            <w:r>
              <w:t>Área de Mensajes información de puesto.</w:t>
            </w:r>
          </w:p>
          <w:p w14:paraId="3279983E" w14:textId="6F21EC84" w:rsidR="00A9385B" w:rsidRDefault="00A9385B" w:rsidP="00A83ECB">
            <w:pPr>
              <w:pStyle w:val="TextoTabla"/>
              <w:numPr>
                <w:ilvl w:val="0"/>
                <w:numId w:val="26"/>
              </w:numPr>
            </w:pPr>
            <w:r>
              <w:t>Zona de Monitorización de estado de inserción de JACKS.</w:t>
            </w:r>
          </w:p>
          <w:p w14:paraId="7DD24129" w14:textId="3541BC01" w:rsidR="00A9385B" w:rsidRDefault="00A9385B" w:rsidP="00A83ECB">
            <w:pPr>
              <w:pStyle w:val="TextoTabla"/>
              <w:numPr>
                <w:ilvl w:val="0"/>
                <w:numId w:val="26"/>
              </w:numPr>
            </w:pPr>
            <w:r>
              <w:t>Área de Mensajes a Operador.</w:t>
            </w:r>
          </w:p>
          <w:p w14:paraId="105B0B24" w14:textId="7528873F" w:rsidR="00DB2D77" w:rsidRPr="006D61EF" w:rsidRDefault="00A9385B" w:rsidP="00A83ECB">
            <w:pPr>
              <w:pStyle w:val="TextoTabla"/>
              <w:numPr>
                <w:ilvl w:val="0"/>
                <w:numId w:val="26"/>
              </w:numPr>
            </w:pPr>
            <w:r>
              <w:t>Control de brillo. (En las máquinas en que este control esté disponible)</w:t>
            </w:r>
          </w:p>
        </w:tc>
        <w:tc>
          <w:tcPr>
            <w:tcW w:w="851" w:type="dxa"/>
            <w:tcBorders>
              <w:bottom w:val="single" w:sz="6" w:space="0" w:color="000000"/>
            </w:tcBorders>
            <w:shd w:val="clear" w:color="auto" w:fill="auto"/>
          </w:tcPr>
          <w:p w14:paraId="0FC72F3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676BCB64" w14:textId="77777777" w:rsidR="00DB2D77" w:rsidRPr="006D61EF" w:rsidRDefault="00DB2D77" w:rsidP="00B45504">
            <w:pPr>
              <w:pStyle w:val="TextoTabla"/>
            </w:pPr>
          </w:p>
        </w:tc>
      </w:tr>
      <w:tr w:rsidR="00DB2D77" w:rsidRPr="00183B8E" w14:paraId="41E361C1" w14:textId="77777777" w:rsidTr="00B45504">
        <w:trPr>
          <w:trHeight w:val="20"/>
          <w:jc w:val="center"/>
        </w:trPr>
        <w:tc>
          <w:tcPr>
            <w:tcW w:w="695" w:type="dxa"/>
            <w:tcBorders>
              <w:bottom w:val="single" w:sz="6" w:space="0" w:color="000000"/>
            </w:tcBorders>
            <w:shd w:val="clear" w:color="auto" w:fill="auto"/>
          </w:tcPr>
          <w:p w14:paraId="53B4A172"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7B1987EE" w14:textId="4E0B21B7" w:rsidR="00A9385B" w:rsidRDefault="00A9385B" w:rsidP="00A9385B">
            <w:pPr>
              <w:pStyle w:val="TextoTabla"/>
            </w:pPr>
            <w:r>
              <w:t>Comprobar que l</w:t>
            </w:r>
            <w:r>
              <w:t xml:space="preserve">a Configuración de la zona de Operación Radio. Situada en la </w:t>
            </w:r>
            <w:r>
              <w:lastRenderedPageBreak/>
              <w:t>parte central izquierda, debe componerse de:</w:t>
            </w:r>
          </w:p>
          <w:p w14:paraId="1D809F69" w14:textId="10667065" w:rsidR="00A9385B" w:rsidRDefault="00A9385B" w:rsidP="00A83ECB">
            <w:pPr>
              <w:pStyle w:val="TextoTabla"/>
              <w:numPr>
                <w:ilvl w:val="0"/>
                <w:numId w:val="27"/>
              </w:numPr>
            </w:pPr>
            <w:r>
              <w:t>Controles de Volumen de Cascos (en comunicaciones radio).</w:t>
            </w:r>
          </w:p>
          <w:p w14:paraId="6A7052FD" w14:textId="289E9F73" w:rsidR="00A9385B" w:rsidRDefault="00A9385B" w:rsidP="00A83ECB">
            <w:pPr>
              <w:pStyle w:val="TextoTabla"/>
              <w:numPr>
                <w:ilvl w:val="0"/>
                <w:numId w:val="27"/>
              </w:numPr>
            </w:pPr>
            <w:r>
              <w:t>Controles de Volumen de Altavoz Radio VHF.</w:t>
            </w:r>
          </w:p>
          <w:p w14:paraId="722C9790" w14:textId="084FAE6D" w:rsidR="00A9385B" w:rsidRDefault="00A9385B" w:rsidP="00A83ECB">
            <w:pPr>
              <w:pStyle w:val="TextoTabla"/>
              <w:numPr>
                <w:ilvl w:val="0"/>
                <w:numId w:val="27"/>
              </w:numPr>
            </w:pPr>
            <w:r>
              <w:t>Control de PTT Software.</w:t>
            </w:r>
          </w:p>
          <w:p w14:paraId="33BF5F7B" w14:textId="6FC3CFE6" w:rsidR="00A9385B" w:rsidRDefault="00A9385B" w:rsidP="00A83ECB">
            <w:pPr>
              <w:pStyle w:val="TextoTabla"/>
              <w:numPr>
                <w:ilvl w:val="0"/>
                <w:numId w:val="27"/>
              </w:numPr>
            </w:pPr>
            <w:r>
              <w:t>Control de Formación de Grupos de Retransmisión.</w:t>
            </w:r>
          </w:p>
          <w:p w14:paraId="4FBEC860" w14:textId="482FAB65" w:rsidR="00A9385B" w:rsidRDefault="00A9385B" w:rsidP="00A83ECB">
            <w:pPr>
              <w:pStyle w:val="TextoTabla"/>
              <w:numPr>
                <w:ilvl w:val="0"/>
                <w:numId w:val="27"/>
              </w:numPr>
            </w:pPr>
            <w:r>
              <w:t>Control de paginación radio.</w:t>
            </w:r>
          </w:p>
          <w:p w14:paraId="53A2843B" w14:textId="120F032C" w:rsidR="00DB2D77" w:rsidRPr="006D61EF" w:rsidRDefault="00A9385B" w:rsidP="00A83ECB">
            <w:pPr>
              <w:pStyle w:val="TextoTabla"/>
              <w:numPr>
                <w:ilvl w:val="0"/>
                <w:numId w:val="27"/>
              </w:numPr>
            </w:pPr>
            <w:r>
              <w:t>Página de posiciones radio, con espacio para 4 x 3 Posiciones.</w:t>
            </w:r>
          </w:p>
        </w:tc>
        <w:tc>
          <w:tcPr>
            <w:tcW w:w="851" w:type="dxa"/>
            <w:tcBorders>
              <w:bottom w:val="single" w:sz="6" w:space="0" w:color="000000"/>
            </w:tcBorders>
            <w:shd w:val="clear" w:color="auto" w:fill="auto"/>
          </w:tcPr>
          <w:p w14:paraId="1CB7A1E7"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BCAE5EC" w14:textId="77777777" w:rsidR="00DB2D77" w:rsidRPr="006D61EF" w:rsidRDefault="00DB2D77" w:rsidP="00B45504">
            <w:pPr>
              <w:pStyle w:val="TextoTabla"/>
            </w:pPr>
          </w:p>
        </w:tc>
      </w:tr>
      <w:tr w:rsidR="00DB2D77" w:rsidRPr="00183B8E" w14:paraId="6ADC4D4B" w14:textId="77777777" w:rsidTr="00B45504">
        <w:trPr>
          <w:trHeight w:val="20"/>
          <w:jc w:val="center"/>
        </w:trPr>
        <w:tc>
          <w:tcPr>
            <w:tcW w:w="695" w:type="dxa"/>
            <w:tcBorders>
              <w:bottom w:val="single" w:sz="6" w:space="0" w:color="000000"/>
            </w:tcBorders>
            <w:shd w:val="clear" w:color="auto" w:fill="auto"/>
          </w:tcPr>
          <w:p w14:paraId="311938C5"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2FA3989C" w14:textId="77777777" w:rsidR="00DB2D77" w:rsidRPr="006D61EF" w:rsidRDefault="00DB2D77" w:rsidP="00B45504">
            <w:pPr>
              <w:pStyle w:val="TextoTabla"/>
            </w:pPr>
          </w:p>
        </w:tc>
        <w:tc>
          <w:tcPr>
            <w:tcW w:w="851" w:type="dxa"/>
            <w:tcBorders>
              <w:bottom w:val="single" w:sz="6" w:space="0" w:color="000000"/>
            </w:tcBorders>
            <w:shd w:val="clear" w:color="auto" w:fill="auto"/>
          </w:tcPr>
          <w:p w14:paraId="3222779B" w14:textId="77777777" w:rsidR="00DB2D77" w:rsidRPr="006D61EF" w:rsidRDefault="00DB2D77" w:rsidP="00B45504">
            <w:pPr>
              <w:pStyle w:val="TextoTabla"/>
            </w:pPr>
          </w:p>
        </w:tc>
        <w:tc>
          <w:tcPr>
            <w:tcW w:w="850" w:type="dxa"/>
            <w:tcBorders>
              <w:bottom w:val="single" w:sz="6" w:space="0" w:color="000000"/>
            </w:tcBorders>
            <w:shd w:val="clear" w:color="auto" w:fill="auto"/>
          </w:tcPr>
          <w:p w14:paraId="6F535477" w14:textId="77777777" w:rsidR="00DB2D77" w:rsidRPr="006D61EF" w:rsidRDefault="00DB2D77" w:rsidP="00B45504">
            <w:pPr>
              <w:pStyle w:val="TextoTabla"/>
            </w:pPr>
          </w:p>
        </w:tc>
      </w:tr>
      <w:tr w:rsidR="00DB2D77" w:rsidRPr="00183B8E" w14:paraId="072295B0"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208E1E06" w14:textId="77777777" w:rsidR="00DB2D77" w:rsidRPr="006D61EF" w:rsidRDefault="00DB2D77" w:rsidP="00B45504">
            <w:pPr>
              <w:pStyle w:val="TextoTabla"/>
            </w:pPr>
            <w:r w:rsidRPr="006D61EF">
              <w:t xml:space="preserve"> </w:t>
            </w:r>
          </w:p>
        </w:tc>
      </w:tr>
    </w:tbl>
    <w:p w14:paraId="1A53707E" w14:textId="77777777" w:rsidR="00DB2D77" w:rsidRPr="00DB2D77" w:rsidRDefault="00DB2D77" w:rsidP="00DB2D77"/>
    <w:p w14:paraId="5B28D4D9" w14:textId="77777777" w:rsidR="00A9385B" w:rsidRDefault="00A9385B">
      <w:pPr>
        <w:spacing w:before="0" w:after="0" w:line="240" w:lineRule="auto"/>
        <w:jc w:val="left"/>
        <w:rPr>
          <w:u w:val="single"/>
        </w:rPr>
      </w:pPr>
      <w:r>
        <w:rPr>
          <w:u w:val="single"/>
        </w:rPr>
        <w:br w:type="page"/>
      </w:r>
    </w:p>
    <w:p w14:paraId="038FE9B1" w14:textId="4F81EF67" w:rsidR="00BA0364" w:rsidRDefault="00BA0364" w:rsidP="00BA0364">
      <w:pPr>
        <w:pStyle w:val="Ttulo2"/>
      </w:pPr>
      <w:bookmarkStart w:id="124" w:name="_Toc318897595"/>
      <w:bookmarkStart w:id="125" w:name="_Toc357060660"/>
      <w:bookmarkStart w:id="126" w:name="_Toc445195487"/>
      <w:bookmarkStart w:id="127" w:name="_Toc511809623"/>
      <w:bookmarkStart w:id="128" w:name="_Toc2596033"/>
      <w:bookmarkStart w:id="129" w:name="_Toc105486190"/>
      <w:r w:rsidRPr="009D03A0">
        <w:lastRenderedPageBreak/>
        <w:t>U5KI</w:t>
      </w:r>
      <w:r w:rsidR="00DB2D77">
        <w:t>.HURR.</w:t>
      </w:r>
      <w:r w:rsidRPr="009D03A0">
        <w:t>01.002. Inserción cascos operador.</w:t>
      </w:r>
      <w:bookmarkEnd w:id="124"/>
      <w:bookmarkEnd w:id="125"/>
      <w:bookmarkEnd w:id="126"/>
      <w:bookmarkEnd w:id="127"/>
      <w:bookmarkEnd w:id="128"/>
      <w:bookmarkEnd w:id="12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1177E8A9"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5D47403A" w14:textId="77777777" w:rsidR="00DB2D77" w:rsidRPr="006D61EF" w:rsidRDefault="00DB2D77" w:rsidP="00B45504">
            <w:pPr>
              <w:pStyle w:val="TextoTabla"/>
            </w:pPr>
          </w:p>
        </w:tc>
      </w:tr>
      <w:tr w:rsidR="00DB2D77" w:rsidRPr="006D61EF" w14:paraId="5C3C8C70" w14:textId="77777777" w:rsidTr="00B45504">
        <w:trPr>
          <w:trHeight w:val="20"/>
          <w:jc w:val="center"/>
        </w:trPr>
        <w:tc>
          <w:tcPr>
            <w:tcW w:w="1971" w:type="dxa"/>
            <w:gridSpan w:val="2"/>
            <w:shd w:val="clear" w:color="auto" w:fill="D9D9D9" w:themeFill="background1" w:themeFillShade="D9"/>
          </w:tcPr>
          <w:p w14:paraId="40254AF9" w14:textId="77777777" w:rsidR="00DB2D77" w:rsidRPr="006D61EF" w:rsidRDefault="00DB2D77" w:rsidP="00B45504">
            <w:pPr>
              <w:pStyle w:val="TextoTabla"/>
              <w:rPr>
                <w:b/>
              </w:rPr>
            </w:pPr>
            <w:r w:rsidRPr="006D61EF">
              <w:rPr>
                <w:b/>
              </w:rPr>
              <w:t>Grupo</w:t>
            </w:r>
          </w:p>
        </w:tc>
        <w:tc>
          <w:tcPr>
            <w:tcW w:w="2371" w:type="dxa"/>
            <w:shd w:val="clear" w:color="auto" w:fill="auto"/>
          </w:tcPr>
          <w:p w14:paraId="71BA1968" w14:textId="435580E3" w:rsidR="00DB2D77" w:rsidRPr="006D61EF" w:rsidRDefault="00A9385B" w:rsidP="00B45504">
            <w:pPr>
              <w:pStyle w:val="TextoTabla"/>
            </w:pPr>
            <w:r w:rsidRPr="00A9385B">
              <w:t>Interfaz HMI</w:t>
            </w:r>
          </w:p>
        </w:tc>
        <w:tc>
          <w:tcPr>
            <w:tcW w:w="2161" w:type="dxa"/>
            <w:shd w:val="clear" w:color="auto" w:fill="D9D9D9" w:themeFill="background1" w:themeFillShade="D9"/>
          </w:tcPr>
          <w:p w14:paraId="0B6D9AA7"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06D2B37E" w14:textId="430BBFDC" w:rsidR="00DB2D77" w:rsidRPr="006D61EF" w:rsidRDefault="00A9385B" w:rsidP="00B45504">
            <w:pPr>
              <w:pStyle w:val="TextoTabla"/>
            </w:pPr>
            <w:r w:rsidRPr="00A9385B">
              <w:t>U5KI.HURR.01.00</w:t>
            </w:r>
            <w:r>
              <w:t>2</w:t>
            </w:r>
          </w:p>
        </w:tc>
      </w:tr>
      <w:tr w:rsidR="00DB2D77" w:rsidRPr="00183B8E" w14:paraId="0E482E12" w14:textId="77777777" w:rsidTr="00B45504">
        <w:trPr>
          <w:trHeight w:val="20"/>
          <w:jc w:val="center"/>
        </w:trPr>
        <w:tc>
          <w:tcPr>
            <w:tcW w:w="1971" w:type="dxa"/>
            <w:gridSpan w:val="2"/>
            <w:shd w:val="clear" w:color="auto" w:fill="D9D9D9" w:themeFill="background1" w:themeFillShade="D9"/>
          </w:tcPr>
          <w:p w14:paraId="19E49036"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707D3431" w14:textId="04B5F812" w:rsidR="00DB2D77" w:rsidRPr="006D61EF" w:rsidRDefault="00414543" w:rsidP="00B45504">
            <w:pPr>
              <w:pStyle w:val="TextoTabla"/>
            </w:pPr>
            <w:r>
              <w:t>Inserción cascos operador.</w:t>
            </w:r>
          </w:p>
        </w:tc>
      </w:tr>
      <w:tr w:rsidR="00DB2D77" w:rsidRPr="00183B8E" w14:paraId="161E53CD" w14:textId="77777777" w:rsidTr="00B45504">
        <w:trPr>
          <w:trHeight w:val="20"/>
          <w:jc w:val="center"/>
        </w:trPr>
        <w:tc>
          <w:tcPr>
            <w:tcW w:w="1971" w:type="dxa"/>
            <w:gridSpan w:val="2"/>
            <w:shd w:val="clear" w:color="auto" w:fill="D9D9D9" w:themeFill="background1" w:themeFillShade="D9"/>
          </w:tcPr>
          <w:p w14:paraId="021C1C2B"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0B7156DF" w14:textId="61FDE0D4" w:rsidR="00DB2D77" w:rsidRPr="006D61EF" w:rsidRDefault="00414543" w:rsidP="00B45504">
            <w:pPr>
              <w:pStyle w:val="TextoTabla"/>
            </w:pPr>
            <w:r w:rsidRPr="00414543">
              <w:t>Comprobar que en el puesto se monitoriza el estado de inserción de los JACKS y que está implementada la función de ‘STAND-BY” por la cual sin no hay JACKS insertados, se inhabilita todos los controles del puesto.</w:t>
            </w:r>
          </w:p>
        </w:tc>
      </w:tr>
      <w:tr w:rsidR="00DB2D77" w:rsidRPr="006D61EF" w14:paraId="4621E5B4" w14:textId="77777777" w:rsidTr="00B45504">
        <w:trPr>
          <w:trHeight w:val="20"/>
          <w:jc w:val="center"/>
        </w:trPr>
        <w:tc>
          <w:tcPr>
            <w:tcW w:w="1971" w:type="dxa"/>
            <w:gridSpan w:val="2"/>
            <w:shd w:val="clear" w:color="auto" w:fill="D9D9D9" w:themeFill="background1" w:themeFillShade="D9"/>
            <w:vAlign w:val="center"/>
          </w:tcPr>
          <w:p w14:paraId="24819F14"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1BC09507" w14:textId="509A7E03" w:rsidR="00DB2D77" w:rsidRPr="006D61EF" w:rsidRDefault="00414543" w:rsidP="00B45504">
            <w:pPr>
              <w:pStyle w:val="TextoTabla"/>
            </w:pPr>
            <w:r w:rsidRPr="00414543">
              <w:t>Puesto de Operador activo con un JACK conectado a conector.</w:t>
            </w:r>
          </w:p>
        </w:tc>
      </w:tr>
      <w:tr w:rsidR="00DB2D77" w:rsidRPr="006D61EF" w14:paraId="740DD049" w14:textId="77777777" w:rsidTr="00B45504">
        <w:trPr>
          <w:trHeight w:val="20"/>
          <w:jc w:val="center"/>
        </w:trPr>
        <w:tc>
          <w:tcPr>
            <w:tcW w:w="695" w:type="dxa"/>
            <w:shd w:val="clear" w:color="auto" w:fill="BFBFBF" w:themeFill="background1" w:themeFillShade="BF"/>
          </w:tcPr>
          <w:p w14:paraId="1D75F668"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517AC501"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6DE48D4E" w14:textId="77777777" w:rsidR="00DB2D77" w:rsidRPr="006D61EF" w:rsidRDefault="00DB2D77" w:rsidP="00B45504">
            <w:pPr>
              <w:pStyle w:val="TextoTabla"/>
              <w:rPr>
                <w:b/>
              </w:rPr>
            </w:pPr>
            <w:r w:rsidRPr="006D61EF">
              <w:rPr>
                <w:b/>
              </w:rPr>
              <w:t>Resultado</w:t>
            </w:r>
          </w:p>
        </w:tc>
      </w:tr>
      <w:tr w:rsidR="00DB2D77" w:rsidRPr="006D61EF" w14:paraId="1A0A0576" w14:textId="77777777" w:rsidTr="00B45504">
        <w:trPr>
          <w:trHeight w:val="20"/>
          <w:jc w:val="center"/>
        </w:trPr>
        <w:tc>
          <w:tcPr>
            <w:tcW w:w="8188" w:type="dxa"/>
            <w:gridSpan w:val="5"/>
            <w:shd w:val="clear" w:color="auto" w:fill="D9D9D9" w:themeFill="background1" w:themeFillShade="D9"/>
          </w:tcPr>
          <w:p w14:paraId="50FC7089" w14:textId="77777777" w:rsidR="00DB2D77" w:rsidRPr="006D61EF" w:rsidRDefault="00DB2D77" w:rsidP="00B45504">
            <w:pPr>
              <w:pStyle w:val="TextoTabla"/>
              <w:rPr>
                <w:b/>
              </w:rPr>
            </w:pPr>
          </w:p>
        </w:tc>
        <w:tc>
          <w:tcPr>
            <w:tcW w:w="851" w:type="dxa"/>
            <w:shd w:val="clear" w:color="auto" w:fill="D9D9D9" w:themeFill="background1" w:themeFillShade="D9"/>
          </w:tcPr>
          <w:p w14:paraId="7F7626E2"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72BEBA9D" w14:textId="77777777" w:rsidR="00DB2D77" w:rsidRPr="006D61EF" w:rsidRDefault="00DB2D77" w:rsidP="00B45504">
            <w:pPr>
              <w:pStyle w:val="TextoTabla"/>
              <w:rPr>
                <w:b/>
              </w:rPr>
            </w:pPr>
            <w:r w:rsidRPr="006D61EF">
              <w:rPr>
                <w:b/>
              </w:rPr>
              <w:t>NO</w:t>
            </w:r>
          </w:p>
        </w:tc>
      </w:tr>
      <w:tr w:rsidR="00DB2D77" w:rsidRPr="00183B8E" w14:paraId="64DFF68B" w14:textId="77777777" w:rsidTr="00B45504">
        <w:trPr>
          <w:trHeight w:val="20"/>
          <w:jc w:val="center"/>
        </w:trPr>
        <w:tc>
          <w:tcPr>
            <w:tcW w:w="695" w:type="dxa"/>
            <w:tcBorders>
              <w:bottom w:val="single" w:sz="6" w:space="0" w:color="000000"/>
            </w:tcBorders>
            <w:shd w:val="clear" w:color="auto" w:fill="auto"/>
          </w:tcPr>
          <w:p w14:paraId="0D802D0D"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6BF2F9E0" w14:textId="2A21615C" w:rsidR="00414543" w:rsidRPr="009D03A0" w:rsidRDefault="00414543" w:rsidP="00414543">
            <w:pPr>
              <w:pStyle w:val="TextoTabla"/>
            </w:pPr>
            <w:r w:rsidRPr="00414543">
              <w:t>Comprobar que en la zona de Monitorización de JACKS, aparece el indicador de JACK de AYUDANTE Insertado</w:t>
            </w:r>
            <w:r>
              <w:t>:</w:t>
            </w:r>
          </w:p>
          <w:p w14:paraId="094D1382" w14:textId="5DA0CBF4" w:rsidR="00414543" w:rsidRPr="006D61EF" w:rsidRDefault="00414543" w:rsidP="00414543">
            <w:pPr>
              <w:pStyle w:val="TextoTabla"/>
              <w:jc w:val="center"/>
            </w:pPr>
            <w:r w:rsidRPr="009D03A0">
              <w:rPr>
                <w:noProof/>
                <w:lang w:val="en-US" w:eastAsia="en-US"/>
              </w:rPr>
              <w:drawing>
                <wp:inline distT="0" distB="0" distL="0" distR="0" wp14:anchorId="4B799831" wp14:editId="12D05B08">
                  <wp:extent cx="395722" cy="819711"/>
                  <wp:effectExtent l="0" t="0" r="4445" b="0"/>
                  <wp:docPr id="2" name="Imagen 2"/>
                  <wp:cNvGraphicFramePr/>
                  <a:graphic xmlns:a="http://schemas.openxmlformats.org/drawingml/2006/main">
                    <a:graphicData uri="http://schemas.openxmlformats.org/drawingml/2006/picture">
                      <pic:pic xmlns:pic="http://schemas.openxmlformats.org/drawingml/2006/picture">
                        <pic:nvPicPr>
                          <pic:cNvPr id="18" name="Imagen 18" descr="Jacks rojos"/>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5722" cy="819711"/>
                          </a:xfrm>
                          <a:prstGeom prst="rect">
                            <a:avLst/>
                          </a:prstGeom>
                          <a:noFill/>
                          <a:ln>
                            <a:noFill/>
                          </a:ln>
                        </pic:spPr>
                      </pic:pic>
                    </a:graphicData>
                  </a:graphic>
                </wp:inline>
              </w:drawing>
            </w:r>
            <w:r w:rsidRPr="009D03A0">
              <w:rPr>
                <w:noProof/>
                <w:lang w:val="en-US" w:eastAsia="en-US"/>
              </w:rPr>
              <w:drawing>
                <wp:inline distT="0" distB="0" distL="0" distR="0" wp14:anchorId="5E410378" wp14:editId="7F2EE9F5">
                  <wp:extent cx="395722" cy="819711"/>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17" name="Imagen 17" descr="Jacks verdes"/>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5722" cy="819711"/>
                          </a:xfrm>
                          <a:prstGeom prst="rect">
                            <a:avLst/>
                          </a:prstGeom>
                          <a:noFill/>
                          <a:ln>
                            <a:noFill/>
                          </a:ln>
                        </pic:spPr>
                      </pic:pic>
                    </a:graphicData>
                  </a:graphic>
                </wp:inline>
              </w:drawing>
            </w:r>
          </w:p>
        </w:tc>
        <w:tc>
          <w:tcPr>
            <w:tcW w:w="851" w:type="dxa"/>
            <w:tcBorders>
              <w:bottom w:val="single" w:sz="6" w:space="0" w:color="000000"/>
            </w:tcBorders>
            <w:shd w:val="clear" w:color="auto" w:fill="auto"/>
          </w:tcPr>
          <w:p w14:paraId="6CF21626" w14:textId="77777777" w:rsidR="00DB2D77" w:rsidRPr="006D61EF" w:rsidRDefault="00DB2D77" w:rsidP="00B45504">
            <w:pPr>
              <w:pStyle w:val="TextoTabla"/>
            </w:pPr>
          </w:p>
        </w:tc>
        <w:tc>
          <w:tcPr>
            <w:tcW w:w="850" w:type="dxa"/>
            <w:tcBorders>
              <w:bottom w:val="single" w:sz="6" w:space="0" w:color="000000"/>
            </w:tcBorders>
            <w:shd w:val="clear" w:color="auto" w:fill="auto"/>
          </w:tcPr>
          <w:p w14:paraId="1E48AB4A" w14:textId="77777777" w:rsidR="00DB2D77" w:rsidRPr="006D61EF" w:rsidRDefault="00DB2D77" w:rsidP="00B45504">
            <w:pPr>
              <w:pStyle w:val="TextoTabla"/>
            </w:pPr>
          </w:p>
        </w:tc>
      </w:tr>
      <w:tr w:rsidR="00DB2D77" w:rsidRPr="00183B8E" w14:paraId="5D22F899" w14:textId="77777777" w:rsidTr="00B45504">
        <w:trPr>
          <w:trHeight w:val="20"/>
          <w:jc w:val="center"/>
        </w:trPr>
        <w:tc>
          <w:tcPr>
            <w:tcW w:w="695" w:type="dxa"/>
            <w:tcBorders>
              <w:bottom w:val="single" w:sz="6" w:space="0" w:color="000000"/>
            </w:tcBorders>
            <w:shd w:val="clear" w:color="auto" w:fill="auto"/>
          </w:tcPr>
          <w:p w14:paraId="7F022954"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10F87EDE" w14:textId="38A218AE" w:rsidR="00DB2D77" w:rsidRPr="006D61EF" w:rsidRDefault="00414543" w:rsidP="00B45504">
            <w:pPr>
              <w:pStyle w:val="TextoTabla"/>
            </w:pPr>
            <w:r w:rsidRPr="00414543">
              <w:t>Desconectar el micro</w:t>
            </w:r>
            <w:r>
              <w:t xml:space="preserve"> </w:t>
            </w:r>
            <w:r w:rsidRPr="00414543">
              <w:t>casco.</w:t>
            </w:r>
          </w:p>
        </w:tc>
        <w:tc>
          <w:tcPr>
            <w:tcW w:w="851" w:type="dxa"/>
            <w:tcBorders>
              <w:bottom w:val="single" w:sz="6" w:space="0" w:color="000000"/>
            </w:tcBorders>
            <w:shd w:val="clear" w:color="auto" w:fill="auto"/>
          </w:tcPr>
          <w:p w14:paraId="2827CE29" w14:textId="77777777" w:rsidR="00DB2D77" w:rsidRPr="006D61EF" w:rsidRDefault="00DB2D77" w:rsidP="00B45504">
            <w:pPr>
              <w:pStyle w:val="TextoTabla"/>
            </w:pPr>
          </w:p>
        </w:tc>
        <w:tc>
          <w:tcPr>
            <w:tcW w:w="850" w:type="dxa"/>
            <w:tcBorders>
              <w:bottom w:val="single" w:sz="6" w:space="0" w:color="000000"/>
            </w:tcBorders>
            <w:shd w:val="clear" w:color="auto" w:fill="auto"/>
          </w:tcPr>
          <w:p w14:paraId="1A1CC7A0" w14:textId="77777777" w:rsidR="00DB2D77" w:rsidRPr="006D61EF" w:rsidRDefault="00DB2D77" w:rsidP="00B45504">
            <w:pPr>
              <w:pStyle w:val="TextoTabla"/>
            </w:pPr>
          </w:p>
        </w:tc>
      </w:tr>
      <w:tr w:rsidR="00DB2D77" w:rsidRPr="00183B8E" w14:paraId="57F93393" w14:textId="77777777" w:rsidTr="00B45504">
        <w:trPr>
          <w:trHeight w:val="20"/>
          <w:jc w:val="center"/>
        </w:trPr>
        <w:tc>
          <w:tcPr>
            <w:tcW w:w="695" w:type="dxa"/>
            <w:tcBorders>
              <w:bottom w:val="single" w:sz="6" w:space="0" w:color="000000"/>
            </w:tcBorders>
            <w:shd w:val="clear" w:color="auto" w:fill="auto"/>
          </w:tcPr>
          <w:p w14:paraId="21A7FD9F"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7913D5C4" w14:textId="3BDB09BF" w:rsidR="00414543" w:rsidRDefault="00414543" w:rsidP="00414543">
            <w:pPr>
              <w:pStyle w:val="TextoTabla"/>
            </w:pPr>
            <w:r>
              <w:t>Comprobar que:</w:t>
            </w:r>
          </w:p>
          <w:p w14:paraId="08FCAC07" w14:textId="09FE284D" w:rsidR="00414543" w:rsidRDefault="00414543" w:rsidP="00A83ECB">
            <w:pPr>
              <w:pStyle w:val="TextoTabla"/>
              <w:numPr>
                <w:ilvl w:val="0"/>
                <w:numId w:val="28"/>
              </w:numPr>
            </w:pPr>
            <w:r>
              <w:t>Aparece el indicador de JACK de AYUDANTE no conectado</w:t>
            </w:r>
          </w:p>
          <w:p w14:paraId="60604AB4" w14:textId="6134D142" w:rsidR="00414543" w:rsidRDefault="00414543" w:rsidP="00A83ECB">
            <w:pPr>
              <w:pStyle w:val="TextoTabla"/>
              <w:numPr>
                <w:ilvl w:val="0"/>
                <w:numId w:val="28"/>
              </w:numPr>
            </w:pPr>
            <w:r>
              <w:t>En la zona de mensajes se presenta indicación de “No JACKS Controlador”</w:t>
            </w:r>
          </w:p>
          <w:p w14:paraId="691EC423" w14:textId="3C5A2A19" w:rsidR="00414543" w:rsidRDefault="00414543" w:rsidP="00A83ECB">
            <w:pPr>
              <w:pStyle w:val="TextoTabla"/>
              <w:numPr>
                <w:ilvl w:val="0"/>
                <w:numId w:val="28"/>
              </w:numPr>
            </w:pPr>
            <w:r>
              <w:t xml:space="preserve">Transcurridos 3 minutos, se cancelan todas las comunicaciones existentes, </w:t>
            </w:r>
            <w:r>
              <w:t>las selecciones</w:t>
            </w:r>
            <w:r>
              <w:t xml:space="preserve"> de radios pasan a reposo y se deshacen los grupos de retransmisión.</w:t>
            </w:r>
          </w:p>
          <w:p w14:paraId="5C57705E" w14:textId="5227DCED" w:rsidR="00414543" w:rsidRDefault="00414543" w:rsidP="00A83ECB">
            <w:pPr>
              <w:pStyle w:val="TextoTabla"/>
              <w:numPr>
                <w:ilvl w:val="0"/>
                <w:numId w:val="28"/>
              </w:numPr>
            </w:pPr>
            <w:r>
              <w:t>Transcurridos 10 minutos, se oculta la página activada de la pantalla, y aparecerá, un salvapantallas.</w:t>
            </w:r>
          </w:p>
          <w:p w14:paraId="44B96FCA" w14:textId="6BFA8920" w:rsidR="00DB2D77" w:rsidRPr="006D61EF" w:rsidRDefault="00414543" w:rsidP="00A83ECB">
            <w:pPr>
              <w:pStyle w:val="TextoTabla"/>
              <w:numPr>
                <w:ilvl w:val="0"/>
                <w:numId w:val="28"/>
              </w:numPr>
            </w:pPr>
            <w:r>
              <w:t xml:space="preserve">La membrana queda inhibida. </w:t>
            </w:r>
          </w:p>
        </w:tc>
        <w:tc>
          <w:tcPr>
            <w:tcW w:w="851" w:type="dxa"/>
            <w:tcBorders>
              <w:bottom w:val="single" w:sz="6" w:space="0" w:color="000000"/>
            </w:tcBorders>
            <w:shd w:val="clear" w:color="auto" w:fill="auto"/>
          </w:tcPr>
          <w:p w14:paraId="1902669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C273A6E" w14:textId="77777777" w:rsidR="00DB2D77" w:rsidRPr="006D61EF" w:rsidRDefault="00DB2D77" w:rsidP="00B45504">
            <w:pPr>
              <w:pStyle w:val="TextoTabla"/>
            </w:pPr>
          </w:p>
        </w:tc>
      </w:tr>
      <w:tr w:rsidR="00DB2D77" w:rsidRPr="00183B8E" w14:paraId="73656FFF" w14:textId="77777777" w:rsidTr="00B45504">
        <w:trPr>
          <w:trHeight w:val="20"/>
          <w:jc w:val="center"/>
        </w:trPr>
        <w:tc>
          <w:tcPr>
            <w:tcW w:w="695" w:type="dxa"/>
            <w:tcBorders>
              <w:bottom w:val="single" w:sz="6" w:space="0" w:color="000000"/>
            </w:tcBorders>
            <w:shd w:val="clear" w:color="auto" w:fill="auto"/>
          </w:tcPr>
          <w:p w14:paraId="0E3C6F4A" w14:textId="77777777" w:rsidR="00DB2D77" w:rsidRPr="006D61EF" w:rsidRDefault="00DB2D77" w:rsidP="00B45504">
            <w:pPr>
              <w:pStyle w:val="TextoTabla"/>
            </w:pPr>
            <w:r w:rsidRPr="006D61EF">
              <w:t>4</w:t>
            </w:r>
          </w:p>
        </w:tc>
        <w:tc>
          <w:tcPr>
            <w:tcW w:w="7493" w:type="dxa"/>
            <w:gridSpan w:val="4"/>
            <w:tcBorders>
              <w:bottom w:val="single" w:sz="6" w:space="0" w:color="000000"/>
            </w:tcBorders>
            <w:shd w:val="clear" w:color="auto" w:fill="auto"/>
          </w:tcPr>
          <w:p w14:paraId="0A10238A" w14:textId="325947FE" w:rsidR="00414543" w:rsidRDefault="00414543" w:rsidP="00414543">
            <w:pPr>
              <w:pStyle w:val="TextoTabla"/>
            </w:pPr>
            <w:r>
              <w:t>Volver a conectar el micro</w:t>
            </w:r>
            <w:r>
              <w:t xml:space="preserve"> </w:t>
            </w:r>
            <w:r>
              <w:t>casco. Comprobar que:</w:t>
            </w:r>
          </w:p>
          <w:p w14:paraId="572D15DA" w14:textId="737FC5D8" w:rsidR="00414543" w:rsidRDefault="00414543" w:rsidP="00A83ECB">
            <w:pPr>
              <w:pStyle w:val="TextoTabla"/>
              <w:numPr>
                <w:ilvl w:val="0"/>
                <w:numId w:val="29"/>
              </w:numPr>
            </w:pPr>
            <w:r>
              <w:t>Vuelve a mostrarse el indicador de JACK de AYUDANTE conectado.</w:t>
            </w:r>
          </w:p>
          <w:p w14:paraId="3F86180A" w14:textId="3604E379" w:rsidR="00DB2D77" w:rsidRPr="006D61EF" w:rsidRDefault="00414543" w:rsidP="00A83ECB">
            <w:pPr>
              <w:pStyle w:val="TextoTabla"/>
              <w:numPr>
                <w:ilvl w:val="0"/>
                <w:numId w:val="29"/>
              </w:numPr>
            </w:pPr>
            <w:r>
              <w:t>Se visualiza la última página activa, y se activa la membrana</w:t>
            </w:r>
          </w:p>
        </w:tc>
        <w:tc>
          <w:tcPr>
            <w:tcW w:w="851" w:type="dxa"/>
            <w:tcBorders>
              <w:bottom w:val="single" w:sz="6" w:space="0" w:color="000000"/>
            </w:tcBorders>
            <w:shd w:val="clear" w:color="auto" w:fill="auto"/>
          </w:tcPr>
          <w:p w14:paraId="16550D47"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7EB27DF" w14:textId="77777777" w:rsidR="00DB2D77" w:rsidRPr="006D61EF" w:rsidRDefault="00DB2D77" w:rsidP="00B45504">
            <w:pPr>
              <w:pStyle w:val="TextoTabla"/>
            </w:pPr>
          </w:p>
        </w:tc>
      </w:tr>
      <w:tr w:rsidR="00DB2D77" w:rsidRPr="006D61EF" w14:paraId="21611FA4" w14:textId="77777777" w:rsidTr="00B45504">
        <w:trPr>
          <w:trHeight w:val="20"/>
          <w:jc w:val="center"/>
        </w:trPr>
        <w:tc>
          <w:tcPr>
            <w:tcW w:w="695" w:type="dxa"/>
            <w:tcBorders>
              <w:bottom w:val="single" w:sz="6" w:space="0" w:color="000000"/>
            </w:tcBorders>
            <w:shd w:val="clear" w:color="auto" w:fill="auto"/>
          </w:tcPr>
          <w:p w14:paraId="15868F9D" w14:textId="77777777" w:rsidR="00DB2D77" w:rsidRPr="006D61EF" w:rsidRDefault="00DB2D77" w:rsidP="00B45504">
            <w:pPr>
              <w:pStyle w:val="TextoTabla"/>
            </w:pPr>
            <w:r w:rsidRPr="006D61EF">
              <w:t>5</w:t>
            </w:r>
          </w:p>
        </w:tc>
        <w:tc>
          <w:tcPr>
            <w:tcW w:w="7493" w:type="dxa"/>
            <w:gridSpan w:val="4"/>
            <w:tcBorders>
              <w:bottom w:val="single" w:sz="6" w:space="0" w:color="000000"/>
            </w:tcBorders>
            <w:shd w:val="clear" w:color="auto" w:fill="auto"/>
          </w:tcPr>
          <w:p w14:paraId="664024D1" w14:textId="28FD3E77" w:rsidR="00DB2D77" w:rsidRPr="006D61EF" w:rsidRDefault="00414543" w:rsidP="00B45504">
            <w:pPr>
              <w:pStyle w:val="TextoTabla"/>
            </w:pPr>
            <w:r w:rsidRPr="00414543">
              <w:t>Repetir con los JACKS de CONTROLADOR.</w:t>
            </w:r>
          </w:p>
        </w:tc>
        <w:tc>
          <w:tcPr>
            <w:tcW w:w="851" w:type="dxa"/>
            <w:tcBorders>
              <w:bottom w:val="single" w:sz="6" w:space="0" w:color="000000"/>
            </w:tcBorders>
            <w:shd w:val="clear" w:color="auto" w:fill="auto"/>
          </w:tcPr>
          <w:p w14:paraId="45D15B4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BA7046A" w14:textId="77777777" w:rsidR="00DB2D77" w:rsidRPr="006D61EF" w:rsidRDefault="00DB2D77" w:rsidP="00B45504">
            <w:pPr>
              <w:pStyle w:val="TextoTabla"/>
            </w:pPr>
          </w:p>
        </w:tc>
      </w:tr>
      <w:tr w:rsidR="00DB2D77" w:rsidRPr="00183B8E" w14:paraId="3B03B156" w14:textId="77777777" w:rsidTr="00B45504">
        <w:trPr>
          <w:trHeight w:val="20"/>
          <w:jc w:val="center"/>
        </w:trPr>
        <w:tc>
          <w:tcPr>
            <w:tcW w:w="695" w:type="dxa"/>
            <w:tcBorders>
              <w:bottom w:val="single" w:sz="6" w:space="0" w:color="000000"/>
            </w:tcBorders>
            <w:shd w:val="clear" w:color="auto" w:fill="auto"/>
          </w:tcPr>
          <w:p w14:paraId="2D67CFE9"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029FF504" w14:textId="77777777" w:rsidR="00DB2D77" w:rsidRPr="006D61EF" w:rsidRDefault="00DB2D77" w:rsidP="00B45504">
            <w:pPr>
              <w:pStyle w:val="TextoTabla"/>
            </w:pPr>
          </w:p>
        </w:tc>
        <w:tc>
          <w:tcPr>
            <w:tcW w:w="851" w:type="dxa"/>
            <w:tcBorders>
              <w:bottom w:val="single" w:sz="6" w:space="0" w:color="000000"/>
            </w:tcBorders>
            <w:shd w:val="clear" w:color="auto" w:fill="auto"/>
          </w:tcPr>
          <w:p w14:paraId="4D8745F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994C2D8" w14:textId="77777777" w:rsidR="00DB2D77" w:rsidRPr="006D61EF" w:rsidRDefault="00DB2D77" w:rsidP="00B45504">
            <w:pPr>
              <w:pStyle w:val="TextoTabla"/>
            </w:pPr>
          </w:p>
        </w:tc>
      </w:tr>
      <w:tr w:rsidR="00DB2D77" w:rsidRPr="00183B8E" w14:paraId="60BD7F52"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17B6F40E" w14:textId="77777777" w:rsidR="00DB2D77" w:rsidRPr="006D61EF" w:rsidRDefault="00DB2D77" w:rsidP="00B45504">
            <w:pPr>
              <w:pStyle w:val="TextoTabla"/>
            </w:pPr>
            <w:r w:rsidRPr="006D61EF">
              <w:t xml:space="preserve"> </w:t>
            </w:r>
          </w:p>
        </w:tc>
      </w:tr>
    </w:tbl>
    <w:p w14:paraId="46BCA3C6" w14:textId="77777777" w:rsidR="00DB2D77" w:rsidRPr="00DB2D77" w:rsidRDefault="00DB2D77" w:rsidP="00DB2D77"/>
    <w:p w14:paraId="65C2FF26" w14:textId="77777777" w:rsidR="00414543" w:rsidRDefault="00414543">
      <w:pPr>
        <w:spacing w:before="0" w:after="0" w:line="240" w:lineRule="auto"/>
        <w:jc w:val="left"/>
        <w:rPr>
          <w:u w:val="single"/>
        </w:rPr>
      </w:pPr>
      <w:r>
        <w:rPr>
          <w:u w:val="single"/>
        </w:rPr>
        <w:br w:type="page"/>
      </w:r>
    </w:p>
    <w:p w14:paraId="732B9D1D" w14:textId="71C2F8C1" w:rsidR="00BA0364" w:rsidRDefault="00BA0364" w:rsidP="00BA0364">
      <w:pPr>
        <w:pStyle w:val="Ttulo2"/>
      </w:pPr>
      <w:bookmarkStart w:id="130" w:name="_Toc511809625"/>
      <w:bookmarkStart w:id="131" w:name="_Toc2596034"/>
      <w:bookmarkStart w:id="132" w:name="_Toc445195489"/>
      <w:bookmarkStart w:id="133" w:name="_Toc318897598"/>
      <w:bookmarkStart w:id="134" w:name="_Toc357060663"/>
      <w:bookmarkStart w:id="135" w:name="_Toc105486191"/>
      <w:r w:rsidRPr="009D03A0">
        <w:lastRenderedPageBreak/>
        <w:t>U5KI</w:t>
      </w:r>
      <w:r w:rsidR="00DB2D77">
        <w:t>.HURR.</w:t>
      </w:r>
      <w:r w:rsidRPr="009D03A0">
        <w:t>01.00</w:t>
      </w:r>
      <w:r>
        <w:t>3. Control Brillo</w:t>
      </w:r>
      <w:bookmarkEnd w:id="130"/>
      <w:bookmarkEnd w:id="131"/>
      <w:bookmarkEnd w:id="13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2AFC0D96"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4DCC2032" w14:textId="77777777" w:rsidR="00DB2D77" w:rsidRPr="006D61EF" w:rsidRDefault="00DB2D77" w:rsidP="00B45504">
            <w:pPr>
              <w:pStyle w:val="TextoTabla"/>
            </w:pPr>
          </w:p>
        </w:tc>
      </w:tr>
      <w:tr w:rsidR="00DB2D77" w:rsidRPr="006D61EF" w14:paraId="777A8EFB" w14:textId="77777777" w:rsidTr="00B45504">
        <w:trPr>
          <w:trHeight w:val="20"/>
          <w:jc w:val="center"/>
        </w:trPr>
        <w:tc>
          <w:tcPr>
            <w:tcW w:w="1971" w:type="dxa"/>
            <w:gridSpan w:val="2"/>
            <w:shd w:val="clear" w:color="auto" w:fill="D9D9D9" w:themeFill="background1" w:themeFillShade="D9"/>
          </w:tcPr>
          <w:p w14:paraId="22A1EACB" w14:textId="77777777" w:rsidR="00DB2D77" w:rsidRPr="006D61EF" w:rsidRDefault="00DB2D77" w:rsidP="00B45504">
            <w:pPr>
              <w:pStyle w:val="TextoTabla"/>
              <w:rPr>
                <w:b/>
              </w:rPr>
            </w:pPr>
            <w:r w:rsidRPr="006D61EF">
              <w:rPr>
                <w:b/>
              </w:rPr>
              <w:t>Grupo</w:t>
            </w:r>
          </w:p>
        </w:tc>
        <w:tc>
          <w:tcPr>
            <w:tcW w:w="2371" w:type="dxa"/>
            <w:shd w:val="clear" w:color="auto" w:fill="auto"/>
          </w:tcPr>
          <w:p w14:paraId="38B9232C" w14:textId="581C7E40" w:rsidR="00DB2D77" w:rsidRPr="006D61EF" w:rsidRDefault="00A9385B" w:rsidP="00B45504">
            <w:pPr>
              <w:pStyle w:val="TextoTabla"/>
            </w:pPr>
            <w:r w:rsidRPr="00A9385B">
              <w:t>Interfaz HMI</w:t>
            </w:r>
          </w:p>
        </w:tc>
        <w:tc>
          <w:tcPr>
            <w:tcW w:w="2161" w:type="dxa"/>
            <w:shd w:val="clear" w:color="auto" w:fill="D9D9D9" w:themeFill="background1" w:themeFillShade="D9"/>
          </w:tcPr>
          <w:p w14:paraId="31871605"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266478C9" w14:textId="7A09A716" w:rsidR="00DB2D77" w:rsidRPr="006D61EF" w:rsidRDefault="00A9385B" w:rsidP="00B45504">
            <w:pPr>
              <w:pStyle w:val="TextoTabla"/>
            </w:pPr>
            <w:r w:rsidRPr="00A9385B">
              <w:t>U5KI.HURR.01.00</w:t>
            </w:r>
            <w:r>
              <w:t>3</w:t>
            </w:r>
          </w:p>
        </w:tc>
      </w:tr>
      <w:tr w:rsidR="00DB2D77" w:rsidRPr="00183B8E" w14:paraId="4FA0FAB3" w14:textId="77777777" w:rsidTr="00B45504">
        <w:trPr>
          <w:trHeight w:val="20"/>
          <w:jc w:val="center"/>
        </w:trPr>
        <w:tc>
          <w:tcPr>
            <w:tcW w:w="1971" w:type="dxa"/>
            <w:gridSpan w:val="2"/>
            <w:shd w:val="clear" w:color="auto" w:fill="D9D9D9" w:themeFill="background1" w:themeFillShade="D9"/>
          </w:tcPr>
          <w:p w14:paraId="33CC3CD4"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3D465E6B" w14:textId="433531E2" w:rsidR="00DB2D77" w:rsidRPr="006D61EF" w:rsidRDefault="00414543" w:rsidP="00B45504">
            <w:pPr>
              <w:pStyle w:val="TextoTabla"/>
            </w:pPr>
            <w:r>
              <w:t>Control Brillo</w:t>
            </w:r>
          </w:p>
        </w:tc>
      </w:tr>
      <w:tr w:rsidR="00DB2D77" w:rsidRPr="00183B8E" w14:paraId="00640164" w14:textId="77777777" w:rsidTr="00B45504">
        <w:trPr>
          <w:trHeight w:val="20"/>
          <w:jc w:val="center"/>
        </w:trPr>
        <w:tc>
          <w:tcPr>
            <w:tcW w:w="1971" w:type="dxa"/>
            <w:gridSpan w:val="2"/>
            <w:shd w:val="clear" w:color="auto" w:fill="D9D9D9" w:themeFill="background1" w:themeFillShade="D9"/>
          </w:tcPr>
          <w:p w14:paraId="6DBE77F8"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3F0D6838" w14:textId="1AC1AEDC" w:rsidR="00DB2D77" w:rsidRPr="006D61EF" w:rsidRDefault="00414543" w:rsidP="00B45504">
            <w:pPr>
              <w:pStyle w:val="TextoTabla"/>
            </w:pPr>
            <w:r w:rsidRPr="00414543">
              <w:t>Comprobar que existe una facilidad para controlar el brillo de la pantalla TFT.</w:t>
            </w:r>
          </w:p>
        </w:tc>
      </w:tr>
      <w:tr w:rsidR="00DB2D77" w:rsidRPr="006D61EF" w14:paraId="769F13E8" w14:textId="77777777" w:rsidTr="00B45504">
        <w:trPr>
          <w:trHeight w:val="20"/>
          <w:jc w:val="center"/>
        </w:trPr>
        <w:tc>
          <w:tcPr>
            <w:tcW w:w="1971" w:type="dxa"/>
            <w:gridSpan w:val="2"/>
            <w:shd w:val="clear" w:color="auto" w:fill="D9D9D9" w:themeFill="background1" w:themeFillShade="D9"/>
            <w:vAlign w:val="center"/>
          </w:tcPr>
          <w:p w14:paraId="17961307"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7364A1C6" w14:textId="6280B85E" w:rsidR="00DB2D77" w:rsidRPr="006D61EF" w:rsidRDefault="00414543" w:rsidP="00B45504">
            <w:pPr>
              <w:pStyle w:val="TextoTabla"/>
            </w:pPr>
            <w:r w:rsidRPr="00414543">
              <w:t>Puesto de Operador activo con al menos un JACK conectado.</w:t>
            </w:r>
          </w:p>
        </w:tc>
      </w:tr>
      <w:tr w:rsidR="00DB2D77" w:rsidRPr="006D61EF" w14:paraId="64011454" w14:textId="77777777" w:rsidTr="00B45504">
        <w:trPr>
          <w:trHeight w:val="20"/>
          <w:jc w:val="center"/>
        </w:trPr>
        <w:tc>
          <w:tcPr>
            <w:tcW w:w="695" w:type="dxa"/>
            <w:shd w:val="clear" w:color="auto" w:fill="BFBFBF" w:themeFill="background1" w:themeFillShade="BF"/>
          </w:tcPr>
          <w:p w14:paraId="4FCB9BBF"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5122E0F4"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421CC011" w14:textId="77777777" w:rsidR="00DB2D77" w:rsidRPr="006D61EF" w:rsidRDefault="00DB2D77" w:rsidP="00B45504">
            <w:pPr>
              <w:pStyle w:val="TextoTabla"/>
              <w:rPr>
                <w:b/>
              </w:rPr>
            </w:pPr>
            <w:r w:rsidRPr="006D61EF">
              <w:rPr>
                <w:b/>
              </w:rPr>
              <w:t>Resultado</w:t>
            </w:r>
          </w:p>
        </w:tc>
      </w:tr>
      <w:tr w:rsidR="00DB2D77" w:rsidRPr="006D61EF" w14:paraId="41C968E1" w14:textId="77777777" w:rsidTr="00B45504">
        <w:trPr>
          <w:trHeight w:val="20"/>
          <w:jc w:val="center"/>
        </w:trPr>
        <w:tc>
          <w:tcPr>
            <w:tcW w:w="8188" w:type="dxa"/>
            <w:gridSpan w:val="5"/>
            <w:shd w:val="clear" w:color="auto" w:fill="D9D9D9" w:themeFill="background1" w:themeFillShade="D9"/>
          </w:tcPr>
          <w:p w14:paraId="1875D7A6" w14:textId="77777777" w:rsidR="00DB2D77" w:rsidRPr="006D61EF" w:rsidRDefault="00DB2D77" w:rsidP="00B45504">
            <w:pPr>
              <w:pStyle w:val="TextoTabla"/>
              <w:rPr>
                <w:b/>
              </w:rPr>
            </w:pPr>
          </w:p>
        </w:tc>
        <w:tc>
          <w:tcPr>
            <w:tcW w:w="851" w:type="dxa"/>
            <w:shd w:val="clear" w:color="auto" w:fill="D9D9D9" w:themeFill="background1" w:themeFillShade="D9"/>
          </w:tcPr>
          <w:p w14:paraId="7BDEBBD1"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2AD829D4" w14:textId="77777777" w:rsidR="00DB2D77" w:rsidRPr="006D61EF" w:rsidRDefault="00DB2D77" w:rsidP="00B45504">
            <w:pPr>
              <w:pStyle w:val="TextoTabla"/>
              <w:rPr>
                <w:b/>
              </w:rPr>
            </w:pPr>
            <w:r w:rsidRPr="006D61EF">
              <w:rPr>
                <w:b/>
              </w:rPr>
              <w:t>NO</w:t>
            </w:r>
          </w:p>
        </w:tc>
      </w:tr>
      <w:tr w:rsidR="00DB2D77" w:rsidRPr="00183B8E" w14:paraId="2BCBC46F" w14:textId="77777777" w:rsidTr="00B45504">
        <w:trPr>
          <w:trHeight w:val="20"/>
          <w:jc w:val="center"/>
        </w:trPr>
        <w:tc>
          <w:tcPr>
            <w:tcW w:w="695" w:type="dxa"/>
            <w:tcBorders>
              <w:bottom w:val="single" w:sz="6" w:space="0" w:color="000000"/>
            </w:tcBorders>
            <w:shd w:val="clear" w:color="auto" w:fill="auto"/>
          </w:tcPr>
          <w:p w14:paraId="66C968C9"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57C5DA2F" w14:textId="5C003161" w:rsidR="00DB2D77" w:rsidRPr="006D61EF" w:rsidRDefault="00414543" w:rsidP="00B45504">
            <w:pPr>
              <w:pStyle w:val="TextoTabla"/>
            </w:pPr>
            <w:r w:rsidRPr="00414543">
              <w:t>Comprobar que con una pulsación corta sobre el pulsador de la izquierda se disminuye el brillo de la pantalla.</w:t>
            </w:r>
          </w:p>
        </w:tc>
        <w:tc>
          <w:tcPr>
            <w:tcW w:w="851" w:type="dxa"/>
            <w:tcBorders>
              <w:bottom w:val="single" w:sz="6" w:space="0" w:color="000000"/>
            </w:tcBorders>
            <w:shd w:val="clear" w:color="auto" w:fill="auto"/>
          </w:tcPr>
          <w:p w14:paraId="5C501DE1"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89734A8" w14:textId="77777777" w:rsidR="00DB2D77" w:rsidRPr="006D61EF" w:rsidRDefault="00DB2D77" w:rsidP="00B45504">
            <w:pPr>
              <w:pStyle w:val="TextoTabla"/>
            </w:pPr>
          </w:p>
        </w:tc>
      </w:tr>
      <w:tr w:rsidR="00DB2D77" w:rsidRPr="00183B8E" w14:paraId="57461699" w14:textId="77777777" w:rsidTr="00B45504">
        <w:trPr>
          <w:trHeight w:val="20"/>
          <w:jc w:val="center"/>
        </w:trPr>
        <w:tc>
          <w:tcPr>
            <w:tcW w:w="695" w:type="dxa"/>
            <w:tcBorders>
              <w:bottom w:val="single" w:sz="6" w:space="0" w:color="000000"/>
            </w:tcBorders>
            <w:shd w:val="clear" w:color="auto" w:fill="auto"/>
          </w:tcPr>
          <w:p w14:paraId="433BA107"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619D670D" w14:textId="4280D55C" w:rsidR="00DB2D77" w:rsidRPr="006D61EF" w:rsidRDefault="00414543" w:rsidP="00B45504">
            <w:pPr>
              <w:pStyle w:val="TextoTabla"/>
            </w:pPr>
            <w:r w:rsidRPr="00414543">
              <w:t>Comprobar que con una pulsación corta sobre el pulsador de la derecha se aumenta el brillo de la pantalla.</w:t>
            </w:r>
          </w:p>
        </w:tc>
        <w:tc>
          <w:tcPr>
            <w:tcW w:w="851" w:type="dxa"/>
            <w:tcBorders>
              <w:bottom w:val="single" w:sz="6" w:space="0" w:color="000000"/>
            </w:tcBorders>
            <w:shd w:val="clear" w:color="auto" w:fill="auto"/>
          </w:tcPr>
          <w:p w14:paraId="6E8751EF"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85F3376" w14:textId="77777777" w:rsidR="00DB2D77" w:rsidRPr="006D61EF" w:rsidRDefault="00DB2D77" w:rsidP="00B45504">
            <w:pPr>
              <w:pStyle w:val="TextoTabla"/>
            </w:pPr>
          </w:p>
        </w:tc>
      </w:tr>
      <w:tr w:rsidR="00DB2D77" w:rsidRPr="00183B8E" w14:paraId="438776F7" w14:textId="77777777" w:rsidTr="00B45504">
        <w:trPr>
          <w:trHeight w:val="20"/>
          <w:jc w:val="center"/>
        </w:trPr>
        <w:tc>
          <w:tcPr>
            <w:tcW w:w="695" w:type="dxa"/>
            <w:tcBorders>
              <w:bottom w:val="single" w:sz="6" w:space="0" w:color="000000"/>
            </w:tcBorders>
            <w:shd w:val="clear" w:color="auto" w:fill="auto"/>
          </w:tcPr>
          <w:p w14:paraId="36DDD887"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77C890ED" w14:textId="349E2FEC" w:rsidR="00DB2D77" w:rsidRPr="006D61EF" w:rsidRDefault="00414543" w:rsidP="00B45504">
            <w:pPr>
              <w:pStyle w:val="TextoTabla"/>
            </w:pPr>
            <w:r w:rsidRPr="00414543">
              <w:t>Comprobar que la barra inferior indica el nivel de brillo seleccionado.</w:t>
            </w:r>
          </w:p>
        </w:tc>
        <w:tc>
          <w:tcPr>
            <w:tcW w:w="851" w:type="dxa"/>
            <w:tcBorders>
              <w:bottom w:val="single" w:sz="6" w:space="0" w:color="000000"/>
            </w:tcBorders>
            <w:shd w:val="clear" w:color="auto" w:fill="auto"/>
          </w:tcPr>
          <w:p w14:paraId="646CC4CA" w14:textId="77777777" w:rsidR="00DB2D77" w:rsidRPr="006D61EF" w:rsidRDefault="00DB2D77" w:rsidP="00B45504">
            <w:pPr>
              <w:pStyle w:val="TextoTabla"/>
            </w:pPr>
          </w:p>
        </w:tc>
        <w:tc>
          <w:tcPr>
            <w:tcW w:w="850" w:type="dxa"/>
            <w:tcBorders>
              <w:bottom w:val="single" w:sz="6" w:space="0" w:color="000000"/>
            </w:tcBorders>
            <w:shd w:val="clear" w:color="auto" w:fill="auto"/>
          </w:tcPr>
          <w:p w14:paraId="3BC65A6A" w14:textId="77777777" w:rsidR="00DB2D77" w:rsidRPr="006D61EF" w:rsidRDefault="00DB2D77" w:rsidP="00B45504">
            <w:pPr>
              <w:pStyle w:val="TextoTabla"/>
            </w:pPr>
          </w:p>
        </w:tc>
      </w:tr>
      <w:tr w:rsidR="00DB2D77" w:rsidRPr="00183B8E" w14:paraId="4C4708AB" w14:textId="77777777" w:rsidTr="00B45504">
        <w:trPr>
          <w:trHeight w:val="20"/>
          <w:jc w:val="center"/>
        </w:trPr>
        <w:tc>
          <w:tcPr>
            <w:tcW w:w="695" w:type="dxa"/>
            <w:tcBorders>
              <w:bottom w:val="single" w:sz="6" w:space="0" w:color="000000"/>
            </w:tcBorders>
            <w:shd w:val="clear" w:color="auto" w:fill="auto"/>
          </w:tcPr>
          <w:p w14:paraId="28AFC577"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7A373307" w14:textId="77777777" w:rsidR="00DB2D77" w:rsidRPr="006D61EF" w:rsidRDefault="00DB2D77" w:rsidP="00B45504">
            <w:pPr>
              <w:pStyle w:val="TextoTabla"/>
            </w:pPr>
          </w:p>
        </w:tc>
        <w:tc>
          <w:tcPr>
            <w:tcW w:w="851" w:type="dxa"/>
            <w:tcBorders>
              <w:bottom w:val="single" w:sz="6" w:space="0" w:color="000000"/>
            </w:tcBorders>
            <w:shd w:val="clear" w:color="auto" w:fill="auto"/>
          </w:tcPr>
          <w:p w14:paraId="32AD9AB7"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9152C08" w14:textId="77777777" w:rsidR="00DB2D77" w:rsidRPr="006D61EF" w:rsidRDefault="00DB2D77" w:rsidP="00B45504">
            <w:pPr>
              <w:pStyle w:val="TextoTabla"/>
            </w:pPr>
          </w:p>
        </w:tc>
      </w:tr>
      <w:tr w:rsidR="00DB2D77" w:rsidRPr="00183B8E" w14:paraId="7E4A03F2"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5C247930" w14:textId="77777777" w:rsidR="00DB2D77" w:rsidRPr="006D61EF" w:rsidRDefault="00DB2D77" w:rsidP="00B45504">
            <w:pPr>
              <w:pStyle w:val="TextoTabla"/>
            </w:pPr>
            <w:r w:rsidRPr="006D61EF">
              <w:t xml:space="preserve"> </w:t>
            </w:r>
          </w:p>
        </w:tc>
      </w:tr>
    </w:tbl>
    <w:p w14:paraId="5B09AC86" w14:textId="77777777" w:rsidR="00DB2D77" w:rsidRPr="00DB2D77" w:rsidRDefault="00DB2D77" w:rsidP="00DB2D77"/>
    <w:p w14:paraId="4BAE897C" w14:textId="77777777" w:rsidR="00414543" w:rsidRDefault="00414543">
      <w:pPr>
        <w:spacing w:before="0" w:after="0" w:line="240" w:lineRule="auto"/>
        <w:jc w:val="left"/>
        <w:rPr>
          <w:u w:val="single"/>
        </w:rPr>
      </w:pPr>
      <w:r>
        <w:rPr>
          <w:u w:val="single"/>
        </w:rPr>
        <w:br w:type="page"/>
      </w:r>
    </w:p>
    <w:p w14:paraId="2136EE3C" w14:textId="7AAE4A05" w:rsidR="00BA0364" w:rsidRDefault="00BA0364" w:rsidP="00BA0364">
      <w:pPr>
        <w:pStyle w:val="Ttulo2"/>
      </w:pPr>
      <w:bookmarkStart w:id="136" w:name="_Toc511809626"/>
      <w:bookmarkStart w:id="137" w:name="_Toc2596035"/>
      <w:bookmarkStart w:id="138" w:name="_Toc105486192"/>
      <w:r w:rsidRPr="009D03A0">
        <w:lastRenderedPageBreak/>
        <w:t>U5KI</w:t>
      </w:r>
      <w:r w:rsidR="00DB2D77">
        <w:t>.HURR.</w:t>
      </w:r>
      <w:r w:rsidRPr="009D03A0">
        <w:t>01.00</w:t>
      </w:r>
      <w:r>
        <w:t>4</w:t>
      </w:r>
      <w:r w:rsidRPr="009D03A0">
        <w:t>. M</w:t>
      </w:r>
      <w:r w:rsidR="004C7522">
        <w:t>odo limpieza</w:t>
      </w:r>
      <w:r w:rsidRPr="009D03A0">
        <w:t>.</w:t>
      </w:r>
      <w:bookmarkEnd w:id="132"/>
      <w:bookmarkEnd w:id="136"/>
      <w:bookmarkEnd w:id="137"/>
      <w:bookmarkEnd w:id="13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05FEBA21"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5E33D852" w14:textId="77777777" w:rsidR="00DB2D77" w:rsidRPr="006D61EF" w:rsidRDefault="00DB2D77" w:rsidP="00B45504">
            <w:pPr>
              <w:pStyle w:val="TextoTabla"/>
            </w:pPr>
          </w:p>
        </w:tc>
      </w:tr>
      <w:tr w:rsidR="00DB2D77" w:rsidRPr="006D61EF" w14:paraId="275EA421" w14:textId="77777777" w:rsidTr="00B45504">
        <w:trPr>
          <w:trHeight w:val="20"/>
          <w:jc w:val="center"/>
        </w:trPr>
        <w:tc>
          <w:tcPr>
            <w:tcW w:w="1971" w:type="dxa"/>
            <w:gridSpan w:val="2"/>
            <w:shd w:val="clear" w:color="auto" w:fill="D9D9D9" w:themeFill="background1" w:themeFillShade="D9"/>
          </w:tcPr>
          <w:p w14:paraId="18372C87" w14:textId="77777777" w:rsidR="00DB2D77" w:rsidRPr="006D61EF" w:rsidRDefault="00DB2D77" w:rsidP="00B45504">
            <w:pPr>
              <w:pStyle w:val="TextoTabla"/>
              <w:rPr>
                <w:b/>
              </w:rPr>
            </w:pPr>
            <w:r w:rsidRPr="006D61EF">
              <w:rPr>
                <w:b/>
              </w:rPr>
              <w:t>Grupo</w:t>
            </w:r>
          </w:p>
        </w:tc>
        <w:tc>
          <w:tcPr>
            <w:tcW w:w="2371" w:type="dxa"/>
            <w:shd w:val="clear" w:color="auto" w:fill="auto"/>
          </w:tcPr>
          <w:p w14:paraId="17B3F4C9" w14:textId="636AAC9F" w:rsidR="00DB2D77" w:rsidRPr="006D61EF" w:rsidRDefault="00A9385B" w:rsidP="00B45504">
            <w:pPr>
              <w:pStyle w:val="TextoTabla"/>
            </w:pPr>
            <w:r w:rsidRPr="00A9385B">
              <w:t>Interfaz HMI</w:t>
            </w:r>
          </w:p>
        </w:tc>
        <w:tc>
          <w:tcPr>
            <w:tcW w:w="2161" w:type="dxa"/>
            <w:shd w:val="clear" w:color="auto" w:fill="D9D9D9" w:themeFill="background1" w:themeFillShade="D9"/>
          </w:tcPr>
          <w:p w14:paraId="6DC29045"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5C258B52" w14:textId="561802BD" w:rsidR="00DB2D77" w:rsidRPr="006D61EF" w:rsidRDefault="00A9385B" w:rsidP="00B45504">
            <w:pPr>
              <w:pStyle w:val="TextoTabla"/>
            </w:pPr>
            <w:r w:rsidRPr="00A9385B">
              <w:t>U5KI.HURR.01.00</w:t>
            </w:r>
            <w:r>
              <w:t>4</w:t>
            </w:r>
          </w:p>
        </w:tc>
      </w:tr>
      <w:tr w:rsidR="00DB2D77" w:rsidRPr="00183B8E" w14:paraId="62BD74E0" w14:textId="77777777" w:rsidTr="00B45504">
        <w:trPr>
          <w:trHeight w:val="20"/>
          <w:jc w:val="center"/>
        </w:trPr>
        <w:tc>
          <w:tcPr>
            <w:tcW w:w="1971" w:type="dxa"/>
            <w:gridSpan w:val="2"/>
            <w:shd w:val="clear" w:color="auto" w:fill="D9D9D9" w:themeFill="background1" w:themeFillShade="D9"/>
          </w:tcPr>
          <w:p w14:paraId="74CB4992"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35D26019" w14:textId="3CA355F7" w:rsidR="00DB2D77" w:rsidRPr="006D61EF" w:rsidRDefault="00414543" w:rsidP="00B45504">
            <w:pPr>
              <w:pStyle w:val="TextoTabla"/>
            </w:pPr>
            <w:r>
              <w:t>Modo Limpieza.</w:t>
            </w:r>
          </w:p>
        </w:tc>
      </w:tr>
      <w:tr w:rsidR="00DB2D77" w:rsidRPr="00183B8E" w14:paraId="52C40D42" w14:textId="77777777" w:rsidTr="00B45504">
        <w:trPr>
          <w:trHeight w:val="20"/>
          <w:jc w:val="center"/>
        </w:trPr>
        <w:tc>
          <w:tcPr>
            <w:tcW w:w="1971" w:type="dxa"/>
            <w:gridSpan w:val="2"/>
            <w:shd w:val="clear" w:color="auto" w:fill="D9D9D9" w:themeFill="background1" w:themeFillShade="D9"/>
          </w:tcPr>
          <w:p w14:paraId="19398E64"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50186413" w14:textId="2F791D32" w:rsidR="00DB2D77" w:rsidRPr="006D61EF" w:rsidRDefault="00414543" w:rsidP="00B45504">
            <w:pPr>
              <w:pStyle w:val="TextoTabla"/>
            </w:pPr>
            <w:r w:rsidRPr="00414543">
              <w:t>Comprobar que existe una facilidad para inhibir / activar la membrana de la pantalla que permita realizar operaciones de limpieza sobre la pantalla TFT.</w:t>
            </w:r>
          </w:p>
        </w:tc>
      </w:tr>
      <w:tr w:rsidR="00DB2D77" w:rsidRPr="006D61EF" w14:paraId="2ECF0EF4" w14:textId="77777777" w:rsidTr="00B45504">
        <w:trPr>
          <w:trHeight w:val="20"/>
          <w:jc w:val="center"/>
        </w:trPr>
        <w:tc>
          <w:tcPr>
            <w:tcW w:w="1971" w:type="dxa"/>
            <w:gridSpan w:val="2"/>
            <w:shd w:val="clear" w:color="auto" w:fill="D9D9D9" w:themeFill="background1" w:themeFillShade="D9"/>
            <w:vAlign w:val="center"/>
          </w:tcPr>
          <w:p w14:paraId="463D8D72"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42681A8B" w14:textId="03979122" w:rsidR="00DB2D77" w:rsidRPr="006D61EF" w:rsidRDefault="00414543" w:rsidP="00B45504">
            <w:pPr>
              <w:pStyle w:val="TextoTabla"/>
            </w:pPr>
            <w:r w:rsidRPr="00414543">
              <w:t>Puesto de Operador activo con al menos un JACK conectado.</w:t>
            </w:r>
          </w:p>
        </w:tc>
      </w:tr>
      <w:tr w:rsidR="00DB2D77" w:rsidRPr="006D61EF" w14:paraId="716D214D" w14:textId="77777777" w:rsidTr="00B45504">
        <w:trPr>
          <w:trHeight w:val="20"/>
          <w:jc w:val="center"/>
        </w:trPr>
        <w:tc>
          <w:tcPr>
            <w:tcW w:w="695" w:type="dxa"/>
            <w:shd w:val="clear" w:color="auto" w:fill="BFBFBF" w:themeFill="background1" w:themeFillShade="BF"/>
          </w:tcPr>
          <w:p w14:paraId="587D72EB"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5FAE77C3"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43355E3D" w14:textId="77777777" w:rsidR="00DB2D77" w:rsidRPr="006D61EF" w:rsidRDefault="00DB2D77" w:rsidP="00B45504">
            <w:pPr>
              <w:pStyle w:val="TextoTabla"/>
              <w:rPr>
                <w:b/>
              </w:rPr>
            </w:pPr>
            <w:r w:rsidRPr="006D61EF">
              <w:rPr>
                <w:b/>
              </w:rPr>
              <w:t>Resultado</w:t>
            </w:r>
          </w:p>
        </w:tc>
      </w:tr>
      <w:tr w:rsidR="00DB2D77" w:rsidRPr="006D61EF" w14:paraId="11D95434" w14:textId="77777777" w:rsidTr="00B45504">
        <w:trPr>
          <w:trHeight w:val="20"/>
          <w:jc w:val="center"/>
        </w:trPr>
        <w:tc>
          <w:tcPr>
            <w:tcW w:w="8188" w:type="dxa"/>
            <w:gridSpan w:val="5"/>
            <w:shd w:val="clear" w:color="auto" w:fill="D9D9D9" w:themeFill="background1" w:themeFillShade="D9"/>
          </w:tcPr>
          <w:p w14:paraId="02A36A55" w14:textId="77777777" w:rsidR="00DB2D77" w:rsidRPr="006D61EF" w:rsidRDefault="00DB2D77" w:rsidP="00B45504">
            <w:pPr>
              <w:pStyle w:val="TextoTabla"/>
              <w:rPr>
                <w:b/>
              </w:rPr>
            </w:pPr>
          </w:p>
        </w:tc>
        <w:tc>
          <w:tcPr>
            <w:tcW w:w="851" w:type="dxa"/>
            <w:shd w:val="clear" w:color="auto" w:fill="D9D9D9" w:themeFill="background1" w:themeFillShade="D9"/>
          </w:tcPr>
          <w:p w14:paraId="5232ECF6"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06B9680C" w14:textId="77777777" w:rsidR="00DB2D77" w:rsidRPr="006D61EF" w:rsidRDefault="00DB2D77" w:rsidP="00B45504">
            <w:pPr>
              <w:pStyle w:val="TextoTabla"/>
              <w:rPr>
                <w:b/>
              </w:rPr>
            </w:pPr>
            <w:r w:rsidRPr="006D61EF">
              <w:rPr>
                <w:b/>
              </w:rPr>
              <w:t>NO</w:t>
            </w:r>
          </w:p>
        </w:tc>
      </w:tr>
      <w:tr w:rsidR="00DB2D77" w:rsidRPr="00183B8E" w14:paraId="47A1BDAF" w14:textId="77777777" w:rsidTr="00B45504">
        <w:trPr>
          <w:trHeight w:val="20"/>
          <w:jc w:val="center"/>
        </w:trPr>
        <w:tc>
          <w:tcPr>
            <w:tcW w:w="695" w:type="dxa"/>
            <w:tcBorders>
              <w:bottom w:val="single" w:sz="6" w:space="0" w:color="000000"/>
            </w:tcBorders>
            <w:shd w:val="clear" w:color="auto" w:fill="auto"/>
          </w:tcPr>
          <w:p w14:paraId="597FF913"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1D8331DC" w14:textId="6A740876" w:rsidR="00DB2D77" w:rsidRPr="006D61EF" w:rsidRDefault="00414543" w:rsidP="00B45504">
            <w:pPr>
              <w:pStyle w:val="TextoTabla"/>
            </w:pPr>
            <w:r w:rsidRPr="00414543">
              <w:t>Comprobar que la zona correspondiente al ‘Logotipo de ENAIRE, tiene el fondo BLANCO.</w:t>
            </w:r>
          </w:p>
        </w:tc>
        <w:tc>
          <w:tcPr>
            <w:tcW w:w="851" w:type="dxa"/>
            <w:tcBorders>
              <w:bottom w:val="single" w:sz="6" w:space="0" w:color="000000"/>
            </w:tcBorders>
            <w:shd w:val="clear" w:color="auto" w:fill="auto"/>
          </w:tcPr>
          <w:p w14:paraId="4D1C843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A09DE4B" w14:textId="77777777" w:rsidR="00DB2D77" w:rsidRPr="006D61EF" w:rsidRDefault="00DB2D77" w:rsidP="00B45504">
            <w:pPr>
              <w:pStyle w:val="TextoTabla"/>
            </w:pPr>
          </w:p>
        </w:tc>
      </w:tr>
      <w:tr w:rsidR="00DB2D77" w:rsidRPr="00183B8E" w14:paraId="531A419F" w14:textId="77777777" w:rsidTr="00B45504">
        <w:trPr>
          <w:trHeight w:val="20"/>
          <w:jc w:val="center"/>
        </w:trPr>
        <w:tc>
          <w:tcPr>
            <w:tcW w:w="695" w:type="dxa"/>
            <w:tcBorders>
              <w:bottom w:val="single" w:sz="6" w:space="0" w:color="000000"/>
            </w:tcBorders>
            <w:shd w:val="clear" w:color="auto" w:fill="auto"/>
          </w:tcPr>
          <w:p w14:paraId="22F6C5A2"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70089045" w14:textId="1557D91B" w:rsidR="00DB2D77" w:rsidRPr="006D61EF" w:rsidRDefault="00414543" w:rsidP="00B45504">
            <w:pPr>
              <w:pStyle w:val="TextoTabla"/>
            </w:pPr>
            <w:r w:rsidRPr="00414543">
              <w:t>Pulsar la zona del ‘Logotipo de ENAIRE’. El fondo de dicha tecla pasa a ROJO.</w:t>
            </w:r>
          </w:p>
        </w:tc>
        <w:tc>
          <w:tcPr>
            <w:tcW w:w="851" w:type="dxa"/>
            <w:tcBorders>
              <w:bottom w:val="single" w:sz="6" w:space="0" w:color="000000"/>
            </w:tcBorders>
            <w:shd w:val="clear" w:color="auto" w:fill="auto"/>
          </w:tcPr>
          <w:p w14:paraId="13939EA8"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13A429D" w14:textId="77777777" w:rsidR="00DB2D77" w:rsidRPr="006D61EF" w:rsidRDefault="00DB2D77" w:rsidP="00B45504">
            <w:pPr>
              <w:pStyle w:val="TextoTabla"/>
            </w:pPr>
          </w:p>
        </w:tc>
      </w:tr>
      <w:tr w:rsidR="00DB2D77" w:rsidRPr="00183B8E" w14:paraId="7D2082E8" w14:textId="77777777" w:rsidTr="00B45504">
        <w:trPr>
          <w:trHeight w:val="20"/>
          <w:jc w:val="center"/>
        </w:trPr>
        <w:tc>
          <w:tcPr>
            <w:tcW w:w="695" w:type="dxa"/>
            <w:tcBorders>
              <w:bottom w:val="single" w:sz="6" w:space="0" w:color="000000"/>
            </w:tcBorders>
            <w:shd w:val="clear" w:color="auto" w:fill="auto"/>
          </w:tcPr>
          <w:p w14:paraId="315460A2"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0D0BE199" w14:textId="4EA04AA0" w:rsidR="00DB2D77" w:rsidRPr="006D61EF" w:rsidRDefault="00414543" w:rsidP="00B45504">
            <w:pPr>
              <w:pStyle w:val="TextoTabla"/>
            </w:pPr>
            <w:r w:rsidRPr="00414543">
              <w:t>Comprobar que el panel está inhibido.</w:t>
            </w:r>
          </w:p>
        </w:tc>
        <w:tc>
          <w:tcPr>
            <w:tcW w:w="851" w:type="dxa"/>
            <w:tcBorders>
              <w:bottom w:val="single" w:sz="6" w:space="0" w:color="000000"/>
            </w:tcBorders>
            <w:shd w:val="clear" w:color="auto" w:fill="auto"/>
          </w:tcPr>
          <w:p w14:paraId="1BDA6DA5"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5AD1C39" w14:textId="77777777" w:rsidR="00DB2D77" w:rsidRPr="006D61EF" w:rsidRDefault="00DB2D77" w:rsidP="00B45504">
            <w:pPr>
              <w:pStyle w:val="TextoTabla"/>
            </w:pPr>
          </w:p>
        </w:tc>
      </w:tr>
      <w:tr w:rsidR="00DB2D77" w:rsidRPr="00183B8E" w14:paraId="711D05A4" w14:textId="77777777" w:rsidTr="00B45504">
        <w:trPr>
          <w:trHeight w:val="20"/>
          <w:jc w:val="center"/>
        </w:trPr>
        <w:tc>
          <w:tcPr>
            <w:tcW w:w="695" w:type="dxa"/>
            <w:tcBorders>
              <w:bottom w:val="single" w:sz="6" w:space="0" w:color="000000"/>
            </w:tcBorders>
            <w:shd w:val="clear" w:color="auto" w:fill="auto"/>
          </w:tcPr>
          <w:p w14:paraId="634AF411" w14:textId="77777777" w:rsidR="00DB2D77" w:rsidRPr="006D61EF" w:rsidRDefault="00DB2D77" w:rsidP="00B45504">
            <w:pPr>
              <w:pStyle w:val="TextoTabla"/>
            </w:pPr>
            <w:r w:rsidRPr="006D61EF">
              <w:t>4</w:t>
            </w:r>
          </w:p>
        </w:tc>
        <w:tc>
          <w:tcPr>
            <w:tcW w:w="7493" w:type="dxa"/>
            <w:gridSpan w:val="4"/>
            <w:tcBorders>
              <w:bottom w:val="single" w:sz="6" w:space="0" w:color="000000"/>
            </w:tcBorders>
            <w:shd w:val="clear" w:color="auto" w:fill="auto"/>
          </w:tcPr>
          <w:p w14:paraId="4D821EB2" w14:textId="7395888E" w:rsidR="00DB2D77" w:rsidRPr="006D61EF" w:rsidRDefault="00414543" w:rsidP="00B45504">
            <w:pPr>
              <w:pStyle w:val="TextoTabla"/>
            </w:pPr>
            <w:r w:rsidRPr="00414543">
              <w:t>Desconectar y Conectar los Micro</w:t>
            </w:r>
            <w:r>
              <w:t xml:space="preserve"> </w:t>
            </w:r>
            <w:r w:rsidRPr="00414543">
              <w:t>cascos. El fondo de la tecla pasa a BLANCO.</w:t>
            </w:r>
          </w:p>
        </w:tc>
        <w:tc>
          <w:tcPr>
            <w:tcW w:w="851" w:type="dxa"/>
            <w:tcBorders>
              <w:bottom w:val="single" w:sz="6" w:space="0" w:color="000000"/>
            </w:tcBorders>
            <w:shd w:val="clear" w:color="auto" w:fill="auto"/>
          </w:tcPr>
          <w:p w14:paraId="13E0696F"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33987D7" w14:textId="77777777" w:rsidR="00DB2D77" w:rsidRPr="006D61EF" w:rsidRDefault="00DB2D77" w:rsidP="00B45504">
            <w:pPr>
              <w:pStyle w:val="TextoTabla"/>
            </w:pPr>
          </w:p>
        </w:tc>
      </w:tr>
      <w:tr w:rsidR="00DB2D77" w:rsidRPr="006D61EF" w14:paraId="25D92D81" w14:textId="77777777" w:rsidTr="00B45504">
        <w:trPr>
          <w:trHeight w:val="20"/>
          <w:jc w:val="center"/>
        </w:trPr>
        <w:tc>
          <w:tcPr>
            <w:tcW w:w="695" w:type="dxa"/>
            <w:tcBorders>
              <w:bottom w:val="single" w:sz="6" w:space="0" w:color="000000"/>
            </w:tcBorders>
            <w:shd w:val="clear" w:color="auto" w:fill="auto"/>
          </w:tcPr>
          <w:p w14:paraId="016E49CF" w14:textId="77777777" w:rsidR="00DB2D77" w:rsidRPr="006D61EF" w:rsidRDefault="00DB2D77" w:rsidP="00B45504">
            <w:pPr>
              <w:pStyle w:val="TextoTabla"/>
            </w:pPr>
            <w:r w:rsidRPr="006D61EF">
              <w:t>5</w:t>
            </w:r>
          </w:p>
        </w:tc>
        <w:tc>
          <w:tcPr>
            <w:tcW w:w="7493" w:type="dxa"/>
            <w:gridSpan w:val="4"/>
            <w:tcBorders>
              <w:bottom w:val="single" w:sz="6" w:space="0" w:color="000000"/>
            </w:tcBorders>
            <w:shd w:val="clear" w:color="auto" w:fill="auto"/>
          </w:tcPr>
          <w:p w14:paraId="7F124CF5" w14:textId="77A70FF2" w:rsidR="00DB2D77" w:rsidRPr="006D61EF" w:rsidRDefault="00414543" w:rsidP="00B45504">
            <w:pPr>
              <w:pStyle w:val="TextoTabla"/>
            </w:pPr>
            <w:r w:rsidRPr="00414543">
              <w:t>Comprobar que el panel está habilitado.</w:t>
            </w:r>
          </w:p>
        </w:tc>
        <w:tc>
          <w:tcPr>
            <w:tcW w:w="851" w:type="dxa"/>
            <w:tcBorders>
              <w:bottom w:val="single" w:sz="6" w:space="0" w:color="000000"/>
            </w:tcBorders>
            <w:shd w:val="clear" w:color="auto" w:fill="auto"/>
          </w:tcPr>
          <w:p w14:paraId="7C1F4D2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7DF1FF0" w14:textId="77777777" w:rsidR="00DB2D77" w:rsidRPr="006D61EF" w:rsidRDefault="00DB2D77" w:rsidP="00B45504">
            <w:pPr>
              <w:pStyle w:val="TextoTabla"/>
            </w:pPr>
          </w:p>
        </w:tc>
      </w:tr>
      <w:tr w:rsidR="00DB2D77" w:rsidRPr="00183B8E" w14:paraId="22EFB02A" w14:textId="77777777" w:rsidTr="00B45504">
        <w:trPr>
          <w:trHeight w:val="20"/>
          <w:jc w:val="center"/>
        </w:trPr>
        <w:tc>
          <w:tcPr>
            <w:tcW w:w="695" w:type="dxa"/>
            <w:tcBorders>
              <w:bottom w:val="single" w:sz="6" w:space="0" w:color="000000"/>
            </w:tcBorders>
            <w:shd w:val="clear" w:color="auto" w:fill="auto"/>
          </w:tcPr>
          <w:p w14:paraId="73F1CEA0"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1E90B61B" w14:textId="77777777" w:rsidR="00DB2D77" w:rsidRPr="006D61EF" w:rsidRDefault="00DB2D77" w:rsidP="00B45504">
            <w:pPr>
              <w:pStyle w:val="TextoTabla"/>
            </w:pPr>
          </w:p>
        </w:tc>
        <w:tc>
          <w:tcPr>
            <w:tcW w:w="851" w:type="dxa"/>
            <w:tcBorders>
              <w:bottom w:val="single" w:sz="6" w:space="0" w:color="000000"/>
            </w:tcBorders>
            <w:shd w:val="clear" w:color="auto" w:fill="auto"/>
          </w:tcPr>
          <w:p w14:paraId="30A6E587"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DC03CF8" w14:textId="77777777" w:rsidR="00DB2D77" w:rsidRPr="006D61EF" w:rsidRDefault="00DB2D77" w:rsidP="00B45504">
            <w:pPr>
              <w:pStyle w:val="TextoTabla"/>
            </w:pPr>
          </w:p>
        </w:tc>
      </w:tr>
      <w:tr w:rsidR="00DB2D77" w:rsidRPr="00183B8E" w14:paraId="7A53E0E2"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60460C54" w14:textId="77777777" w:rsidR="00DB2D77" w:rsidRPr="006D61EF" w:rsidRDefault="00DB2D77" w:rsidP="00B45504">
            <w:pPr>
              <w:pStyle w:val="TextoTabla"/>
            </w:pPr>
            <w:r w:rsidRPr="006D61EF">
              <w:t xml:space="preserve"> </w:t>
            </w:r>
          </w:p>
        </w:tc>
      </w:tr>
    </w:tbl>
    <w:p w14:paraId="18E334B5" w14:textId="5F1BA8E1" w:rsidR="00DB2D77" w:rsidRDefault="00DB2D77" w:rsidP="00DB2D77"/>
    <w:p w14:paraId="432AA438" w14:textId="77777777" w:rsidR="00414543" w:rsidRPr="00DB2D77" w:rsidRDefault="00414543" w:rsidP="00DB2D77"/>
    <w:p w14:paraId="2054E2EB" w14:textId="77777777" w:rsidR="00BA0364" w:rsidRPr="009D03A0" w:rsidRDefault="00BA0364" w:rsidP="00BA0364">
      <w:pPr>
        <w:pStyle w:val="Ttulo1"/>
      </w:pPr>
      <w:bookmarkStart w:id="139" w:name="_Toc318897599"/>
      <w:bookmarkStart w:id="140" w:name="_Toc357060664"/>
      <w:bookmarkStart w:id="141" w:name="_Toc445195490"/>
      <w:bookmarkStart w:id="142" w:name="_Toc511809627"/>
      <w:bookmarkStart w:id="143" w:name="_Toc2596036"/>
      <w:bookmarkStart w:id="144" w:name="_Toc105486193"/>
      <w:bookmarkEnd w:id="133"/>
      <w:bookmarkEnd w:id="134"/>
      <w:r w:rsidRPr="009D03A0">
        <w:lastRenderedPageBreak/>
        <w:t>Casos de Prueba. Grupo 2. Operativa Básica.</w:t>
      </w:r>
      <w:bookmarkEnd w:id="139"/>
      <w:bookmarkEnd w:id="140"/>
      <w:bookmarkEnd w:id="141"/>
      <w:bookmarkEnd w:id="142"/>
      <w:bookmarkEnd w:id="143"/>
      <w:bookmarkEnd w:id="144"/>
    </w:p>
    <w:p w14:paraId="7392261D" w14:textId="77777777" w:rsidR="00BA0364" w:rsidRPr="009D03A0" w:rsidRDefault="00BA0364" w:rsidP="00BA0364">
      <w:r w:rsidRPr="009D03A0">
        <w:t xml:space="preserve">El objeto de este grupo de pruebas es comprobar que la operativa básica implementada en la aplicación de Operación </w:t>
      </w:r>
      <w:r>
        <w:t>URV (URR)</w:t>
      </w:r>
      <w:r w:rsidRPr="009D03A0">
        <w:t xml:space="preserve">, </w:t>
      </w:r>
      <w:r>
        <w:t>cumple con las especificaciones.</w:t>
      </w:r>
    </w:p>
    <w:p w14:paraId="48CD1115" w14:textId="77777777" w:rsidR="00BA0364" w:rsidRPr="009D03A0" w:rsidRDefault="00BA0364" w:rsidP="00BA0364">
      <w:r w:rsidRPr="009D03A0">
        <w:t>Todas las pruebas de este grupo requieren como condiciones iniciales que el sistema U5KI, este correctamente configurado y en modo normal de funcionamiento. Los procedimientos descritos en los puntos siguientes, se llevarán a cabo sobre uno de los puestos de operador configurados</w:t>
      </w:r>
    </w:p>
    <w:p w14:paraId="7E1537DB" w14:textId="2BE46F92" w:rsidR="00BA0364" w:rsidRDefault="00BA0364" w:rsidP="00BA0364">
      <w:pPr>
        <w:pStyle w:val="Ttulo2"/>
      </w:pPr>
      <w:bookmarkStart w:id="145" w:name="_Toc318897600"/>
      <w:bookmarkStart w:id="146" w:name="_Toc357060665"/>
      <w:bookmarkStart w:id="147" w:name="_Toc445195491"/>
      <w:bookmarkStart w:id="148" w:name="_Toc511809628"/>
      <w:bookmarkStart w:id="149" w:name="_Toc2596037"/>
      <w:bookmarkStart w:id="150" w:name="_Toc105486194"/>
      <w:r w:rsidRPr="009D03A0">
        <w:t>U5KI</w:t>
      </w:r>
      <w:r w:rsidR="00DB2D77">
        <w:t>.HURR.</w:t>
      </w:r>
      <w:r w:rsidRPr="009D03A0">
        <w:t>02.001. Asignación de Recursos a las Posiciones de Control.</w:t>
      </w:r>
      <w:bookmarkEnd w:id="145"/>
      <w:bookmarkEnd w:id="146"/>
      <w:bookmarkEnd w:id="147"/>
      <w:bookmarkEnd w:id="148"/>
      <w:bookmarkEnd w:id="149"/>
      <w:bookmarkEnd w:id="15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28B30298"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5EDEE98F" w14:textId="77777777" w:rsidR="00DB2D77" w:rsidRPr="006D61EF" w:rsidRDefault="00DB2D77" w:rsidP="00B45504">
            <w:pPr>
              <w:pStyle w:val="TextoTabla"/>
            </w:pPr>
          </w:p>
        </w:tc>
      </w:tr>
      <w:tr w:rsidR="00DB2D77" w:rsidRPr="006D61EF" w14:paraId="786F91C9" w14:textId="77777777" w:rsidTr="00B45504">
        <w:trPr>
          <w:trHeight w:val="20"/>
          <w:jc w:val="center"/>
        </w:trPr>
        <w:tc>
          <w:tcPr>
            <w:tcW w:w="1971" w:type="dxa"/>
            <w:gridSpan w:val="2"/>
            <w:shd w:val="clear" w:color="auto" w:fill="D9D9D9" w:themeFill="background1" w:themeFillShade="D9"/>
          </w:tcPr>
          <w:p w14:paraId="76774D6B" w14:textId="77777777" w:rsidR="00DB2D77" w:rsidRPr="006D61EF" w:rsidRDefault="00DB2D77" w:rsidP="00B45504">
            <w:pPr>
              <w:pStyle w:val="TextoTabla"/>
              <w:rPr>
                <w:b/>
              </w:rPr>
            </w:pPr>
            <w:r w:rsidRPr="006D61EF">
              <w:rPr>
                <w:b/>
              </w:rPr>
              <w:t>Grupo</w:t>
            </w:r>
          </w:p>
        </w:tc>
        <w:tc>
          <w:tcPr>
            <w:tcW w:w="2371" w:type="dxa"/>
            <w:shd w:val="clear" w:color="auto" w:fill="auto"/>
          </w:tcPr>
          <w:p w14:paraId="59E1F7A8" w14:textId="1270CD11" w:rsidR="00DB2D77" w:rsidRPr="006D61EF" w:rsidRDefault="00BD05ED" w:rsidP="00B45504">
            <w:pPr>
              <w:pStyle w:val="TextoTabla"/>
            </w:pPr>
            <w:r>
              <w:t>Operativa Básica</w:t>
            </w:r>
          </w:p>
        </w:tc>
        <w:tc>
          <w:tcPr>
            <w:tcW w:w="2161" w:type="dxa"/>
            <w:shd w:val="clear" w:color="auto" w:fill="D9D9D9" w:themeFill="background1" w:themeFillShade="D9"/>
          </w:tcPr>
          <w:p w14:paraId="4CE6D68D"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4EC1B5FD" w14:textId="53DDFEE3" w:rsidR="00DB2D77" w:rsidRPr="006D61EF" w:rsidRDefault="00A82B41" w:rsidP="00B45504">
            <w:pPr>
              <w:pStyle w:val="TextoTabla"/>
            </w:pPr>
            <w:r w:rsidRPr="00A82B41">
              <w:t>U5KI.HURR.02.001</w:t>
            </w:r>
          </w:p>
        </w:tc>
      </w:tr>
      <w:tr w:rsidR="00DB2D77" w:rsidRPr="00183B8E" w14:paraId="782F56B4" w14:textId="77777777" w:rsidTr="00B45504">
        <w:trPr>
          <w:trHeight w:val="20"/>
          <w:jc w:val="center"/>
        </w:trPr>
        <w:tc>
          <w:tcPr>
            <w:tcW w:w="1971" w:type="dxa"/>
            <w:gridSpan w:val="2"/>
            <w:shd w:val="clear" w:color="auto" w:fill="D9D9D9" w:themeFill="background1" w:themeFillShade="D9"/>
          </w:tcPr>
          <w:p w14:paraId="6B38B4EB"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79818099" w14:textId="60F8C259" w:rsidR="00DB2D77" w:rsidRPr="006D61EF" w:rsidRDefault="00A82B41" w:rsidP="00B45504">
            <w:pPr>
              <w:pStyle w:val="TextoTabla"/>
            </w:pPr>
            <w:r w:rsidRPr="00A82B41">
              <w:t>Asignación De Recursos A Las Posiciones De Control</w:t>
            </w:r>
          </w:p>
        </w:tc>
      </w:tr>
      <w:tr w:rsidR="00DB2D77" w:rsidRPr="00183B8E" w14:paraId="1C0333D6" w14:textId="77777777" w:rsidTr="00B45504">
        <w:trPr>
          <w:trHeight w:val="20"/>
          <w:jc w:val="center"/>
        </w:trPr>
        <w:tc>
          <w:tcPr>
            <w:tcW w:w="1971" w:type="dxa"/>
            <w:gridSpan w:val="2"/>
            <w:shd w:val="clear" w:color="auto" w:fill="D9D9D9" w:themeFill="background1" w:themeFillShade="D9"/>
          </w:tcPr>
          <w:p w14:paraId="4B1E3199"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60619E4F" w14:textId="0F25CA61" w:rsidR="00DB2D77" w:rsidRPr="006D61EF" w:rsidRDefault="00A82B41" w:rsidP="00B45504">
            <w:pPr>
              <w:pStyle w:val="TextoTabla"/>
            </w:pPr>
            <w:r w:rsidRPr="00A82B41">
              <w:t>Comprobar que el sistema es capaz de configurar de forma dinámica los recursos de comunicaciones asociados a los puestos de operador y que esta asignación no es intrusiva respecto a las comunicaciones establecidas en puestos no implicados en la reconfiguración.</w:t>
            </w:r>
          </w:p>
        </w:tc>
      </w:tr>
      <w:tr w:rsidR="00DB2D77" w:rsidRPr="006D61EF" w14:paraId="6124FB93" w14:textId="77777777" w:rsidTr="00B45504">
        <w:trPr>
          <w:trHeight w:val="20"/>
          <w:jc w:val="center"/>
        </w:trPr>
        <w:tc>
          <w:tcPr>
            <w:tcW w:w="1971" w:type="dxa"/>
            <w:gridSpan w:val="2"/>
            <w:shd w:val="clear" w:color="auto" w:fill="D9D9D9" w:themeFill="background1" w:themeFillShade="D9"/>
            <w:vAlign w:val="center"/>
          </w:tcPr>
          <w:p w14:paraId="41E86B3D"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0A8BB67E" w14:textId="77777777" w:rsidR="00A82B41" w:rsidRDefault="00A82B41" w:rsidP="00A82B41">
            <w:pPr>
              <w:pStyle w:val="TextoTabla"/>
            </w:pPr>
            <w:r>
              <w:t xml:space="preserve">Puesto de Operador bajo prueba con los dos JACK Insertados. </w:t>
            </w:r>
          </w:p>
          <w:p w14:paraId="2CE4B32D" w14:textId="77777777" w:rsidR="00A82B41" w:rsidRDefault="00A82B41" w:rsidP="00A82B41">
            <w:pPr>
              <w:pStyle w:val="TextoTabla"/>
            </w:pPr>
            <w:r>
              <w:t>Colateral Radio, con posición asignada (TX/RX) en puesto bajo pruebas y con posibilidad de generar llamada radio al sistema.</w:t>
            </w:r>
          </w:p>
          <w:p w14:paraId="1D226BA6" w14:textId="2DD58438" w:rsidR="00DB2D77" w:rsidRDefault="00A82B41" w:rsidP="00A82B41">
            <w:pPr>
              <w:pStyle w:val="TextoTabla"/>
            </w:pPr>
            <w:r>
              <w:t xml:space="preserve">Subsistema de Configuración y Mantenimiento operativo. La configuración mantenida en el </w:t>
            </w:r>
            <w:r>
              <w:t>sistema</w:t>
            </w:r>
            <w:r>
              <w:t xml:space="preserve"> debe incluir al menos 3 Objetos de Responsabilidad (sectores) asignados uno a uno a los tres puestos en prueba.</w:t>
            </w:r>
          </w:p>
          <w:tbl>
            <w:tblPr>
              <w:tblW w:w="0" w:type="auto"/>
              <w:tblInd w:w="7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10"/>
              <w:gridCol w:w="1701"/>
            </w:tblGrid>
            <w:tr w:rsidR="00A82B41" w:rsidRPr="009D03A0" w14:paraId="2963AD0D" w14:textId="77777777" w:rsidTr="00B45504">
              <w:trPr>
                <w:tblHeader/>
              </w:trPr>
              <w:tc>
                <w:tcPr>
                  <w:tcW w:w="181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FE8A75" w14:textId="77777777" w:rsidR="00A82B41" w:rsidRPr="009D03A0" w:rsidRDefault="00A82B41" w:rsidP="00A82B41">
                  <w:pPr>
                    <w:pStyle w:val="TextoTabla"/>
                  </w:pPr>
                  <w:r w:rsidRPr="009D03A0">
                    <w:t>O.R.</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1276C8" w14:textId="77777777" w:rsidR="00A82B41" w:rsidRPr="009D03A0" w:rsidRDefault="00A82B41" w:rsidP="00A82B41">
                  <w:pPr>
                    <w:pStyle w:val="TextoTabla"/>
                  </w:pPr>
                  <w:r w:rsidRPr="009D03A0">
                    <w:t>Puesto</w:t>
                  </w:r>
                </w:p>
              </w:tc>
            </w:tr>
            <w:tr w:rsidR="00A82B41" w:rsidRPr="009D03A0" w14:paraId="5BF97CD4" w14:textId="77777777" w:rsidTr="00B45504">
              <w:tc>
                <w:tcPr>
                  <w:tcW w:w="1810" w:type="dxa"/>
                  <w:shd w:val="clear" w:color="auto" w:fill="auto"/>
                </w:tcPr>
                <w:p w14:paraId="6FF28FC1" w14:textId="77777777" w:rsidR="00A82B41" w:rsidRPr="009D03A0" w:rsidRDefault="00A82B41" w:rsidP="00A82B41">
                  <w:pPr>
                    <w:pStyle w:val="TextoTabla"/>
                  </w:pPr>
                  <w:r w:rsidRPr="009D03A0">
                    <w:t>OR-1</w:t>
                  </w:r>
                </w:p>
              </w:tc>
              <w:tc>
                <w:tcPr>
                  <w:tcW w:w="1701" w:type="dxa"/>
                  <w:shd w:val="clear" w:color="auto" w:fill="auto"/>
                </w:tcPr>
                <w:p w14:paraId="4781DC9E" w14:textId="77777777" w:rsidR="00A82B41" w:rsidRPr="009D03A0" w:rsidRDefault="00A82B41" w:rsidP="00A82B41">
                  <w:pPr>
                    <w:pStyle w:val="TextoTabla"/>
                  </w:pPr>
                  <w:r w:rsidRPr="009D03A0">
                    <w:t>P.1 (Prueba)</w:t>
                  </w:r>
                </w:p>
              </w:tc>
            </w:tr>
            <w:tr w:rsidR="00A82B41" w:rsidRPr="009D03A0" w14:paraId="01833DC0" w14:textId="77777777" w:rsidTr="00B45504">
              <w:tc>
                <w:tcPr>
                  <w:tcW w:w="1810" w:type="dxa"/>
                  <w:shd w:val="clear" w:color="auto" w:fill="auto"/>
                </w:tcPr>
                <w:p w14:paraId="0D36AC48" w14:textId="77777777" w:rsidR="00A82B41" w:rsidRPr="009D03A0" w:rsidRDefault="00A82B41" w:rsidP="00A82B41">
                  <w:pPr>
                    <w:pStyle w:val="TextoTabla"/>
                  </w:pPr>
                  <w:r w:rsidRPr="009D03A0">
                    <w:t>OR-2</w:t>
                  </w:r>
                </w:p>
              </w:tc>
              <w:tc>
                <w:tcPr>
                  <w:tcW w:w="1701" w:type="dxa"/>
                  <w:shd w:val="clear" w:color="auto" w:fill="auto"/>
                </w:tcPr>
                <w:p w14:paraId="057C02C7" w14:textId="77777777" w:rsidR="00A82B41" w:rsidRPr="009D03A0" w:rsidRDefault="00A82B41" w:rsidP="00A82B41">
                  <w:pPr>
                    <w:pStyle w:val="TextoTabla"/>
                  </w:pPr>
                  <w:r w:rsidRPr="009D03A0">
                    <w:t>P.2 (Aux. 1)</w:t>
                  </w:r>
                </w:p>
              </w:tc>
            </w:tr>
            <w:tr w:rsidR="00A82B41" w:rsidRPr="009D03A0" w14:paraId="59E1F879" w14:textId="77777777" w:rsidTr="00B45504">
              <w:tc>
                <w:tcPr>
                  <w:tcW w:w="1810" w:type="dxa"/>
                  <w:shd w:val="clear" w:color="auto" w:fill="auto"/>
                </w:tcPr>
                <w:p w14:paraId="22E49DBB" w14:textId="77777777" w:rsidR="00A82B41" w:rsidRPr="009D03A0" w:rsidRDefault="00A82B41" w:rsidP="00A82B41">
                  <w:pPr>
                    <w:pStyle w:val="TextoTabla"/>
                  </w:pPr>
                  <w:r w:rsidRPr="009D03A0">
                    <w:t>OR-3</w:t>
                  </w:r>
                </w:p>
              </w:tc>
              <w:tc>
                <w:tcPr>
                  <w:tcW w:w="1701" w:type="dxa"/>
                  <w:shd w:val="clear" w:color="auto" w:fill="auto"/>
                </w:tcPr>
                <w:p w14:paraId="3783E481" w14:textId="77777777" w:rsidR="00A82B41" w:rsidRPr="009D03A0" w:rsidRDefault="00A82B41" w:rsidP="00A82B41">
                  <w:pPr>
                    <w:pStyle w:val="TextoTabla"/>
                  </w:pPr>
                  <w:r w:rsidRPr="009D03A0">
                    <w:t>P.2 (Aux. 2)</w:t>
                  </w:r>
                </w:p>
              </w:tc>
            </w:tr>
          </w:tbl>
          <w:p w14:paraId="0C66DC7A" w14:textId="7C35203B" w:rsidR="00A82B41" w:rsidRPr="006D61EF" w:rsidRDefault="00A82B41" w:rsidP="00A82B41">
            <w:pPr>
              <w:pStyle w:val="TextoTabla"/>
              <w:jc w:val="center"/>
            </w:pPr>
          </w:p>
        </w:tc>
      </w:tr>
      <w:tr w:rsidR="00DB2D77" w:rsidRPr="006D61EF" w14:paraId="1E16B9AA" w14:textId="77777777" w:rsidTr="00B45504">
        <w:trPr>
          <w:trHeight w:val="20"/>
          <w:jc w:val="center"/>
        </w:trPr>
        <w:tc>
          <w:tcPr>
            <w:tcW w:w="695" w:type="dxa"/>
            <w:shd w:val="clear" w:color="auto" w:fill="BFBFBF" w:themeFill="background1" w:themeFillShade="BF"/>
          </w:tcPr>
          <w:p w14:paraId="62D42CA3"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00C15B2F"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14D3D81E" w14:textId="77777777" w:rsidR="00DB2D77" w:rsidRPr="006D61EF" w:rsidRDefault="00DB2D77" w:rsidP="00B45504">
            <w:pPr>
              <w:pStyle w:val="TextoTabla"/>
              <w:rPr>
                <w:b/>
              </w:rPr>
            </w:pPr>
            <w:r w:rsidRPr="006D61EF">
              <w:rPr>
                <w:b/>
              </w:rPr>
              <w:t>Resultado</w:t>
            </w:r>
          </w:p>
        </w:tc>
      </w:tr>
      <w:tr w:rsidR="00DB2D77" w:rsidRPr="006D61EF" w14:paraId="4DD12D68" w14:textId="77777777" w:rsidTr="00B45504">
        <w:trPr>
          <w:trHeight w:val="20"/>
          <w:jc w:val="center"/>
        </w:trPr>
        <w:tc>
          <w:tcPr>
            <w:tcW w:w="8188" w:type="dxa"/>
            <w:gridSpan w:val="5"/>
            <w:shd w:val="clear" w:color="auto" w:fill="D9D9D9" w:themeFill="background1" w:themeFillShade="D9"/>
          </w:tcPr>
          <w:p w14:paraId="68DD67AA" w14:textId="77777777" w:rsidR="00DB2D77" w:rsidRPr="006D61EF" w:rsidRDefault="00DB2D77" w:rsidP="00B45504">
            <w:pPr>
              <w:pStyle w:val="TextoTabla"/>
              <w:rPr>
                <w:b/>
              </w:rPr>
            </w:pPr>
          </w:p>
        </w:tc>
        <w:tc>
          <w:tcPr>
            <w:tcW w:w="851" w:type="dxa"/>
            <w:shd w:val="clear" w:color="auto" w:fill="D9D9D9" w:themeFill="background1" w:themeFillShade="D9"/>
          </w:tcPr>
          <w:p w14:paraId="10DED019"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4EE1F718" w14:textId="77777777" w:rsidR="00DB2D77" w:rsidRPr="006D61EF" w:rsidRDefault="00DB2D77" w:rsidP="00B45504">
            <w:pPr>
              <w:pStyle w:val="TextoTabla"/>
              <w:rPr>
                <w:b/>
              </w:rPr>
            </w:pPr>
            <w:r w:rsidRPr="006D61EF">
              <w:rPr>
                <w:b/>
              </w:rPr>
              <w:t>NO</w:t>
            </w:r>
          </w:p>
        </w:tc>
      </w:tr>
      <w:tr w:rsidR="00DB2D77" w:rsidRPr="00183B8E" w14:paraId="29240A79" w14:textId="77777777" w:rsidTr="00B45504">
        <w:trPr>
          <w:trHeight w:val="20"/>
          <w:jc w:val="center"/>
        </w:trPr>
        <w:tc>
          <w:tcPr>
            <w:tcW w:w="695" w:type="dxa"/>
            <w:tcBorders>
              <w:bottom w:val="single" w:sz="6" w:space="0" w:color="000000"/>
            </w:tcBorders>
            <w:shd w:val="clear" w:color="auto" w:fill="auto"/>
          </w:tcPr>
          <w:p w14:paraId="6CC7D8E1"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275FD30B" w14:textId="496BEBF5" w:rsidR="00A82B41" w:rsidRDefault="00A82B41" w:rsidP="00A82B41">
            <w:pPr>
              <w:pStyle w:val="TextoTabla"/>
            </w:pPr>
            <w:r>
              <w:t xml:space="preserve">Cambio de </w:t>
            </w:r>
            <w:r>
              <w:t>Configuración.</w:t>
            </w:r>
          </w:p>
          <w:p w14:paraId="22301142" w14:textId="4819151C" w:rsidR="00A82B41" w:rsidRDefault="00A82B41" w:rsidP="00A83ECB">
            <w:pPr>
              <w:pStyle w:val="TextoTabla"/>
              <w:numPr>
                <w:ilvl w:val="0"/>
                <w:numId w:val="30"/>
              </w:numPr>
            </w:pPr>
            <w:r>
              <w:t>Desde SCM, asignar a P.1 OR.1 + OR.2. Activar la configuración en el sistema.</w:t>
            </w:r>
          </w:p>
          <w:p w14:paraId="2912D6A9" w14:textId="44ABED14" w:rsidR="00A82B41" w:rsidRDefault="00A82B41" w:rsidP="00A83ECB">
            <w:pPr>
              <w:pStyle w:val="TextoTabla"/>
              <w:numPr>
                <w:ilvl w:val="0"/>
                <w:numId w:val="30"/>
              </w:numPr>
            </w:pPr>
            <w:r>
              <w:t>Comprobar que P.1 contiene los recursos de OR.1  y OR.2 y que P.2 queda fuera de la configuración.</w:t>
            </w:r>
          </w:p>
          <w:p w14:paraId="52C1E863" w14:textId="76BF5ED0" w:rsidR="00A82B41" w:rsidRDefault="00A82B41" w:rsidP="00A83ECB">
            <w:pPr>
              <w:pStyle w:val="TextoTabla"/>
              <w:numPr>
                <w:ilvl w:val="0"/>
                <w:numId w:val="30"/>
              </w:numPr>
            </w:pPr>
            <w:r>
              <w:t xml:space="preserve">Desde SCM, volver la configuración a la situación inicial. </w:t>
            </w:r>
          </w:p>
          <w:p w14:paraId="49D8115F" w14:textId="2E0B0BB7" w:rsidR="00DB2D77" w:rsidRPr="006D61EF" w:rsidRDefault="00A82B41" w:rsidP="00A83ECB">
            <w:pPr>
              <w:pStyle w:val="TextoTabla"/>
              <w:numPr>
                <w:ilvl w:val="0"/>
                <w:numId w:val="30"/>
              </w:numPr>
            </w:pPr>
            <w:r>
              <w:t>Comprobar que P.1 contiene los recursos de OR.1 y P.2 los recursos de OR.2.</w:t>
            </w:r>
          </w:p>
        </w:tc>
        <w:tc>
          <w:tcPr>
            <w:tcW w:w="851" w:type="dxa"/>
            <w:tcBorders>
              <w:bottom w:val="single" w:sz="6" w:space="0" w:color="000000"/>
            </w:tcBorders>
            <w:shd w:val="clear" w:color="auto" w:fill="auto"/>
          </w:tcPr>
          <w:p w14:paraId="011F3711"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5903A94" w14:textId="77777777" w:rsidR="00DB2D77" w:rsidRPr="006D61EF" w:rsidRDefault="00DB2D77" w:rsidP="00B45504">
            <w:pPr>
              <w:pStyle w:val="TextoTabla"/>
            </w:pPr>
          </w:p>
        </w:tc>
      </w:tr>
      <w:tr w:rsidR="00DB2D77" w:rsidRPr="00183B8E" w14:paraId="48D30A7C" w14:textId="77777777" w:rsidTr="00B45504">
        <w:trPr>
          <w:trHeight w:val="20"/>
          <w:jc w:val="center"/>
        </w:trPr>
        <w:tc>
          <w:tcPr>
            <w:tcW w:w="695" w:type="dxa"/>
            <w:tcBorders>
              <w:bottom w:val="single" w:sz="6" w:space="0" w:color="000000"/>
            </w:tcBorders>
            <w:shd w:val="clear" w:color="auto" w:fill="auto"/>
          </w:tcPr>
          <w:p w14:paraId="66B2869B"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1F905EF1" w14:textId="1F8331C5" w:rsidR="00A82B41" w:rsidRDefault="00A82B41" w:rsidP="00A82B41">
            <w:pPr>
              <w:pStyle w:val="TextoTabla"/>
            </w:pPr>
            <w:r>
              <w:t xml:space="preserve">Mantenimiento de </w:t>
            </w:r>
            <w:r>
              <w:t>Comunicaciones.</w:t>
            </w:r>
          </w:p>
          <w:p w14:paraId="009704E4" w14:textId="2BE7C582" w:rsidR="00A82B41" w:rsidRDefault="00A82B41" w:rsidP="00A83ECB">
            <w:pPr>
              <w:pStyle w:val="TextoTabla"/>
              <w:numPr>
                <w:ilvl w:val="0"/>
                <w:numId w:val="31"/>
              </w:numPr>
            </w:pPr>
            <w:r>
              <w:t>Desde SCM, asignar P,1 OR.1 + OR.2.</w:t>
            </w:r>
          </w:p>
          <w:p w14:paraId="3CA3614A" w14:textId="5058C88F" w:rsidR="00A82B41" w:rsidRDefault="00A82B41" w:rsidP="00A83ECB">
            <w:pPr>
              <w:pStyle w:val="TextoTabla"/>
              <w:numPr>
                <w:ilvl w:val="0"/>
                <w:numId w:val="31"/>
              </w:numPr>
            </w:pPr>
            <w:r>
              <w:t xml:space="preserve">Desde P.3 establecer una comunicación radio. Comprobar el audio </w:t>
            </w:r>
            <w:r>
              <w:lastRenderedPageBreak/>
              <w:t>entrante y saliente en el colateral radio.</w:t>
            </w:r>
          </w:p>
          <w:p w14:paraId="62D83224" w14:textId="659474EB" w:rsidR="00A82B41" w:rsidRDefault="00A82B41" w:rsidP="00A83ECB">
            <w:pPr>
              <w:pStyle w:val="TextoTabla"/>
              <w:numPr>
                <w:ilvl w:val="0"/>
                <w:numId w:val="31"/>
              </w:numPr>
            </w:pPr>
            <w:r>
              <w:t>Desde SCM Activar la configuración. Comprobar que se activa en P.1 y P.2 y no se corta la comunicación radio en P.3.</w:t>
            </w:r>
          </w:p>
          <w:p w14:paraId="69E2C4CE" w14:textId="055B2942" w:rsidR="00DB2D77" w:rsidRPr="006D61EF" w:rsidRDefault="00A82B41" w:rsidP="00A83ECB">
            <w:pPr>
              <w:pStyle w:val="TextoTabla"/>
              <w:numPr>
                <w:ilvl w:val="0"/>
                <w:numId w:val="31"/>
              </w:numPr>
            </w:pPr>
            <w:r>
              <w:t>Desde SCM, volver la configuración a la situación inicial y activarla en el sistema</w:t>
            </w:r>
          </w:p>
        </w:tc>
        <w:tc>
          <w:tcPr>
            <w:tcW w:w="851" w:type="dxa"/>
            <w:tcBorders>
              <w:bottom w:val="single" w:sz="6" w:space="0" w:color="000000"/>
            </w:tcBorders>
            <w:shd w:val="clear" w:color="auto" w:fill="auto"/>
          </w:tcPr>
          <w:p w14:paraId="3BA508E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55429C3" w14:textId="77777777" w:rsidR="00DB2D77" w:rsidRPr="006D61EF" w:rsidRDefault="00DB2D77" w:rsidP="00B45504">
            <w:pPr>
              <w:pStyle w:val="TextoTabla"/>
            </w:pPr>
          </w:p>
        </w:tc>
      </w:tr>
      <w:tr w:rsidR="00DB2D77" w:rsidRPr="00183B8E" w14:paraId="51D9CFF8" w14:textId="77777777" w:rsidTr="00B45504">
        <w:trPr>
          <w:trHeight w:val="20"/>
          <w:jc w:val="center"/>
        </w:trPr>
        <w:tc>
          <w:tcPr>
            <w:tcW w:w="695" w:type="dxa"/>
            <w:tcBorders>
              <w:bottom w:val="single" w:sz="6" w:space="0" w:color="000000"/>
            </w:tcBorders>
            <w:shd w:val="clear" w:color="auto" w:fill="auto"/>
          </w:tcPr>
          <w:p w14:paraId="3DE198AF"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12AB3DDB" w14:textId="77777777" w:rsidR="00DB2D77" w:rsidRPr="006D61EF" w:rsidRDefault="00DB2D77" w:rsidP="00B45504">
            <w:pPr>
              <w:pStyle w:val="TextoTabla"/>
            </w:pPr>
          </w:p>
        </w:tc>
        <w:tc>
          <w:tcPr>
            <w:tcW w:w="851" w:type="dxa"/>
            <w:tcBorders>
              <w:bottom w:val="single" w:sz="6" w:space="0" w:color="000000"/>
            </w:tcBorders>
            <w:shd w:val="clear" w:color="auto" w:fill="auto"/>
          </w:tcPr>
          <w:p w14:paraId="4E70AA96"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34D26E4" w14:textId="77777777" w:rsidR="00DB2D77" w:rsidRPr="006D61EF" w:rsidRDefault="00DB2D77" w:rsidP="00B45504">
            <w:pPr>
              <w:pStyle w:val="TextoTabla"/>
            </w:pPr>
          </w:p>
        </w:tc>
      </w:tr>
      <w:tr w:rsidR="00DB2D77" w:rsidRPr="00183B8E" w14:paraId="6D115012"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2C0C4073" w14:textId="77777777" w:rsidR="00DB2D77" w:rsidRPr="006D61EF" w:rsidRDefault="00DB2D77" w:rsidP="00B45504">
            <w:pPr>
              <w:pStyle w:val="TextoTabla"/>
            </w:pPr>
            <w:r w:rsidRPr="006D61EF">
              <w:t xml:space="preserve"> </w:t>
            </w:r>
          </w:p>
        </w:tc>
      </w:tr>
    </w:tbl>
    <w:p w14:paraId="6CCB620F" w14:textId="77777777" w:rsidR="00DB2D77" w:rsidRPr="00DB2D77" w:rsidRDefault="00DB2D77" w:rsidP="00DB2D77"/>
    <w:p w14:paraId="6879699A" w14:textId="77777777" w:rsidR="00A82B41" w:rsidRDefault="00A82B41">
      <w:pPr>
        <w:spacing w:before="0" w:after="0" w:line="240" w:lineRule="auto"/>
        <w:jc w:val="left"/>
        <w:rPr>
          <w:u w:val="single"/>
        </w:rPr>
      </w:pPr>
      <w:r>
        <w:rPr>
          <w:u w:val="single"/>
        </w:rPr>
        <w:br w:type="page"/>
      </w:r>
    </w:p>
    <w:p w14:paraId="1C25659B" w14:textId="77777777" w:rsidR="00BA0364" w:rsidRPr="009D03A0" w:rsidRDefault="00BA0364" w:rsidP="00BA0364">
      <w:pPr>
        <w:pStyle w:val="Ttulo1"/>
      </w:pPr>
      <w:bookmarkStart w:id="151" w:name="_Toc318897603"/>
      <w:bookmarkStart w:id="152" w:name="_Toc357060668"/>
      <w:bookmarkStart w:id="153" w:name="_Toc445195494"/>
      <w:bookmarkStart w:id="154" w:name="_Toc511809630"/>
      <w:bookmarkStart w:id="155" w:name="_Toc2596038"/>
      <w:bookmarkStart w:id="156" w:name="_Toc105486195"/>
      <w:r w:rsidRPr="009D03A0">
        <w:lastRenderedPageBreak/>
        <w:t>Casos de Prueba. Grupo 3. Operación Radio.</w:t>
      </w:r>
      <w:bookmarkEnd w:id="151"/>
      <w:bookmarkEnd w:id="152"/>
      <w:bookmarkEnd w:id="153"/>
      <w:bookmarkEnd w:id="154"/>
      <w:bookmarkEnd w:id="155"/>
      <w:bookmarkEnd w:id="156"/>
    </w:p>
    <w:p w14:paraId="61B7A05B" w14:textId="77777777" w:rsidR="00BA0364" w:rsidRPr="009D03A0" w:rsidRDefault="00BA0364" w:rsidP="00BA0364">
      <w:r w:rsidRPr="009D03A0">
        <w:t xml:space="preserve">El objeto de este grupo de pruebas es comprobar que la operativa radio implementada en la aplicación de Operación </w:t>
      </w:r>
      <w:r>
        <w:t>URV (URR)</w:t>
      </w:r>
      <w:r w:rsidRPr="009D03A0">
        <w:t>, cumple con las especificaciones.</w:t>
      </w:r>
    </w:p>
    <w:p w14:paraId="5C8FB3F9" w14:textId="77777777" w:rsidR="00BA0364" w:rsidRPr="009D03A0" w:rsidRDefault="00BA0364" w:rsidP="00BA0364">
      <w:r w:rsidRPr="009D03A0">
        <w:t>Todas las pruebas de este grupo requieren como condiciones iniciales que el sistema U5KI, este correctamente configurado y en modo normal de funcionamiento. Los procedimientos descritos en los puntos siguientes, se llevarán a cabo sobre uno de los puestos de operador configurados</w:t>
      </w:r>
    </w:p>
    <w:p w14:paraId="0FF84D66" w14:textId="4515DD8C" w:rsidR="00BA0364" w:rsidRDefault="00BA0364" w:rsidP="00BA0364">
      <w:pPr>
        <w:pStyle w:val="Ttulo2"/>
      </w:pPr>
      <w:bookmarkStart w:id="157" w:name="_Toc318897604"/>
      <w:bookmarkStart w:id="158" w:name="_Toc357060669"/>
      <w:bookmarkStart w:id="159" w:name="_Toc445195495"/>
      <w:bookmarkStart w:id="160" w:name="_Toc511809631"/>
      <w:bookmarkStart w:id="161" w:name="_Toc2596039"/>
      <w:bookmarkStart w:id="162" w:name="_Toc105486196"/>
      <w:r w:rsidRPr="009D03A0">
        <w:t>U5KI</w:t>
      </w:r>
      <w:r w:rsidR="00DB2D77">
        <w:t>.HURR.</w:t>
      </w:r>
      <w:r w:rsidRPr="009D03A0">
        <w:t>03.001. HMI Radio.</w:t>
      </w:r>
      <w:bookmarkEnd w:id="157"/>
      <w:bookmarkEnd w:id="158"/>
      <w:bookmarkEnd w:id="159"/>
      <w:bookmarkEnd w:id="160"/>
      <w:bookmarkEnd w:id="161"/>
      <w:bookmarkEnd w:id="16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4C67027E"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29A57ADC" w14:textId="77777777" w:rsidR="00DB2D77" w:rsidRPr="006D61EF" w:rsidRDefault="00DB2D77" w:rsidP="00B45504">
            <w:pPr>
              <w:pStyle w:val="TextoTabla"/>
            </w:pPr>
          </w:p>
        </w:tc>
      </w:tr>
      <w:tr w:rsidR="00DB2D77" w:rsidRPr="006D61EF" w14:paraId="17493A13" w14:textId="77777777" w:rsidTr="00B45504">
        <w:trPr>
          <w:trHeight w:val="20"/>
          <w:jc w:val="center"/>
        </w:trPr>
        <w:tc>
          <w:tcPr>
            <w:tcW w:w="1971" w:type="dxa"/>
            <w:gridSpan w:val="2"/>
            <w:shd w:val="clear" w:color="auto" w:fill="D9D9D9" w:themeFill="background1" w:themeFillShade="D9"/>
          </w:tcPr>
          <w:p w14:paraId="26D77AEF" w14:textId="77777777" w:rsidR="00DB2D77" w:rsidRPr="006D61EF" w:rsidRDefault="00DB2D77" w:rsidP="00B45504">
            <w:pPr>
              <w:pStyle w:val="TextoTabla"/>
              <w:rPr>
                <w:b/>
              </w:rPr>
            </w:pPr>
            <w:r w:rsidRPr="006D61EF">
              <w:rPr>
                <w:b/>
              </w:rPr>
              <w:t>Grupo</w:t>
            </w:r>
          </w:p>
        </w:tc>
        <w:tc>
          <w:tcPr>
            <w:tcW w:w="2371" w:type="dxa"/>
            <w:shd w:val="clear" w:color="auto" w:fill="auto"/>
          </w:tcPr>
          <w:p w14:paraId="3393F087" w14:textId="6EA4456D" w:rsidR="00DB2D77" w:rsidRPr="006D61EF" w:rsidRDefault="00E96994" w:rsidP="00B45504">
            <w:pPr>
              <w:pStyle w:val="TextoTabla"/>
            </w:pPr>
            <w:r>
              <w:t>Radio</w:t>
            </w:r>
          </w:p>
        </w:tc>
        <w:tc>
          <w:tcPr>
            <w:tcW w:w="2161" w:type="dxa"/>
            <w:shd w:val="clear" w:color="auto" w:fill="D9D9D9" w:themeFill="background1" w:themeFillShade="D9"/>
          </w:tcPr>
          <w:p w14:paraId="4D7F2C61"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22D66E11" w14:textId="799FC2E2" w:rsidR="00DB2D77" w:rsidRPr="006D61EF" w:rsidRDefault="00E96994" w:rsidP="00B45504">
            <w:pPr>
              <w:pStyle w:val="TextoTabla"/>
            </w:pPr>
            <w:r w:rsidRPr="00E96994">
              <w:t>U5KI.HURR.03.001</w:t>
            </w:r>
          </w:p>
        </w:tc>
      </w:tr>
      <w:tr w:rsidR="00DB2D77" w:rsidRPr="00183B8E" w14:paraId="4BC13BD3" w14:textId="77777777" w:rsidTr="00B45504">
        <w:trPr>
          <w:trHeight w:val="20"/>
          <w:jc w:val="center"/>
        </w:trPr>
        <w:tc>
          <w:tcPr>
            <w:tcW w:w="1971" w:type="dxa"/>
            <w:gridSpan w:val="2"/>
            <w:shd w:val="clear" w:color="auto" w:fill="D9D9D9" w:themeFill="background1" w:themeFillShade="D9"/>
          </w:tcPr>
          <w:p w14:paraId="6F45B1B5"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5FBF5F8B" w14:textId="04E078EA" w:rsidR="00DB2D77" w:rsidRPr="006D61EF" w:rsidRDefault="00E96994" w:rsidP="00B45504">
            <w:pPr>
              <w:pStyle w:val="TextoTabla"/>
            </w:pPr>
            <w:r>
              <w:t>HMI Radio</w:t>
            </w:r>
          </w:p>
        </w:tc>
      </w:tr>
      <w:tr w:rsidR="00DB2D77" w:rsidRPr="00183B8E" w14:paraId="3F1C3EAB" w14:textId="77777777" w:rsidTr="00B45504">
        <w:trPr>
          <w:trHeight w:val="20"/>
          <w:jc w:val="center"/>
        </w:trPr>
        <w:tc>
          <w:tcPr>
            <w:tcW w:w="1971" w:type="dxa"/>
            <w:gridSpan w:val="2"/>
            <w:shd w:val="clear" w:color="auto" w:fill="D9D9D9" w:themeFill="background1" w:themeFillShade="D9"/>
          </w:tcPr>
          <w:p w14:paraId="4F20EFCF"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3D9CB017" w14:textId="64A44D4F" w:rsidR="00DB2D77" w:rsidRPr="006D61EF" w:rsidRDefault="00E96994" w:rsidP="00B45504">
            <w:pPr>
              <w:pStyle w:val="TextoTabla"/>
            </w:pPr>
            <w:r w:rsidRPr="00E96994">
              <w:t>Comprobar que la interfaz de usuario ofrecida por el sistema U5KI a la operación radio cumple con las especificaciones establecidas.</w:t>
            </w:r>
            <w:r w:rsidRPr="00E96994">
              <w:tab/>
            </w:r>
          </w:p>
        </w:tc>
      </w:tr>
      <w:tr w:rsidR="00DB2D77" w:rsidRPr="006D61EF" w14:paraId="02CDCF46" w14:textId="77777777" w:rsidTr="00B45504">
        <w:trPr>
          <w:trHeight w:val="20"/>
          <w:jc w:val="center"/>
        </w:trPr>
        <w:tc>
          <w:tcPr>
            <w:tcW w:w="1971" w:type="dxa"/>
            <w:gridSpan w:val="2"/>
            <w:shd w:val="clear" w:color="auto" w:fill="D9D9D9" w:themeFill="background1" w:themeFillShade="D9"/>
            <w:vAlign w:val="center"/>
          </w:tcPr>
          <w:p w14:paraId="399CF792"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55D26086" w14:textId="2B72E8E7" w:rsidR="00DB2D77" w:rsidRPr="006D61EF" w:rsidRDefault="00E96994" w:rsidP="00B45504">
            <w:pPr>
              <w:pStyle w:val="TextoTabla"/>
            </w:pPr>
            <w:r w:rsidRPr="00E96994">
              <w:t>Puesto de Operador bajo prueba con los dos JACK Insertados.</w:t>
            </w:r>
          </w:p>
        </w:tc>
      </w:tr>
      <w:tr w:rsidR="00DB2D77" w:rsidRPr="006D61EF" w14:paraId="094C4E58" w14:textId="77777777" w:rsidTr="00B45504">
        <w:trPr>
          <w:trHeight w:val="20"/>
          <w:jc w:val="center"/>
        </w:trPr>
        <w:tc>
          <w:tcPr>
            <w:tcW w:w="695" w:type="dxa"/>
            <w:shd w:val="clear" w:color="auto" w:fill="BFBFBF" w:themeFill="background1" w:themeFillShade="BF"/>
          </w:tcPr>
          <w:p w14:paraId="2C9554B2"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77DF0735"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4224653B" w14:textId="77777777" w:rsidR="00DB2D77" w:rsidRPr="006D61EF" w:rsidRDefault="00DB2D77" w:rsidP="00B45504">
            <w:pPr>
              <w:pStyle w:val="TextoTabla"/>
              <w:rPr>
                <w:b/>
              </w:rPr>
            </w:pPr>
            <w:r w:rsidRPr="006D61EF">
              <w:rPr>
                <w:b/>
              </w:rPr>
              <w:t>Resultado</w:t>
            </w:r>
          </w:p>
        </w:tc>
      </w:tr>
      <w:tr w:rsidR="00DB2D77" w:rsidRPr="006D61EF" w14:paraId="0BDAEBB2" w14:textId="77777777" w:rsidTr="00B45504">
        <w:trPr>
          <w:trHeight w:val="20"/>
          <w:jc w:val="center"/>
        </w:trPr>
        <w:tc>
          <w:tcPr>
            <w:tcW w:w="8188" w:type="dxa"/>
            <w:gridSpan w:val="5"/>
            <w:shd w:val="clear" w:color="auto" w:fill="D9D9D9" w:themeFill="background1" w:themeFillShade="D9"/>
          </w:tcPr>
          <w:p w14:paraId="4F664B80" w14:textId="77777777" w:rsidR="00DB2D77" w:rsidRPr="006D61EF" w:rsidRDefault="00DB2D77" w:rsidP="00B45504">
            <w:pPr>
              <w:pStyle w:val="TextoTabla"/>
              <w:rPr>
                <w:b/>
              </w:rPr>
            </w:pPr>
          </w:p>
        </w:tc>
        <w:tc>
          <w:tcPr>
            <w:tcW w:w="851" w:type="dxa"/>
            <w:shd w:val="clear" w:color="auto" w:fill="D9D9D9" w:themeFill="background1" w:themeFillShade="D9"/>
          </w:tcPr>
          <w:p w14:paraId="226B5CEC"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0BD88109" w14:textId="77777777" w:rsidR="00DB2D77" w:rsidRPr="006D61EF" w:rsidRDefault="00DB2D77" w:rsidP="00B45504">
            <w:pPr>
              <w:pStyle w:val="TextoTabla"/>
              <w:rPr>
                <w:b/>
              </w:rPr>
            </w:pPr>
            <w:r w:rsidRPr="006D61EF">
              <w:rPr>
                <w:b/>
              </w:rPr>
              <w:t>NO</w:t>
            </w:r>
          </w:p>
        </w:tc>
      </w:tr>
      <w:tr w:rsidR="00DB2D77" w:rsidRPr="00183B8E" w14:paraId="53E36A65" w14:textId="77777777" w:rsidTr="00B45504">
        <w:trPr>
          <w:trHeight w:val="20"/>
          <w:jc w:val="center"/>
        </w:trPr>
        <w:tc>
          <w:tcPr>
            <w:tcW w:w="695" w:type="dxa"/>
            <w:tcBorders>
              <w:bottom w:val="single" w:sz="6" w:space="0" w:color="000000"/>
            </w:tcBorders>
            <w:shd w:val="clear" w:color="auto" w:fill="auto"/>
          </w:tcPr>
          <w:p w14:paraId="6890D2B2"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5739DE8C" w14:textId="77777777" w:rsidR="00DB2D77" w:rsidRDefault="00E96994" w:rsidP="00B45504">
            <w:pPr>
              <w:pStyle w:val="TextoTabla"/>
            </w:pPr>
            <w:r w:rsidRPr="00E96994">
              <w:t>Comprobar que el formato de la zona de operación radio responde al esquema mostrado en la ilustración siguiente</w:t>
            </w:r>
            <w:r>
              <w:t>:</w:t>
            </w:r>
          </w:p>
          <w:p w14:paraId="16EFD800" w14:textId="1B81A352" w:rsidR="00E96994" w:rsidRPr="006D61EF" w:rsidRDefault="00E96994" w:rsidP="00E96994">
            <w:pPr>
              <w:pStyle w:val="TextoTabla"/>
              <w:jc w:val="center"/>
            </w:pPr>
            <w:r w:rsidRPr="00E96994">
              <w:drawing>
                <wp:inline distT="0" distB="0" distL="0" distR="0" wp14:anchorId="576333E4" wp14:editId="13CA8706">
                  <wp:extent cx="2648320" cy="21720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320" cy="2172003"/>
                          </a:xfrm>
                          <a:prstGeom prst="rect">
                            <a:avLst/>
                          </a:prstGeom>
                        </pic:spPr>
                      </pic:pic>
                    </a:graphicData>
                  </a:graphic>
                </wp:inline>
              </w:drawing>
            </w:r>
          </w:p>
        </w:tc>
        <w:tc>
          <w:tcPr>
            <w:tcW w:w="851" w:type="dxa"/>
            <w:tcBorders>
              <w:bottom w:val="single" w:sz="6" w:space="0" w:color="000000"/>
            </w:tcBorders>
            <w:shd w:val="clear" w:color="auto" w:fill="auto"/>
          </w:tcPr>
          <w:p w14:paraId="0A3E299B"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DCEDC3B" w14:textId="77777777" w:rsidR="00DB2D77" w:rsidRPr="006D61EF" w:rsidRDefault="00DB2D77" w:rsidP="00B45504">
            <w:pPr>
              <w:pStyle w:val="TextoTabla"/>
            </w:pPr>
          </w:p>
        </w:tc>
      </w:tr>
      <w:tr w:rsidR="00DB2D77" w:rsidRPr="00183B8E" w14:paraId="52EF6148" w14:textId="77777777" w:rsidTr="00B45504">
        <w:trPr>
          <w:trHeight w:val="20"/>
          <w:jc w:val="center"/>
        </w:trPr>
        <w:tc>
          <w:tcPr>
            <w:tcW w:w="695" w:type="dxa"/>
            <w:tcBorders>
              <w:bottom w:val="single" w:sz="6" w:space="0" w:color="000000"/>
            </w:tcBorders>
            <w:shd w:val="clear" w:color="auto" w:fill="auto"/>
          </w:tcPr>
          <w:p w14:paraId="56758FEA"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1B7323E9" w14:textId="56AD150F" w:rsidR="00E96994" w:rsidRDefault="00E96994" w:rsidP="00E96994">
            <w:pPr>
              <w:pStyle w:val="TextoTabla"/>
            </w:pPr>
            <w:r>
              <w:t>Comprobar que en la parte superior del área de comunicaciones radio, se encuentra el Área de Funciones Auxiliares Radio’ compuesta por los siguientes controles (de izquierda a derecha):</w:t>
            </w:r>
          </w:p>
          <w:p w14:paraId="2B355A71" w14:textId="326DAF7E" w:rsidR="00E96994" w:rsidRDefault="00E96994" w:rsidP="00A83ECB">
            <w:pPr>
              <w:pStyle w:val="TextoTabla"/>
              <w:numPr>
                <w:ilvl w:val="0"/>
                <w:numId w:val="32"/>
              </w:numPr>
            </w:pPr>
            <w:r>
              <w:t>Control de Volumen de Altavoz Radio.</w:t>
            </w:r>
          </w:p>
          <w:p w14:paraId="38DB6EC1" w14:textId="4A3E0291" w:rsidR="00E96994" w:rsidRDefault="00E96994" w:rsidP="00A83ECB">
            <w:pPr>
              <w:pStyle w:val="TextoTabla"/>
              <w:numPr>
                <w:ilvl w:val="0"/>
                <w:numId w:val="32"/>
              </w:numPr>
            </w:pPr>
            <w:r>
              <w:t>Control de Volumen de Cascos Radio.</w:t>
            </w:r>
          </w:p>
          <w:p w14:paraId="771EDB12" w14:textId="2930CB5C" w:rsidR="00DB2D77" w:rsidRPr="006D61EF" w:rsidRDefault="00E96994" w:rsidP="00A83ECB">
            <w:pPr>
              <w:pStyle w:val="TextoTabla"/>
              <w:numPr>
                <w:ilvl w:val="0"/>
                <w:numId w:val="32"/>
              </w:numPr>
            </w:pPr>
            <w:r>
              <w:t>Control de Paginación Radio.</w:t>
            </w:r>
          </w:p>
        </w:tc>
        <w:tc>
          <w:tcPr>
            <w:tcW w:w="851" w:type="dxa"/>
            <w:tcBorders>
              <w:bottom w:val="single" w:sz="6" w:space="0" w:color="000000"/>
            </w:tcBorders>
            <w:shd w:val="clear" w:color="auto" w:fill="auto"/>
          </w:tcPr>
          <w:p w14:paraId="75C74449"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893A35F" w14:textId="77777777" w:rsidR="00DB2D77" w:rsidRPr="006D61EF" w:rsidRDefault="00DB2D77" w:rsidP="00B45504">
            <w:pPr>
              <w:pStyle w:val="TextoTabla"/>
            </w:pPr>
          </w:p>
        </w:tc>
      </w:tr>
      <w:tr w:rsidR="00DB2D77" w:rsidRPr="00183B8E" w14:paraId="0FC305CF" w14:textId="77777777" w:rsidTr="00B45504">
        <w:trPr>
          <w:trHeight w:val="20"/>
          <w:jc w:val="center"/>
        </w:trPr>
        <w:tc>
          <w:tcPr>
            <w:tcW w:w="695" w:type="dxa"/>
            <w:tcBorders>
              <w:bottom w:val="single" w:sz="6" w:space="0" w:color="000000"/>
            </w:tcBorders>
            <w:shd w:val="clear" w:color="auto" w:fill="auto"/>
          </w:tcPr>
          <w:p w14:paraId="4473E50B"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17BF9431" w14:textId="7270A39A" w:rsidR="00E96994" w:rsidRDefault="00E96994" w:rsidP="00E96994">
            <w:pPr>
              <w:pStyle w:val="TextoTabla"/>
            </w:pPr>
            <w:r>
              <w:t>Comprobar que en la parte central izquierda de la zona radio, se encuentran los controles de:</w:t>
            </w:r>
          </w:p>
          <w:p w14:paraId="2BA4D592" w14:textId="6F99BD3F" w:rsidR="00E96994" w:rsidRDefault="00E96994" w:rsidP="00A83ECB">
            <w:pPr>
              <w:pStyle w:val="TextoTabla"/>
              <w:numPr>
                <w:ilvl w:val="0"/>
                <w:numId w:val="33"/>
              </w:numPr>
            </w:pPr>
            <w:r>
              <w:lastRenderedPageBreak/>
              <w:t>Control de PTT software.</w:t>
            </w:r>
          </w:p>
          <w:p w14:paraId="2D26A154" w14:textId="65C68984" w:rsidR="00DB2D77" w:rsidRPr="006D61EF" w:rsidRDefault="00E96994" w:rsidP="00A83ECB">
            <w:pPr>
              <w:pStyle w:val="TextoTabla"/>
              <w:numPr>
                <w:ilvl w:val="0"/>
                <w:numId w:val="33"/>
              </w:numPr>
            </w:pPr>
            <w:r>
              <w:t>Control de Gestión de Grupos de Retransmisión.</w:t>
            </w:r>
          </w:p>
        </w:tc>
        <w:tc>
          <w:tcPr>
            <w:tcW w:w="851" w:type="dxa"/>
            <w:tcBorders>
              <w:bottom w:val="single" w:sz="6" w:space="0" w:color="000000"/>
            </w:tcBorders>
            <w:shd w:val="clear" w:color="auto" w:fill="auto"/>
          </w:tcPr>
          <w:p w14:paraId="3E07CE2F"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C7DC388" w14:textId="77777777" w:rsidR="00DB2D77" w:rsidRPr="006D61EF" w:rsidRDefault="00DB2D77" w:rsidP="00B45504">
            <w:pPr>
              <w:pStyle w:val="TextoTabla"/>
            </w:pPr>
          </w:p>
        </w:tc>
      </w:tr>
      <w:tr w:rsidR="00DB2D77" w:rsidRPr="00183B8E" w14:paraId="29DCBADD" w14:textId="77777777" w:rsidTr="00B45504">
        <w:trPr>
          <w:trHeight w:val="20"/>
          <w:jc w:val="center"/>
        </w:trPr>
        <w:tc>
          <w:tcPr>
            <w:tcW w:w="695" w:type="dxa"/>
            <w:tcBorders>
              <w:bottom w:val="single" w:sz="6" w:space="0" w:color="000000"/>
            </w:tcBorders>
            <w:shd w:val="clear" w:color="auto" w:fill="auto"/>
          </w:tcPr>
          <w:p w14:paraId="47C2A207" w14:textId="77777777" w:rsidR="00DB2D77" w:rsidRPr="006D61EF" w:rsidRDefault="00DB2D77" w:rsidP="00B45504">
            <w:pPr>
              <w:pStyle w:val="TextoTabla"/>
            </w:pPr>
            <w:r w:rsidRPr="006D61EF">
              <w:t>4</w:t>
            </w:r>
          </w:p>
        </w:tc>
        <w:tc>
          <w:tcPr>
            <w:tcW w:w="7493" w:type="dxa"/>
            <w:gridSpan w:val="4"/>
            <w:tcBorders>
              <w:bottom w:val="single" w:sz="6" w:space="0" w:color="000000"/>
            </w:tcBorders>
            <w:shd w:val="clear" w:color="auto" w:fill="auto"/>
          </w:tcPr>
          <w:p w14:paraId="10CEB97E" w14:textId="1E4E3ECD" w:rsidR="00DB2D77" w:rsidRPr="006D61EF" w:rsidRDefault="00EE31CE" w:rsidP="00EE31CE">
            <w:pPr>
              <w:pStyle w:val="TextoTabla"/>
            </w:pPr>
            <w:r>
              <w:t>Comprobar que en la parte central derecha del área de comunicaciones radio, se encuentra el área de selección de canales radio con la posibilidad de presentar</w:t>
            </w:r>
            <w:r>
              <w:t xml:space="preserve"> a</w:t>
            </w:r>
            <w:r>
              <w:t>l menos 12 posiciones radio en una matriz de 4 x 3.</w:t>
            </w:r>
          </w:p>
        </w:tc>
        <w:tc>
          <w:tcPr>
            <w:tcW w:w="851" w:type="dxa"/>
            <w:tcBorders>
              <w:bottom w:val="single" w:sz="6" w:space="0" w:color="000000"/>
            </w:tcBorders>
            <w:shd w:val="clear" w:color="auto" w:fill="auto"/>
          </w:tcPr>
          <w:p w14:paraId="65AECD2B"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E01E5E0" w14:textId="77777777" w:rsidR="00DB2D77" w:rsidRPr="006D61EF" w:rsidRDefault="00DB2D77" w:rsidP="00B45504">
            <w:pPr>
              <w:pStyle w:val="TextoTabla"/>
            </w:pPr>
          </w:p>
        </w:tc>
      </w:tr>
      <w:tr w:rsidR="00DB2D77" w:rsidRPr="006D61EF" w14:paraId="7113DCA7" w14:textId="77777777" w:rsidTr="00B45504">
        <w:trPr>
          <w:trHeight w:val="20"/>
          <w:jc w:val="center"/>
        </w:trPr>
        <w:tc>
          <w:tcPr>
            <w:tcW w:w="695" w:type="dxa"/>
            <w:tcBorders>
              <w:bottom w:val="single" w:sz="6" w:space="0" w:color="000000"/>
            </w:tcBorders>
            <w:shd w:val="clear" w:color="auto" w:fill="auto"/>
          </w:tcPr>
          <w:p w14:paraId="13F966C3" w14:textId="77777777" w:rsidR="00DB2D77" w:rsidRPr="006D61EF" w:rsidRDefault="00DB2D77" w:rsidP="00B45504">
            <w:pPr>
              <w:pStyle w:val="TextoTabla"/>
            </w:pPr>
            <w:r w:rsidRPr="006D61EF">
              <w:t>5</w:t>
            </w:r>
          </w:p>
        </w:tc>
        <w:tc>
          <w:tcPr>
            <w:tcW w:w="7493" w:type="dxa"/>
            <w:gridSpan w:val="4"/>
            <w:tcBorders>
              <w:bottom w:val="single" w:sz="6" w:space="0" w:color="000000"/>
            </w:tcBorders>
            <w:shd w:val="clear" w:color="auto" w:fill="auto"/>
          </w:tcPr>
          <w:p w14:paraId="3AB4B040" w14:textId="3358DE64" w:rsidR="00EE31CE" w:rsidRDefault="00EE31CE" w:rsidP="00EE31CE">
            <w:pPr>
              <w:pStyle w:val="TextoTabla"/>
            </w:pPr>
            <w:r>
              <w:t>Cada Posición radio debe reservar áreas para:</w:t>
            </w:r>
          </w:p>
          <w:p w14:paraId="67E54126" w14:textId="2313A124" w:rsidR="00EE31CE" w:rsidRDefault="00EE31CE" w:rsidP="00A83ECB">
            <w:pPr>
              <w:pStyle w:val="TextoTabla"/>
              <w:numPr>
                <w:ilvl w:val="0"/>
                <w:numId w:val="34"/>
              </w:numPr>
            </w:pPr>
            <w:r>
              <w:t>Identificador de Frecuencia (dos líneas) y señalizadores de eventos (PTT, SQH, Grupo RTX y Grupo RTX ajeno) situado en parte superior.</w:t>
            </w:r>
          </w:p>
          <w:p w14:paraId="61014FD4" w14:textId="4C370475" w:rsidR="00EE31CE" w:rsidRDefault="00EE31CE" w:rsidP="00A83ECB">
            <w:pPr>
              <w:pStyle w:val="TextoTabla"/>
              <w:numPr>
                <w:ilvl w:val="0"/>
                <w:numId w:val="34"/>
              </w:numPr>
            </w:pPr>
            <w:r>
              <w:t>Estado de Asignación TX y de la transmisión, situado en la parte inferior izquierda.</w:t>
            </w:r>
          </w:p>
          <w:p w14:paraId="61E7FC56" w14:textId="6A906BB9" w:rsidR="00DB2D77" w:rsidRPr="006D61EF" w:rsidRDefault="00EE31CE" w:rsidP="00A83ECB">
            <w:pPr>
              <w:pStyle w:val="TextoTabla"/>
              <w:numPr>
                <w:ilvl w:val="0"/>
                <w:numId w:val="34"/>
              </w:numPr>
            </w:pPr>
            <w:r>
              <w:t>Estado de Asignación RX y de modo de recepción (cascos o altavoz) situado en la parte inferior derecha.</w:t>
            </w:r>
          </w:p>
        </w:tc>
        <w:tc>
          <w:tcPr>
            <w:tcW w:w="851" w:type="dxa"/>
            <w:tcBorders>
              <w:bottom w:val="single" w:sz="6" w:space="0" w:color="000000"/>
            </w:tcBorders>
            <w:shd w:val="clear" w:color="auto" w:fill="auto"/>
          </w:tcPr>
          <w:p w14:paraId="1BC8639C"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1A20E84" w14:textId="77777777" w:rsidR="00DB2D77" w:rsidRPr="006D61EF" w:rsidRDefault="00DB2D77" w:rsidP="00B45504">
            <w:pPr>
              <w:pStyle w:val="TextoTabla"/>
            </w:pPr>
          </w:p>
        </w:tc>
      </w:tr>
      <w:tr w:rsidR="00DB2D77" w:rsidRPr="00183B8E" w14:paraId="2E0EA44F" w14:textId="77777777" w:rsidTr="00B45504">
        <w:trPr>
          <w:trHeight w:val="20"/>
          <w:jc w:val="center"/>
        </w:trPr>
        <w:tc>
          <w:tcPr>
            <w:tcW w:w="695" w:type="dxa"/>
            <w:tcBorders>
              <w:bottom w:val="single" w:sz="6" w:space="0" w:color="000000"/>
            </w:tcBorders>
            <w:shd w:val="clear" w:color="auto" w:fill="auto"/>
          </w:tcPr>
          <w:p w14:paraId="156EE789"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5AB520D9" w14:textId="77777777" w:rsidR="00DB2D77" w:rsidRPr="006D61EF" w:rsidRDefault="00DB2D77" w:rsidP="00B45504">
            <w:pPr>
              <w:pStyle w:val="TextoTabla"/>
            </w:pPr>
          </w:p>
        </w:tc>
        <w:tc>
          <w:tcPr>
            <w:tcW w:w="851" w:type="dxa"/>
            <w:tcBorders>
              <w:bottom w:val="single" w:sz="6" w:space="0" w:color="000000"/>
            </w:tcBorders>
            <w:shd w:val="clear" w:color="auto" w:fill="auto"/>
          </w:tcPr>
          <w:p w14:paraId="71BA19DE"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B7F4F37" w14:textId="77777777" w:rsidR="00DB2D77" w:rsidRPr="006D61EF" w:rsidRDefault="00DB2D77" w:rsidP="00B45504">
            <w:pPr>
              <w:pStyle w:val="TextoTabla"/>
            </w:pPr>
          </w:p>
        </w:tc>
      </w:tr>
      <w:tr w:rsidR="00DB2D77" w:rsidRPr="00183B8E" w14:paraId="6E7C39F4"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02C22E70" w14:textId="77777777" w:rsidR="00DB2D77" w:rsidRPr="006D61EF" w:rsidRDefault="00DB2D77" w:rsidP="00B45504">
            <w:pPr>
              <w:pStyle w:val="TextoTabla"/>
            </w:pPr>
            <w:r w:rsidRPr="006D61EF">
              <w:t xml:space="preserve"> </w:t>
            </w:r>
          </w:p>
        </w:tc>
      </w:tr>
    </w:tbl>
    <w:p w14:paraId="74C158FD" w14:textId="77777777" w:rsidR="00DB2D77" w:rsidRPr="00DB2D77" w:rsidRDefault="00DB2D77" w:rsidP="00DB2D77"/>
    <w:p w14:paraId="4B7E76A3" w14:textId="77777777" w:rsidR="00EE31CE" w:rsidRDefault="00EE31CE">
      <w:pPr>
        <w:spacing w:before="0" w:after="0" w:line="240" w:lineRule="auto"/>
        <w:jc w:val="left"/>
        <w:rPr>
          <w:u w:val="single"/>
        </w:rPr>
      </w:pPr>
      <w:r>
        <w:rPr>
          <w:u w:val="single"/>
        </w:rPr>
        <w:br w:type="page"/>
      </w:r>
    </w:p>
    <w:p w14:paraId="67078001" w14:textId="4D9A24E7" w:rsidR="00BA0364" w:rsidRDefault="00BA0364" w:rsidP="00BA0364">
      <w:pPr>
        <w:pStyle w:val="Ttulo2"/>
      </w:pPr>
      <w:bookmarkStart w:id="163" w:name="_Toc318897605"/>
      <w:bookmarkStart w:id="164" w:name="_Toc357060670"/>
      <w:bookmarkStart w:id="165" w:name="_Toc445195496"/>
      <w:bookmarkStart w:id="166" w:name="_Toc511809632"/>
      <w:bookmarkStart w:id="167" w:name="_Toc2596040"/>
      <w:bookmarkStart w:id="168" w:name="_Toc105486197"/>
      <w:r w:rsidRPr="009D03A0">
        <w:lastRenderedPageBreak/>
        <w:t>U5KI</w:t>
      </w:r>
      <w:r w:rsidR="00DB2D77">
        <w:t>.HURR.</w:t>
      </w:r>
      <w:r w:rsidRPr="009D03A0">
        <w:t>03.002. Asignación. Modos (Reposo, Rx, RxTx).</w:t>
      </w:r>
      <w:bookmarkEnd w:id="163"/>
      <w:bookmarkEnd w:id="164"/>
      <w:bookmarkEnd w:id="165"/>
      <w:bookmarkEnd w:id="166"/>
      <w:bookmarkEnd w:id="167"/>
      <w:bookmarkEnd w:id="16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3AF44581"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0AC4CCDF" w14:textId="77777777" w:rsidR="00DB2D77" w:rsidRPr="006D61EF" w:rsidRDefault="00DB2D77" w:rsidP="00B45504">
            <w:pPr>
              <w:pStyle w:val="TextoTabla"/>
            </w:pPr>
          </w:p>
        </w:tc>
      </w:tr>
      <w:tr w:rsidR="00E96994" w:rsidRPr="006D61EF" w14:paraId="5D1851F9" w14:textId="77777777" w:rsidTr="00B45504">
        <w:trPr>
          <w:trHeight w:val="20"/>
          <w:jc w:val="center"/>
        </w:trPr>
        <w:tc>
          <w:tcPr>
            <w:tcW w:w="1971" w:type="dxa"/>
            <w:gridSpan w:val="2"/>
            <w:shd w:val="clear" w:color="auto" w:fill="D9D9D9" w:themeFill="background1" w:themeFillShade="D9"/>
          </w:tcPr>
          <w:p w14:paraId="481B2C12" w14:textId="77777777" w:rsidR="00E96994" w:rsidRPr="006D61EF" w:rsidRDefault="00E96994" w:rsidP="00E96994">
            <w:pPr>
              <w:pStyle w:val="TextoTabla"/>
              <w:rPr>
                <w:b/>
              </w:rPr>
            </w:pPr>
            <w:r w:rsidRPr="006D61EF">
              <w:rPr>
                <w:b/>
              </w:rPr>
              <w:t>Grupo</w:t>
            </w:r>
          </w:p>
        </w:tc>
        <w:tc>
          <w:tcPr>
            <w:tcW w:w="2371" w:type="dxa"/>
            <w:shd w:val="clear" w:color="auto" w:fill="auto"/>
          </w:tcPr>
          <w:p w14:paraId="55768FF2" w14:textId="40BA8EAF" w:rsidR="00E96994" w:rsidRPr="006D61EF" w:rsidRDefault="00E96994" w:rsidP="00E96994">
            <w:pPr>
              <w:pStyle w:val="TextoTabla"/>
            </w:pPr>
            <w:r>
              <w:t>Radio</w:t>
            </w:r>
          </w:p>
        </w:tc>
        <w:tc>
          <w:tcPr>
            <w:tcW w:w="2161" w:type="dxa"/>
            <w:shd w:val="clear" w:color="auto" w:fill="D9D9D9" w:themeFill="background1" w:themeFillShade="D9"/>
          </w:tcPr>
          <w:p w14:paraId="407D15D9"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19BC04FE" w14:textId="0BC4608A" w:rsidR="00E96994" w:rsidRPr="006D61EF" w:rsidRDefault="00E96994" w:rsidP="00E96994">
            <w:pPr>
              <w:pStyle w:val="TextoTabla"/>
            </w:pPr>
            <w:r w:rsidRPr="00E96994">
              <w:t>U5KI.HURR.03.00</w:t>
            </w:r>
            <w:r>
              <w:t>2</w:t>
            </w:r>
          </w:p>
        </w:tc>
      </w:tr>
      <w:tr w:rsidR="00E96994" w:rsidRPr="00183B8E" w14:paraId="08C9F952" w14:textId="77777777" w:rsidTr="00B45504">
        <w:trPr>
          <w:trHeight w:val="20"/>
          <w:jc w:val="center"/>
        </w:trPr>
        <w:tc>
          <w:tcPr>
            <w:tcW w:w="1971" w:type="dxa"/>
            <w:gridSpan w:val="2"/>
            <w:shd w:val="clear" w:color="auto" w:fill="D9D9D9" w:themeFill="background1" w:themeFillShade="D9"/>
          </w:tcPr>
          <w:p w14:paraId="090DA529" w14:textId="77777777" w:rsidR="00E96994" w:rsidRPr="006D61EF" w:rsidRDefault="00E96994" w:rsidP="00E96994">
            <w:pPr>
              <w:pStyle w:val="TextoTabla"/>
              <w:rPr>
                <w:b/>
              </w:rPr>
            </w:pPr>
            <w:r w:rsidRPr="006D61EF">
              <w:rPr>
                <w:b/>
              </w:rPr>
              <w:t>Título</w:t>
            </w:r>
          </w:p>
        </w:tc>
        <w:tc>
          <w:tcPr>
            <w:tcW w:w="7918" w:type="dxa"/>
            <w:gridSpan w:val="5"/>
            <w:shd w:val="clear" w:color="auto" w:fill="auto"/>
          </w:tcPr>
          <w:p w14:paraId="6B85D85B" w14:textId="03045DA8" w:rsidR="00E96994" w:rsidRPr="006D61EF" w:rsidRDefault="00EE31CE" w:rsidP="00E96994">
            <w:pPr>
              <w:pStyle w:val="TextoTabla"/>
            </w:pPr>
            <w:r>
              <w:t>Asignación Modos (Reposo, RX y RXTX)</w:t>
            </w:r>
          </w:p>
        </w:tc>
      </w:tr>
      <w:tr w:rsidR="00E96994" w:rsidRPr="00183B8E" w14:paraId="0A2803D7" w14:textId="77777777" w:rsidTr="00B45504">
        <w:trPr>
          <w:trHeight w:val="20"/>
          <w:jc w:val="center"/>
        </w:trPr>
        <w:tc>
          <w:tcPr>
            <w:tcW w:w="1971" w:type="dxa"/>
            <w:gridSpan w:val="2"/>
            <w:shd w:val="clear" w:color="auto" w:fill="D9D9D9" w:themeFill="background1" w:themeFillShade="D9"/>
          </w:tcPr>
          <w:p w14:paraId="476E85BF" w14:textId="77777777" w:rsidR="00E96994" w:rsidRPr="006D61EF" w:rsidRDefault="00E96994" w:rsidP="00E96994">
            <w:pPr>
              <w:pStyle w:val="TextoTabla"/>
              <w:rPr>
                <w:b/>
              </w:rPr>
            </w:pPr>
            <w:r w:rsidRPr="006D61EF">
              <w:rPr>
                <w:b/>
              </w:rPr>
              <w:t>Objetivos</w:t>
            </w:r>
          </w:p>
        </w:tc>
        <w:tc>
          <w:tcPr>
            <w:tcW w:w="7918" w:type="dxa"/>
            <w:gridSpan w:val="5"/>
            <w:shd w:val="clear" w:color="auto" w:fill="auto"/>
          </w:tcPr>
          <w:p w14:paraId="760DCABF" w14:textId="05C576BD" w:rsidR="00E96994" w:rsidRPr="006D61EF" w:rsidRDefault="00EE31CE" w:rsidP="00E96994">
            <w:pPr>
              <w:pStyle w:val="TextoTabla"/>
            </w:pPr>
            <w:r w:rsidRPr="00EE31CE">
              <w:t xml:space="preserve">Establecer el correcto funcionamiento de la operativa de asignación y </w:t>
            </w:r>
            <w:proofErr w:type="spellStart"/>
            <w:r w:rsidRPr="00EE31CE">
              <w:t>desasignación</w:t>
            </w:r>
            <w:proofErr w:type="spellEnd"/>
            <w:r w:rsidRPr="00EE31CE">
              <w:t xml:space="preserve"> de canales radio, así como la señalización pertinente para los estados de posición "No Asignada", posición "Asignada y en Reposo", posición "Asignada y en RX", posición "Asignada y en RX-TX".</w:t>
            </w:r>
          </w:p>
        </w:tc>
      </w:tr>
      <w:tr w:rsidR="00E96994" w:rsidRPr="006D61EF" w14:paraId="7EE00B85" w14:textId="77777777" w:rsidTr="00B45504">
        <w:trPr>
          <w:trHeight w:val="20"/>
          <w:jc w:val="center"/>
        </w:trPr>
        <w:tc>
          <w:tcPr>
            <w:tcW w:w="1971" w:type="dxa"/>
            <w:gridSpan w:val="2"/>
            <w:shd w:val="clear" w:color="auto" w:fill="D9D9D9" w:themeFill="background1" w:themeFillShade="D9"/>
            <w:vAlign w:val="center"/>
          </w:tcPr>
          <w:p w14:paraId="3C280BB9" w14:textId="77777777" w:rsidR="00E96994" w:rsidRPr="006D61EF" w:rsidRDefault="00E96994" w:rsidP="00E96994">
            <w:pPr>
              <w:pStyle w:val="TextoTabla"/>
              <w:rPr>
                <w:b/>
              </w:rPr>
            </w:pPr>
            <w:r w:rsidRPr="006D61EF">
              <w:rPr>
                <w:b/>
              </w:rPr>
              <w:t>Condiciones Iniciales</w:t>
            </w:r>
          </w:p>
        </w:tc>
        <w:tc>
          <w:tcPr>
            <w:tcW w:w="7918" w:type="dxa"/>
            <w:gridSpan w:val="5"/>
            <w:shd w:val="clear" w:color="auto" w:fill="auto"/>
          </w:tcPr>
          <w:p w14:paraId="71067456" w14:textId="77777777" w:rsidR="00EE31CE" w:rsidRDefault="00EE31CE" w:rsidP="00EE31CE">
            <w:pPr>
              <w:pStyle w:val="TextoTabla"/>
            </w:pPr>
            <w:r>
              <w:t xml:space="preserve">Puesto de Operador bajo prueba en modo NORMAL con los JACK Insertados. </w:t>
            </w:r>
          </w:p>
          <w:p w14:paraId="1FA9EBE0" w14:textId="77777777" w:rsidR="00EE31CE" w:rsidRDefault="00EE31CE" w:rsidP="00EE31CE">
            <w:pPr>
              <w:pStyle w:val="TextoTabla"/>
            </w:pPr>
            <w:r>
              <w:t>Puesto de Operador auxiliar en modo NORMAL con los JACK insertados.</w:t>
            </w:r>
          </w:p>
          <w:p w14:paraId="54CAA1C0" w14:textId="77777777" w:rsidR="00EE31CE" w:rsidRDefault="00EE31CE" w:rsidP="00EE31CE">
            <w:pPr>
              <w:pStyle w:val="TextoTabla"/>
            </w:pPr>
            <w:r>
              <w:t>Dos colaterales Radio, con posición asignada en puesto bajo pruebas y con posibilidad de generar llamada radio al sistema.</w:t>
            </w:r>
          </w:p>
          <w:p w14:paraId="7CAC377C" w14:textId="77777777" w:rsidR="00EE31CE" w:rsidRDefault="00EE31CE" w:rsidP="00EE31CE">
            <w:pPr>
              <w:pStyle w:val="TextoTabla"/>
            </w:pPr>
            <w:r>
              <w:t>Las posiciones radio en el puesto bajo prueba, relativas a los colaterales radio, deben estar en estado Reposo.</w:t>
            </w:r>
          </w:p>
          <w:p w14:paraId="67569005" w14:textId="75D99019" w:rsidR="00E96994" w:rsidRPr="006D61EF" w:rsidRDefault="00EE31CE" w:rsidP="00EE31CE">
            <w:pPr>
              <w:pStyle w:val="TextoTabla"/>
            </w:pPr>
            <w:r>
              <w:t>Al menos un colateral radio debe estar asignado simultáneamente al puesto bajo prueba y al puesto auxiliar.</w:t>
            </w:r>
          </w:p>
        </w:tc>
      </w:tr>
      <w:tr w:rsidR="00E96994" w:rsidRPr="006D61EF" w14:paraId="25B09F4B" w14:textId="77777777" w:rsidTr="00B45504">
        <w:trPr>
          <w:trHeight w:val="20"/>
          <w:jc w:val="center"/>
        </w:trPr>
        <w:tc>
          <w:tcPr>
            <w:tcW w:w="695" w:type="dxa"/>
            <w:shd w:val="clear" w:color="auto" w:fill="BFBFBF" w:themeFill="background1" w:themeFillShade="BF"/>
          </w:tcPr>
          <w:p w14:paraId="7426E93F" w14:textId="77777777" w:rsidR="00E96994" w:rsidRPr="006D61EF" w:rsidRDefault="00E96994" w:rsidP="00E9699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13CF0083" w14:textId="77777777" w:rsidR="00E96994" w:rsidRPr="006D61EF" w:rsidRDefault="00E96994" w:rsidP="00E96994">
            <w:pPr>
              <w:pStyle w:val="TextoTabla"/>
              <w:rPr>
                <w:b/>
              </w:rPr>
            </w:pPr>
            <w:r w:rsidRPr="006D61EF">
              <w:rPr>
                <w:b/>
              </w:rPr>
              <w:t>Descripción</w:t>
            </w:r>
          </w:p>
        </w:tc>
        <w:tc>
          <w:tcPr>
            <w:tcW w:w="1701" w:type="dxa"/>
            <w:gridSpan w:val="2"/>
            <w:shd w:val="clear" w:color="auto" w:fill="BFBFBF" w:themeFill="background1" w:themeFillShade="BF"/>
          </w:tcPr>
          <w:p w14:paraId="0753675A" w14:textId="77777777" w:rsidR="00E96994" w:rsidRPr="006D61EF" w:rsidRDefault="00E96994" w:rsidP="00E96994">
            <w:pPr>
              <w:pStyle w:val="TextoTabla"/>
              <w:rPr>
                <w:b/>
              </w:rPr>
            </w:pPr>
            <w:r w:rsidRPr="006D61EF">
              <w:rPr>
                <w:b/>
              </w:rPr>
              <w:t>Resultado</w:t>
            </w:r>
          </w:p>
        </w:tc>
      </w:tr>
      <w:tr w:rsidR="00E96994" w:rsidRPr="006D61EF" w14:paraId="7BFFF6E9" w14:textId="77777777" w:rsidTr="00B45504">
        <w:trPr>
          <w:trHeight w:val="20"/>
          <w:jc w:val="center"/>
        </w:trPr>
        <w:tc>
          <w:tcPr>
            <w:tcW w:w="8188" w:type="dxa"/>
            <w:gridSpan w:val="5"/>
            <w:shd w:val="clear" w:color="auto" w:fill="D9D9D9" w:themeFill="background1" w:themeFillShade="D9"/>
          </w:tcPr>
          <w:p w14:paraId="03DBD18C" w14:textId="77777777" w:rsidR="00E96994" w:rsidRPr="006D61EF" w:rsidRDefault="00E96994" w:rsidP="00E96994">
            <w:pPr>
              <w:pStyle w:val="TextoTabla"/>
              <w:rPr>
                <w:b/>
              </w:rPr>
            </w:pPr>
          </w:p>
        </w:tc>
        <w:tc>
          <w:tcPr>
            <w:tcW w:w="851" w:type="dxa"/>
            <w:shd w:val="clear" w:color="auto" w:fill="D9D9D9" w:themeFill="background1" w:themeFillShade="D9"/>
          </w:tcPr>
          <w:p w14:paraId="23029E69" w14:textId="77777777" w:rsidR="00E96994" w:rsidRPr="006D61EF" w:rsidRDefault="00E96994" w:rsidP="00E96994">
            <w:pPr>
              <w:pStyle w:val="TextoTabla"/>
              <w:rPr>
                <w:b/>
              </w:rPr>
            </w:pPr>
            <w:r w:rsidRPr="006D61EF">
              <w:rPr>
                <w:b/>
              </w:rPr>
              <w:t>SI</w:t>
            </w:r>
          </w:p>
        </w:tc>
        <w:tc>
          <w:tcPr>
            <w:tcW w:w="850" w:type="dxa"/>
            <w:shd w:val="clear" w:color="auto" w:fill="D9D9D9" w:themeFill="background1" w:themeFillShade="D9"/>
          </w:tcPr>
          <w:p w14:paraId="3683DE9D" w14:textId="77777777" w:rsidR="00E96994" w:rsidRPr="006D61EF" w:rsidRDefault="00E96994" w:rsidP="00E96994">
            <w:pPr>
              <w:pStyle w:val="TextoTabla"/>
              <w:rPr>
                <w:b/>
              </w:rPr>
            </w:pPr>
            <w:r w:rsidRPr="006D61EF">
              <w:rPr>
                <w:b/>
              </w:rPr>
              <w:t>NO</w:t>
            </w:r>
          </w:p>
        </w:tc>
      </w:tr>
      <w:tr w:rsidR="00E96994" w:rsidRPr="00183B8E" w14:paraId="00E57784" w14:textId="77777777" w:rsidTr="00B45504">
        <w:trPr>
          <w:trHeight w:val="20"/>
          <w:jc w:val="center"/>
        </w:trPr>
        <w:tc>
          <w:tcPr>
            <w:tcW w:w="695" w:type="dxa"/>
            <w:tcBorders>
              <w:bottom w:val="single" w:sz="6" w:space="0" w:color="000000"/>
            </w:tcBorders>
            <w:shd w:val="clear" w:color="auto" w:fill="auto"/>
          </w:tcPr>
          <w:p w14:paraId="25B04C98" w14:textId="77777777" w:rsidR="00E96994" w:rsidRPr="006D61EF" w:rsidRDefault="00E96994" w:rsidP="00E96994">
            <w:pPr>
              <w:pStyle w:val="TextoTabla"/>
            </w:pPr>
            <w:r w:rsidRPr="006D61EF">
              <w:t>1</w:t>
            </w:r>
          </w:p>
        </w:tc>
        <w:tc>
          <w:tcPr>
            <w:tcW w:w="7493" w:type="dxa"/>
            <w:gridSpan w:val="4"/>
            <w:tcBorders>
              <w:bottom w:val="single" w:sz="6" w:space="0" w:color="000000"/>
            </w:tcBorders>
            <w:shd w:val="clear" w:color="auto" w:fill="auto"/>
          </w:tcPr>
          <w:p w14:paraId="43CE0418" w14:textId="7C7DE981" w:rsidR="00EE31CE" w:rsidRDefault="00EE31CE" w:rsidP="00EE31CE">
            <w:pPr>
              <w:pStyle w:val="TextoTabla"/>
            </w:pPr>
            <w:r>
              <w:t>Selección en Recepción.</w:t>
            </w:r>
          </w:p>
          <w:p w14:paraId="517FDF4A" w14:textId="4B8CC419" w:rsidR="00EE31CE" w:rsidRDefault="00EE31CE" w:rsidP="00A83ECB">
            <w:pPr>
              <w:pStyle w:val="TextoTabla"/>
              <w:numPr>
                <w:ilvl w:val="0"/>
                <w:numId w:val="35"/>
              </w:numPr>
            </w:pPr>
            <w:r>
              <w:t>Pulsar la zona RX (pulsación corta) de la posición radio.</w:t>
            </w:r>
          </w:p>
          <w:p w14:paraId="31A5FA2B" w14:textId="6096F031" w:rsidR="00EE31CE" w:rsidRDefault="00EE31CE" w:rsidP="00A83ECB">
            <w:pPr>
              <w:pStyle w:val="TextoTabla"/>
              <w:numPr>
                <w:ilvl w:val="0"/>
                <w:numId w:val="35"/>
              </w:numPr>
            </w:pPr>
            <w:r>
              <w:t>Comprobar que la zona “Estado TX’ señaliza “No Seleccionada”.</w:t>
            </w:r>
          </w:p>
          <w:p w14:paraId="7777381C" w14:textId="463FE494" w:rsidR="00E96994" w:rsidRPr="006D61EF" w:rsidRDefault="00EE31CE" w:rsidP="00A83ECB">
            <w:pPr>
              <w:pStyle w:val="TextoTabla"/>
              <w:numPr>
                <w:ilvl w:val="0"/>
                <w:numId w:val="35"/>
              </w:numPr>
            </w:pPr>
            <w:r>
              <w:t>Comprobar que la zona “Estado RX’ Señaliza “Recepción en Altavoz”</w:t>
            </w:r>
          </w:p>
        </w:tc>
        <w:tc>
          <w:tcPr>
            <w:tcW w:w="851" w:type="dxa"/>
            <w:tcBorders>
              <w:bottom w:val="single" w:sz="6" w:space="0" w:color="000000"/>
            </w:tcBorders>
            <w:shd w:val="clear" w:color="auto" w:fill="auto"/>
          </w:tcPr>
          <w:p w14:paraId="33B082A8" w14:textId="77777777" w:rsidR="00E96994" w:rsidRPr="006D61EF" w:rsidRDefault="00E96994" w:rsidP="00E96994">
            <w:pPr>
              <w:pStyle w:val="TextoTabla"/>
            </w:pPr>
          </w:p>
        </w:tc>
        <w:tc>
          <w:tcPr>
            <w:tcW w:w="850" w:type="dxa"/>
            <w:tcBorders>
              <w:bottom w:val="single" w:sz="6" w:space="0" w:color="000000"/>
            </w:tcBorders>
            <w:shd w:val="clear" w:color="auto" w:fill="auto"/>
          </w:tcPr>
          <w:p w14:paraId="159143DF" w14:textId="77777777" w:rsidR="00E96994" w:rsidRPr="006D61EF" w:rsidRDefault="00E96994" w:rsidP="00E96994">
            <w:pPr>
              <w:pStyle w:val="TextoTabla"/>
            </w:pPr>
          </w:p>
        </w:tc>
      </w:tr>
      <w:tr w:rsidR="00E96994" w:rsidRPr="00183B8E" w14:paraId="452C475D" w14:textId="77777777" w:rsidTr="00B45504">
        <w:trPr>
          <w:trHeight w:val="20"/>
          <w:jc w:val="center"/>
        </w:trPr>
        <w:tc>
          <w:tcPr>
            <w:tcW w:w="695" w:type="dxa"/>
            <w:tcBorders>
              <w:bottom w:val="single" w:sz="6" w:space="0" w:color="000000"/>
            </w:tcBorders>
            <w:shd w:val="clear" w:color="auto" w:fill="auto"/>
          </w:tcPr>
          <w:p w14:paraId="7E26AA96" w14:textId="77777777" w:rsidR="00E96994" w:rsidRPr="006D61EF" w:rsidRDefault="00E96994" w:rsidP="00E96994">
            <w:pPr>
              <w:pStyle w:val="TextoTabla"/>
            </w:pPr>
            <w:r w:rsidRPr="006D61EF">
              <w:t>2</w:t>
            </w:r>
          </w:p>
        </w:tc>
        <w:tc>
          <w:tcPr>
            <w:tcW w:w="7493" w:type="dxa"/>
            <w:gridSpan w:val="4"/>
            <w:tcBorders>
              <w:bottom w:val="single" w:sz="6" w:space="0" w:color="000000"/>
            </w:tcBorders>
            <w:shd w:val="clear" w:color="auto" w:fill="auto"/>
          </w:tcPr>
          <w:p w14:paraId="6A4591A4" w14:textId="3E221861" w:rsidR="00EE31CE" w:rsidRDefault="00EE31CE" w:rsidP="00EE31CE">
            <w:pPr>
              <w:pStyle w:val="TextoTabla"/>
            </w:pPr>
            <w:r>
              <w:t>Cambio Altavoz – Cascos.</w:t>
            </w:r>
          </w:p>
          <w:p w14:paraId="09F13DA3" w14:textId="5F7413FB" w:rsidR="00EE31CE" w:rsidRDefault="00EE31CE" w:rsidP="00A83ECB">
            <w:pPr>
              <w:pStyle w:val="TextoTabla"/>
              <w:numPr>
                <w:ilvl w:val="0"/>
                <w:numId w:val="36"/>
              </w:numPr>
            </w:pPr>
            <w:r>
              <w:t>Pulsar la zona RX (pulsación corta) de la posición radio.</w:t>
            </w:r>
          </w:p>
          <w:p w14:paraId="06D64FC3" w14:textId="4EE2D390" w:rsidR="00EE31CE" w:rsidRDefault="00EE31CE" w:rsidP="00A83ECB">
            <w:pPr>
              <w:pStyle w:val="TextoTabla"/>
              <w:numPr>
                <w:ilvl w:val="0"/>
                <w:numId w:val="36"/>
              </w:numPr>
            </w:pPr>
            <w:r>
              <w:t>Comprobar que la zona “Estado TX” señaliza “No Seleccionada”.</w:t>
            </w:r>
          </w:p>
          <w:p w14:paraId="2C6B4012" w14:textId="64FB4B06" w:rsidR="00E96994" w:rsidRPr="006D61EF" w:rsidRDefault="00EE31CE" w:rsidP="00A83ECB">
            <w:pPr>
              <w:pStyle w:val="TextoTabla"/>
              <w:numPr>
                <w:ilvl w:val="0"/>
                <w:numId w:val="36"/>
              </w:numPr>
            </w:pPr>
            <w:r>
              <w:t>Comprobar que la zona “Estado RX” señaliza “Recepción en Cascos”.</w:t>
            </w:r>
          </w:p>
        </w:tc>
        <w:tc>
          <w:tcPr>
            <w:tcW w:w="851" w:type="dxa"/>
            <w:tcBorders>
              <w:bottom w:val="single" w:sz="6" w:space="0" w:color="000000"/>
            </w:tcBorders>
            <w:shd w:val="clear" w:color="auto" w:fill="auto"/>
          </w:tcPr>
          <w:p w14:paraId="2985B00F" w14:textId="77777777" w:rsidR="00E96994" w:rsidRPr="006D61EF" w:rsidRDefault="00E96994" w:rsidP="00E96994">
            <w:pPr>
              <w:pStyle w:val="TextoTabla"/>
            </w:pPr>
          </w:p>
        </w:tc>
        <w:tc>
          <w:tcPr>
            <w:tcW w:w="850" w:type="dxa"/>
            <w:tcBorders>
              <w:bottom w:val="single" w:sz="6" w:space="0" w:color="000000"/>
            </w:tcBorders>
            <w:shd w:val="clear" w:color="auto" w:fill="auto"/>
          </w:tcPr>
          <w:p w14:paraId="08BFE7CD" w14:textId="77777777" w:rsidR="00E96994" w:rsidRPr="006D61EF" w:rsidRDefault="00E96994" w:rsidP="00E96994">
            <w:pPr>
              <w:pStyle w:val="TextoTabla"/>
            </w:pPr>
          </w:p>
        </w:tc>
      </w:tr>
      <w:tr w:rsidR="00E96994" w:rsidRPr="00183B8E" w14:paraId="70568B6D" w14:textId="77777777" w:rsidTr="00B45504">
        <w:trPr>
          <w:trHeight w:val="20"/>
          <w:jc w:val="center"/>
        </w:trPr>
        <w:tc>
          <w:tcPr>
            <w:tcW w:w="695" w:type="dxa"/>
            <w:tcBorders>
              <w:bottom w:val="single" w:sz="6" w:space="0" w:color="000000"/>
            </w:tcBorders>
            <w:shd w:val="clear" w:color="auto" w:fill="auto"/>
          </w:tcPr>
          <w:p w14:paraId="4EBA94D9" w14:textId="77777777" w:rsidR="00E96994" w:rsidRPr="006D61EF" w:rsidRDefault="00E96994" w:rsidP="00E96994">
            <w:pPr>
              <w:pStyle w:val="TextoTabla"/>
            </w:pPr>
            <w:r w:rsidRPr="006D61EF">
              <w:t>3</w:t>
            </w:r>
          </w:p>
        </w:tc>
        <w:tc>
          <w:tcPr>
            <w:tcW w:w="7493" w:type="dxa"/>
            <w:gridSpan w:val="4"/>
            <w:tcBorders>
              <w:bottom w:val="single" w:sz="6" w:space="0" w:color="000000"/>
            </w:tcBorders>
            <w:shd w:val="clear" w:color="auto" w:fill="auto"/>
          </w:tcPr>
          <w:p w14:paraId="2B92DAA0" w14:textId="7BF48A5D" w:rsidR="00EE31CE" w:rsidRDefault="00EE31CE" w:rsidP="00EE31CE">
            <w:pPr>
              <w:pStyle w:val="TextoTabla"/>
            </w:pPr>
            <w:r>
              <w:t>Paso a Reposo desde Recepción.</w:t>
            </w:r>
          </w:p>
          <w:p w14:paraId="3BDA08BD" w14:textId="471E3FA9" w:rsidR="00EE31CE" w:rsidRDefault="00EE31CE" w:rsidP="00A83ECB">
            <w:pPr>
              <w:pStyle w:val="TextoTabla"/>
              <w:numPr>
                <w:ilvl w:val="0"/>
                <w:numId w:val="37"/>
              </w:numPr>
            </w:pPr>
            <w:r>
              <w:t>Pulsar la zona RX de la posición radio.</w:t>
            </w:r>
          </w:p>
          <w:p w14:paraId="368E019E" w14:textId="4C77BB67" w:rsidR="00EE31CE" w:rsidRDefault="00EE31CE" w:rsidP="00A83ECB">
            <w:pPr>
              <w:pStyle w:val="TextoTabla"/>
              <w:numPr>
                <w:ilvl w:val="0"/>
                <w:numId w:val="37"/>
              </w:numPr>
            </w:pPr>
            <w:r>
              <w:t>Comprobar que la zona “Estado TX” señaliza “No Seleccionada”.</w:t>
            </w:r>
          </w:p>
          <w:p w14:paraId="66ED2F68" w14:textId="1C6380B8" w:rsidR="00E96994" w:rsidRPr="006D61EF" w:rsidRDefault="00EE31CE" w:rsidP="00A83ECB">
            <w:pPr>
              <w:pStyle w:val="TextoTabla"/>
              <w:numPr>
                <w:ilvl w:val="0"/>
                <w:numId w:val="37"/>
              </w:numPr>
            </w:pPr>
            <w:r>
              <w:t>Comprobar que la zona “Estado RX” señaliza “No Seleccionada”.</w:t>
            </w:r>
          </w:p>
        </w:tc>
        <w:tc>
          <w:tcPr>
            <w:tcW w:w="851" w:type="dxa"/>
            <w:tcBorders>
              <w:bottom w:val="single" w:sz="6" w:space="0" w:color="000000"/>
            </w:tcBorders>
            <w:shd w:val="clear" w:color="auto" w:fill="auto"/>
          </w:tcPr>
          <w:p w14:paraId="34409C2C"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DB41356" w14:textId="77777777" w:rsidR="00E96994" w:rsidRPr="006D61EF" w:rsidRDefault="00E96994" w:rsidP="00E96994">
            <w:pPr>
              <w:pStyle w:val="TextoTabla"/>
            </w:pPr>
          </w:p>
        </w:tc>
      </w:tr>
      <w:tr w:rsidR="00E96994" w:rsidRPr="00183B8E" w14:paraId="51379C6E" w14:textId="77777777" w:rsidTr="00B45504">
        <w:trPr>
          <w:trHeight w:val="20"/>
          <w:jc w:val="center"/>
        </w:trPr>
        <w:tc>
          <w:tcPr>
            <w:tcW w:w="695" w:type="dxa"/>
            <w:tcBorders>
              <w:bottom w:val="single" w:sz="6" w:space="0" w:color="000000"/>
            </w:tcBorders>
            <w:shd w:val="clear" w:color="auto" w:fill="auto"/>
          </w:tcPr>
          <w:p w14:paraId="432FD5D9" w14:textId="77777777" w:rsidR="00E96994" w:rsidRPr="006D61EF" w:rsidRDefault="00E96994" w:rsidP="00E96994">
            <w:pPr>
              <w:pStyle w:val="TextoTabla"/>
            </w:pPr>
            <w:r w:rsidRPr="006D61EF">
              <w:t>4</w:t>
            </w:r>
          </w:p>
        </w:tc>
        <w:tc>
          <w:tcPr>
            <w:tcW w:w="7493" w:type="dxa"/>
            <w:gridSpan w:val="4"/>
            <w:tcBorders>
              <w:bottom w:val="single" w:sz="6" w:space="0" w:color="000000"/>
            </w:tcBorders>
            <w:shd w:val="clear" w:color="auto" w:fill="auto"/>
          </w:tcPr>
          <w:p w14:paraId="21AE46F0" w14:textId="0BA05637" w:rsidR="00EE31CE" w:rsidRDefault="00EE31CE" w:rsidP="00EE31CE">
            <w:pPr>
              <w:pStyle w:val="TextoTabla"/>
            </w:pPr>
            <w:r>
              <w:t>Selección en Transmisión.</w:t>
            </w:r>
          </w:p>
          <w:p w14:paraId="35E42B19" w14:textId="38C1A317" w:rsidR="00EE31CE" w:rsidRDefault="00EE31CE" w:rsidP="00A83ECB">
            <w:pPr>
              <w:pStyle w:val="TextoTabla"/>
              <w:numPr>
                <w:ilvl w:val="0"/>
                <w:numId w:val="38"/>
              </w:numPr>
            </w:pPr>
            <w:r>
              <w:t>Pulsar la zona TX (pulsación corta) de la posición radio.</w:t>
            </w:r>
          </w:p>
          <w:p w14:paraId="0D56239E" w14:textId="7B6900B3" w:rsidR="00EE31CE" w:rsidRDefault="00EE31CE" w:rsidP="00A83ECB">
            <w:pPr>
              <w:pStyle w:val="TextoTabla"/>
              <w:numPr>
                <w:ilvl w:val="0"/>
                <w:numId w:val="38"/>
              </w:numPr>
            </w:pPr>
            <w:r>
              <w:t>Comprobar que la zona “Estado TX” señaliza “Selección TX”.</w:t>
            </w:r>
          </w:p>
          <w:p w14:paraId="1D2BCC69" w14:textId="494DF2D7" w:rsidR="00E96994" w:rsidRPr="006D61EF" w:rsidRDefault="00EE31CE" w:rsidP="00A83ECB">
            <w:pPr>
              <w:pStyle w:val="TextoTabla"/>
              <w:numPr>
                <w:ilvl w:val="0"/>
                <w:numId w:val="38"/>
              </w:numPr>
            </w:pPr>
            <w:r>
              <w:t>Comprobar que la zona “Estado RX” señaliza “Recepción en Altavoz”.</w:t>
            </w:r>
          </w:p>
        </w:tc>
        <w:tc>
          <w:tcPr>
            <w:tcW w:w="851" w:type="dxa"/>
            <w:tcBorders>
              <w:bottom w:val="single" w:sz="6" w:space="0" w:color="000000"/>
            </w:tcBorders>
            <w:shd w:val="clear" w:color="auto" w:fill="auto"/>
          </w:tcPr>
          <w:p w14:paraId="344DA52C"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1C65856" w14:textId="77777777" w:rsidR="00E96994" w:rsidRPr="006D61EF" w:rsidRDefault="00E96994" w:rsidP="00E96994">
            <w:pPr>
              <w:pStyle w:val="TextoTabla"/>
            </w:pPr>
          </w:p>
        </w:tc>
      </w:tr>
      <w:tr w:rsidR="00E96994" w:rsidRPr="006D61EF" w14:paraId="54C40960" w14:textId="77777777" w:rsidTr="00B45504">
        <w:trPr>
          <w:trHeight w:val="20"/>
          <w:jc w:val="center"/>
        </w:trPr>
        <w:tc>
          <w:tcPr>
            <w:tcW w:w="695" w:type="dxa"/>
            <w:tcBorders>
              <w:bottom w:val="single" w:sz="6" w:space="0" w:color="000000"/>
            </w:tcBorders>
            <w:shd w:val="clear" w:color="auto" w:fill="auto"/>
          </w:tcPr>
          <w:p w14:paraId="5D7902D9" w14:textId="77777777" w:rsidR="00E96994" w:rsidRPr="006D61EF" w:rsidRDefault="00E96994" w:rsidP="00E96994">
            <w:pPr>
              <w:pStyle w:val="TextoTabla"/>
            </w:pPr>
            <w:r w:rsidRPr="006D61EF">
              <w:t>5</w:t>
            </w:r>
          </w:p>
        </w:tc>
        <w:tc>
          <w:tcPr>
            <w:tcW w:w="7493" w:type="dxa"/>
            <w:gridSpan w:val="4"/>
            <w:tcBorders>
              <w:bottom w:val="single" w:sz="6" w:space="0" w:color="000000"/>
            </w:tcBorders>
            <w:shd w:val="clear" w:color="auto" w:fill="auto"/>
          </w:tcPr>
          <w:p w14:paraId="776190C1" w14:textId="482B3EBA" w:rsidR="00EE31CE" w:rsidRDefault="00EE31CE" w:rsidP="00EE31CE">
            <w:pPr>
              <w:pStyle w:val="TextoTabla"/>
            </w:pPr>
            <w:r>
              <w:t>Paso a Recepción desde Transmisión.</w:t>
            </w:r>
          </w:p>
          <w:p w14:paraId="74FB3EDC" w14:textId="5D7EEC29" w:rsidR="00EE31CE" w:rsidRDefault="00EE31CE" w:rsidP="00A83ECB">
            <w:pPr>
              <w:pStyle w:val="TextoTabla"/>
              <w:numPr>
                <w:ilvl w:val="0"/>
                <w:numId w:val="39"/>
              </w:numPr>
            </w:pPr>
            <w:r>
              <w:t>Pulsar la zona TX (pulsación corta) de la posición radio.</w:t>
            </w:r>
          </w:p>
          <w:p w14:paraId="65A77CC6" w14:textId="7458C7F3" w:rsidR="00EE31CE" w:rsidRDefault="00EE31CE" w:rsidP="00A83ECB">
            <w:pPr>
              <w:pStyle w:val="TextoTabla"/>
              <w:numPr>
                <w:ilvl w:val="0"/>
                <w:numId w:val="39"/>
              </w:numPr>
            </w:pPr>
            <w:r>
              <w:t>Comprobar que la zona “Estado TX” señaliza “No Seleccionada”.</w:t>
            </w:r>
          </w:p>
          <w:p w14:paraId="066F2556" w14:textId="2B912DEC" w:rsidR="00E96994" w:rsidRPr="006D61EF" w:rsidRDefault="00EE31CE" w:rsidP="00A83ECB">
            <w:pPr>
              <w:pStyle w:val="TextoTabla"/>
              <w:numPr>
                <w:ilvl w:val="0"/>
                <w:numId w:val="39"/>
              </w:numPr>
            </w:pPr>
            <w:r>
              <w:t xml:space="preserve">Comprobar que la zona “Estado RX” señaliza “Recepción en Altavoz” (o </w:t>
            </w:r>
            <w:r>
              <w:lastRenderedPageBreak/>
              <w:t>último estado de recepción).</w:t>
            </w:r>
          </w:p>
        </w:tc>
        <w:tc>
          <w:tcPr>
            <w:tcW w:w="851" w:type="dxa"/>
            <w:tcBorders>
              <w:bottom w:val="single" w:sz="6" w:space="0" w:color="000000"/>
            </w:tcBorders>
            <w:shd w:val="clear" w:color="auto" w:fill="auto"/>
          </w:tcPr>
          <w:p w14:paraId="70F81A4C" w14:textId="77777777" w:rsidR="00E96994" w:rsidRPr="006D61EF" w:rsidRDefault="00E96994" w:rsidP="00E96994">
            <w:pPr>
              <w:pStyle w:val="TextoTabla"/>
            </w:pPr>
          </w:p>
        </w:tc>
        <w:tc>
          <w:tcPr>
            <w:tcW w:w="850" w:type="dxa"/>
            <w:tcBorders>
              <w:bottom w:val="single" w:sz="6" w:space="0" w:color="000000"/>
            </w:tcBorders>
            <w:shd w:val="clear" w:color="auto" w:fill="auto"/>
          </w:tcPr>
          <w:p w14:paraId="7915CF71" w14:textId="77777777" w:rsidR="00E96994" w:rsidRPr="006D61EF" w:rsidRDefault="00E96994" w:rsidP="00E96994">
            <w:pPr>
              <w:pStyle w:val="TextoTabla"/>
            </w:pPr>
          </w:p>
        </w:tc>
      </w:tr>
      <w:tr w:rsidR="00E96994" w:rsidRPr="00183B8E" w14:paraId="27D458E5" w14:textId="77777777" w:rsidTr="00B45504">
        <w:trPr>
          <w:trHeight w:val="20"/>
          <w:jc w:val="center"/>
        </w:trPr>
        <w:tc>
          <w:tcPr>
            <w:tcW w:w="695" w:type="dxa"/>
            <w:tcBorders>
              <w:bottom w:val="single" w:sz="6" w:space="0" w:color="000000"/>
            </w:tcBorders>
            <w:shd w:val="clear" w:color="auto" w:fill="auto"/>
          </w:tcPr>
          <w:p w14:paraId="7FA8944B" w14:textId="77777777" w:rsidR="00E96994" w:rsidRPr="006D61EF" w:rsidRDefault="00E96994" w:rsidP="00E96994">
            <w:pPr>
              <w:pStyle w:val="TextoTabla"/>
            </w:pPr>
            <w:r w:rsidRPr="006D61EF">
              <w:t>6</w:t>
            </w:r>
          </w:p>
        </w:tc>
        <w:tc>
          <w:tcPr>
            <w:tcW w:w="7493" w:type="dxa"/>
            <w:gridSpan w:val="4"/>
            <w:tcBorders>
              <w:bottom w:val="single" w:sz="6" w:space="0" w:color="000000"/>
            </w:tcBorders>
            <w:shd w:val="clear" w:color="auto" w:fill="auto"/>
          </w:tcPr>
          <w:p w14:paraId="0587A0C2" w14:textId="5834706D" w:rsidR="00EE31CE" w:rsidRDefault="00EE31CE" w:rsidP="00EE31CE">
            <w:pPr>
              <w:pStyle w:val="TextoTabla"/>
            </w:pPr>
            <w:r>
              <w:t>Excepciones.</w:t>
            </w:r>
            <w:r w:rsidR="000D34BA">
              <w:t xml:space="preserve"> </w:t>
            </w:r>
            <w:r>
              <w:t>Deshabilitar los cambios de asignación con PTT.</w:t>
            </w:r>
          </w:p>
          <w:p w14:paraId="3F2EE9C6" w14:textId="043AC0FB" w:rsidR="00EE31CE" w:rsidRDefault="00EE31CE" w:rsidP="00A83ECB">
            <w:pPr>
              <w:pStyle w:val="TextoTabla"/>
              <w:numPr>
                <w:ilvl w:val="0"/>
                <w:numId w:val="40"/>
              </w:numPr>
            </w:pPr>
            <w:r>
              <w:t>Desde condiciones in</w:t>
            </w:r>
            <w:r w:rsidR="000D34BA">
              <w:t>i</w:t>
            </w:r>
            <w:r>
              <w:t>ciales seleccionar al menos una posición en RXTX.</w:t>
            </w:r>
          </w:p>
          <w:p w14:paraId="05CB2CB9" w14:textId="098DDF05" w:rsidR="00EE31CE" w:rsidRDefault="00EE31CE" w:rsidP="00A83ECB">
            <w:pPr>
              <w:pStyle w:val="TextoTabla"/>
              <w:numPr>
                <w:ilvl w:val="0"/>
                <w:numId w:val="40"/>
              </w:numPr>
            </w:pPr>
            <w:r>
              <w:t>Iniciar una llamada Radio (PTT-ON).</w:t>
            </w:r>
          </w:p>
          <w:p w14:paraId="5E7F55E0" w14:textId="0FD70D1B" w:rsidR="00EE31CE" w:rsidRDefault="00EE31CE" w:rsidP="00A83ECB">
            <w:pPr>
              <w:pStyle w:val="TextoTabla"/>
              <w:numPr>
                <w:ilvl w:val="0"/>
                <w:numId w:val="40"/>
              </w:numPr>
            </w:pPr>
            <w:r>
              <w:t>Sin deshacer la llamada Radio, intentar un cambio de asignación en alguna posición radio.</w:t>
            </w:r>
          </w:p>
          <w:p w14:paraId="014DFB15" w14:textId="573534F2" w:rsidR="00E96994" w:rsidRPr="006D61EF" w:rsidRDefault="00EE31CE" w:rsidP="00A83ECB">
            <w:pPr>
              <w:pStyle w:val="TextoTabla"/>
              <w:numPr>
                <w:ilvl w:val="0"/>
                <w:numId w:val="40"/>
              </w:numPr>
            </w:pPr>
            <w:r>
              <w:t>Comprobar que el sistema no la realiza y señaliza el error mediante tono de falsa maniobra y mensaje de texto</w:t>
            </w:r>
          </w:p>
        </w:tc>
        <w:tc>
          <w:tcPr>
            <w:tcW w:w="851" w:type="dxa"/>
            <w:tcBorders>
              <w:bottom w:val="single" w:sz="6" w:space="0" w:color="000000"/>
            </w:tcBorders>
            <w:shd w:val="clear" w:color="auto" w:fill="auto"/>
          </w:tcPr>
          <w:p w14:paraId="27A61598"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9972E34" w14:textId="77777777" w:rsidR="00E96994" w:rsidRPr="006D61EF" w:rsidRDefault="00E96994" w:rsidP="00E96994">
            <w:pPr>
              <w:pStyle w:val="TextoTabla"/>
            </w:pPr>
          </w:p>
        </w:tc>
      </w:tr>
      <w:tr w:rsidR="00E96994" w:rsidRPr="00183B8E" w14:paraId="67E5E107" w14:textId="77777777" w:rsidTr="00B45504">
        <w:trPr>
          <w:trHeight w:val="20"/>
          <w:jc w:val="center"/>
        </w:trPr>
        <w:tc>
          <w:tcPr>
            <w:tcW w:w="695" w:type="dxa"/>
            <w:tcBorders>
              <w:bottom w:val="single" w:sz="6" w:space="0" w:color="000000"/>
            </w:tcBorders>
            <w:shd w:val="clear" w:color="auto" w:fill="auto"/>
          </w:tcPr>
          <w:p w14:paraId="18631CC7" w14:textId="77777777" w:rsidR="00E96994" w:rsidRPr="006D61EF" w:rsidRDefault="00E96994" w:rsidP="00E96994">
            <w:pPr>
              <w:pStyle w:val="TextoTabla"/>
            </w:pPr>
            <w:r w:rsidRPr="006D61EF">
              <w:t>7</w:t>
            </w:r>
          </w:p>
        </w:tc>
        <w:tc>
          <w:tcPr>
            <w:tcW w:w="7493" w:type="dxa"/>
            <w:gridSpan w:val="4"/>
            <w:tcBorders>
              <w:bottom w:val="single" w:sz="6" w:space="0" w:color="000000"/>
            </w:tcBorders>
            <w:shd w:val="clear" w:color="auto" w:fill="auto"/>
          </w:tcPr>
          <w:p w14:paraId="02CAF949" w14:textId="63CC907B" w:rsidR="00EE31CE" w:rsidRDefault="00EE31CE" w:rsidP="00EE31CE">
            <w:pPr>
              <w:pStyle w:val="TextoTabla"/>
            </w:pPr>
            <w:r>
              <w:t xml:space="preserve">Excepciones </w:t>
            </w:r>
            <w:r>
              <w:t>Asignación Múltiple en TX.</w:t>
            </w:r>
          </w:p>
          <w:p w14:paraId="3FCA268F" w14:textId="707C2BE9" w:rsidR="00EE31CE" w:rsidRDefault="00EE31CE" w:rsidP="00A83ECB">
            <w:pPr>
              <w:pStyle w:val="TextoTabla"/>
              <w:numPr>
                <w:ilvl w:val="0"/>
                <w:numId w:val="41"/>
              </w:numPr>
            </w:pPr>
            <w:r>
              <w:t>Desde condiciones iniciales, asignar en el puesto auxiliar el colateral radio compartido en RXTX.</w:t>
            </w:r>
          </w:p>
          <w:p w14:paraId="493608E7" w14:textId="2B18155F" w:rsidR="00EE31CE" w:rsidRDefault="00EE31CE" w:rsidP="00A83ECB">
            <w:pPr>
              <w:pStyle w:val="TextoTabla"/>
              <w:numPr>
                <w:ilvl w:val="0"/>
                <w:numId w:val="41"/>
              </w:numPr>
            </w:pPr>
            <w:r>
              <w:t>En el puesto bajo prueba, asignar el colateral compartido en RXTX.</w:t>
            </w:r>
          </w:p>
          <w:p w14:paraId="3900654D" w14:textId="41B2E876" w:rsidR="00EE31CE" w:rsidRDefault="00EE31CE" w:rsidP="00A83ECB">
            <w:pPr>
              <w:pStyle w:val="TextoTabla"/>
              <w:numPr>
                <w:ilvl w:val="0"/>
                <w:numId w:val="41"/>
              </w:numPr>
            </w:pPr>
            <w:r>
              <w:t>Comprobar que:</w:t>
            </w:r>
          </w:p>
          <w:p w14:paraId="5F3B1D94" w14:textId="418B51C7" w:rsidR="00EE31CE" w:rsidRDefault="00EE31CE" w:rsidP="00A83ECB">
            <w:pPr>
              <w:pStyle w:val="TextoTabla"/>
              <w:numPr>
                <w:ilvl w:val="1"/>
                <w:numId w:val="41"/>
              </w:numPr>
            </w:pPr>
            <w:r>
              <w:t>El sistema da un mensaje informando que el colateral ya está asignado en RXTX en otro puesto.</w:t>
            </w:r>
          </w:p>
          <w:p w14:paraId="79EA921A" w14:textId="0F3B9FAC" w:rsidR="00EE31CE" w:rsidRDefault="00EE31CE" w:rsidP="00A83ECB">
            <w:pPr>
              <w:pStyle w:val="TextoTabla"/>
              <w:numPr>
                <w:ilvl w:val="1"/>
                <w:numId w:val="41"/>
              </w:numPr>
            </w:pPr>
            <w:r>
              <w:t>El sistema ofrece dos opciones “Aceptar” y “Cancelar”</w:t>
            </w:r>
          </w:p>
          <w:p w14:paraId="36F3D965" w14:textId="4C59B840" w:rsidR="00EE31CE" w:rsidRDefault="00EE31CE" w:rsidP="00A83ECB">
            <w:pPr>
              <w:pStyle w:val="TextoTabla"/>
              <w:numPr>
                <w:ilvl w:val="1"/>
                <w:numId w:val="41"/>
              </w:numPr>
            </w:pPr>
            <w:r>
              <w:t>La opción “Aceptar”, habilita la Asignación solicitada que confirmada por un mensaje de texto.</w:t>
            </w:r>
          </w:p>
          <w:p w14:paraId="2D53B661" w14:textId="3ED0C2D2" w:rsidR="00E96994" w:rsidRPr="006D61EF" w:rsidRDefault="00EE31CE" w:rsidP="00A83ECB">
            <w:pPr>
              <w:pStyle w:val="TextoTabla"/>
              <w:numPr>
                <w:ilvl w:val="1"/>
                <w:numId w:val="41"/>
              </w:numPr>
            </w:pPr>
            <w:r>
              <w:t>La opción “Cancelar” anula la orden pendiente manteniendo el canal en el estado de asignación anterior.</w:t>
            </w:r>
            <w:r>
              <w:tab/>
            </w:r>
          </w:p>
        </w:tc>
        <w:tc>
          <w:tcPr>
            <w:tcW w:w="851" w:type="dxa"/>
            <w:tcBorders>
              <w:bottom w:val="single" w:sz="6" w:space="0" w:color="000000"/>
            </w:tcBorders>
            <w:shd w:val="clear" w:color="auto" w:fill="auto"/>
          </w:tcPr>
          <w:p w14:paraId="7F886C48"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FAF01D4" w14:textId="77777777" w:rsidR="00E96994" w:rsidRPr="006D61EF" w:rsidRDefault="00E96994" w:rsidP="00E96994">
            <w:pPr>
              <w:pStyle w:val="TextoTabla"/>
            </w:pPr>
          </w:p>
        </w:tc>
      </w:tr>
      <w:tr w:rsidR="00E96994" w:rsidRPr="00183B8E" w14:paraId="6B59CC22" w14:textId="77777777" w:rsidTr="00B45504">
        <w:trPr>
          <w:trHeight w:val="20"/>
          <w:jc w:val="center"/>
        </w:trPr>
        <w:tc>
          <w:tcPr>
            <w:tcW w:w="695" w:type="dxa"/>
            <w:tcBorders>
              <w:bottom w:val="single" w:sz="6" w:space="0" w:color="000000"/>
            </w:tcBorders>
            <w:shd w:val="clear" w:color="auto" w:fill="auto"/>
          </w:tcPr>
          <w:p w14:paraId="78F6C087" w14:textId="77777777" w:rsidR="00E96994" w:rsidRPr="006D61EF" w:rsidRDefault="00E96994" w:rsidP="00E96994">
            <w:pPr>
              <w:pStyle w:val="TextoTabla"/>
            </w:pPr>
            <w:r w:rsidRPr="006D61EF">
              <w:t>8</w:t>
            </w:r>
          </w:p>
        </w:tc>
        <w:tc>
          <w:tcPr>
            <w:tcW w:w="7493" w:type="dxa"/>
            <w:gridSpan w:val="4"/>
            <w:tcBorders>
              <w:bottom w:val="single" w:sz="6" w:space="0" w:color="000000"/>
            </w:tcBorders>
            <w:shd w:val="clear" w:color="auto" w:fill="auto"/>
          </w:tcPr>
          <w:p w14:paraId="2D44E5F8" w14:textId="072EB5DF" w:rsidR="00E96994" w:rsidRPr="006D61EF" w:rsidRDefault="00EE31CE" w:rsidP="00E96994">
            <w:pPr>
              <w:pStyle w:val="TextoTabla"/>
            </w:pPr>
            <w:r w:rsidRPr="00EE31CE">
              <w:t>Repetir los pasos en diferentes posiciones y secuencias</w:t>
            </w:r>
          </w:p>
        </w:tc>
        <w:tc>
          <w:tcPr>
            <w:tcW w:w="851" w:type="dxa"/>
            <w:tcBorders>
              <w:bottom w:val="single" w:sz="6" w:space="0" w:color="000000"/>
            </w:tcBorders>
            <w:shd w:val="clear" w:color="auto" w:fill="auto"/>
          </w:tcPr>
          <w:p w14:paraId="4737165D"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761BB43" w14:textId="77777777" w:rsidR="00E96994" w:rsidRPr="006D61EF" w:rsidRDefault="00E96994" w:rsidP="00E96994">
            <w:pPr>
              <w:pStyle w:val="TextoTabla"/>
            </w:pPr>
          </w:p>
        </w:tc>
      </w:tr>
      <w:tr w:rsidR="00E96994" w:rsidRPr="00183B8E" w14:paraId="5374910C" w14:textId="77777777" w:rsidTr="00B45504">
        <w:trPr>
          <w:trHeight w:val="20"/>
          <w:jc w:val="center"/>
        </w:trPr>
        <w:tc>
          <w:tcPr>
            <w:tcW w:w="695" w:type="dxa"/>
            <w:tcBorders>
              <w:bottom w:val="single" w:sz="6" w:space="0" w:color="000000"/>
            </w:tcBorders>
            <w:shd w:val="clear" w:color="auto" w:fill="auto"/>
          </w:tcPr>
          <w:p w14:paraId="53C1C96C" w14:textId="77777777" w:rsidR="00E96994" w:rsidRPr="006D61EF" w:rsidRDefault="00E96994" w:rsidP="00E96994">
            <w:pPr>
              <w:pStyle w:val="TextoTabla"/>
            </w:pPr>
          </w:p>
        </w:tc>
        <w:tc>
          <w:tcPr>
            <w:tcW w:w="7493" w:type="dxa"/>
            <w:gridSpan w:val="4"/>
            <w:tcBorders>
              <w:bottom w:val="single" w:sz="6" w:space="0" w:color="000000"/>
            </w:tcBorders>
            <w:shd w:val="clear" w:color="auto" w:fill="auto"/>
          </w:tcPr>
          <w:p w14:paraId="4C590AC7" w14:textId="77777777" w:rsidR="00E96994" w:rsidRPr="006D61EF" w:rsidRDefault="00E96994" w:rsidP="00E96994">
            <w:pPr>
              <w:pStyle w:val="TextoTabla"/>
            </w:pPr>
          </w:p>
        </w:tc>
        <w:tc>
          <w:tcPr>
            <w:tcW w:w="851" w:type="dxa"/>
            <w:tcBorders>
              <w:bottom w:val="single" w:sz="6" w:space="0" w:color="000000"/>
            </w:tcBorders>
            <w:shd w:val="clear" w:color="auto" w:fill="auto"/>
          </w:tcPr>
          <w:p w14:paraId="0EFF4645" w14:textId="77777777" w:rsidR="00E96994" w:rsidRPr="006D61EF" w:rsidRDefault="00E96994" w:rsidP="00E96994">
            <w:pPr>
              <w:pStyle w:val="TextoTabla"/>
            </w:pPr>
          </w:p>
        </w:tc>
        <w:tc>
          <w:tcPr>
            <w:tcW w:w="850" w:type="dxa"/>
            <w:tcBorders>
              <w:bottom w:val="single" w:sz="6" w:space="0" w:color="000000"/>
            </w:tcBorders>
            <w:shd w:val="clear" w:color="auto" w:fill="auto"/>
          </w:tcPr>
          <w:p w14:paraId="72376D9A" w14:textId="77777777" w:rsidR="00E96994" w:rsidRPr="006D61EF" w:rsidRDefault="00E96994" w:rsidP="00E96994">
            <w:pPr>
              <w:pStyle w:val="TextoTabla"/>
            </w:pPr>
          </w:p>
        </w:tc>
      </w:tr>
      <w:tr w:rsidR="00E96994" w:rsidRPr="00183B8E" w14:paraId="647A70B6"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39ED6CF9" w14:textId="77777777" w:rsidR="00E96994" w:rsidRPr="006D61EF" w:rsidRDefault="00E96994" w:rsidP="00E96994">
            <w:pPr>
              <w:pStyle w:val="TextoTabla"/>
            </w:pPr>
            <w:r w:rsidRPr="006D61EF">
              <w:t xml:space="preserve"> </w:t>
            </w:r>
          </w:p>
        </w:tc>
      </w:tr>
    </w:tbl>
    <w:p w14:paraId="336F424F" w14:textId="77777777" w:rsidR="00DB2D77" w:rsidRPr="00DB2D77" w:rsidRDefault="00DB2D77" w:rsidP="00DB2D77"/>
    <w:p w14:paraId="7EAFC3EC" w14:textId="77777777" w:rsidR="000D34BA" w:rsidRDefault="000D34BA">
      <w:pPr>
        <w:spacing w:before="0" w:after="0" w:line="240" w:lineRule="auto"/>
        <w:jc w:val="left"/>
        <w:rPr>
          <w:u w:val="single"/>
        </w:rPr>
      </w:pPr>
      <w:r>
        <w:rPr>
          <w:u w:val="single"/>
        </w:rPr>
        <w:br w:type="page"/>
      </w:r>
    </w:p>
    <w:p w14:paraId="5C0EAA40" w14:textId="37FC30BE" w:rsidR="00BA0364" w:rsidRDefault="00BA0364" w:rsidP="00BA0364">
      <w:pPr>
        <w:pStyle w:val="Ttulo2"/>
      </w:pPr>
      <w:bookmarkStart w:id="169" w:name="_Toc318897606"/>
      <w:bookmarkStart w:id="170" w:name="_Toc357060671"/>
      <w:bookmarkStart w:id="171" w:name="_Toc445195497"/>
      <w:bookmarkStart w:id="172" w:name="_Toc511809633"/>
      <w:bookmarkStart w:id="173" w:name="_Toc2596041"/>
      <w:bookmarkStart w:id="174" w:name="_Toc105486198"/>
      <w:r w:rsidRPr="009D03A0">
        <w:lastRenderedPageBreak/>
        <w:t>U5KI</w:t>
      </w:r>
      <w:r w:rsidR="00DB2D77">
        <w:t>.HURR.</w:t>
      </w:r>
      <w:r w:rsidRPr="009D03A0">
        <w:t>03.003. Transmision radio</w:t>
      </w:r>
      <w:bookmarkEnd w:id="169"/>
      <w:bookmarkEnd w:id="170"/>
      <w:bookmarkEnd w:id="171"/>
      <w:bookmarkEnd w:id="172"/>
      <w:bookmarkEnd w:id="173"/>
      <w:bookmarkEnd w:id="17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24E6985D"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45F3613F" w14:textId="77777777" w:rsidR="00DB2D77" w:rsidRPr="006D61EF" w:rsidRDefault="00DB2D77" w:rsidP="00B45504">
            <w:pPr>
              <w:pStyle w:val="TextoTabla"/>
            </w:pPr>
          </w:p>
        </w:tc>
      </w:tr>
      <w:tr w:rsidR="00E96994" w:rsidRPr="006D61EF" w14:paraId="158E396F" w14:textId="77777777" w:rsidTr="00B45504">
        <w:trPr>
          <w:trHeight w:val="20"/>
          <w:jc w:val="center"/>
        </w:trPr>
        <w:tc>
          <w:tcPr>
            <w:tcW w:w="1971" w:type="dxa"/>
            <w:gridSpan w:val="2"/>
            <w:shd w:val="clear" w:color="auto" w:fill="D9D9D9" w:themeFill="background1" w:themeFillShade="D9"/>
          </w:tcPr>
          <w:p w14:paraId="3D6FDF88" w14:textId="77777777" w:rsidR="00E96994" w:rsidRPr="006D61EF" w:rsidRDefault="00E96994" w:rsidP="00E96994">
            <w:pPr>
              <w:pStyle w:val="TextoTabla"/>
              <w:rPr>
                <w:b/>
              </w:rPr>
            </w:pPr>
            <w:r w:rsidRPr="006D61EF">
              <w:rPr>
                <w:b/>
              </w:rPr>
              <w:t>Grupo</w:t>
            </w:r>
          </w:p>
        </w:tc>
        <w:tc>
          <w:tcPr>
            <w:tcW w:w="2371" w:type="dxa"/>
            <w:shd w:val="clear" w:color="auto" w:fill="auto"/>
          </w:tcPr>
          <w:p w14:paraId="07DF43A5" w14:textId="15B8602A" w:rsidR="00E96994" w:rsidRPr="006D61EF" w:rsidRDefault="00E96994" w:rsidP="00E96994">
            <w:pPr>
              <w:pStyle w:val="TextoTabla"/>
            </w:pPr>
            <w:r>
              <w:t>Radio</w:t>
            </w:r>
          </w:p>
        </w:tc>
        <w:tc>
          <w:tcPr>
            <w:tcW w:w="2161" w:type="dxa"/>
            <w:shd w:val="clear" w:color="auto" w:fill="D9D9D9" w:themeFill="background1" w:themeFillShade="D9"/>
          </w:tcPr>
          <w:p w14:paraId="1B32BF40"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04DFB778" w14:textId="6271F171" w:rsidR="00E96994" w:rsidRPr="006D61EF" w:rsidRDefault="00E96994" w:rsidP="00E96994">
            <w:pPr>
              <w:pStyle w:val="TextoTabla"/>
            </w:pPr>
            <w:r w:rsidRPr="00E96994">
              <w:t>U5KI.HURR.03.00</w:t>
            </w:r>
            <w:r>
              <w:t>3</w:t>
            </w:r>
          </w:p>
        </w:tc>
      </w:tr>
      <w:tr w:rsidR="00E96994" w:rsidRPr="00183B8E" w14:paraId="7BC45784" w14:textId="77777777" w:rsidTr="00B45504">
        <w:trPr>
          <w:trHeight w:val="20"/>
          <w:jc w:val="center"/>
        </w:trPr>
        <w:tc>
          <w:tcPr>
            <w:tcW w:w="1971" w:type="dxa"/>
            <w:gridSpan w:val="2"/>
            <w:shd w:val="clear" w:color="auto" w:fill="D9D9D9" w:themeFill="background1" w:themeFillShade="D9"/>
          </w:tcPr>
          <w:p w14:paraId="0C3E0BB4" w14:textId="77777777" w:rsidR="00E96994" w:rsidRPr="006D61EF" w:rsidRDefault="00E96994" w:rsidP="00E96994">
            <w:pPr>
              <w:pStyle w:val="TextoTabla"/>
              <w:rPr>
                <w:b/>
              </w:rPr>
            </w:pPr>
            <w:r w:rsidRPr="006D61EF">
              <w:rPr>
                <w:b/>
              </w:rPr>
              <w:t>Título</w:t>
            </w:r>
          </w:p>
        </w:tc>
        <w:tc>
          <w:tcPr>
            <w:tcW w:w="7918" w:type="dxa"/>
            <w:gridSpan w:val="5"/>
            <w:shd w:val="clear" w:color="auto" w:fill="auto"/>
          </w:tcPr>
          <w:p w14:paraId="4353AA98" w14:textId="4545E6D0" w:rsidR="00E96994" w:rsidRPr="006D61EF" w:rsidRDefault="000D34BA" w:rsidP="00E96994">
            <w:pPr>
              <w:pStyle w:val="TextoTabla"/>
            </w:pPr>
            <w:r>
              <w:t>Transmisión Radio</w:t>
            </w:r>
          </w:p>
        </w:tc>
      </w:tr>
      <w:tr w:rsidR="00E96994" w:rsidRPr="00183B8E" w14:paraId="0BDBA3AC" w14:textId="77777777" w:rsidTr="00B45504">
        <w:trPr>
          <w:trHeight w:val="20"/>
          <w:jc w:val="center"/>
        </w:trPr>
        <w:tc>
          <w:tcPr>
            <w:tcW w:w="1971" w:type="dxa"/>
            <w:gridSpan w:val="2"/>
            <w:shd w:val="clear" w:color="auto" w:fill="D9D9D9" w:themeFill="background1" w:themeFillShade="D9"/>
          </w:tcPr>
          <w:p w14:paraId="365E5C0A" w14:textId="77777777" w:rsidR="00E96994" w:rsidRPr="006D61EF" w:rsidRDefault="00E96994" w:rsidP="00E96994">
            <w:pPr>
              <w:pStyle w:val="TextoTabla"/>
              <w:rPr>
                <w:b/>
              </w:rPr>
            </w:pPr>
            <w:r w:rsidRPr="006D61EF">
              <w:rPr>
                <w:b/>
              </w:rPr>
              <w:t>Objetivos</w:t>
            </w:r>
          </w:p>
        </w:tc>
        <w:tc>
          <w:tcPr>
            <w:tcW w:w="7918" w:type="dxa"/>
            <w:gridSpan w:val="5"/>
            <w:shd w:val="clear" w:color="auto" w:fill="auto"/>
          </w:tcPr>
          <w:p w14:paraId="5CFDB37D" w14:textId="4C4CBFF8" w:rsidR="00E96994" w:rsidRPr="006D61EF" w:rsidRDefault="000D34BA" w:rsidP="00E96994">
            <w:pPr>
              <w:pStyle w:val="TextoTabla"/>
            </w:pPr>
            <w:r w:rsidRPr="000D34BA">
              <w:t>Establecer el correcto funcionamiento de la operativa de transmisión radio y de las indicaciones de actividad y error, que puedan producirse durante dichas maniobras.</w:t>
            </w:r>
          </w:p>
        </w:tc>
      </w:tr>
      <w:tr w:rsidR="00E96994" w:rsidRPr="006D61EF" w14:paraId="32CC4CED" w14:textId="77777777" w:rsidTr="00B45504">
        <w:trPr>
          <w:trHeight w:val="20"/>
          <w:jc w:val="center"/>
        </w:trPr>
        <w:tc>
          <w:tcPr>
            <w:tcW w:w="1971" w:type="dxa"/>
            <w:gridSpan w:val="2"/>
            <w:shd w:val="clear" w:color="auto" w:fill="D9D9D9" w:themeFill="background1" w:themeFillShade="D9"/>
            <w:vAlign w:val="center"/>
          </w:tcPr>
          <w:p w14:paraId="0422A81F" w14:textId="77777777" w:rsidR="00E96994" w:rsidRPr="006D61EF" w:rsidRDefault="00E96994" w:rsidP="00E96994">
            <w:pPr>
              <w:pStyle w:val="TextoTabla"/>
              <w:rPr>
                <w:b/>
              </w:rPr>
            </w:pPr>
            <w:r w:rsidRPr="006D61EF">
              <w:rPr>
                <w:b/>
              </w:rPr>
              <w:t>Condiciones Iniciales</w:t>
            </w:r>
          </w:p>
        </w:tc>
        <w:tc>
          <w:tcPr>
            <w:tcW w:w="7918" w:type="dxa"/>
            <w:gridSpan w:val="5"/>
            <w:shd w:val="clear" w:color="auto" w:fill="auto"/>
          </w:tcPr>
          <w:p w14:paraId="79C09ED6" w14:textId="77777777" w:rsidR="000D34BA" w:rsidRDefault="000D34BA" w:rsidP="000D34BA">
            <w:pPr>
              <w:pStyle w:val="TextoTabla"/>
            </w:pPr>
            <w:r>
              <w:t xml:space="preserve">Puesto de Operador bajo prueba en modo NORMAL con los JACK Insertados. </w:t>
            </w:r>
          </w:p>
          <w:p w14:paraId="6D9A6AFB" w14:textId="77777777" w:rsidR="000D34BA" w:rsidRDefault="000D34BA" w:rsidP="000D34BA">
            <w:pPr>
              <w:pStyle w:val="TextoTabla"/>
            </w:pPr>
            <w:r>
              <w:t>Puesto de Operador auxiliar en modo NORMAL con los JACK insertados.</w:t>
            </w:r>
          </w:p>
          <w:p w14:paraId="5807071C" w14:textId="77777777" w:rsidR="000D34BA" w:rsidRDefault="000D34BA" w:rsidP="000D34BA">
            <w:pPr>
              <w:pStyle w:val="TextoTabla"/>
            </w:pPr>
            <w:r>
              <w:t>Dos colaterales Radio, con posición asignada en puesto bajo pruebas y con posibilidad de generar llamada radio al sistema.</w:t>
            </w:r>
          </w:p>
          <w:p w14:paraId="20A8949E" w14:textId="77777777" w:rsidR="000D34BA" w:rsidRDefault="000D34BA" w:rsidP="000D34BA">
            <w:pPr>
              <w:pStyle w:val="TextoTabla"/>
            </w:pPr>
            <w:r>
              <w:t>Las posiciones radio en el puesto bajo prueba, relativas a los colaterales radio, deben estar en estado Reposo.</w:t>
            </w:r>
          </w:p>
          <w:p w14:paraId="40986E4D" w14:textId="7E5A23E6" w:rsidR="00E96994" w:rsidRPr="006D61EF" w:rsidRDefault="000D34BA" w:rsidP="000D34BA">
            <w:pPr>
              <w:pStyle w:val="TextoTabla"/>
            </w:pPr>
            <w:r>
              <w:t>Al menos un colateral radio debe estar asignado simultáneamente al puesto bajo prueba y al puesto auxiliar.</w:t>
            </w:r>
          </w:p>
        </w:tc>
      </w:tr>
      <w:tr w:rsidR="00E96994" w:rsidRPr="006D61EF" w14:paraId="7F3B9E0A" w14:textId="77777777" w:rsidTr="00B45504">
        <w:trPr>
          <w:trHeight w:val="20"/>
          <w:jc w:val="center"/>
        </w:trPr>
        <w:tc>
          <w:tcPr>
            <w:tcW w:w="695" w:type="dxa"/>
            <w:shd w:val="clear" w:color="auto" w:fill="BFBFBF" w:themeFill="background1" w:themeFillShade="BF"/>
          </w:tcPr>
          <w:p w14:paraId="62AFE87A" w14:textId="77777777" w:rsidR="00E96994" w:rsidRPr="006D61EF" w:rsidRDefault="00E96994" w:rsidP="00E9699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11767BFF" w14:textId="77777777" w:rsidR="00E96994" w:rsidRPr="006D61EF" w:rsidRDefault="00E96994" w:rsidP="00E96994">
            <w:pPr>
              <w:pStyle w:val="TextoTabla"/>
              <w:rPr>
                <w:b/>
              </w:rPr>
            </w:pPr>
            <w:r w:rsidRPr="006D61EF">
              <w:rPr>
                <w:b/>
              </w:rPr>
              <w:t>Descripción</w:t>
            </w:r>
          </w:p>
        </w:tc>
        <w:tc>
          <w:tcPr>
            <w:tcW w:w="1701" w:type="dxa"/>
            <w:gridSpan w:val="2"/>
            <w:shd w:val="clear" w:color="auto" w:fill="BFBFBF" w:themeFill="background1" w:themeFillShade="BF"/>
          </w:tcPr>
          <w:p w14:paraId="097F99CA" w14:textId="77777777" w:rsidR="00E96994" w:rsidRPr="006D61EF" w:rsidRDefault="00E96994" w:rsidP="00E96994">
            <w:pPr>
              <w:pStyle w:val="TextoTabla"/>
              <w:rPr>
                <w:b/>
              </w:rPr>
            </w:pPr>
            <w:r w:rsidRPr="006D61EF">
              <w:rPr>
                <w:b/>
              </w:rPr>
              <w:t>Resultado</w:t>
            </w:r>
          </w:p>
        </w:tc>
      </w:tr>
      <w:tr w:rsidR="00E96994" w:rsidRPr="006D61EF" w14:paraId="33C92ECB" w14:textId="77777777" w:rsidTr="00B45504">
        <w:trPr>
          <w:trHeight w:val="20"/>
          <w:jc w:val="center"/>
        </w:trPr>
        <w:tc>
          <w:tcPr>
            <w:tcW w:w="8188" w:type="dxa"/>
            <w:gridSpan w:val="5"/>
            <w:shd w:val="clear" w:color="auto" w:fill="D9D9D9" w:themeFill="background1" w:themeFillShade="D9"/>
          </w:tcPr>
          <w:p w14:paraId="2D2AE6A9" w14:textId="77777777" w:rsidR="00E96994" w:rsidRPr="006D61EF" w:rsidRDefault="00E96994" w:rsidP="00E96994">
            <w:pPr>
              <w:pStyle w:val="TextoTabla"/>
              <w:rPr>
                <w:b/>
              </w:rPr>
            </w:pPr>
          </w:p>
        </w:tc>
        <w:tc>
          <w:tcPr>
            <w:tcW w:w="851" w:type="dxa"/>
            <w:shd w:val="clear" w:color="auto" w:fill="D9D9D9" w:themeFill="background1" w:themeFillShade="D9"/>
          </w:tcPr>
          <w:p w14:paraId="61DFB324" w14:textId="77777777" w:rsidR="00E96994" w:rsidRPr="006D61EF" w:rsidRDefault="00E96994" w:rsidP="00E96994">
            <w:pPr>
              <w:pStyle w:val="TextoTabla"/>
              <w:rPr>
                <w:b/>
              </w:rPr>
            </w:pPr>
            <w:r w:rsidRPr="006D61EF">
              <w:rPr>
                <w:b/>
              </w:rPr>
              <w:t>SI</w:t>
            </w:r>
          </w:p>
        </w:tc>
        <w:tc>
          <w:tcPr>
            <w:tcW w:w="850" w:type="dxa"/>
            <w:shd w:val="clear" w:color="auto" w:fill="D9D9D9" w:themeFill="background1" w:themeFillShade="D9"/>
          </w:tcPr>
          <w:p w14:paraId="5DE84C6F" w14:textId="77777777" w:rsidR="00E96994" w:rsidRPr="006D61EF" w:rsidRDefault="00E96994" w:rsidP="00E96994">
            <w:pPr>
              <w:pStyle w:val="TextoTabla"/>
              <w:rPr>
                <w:b/>
              </w:rPr>
            </w:pPr>
            <w:r w:rsidRPr="006D61EF">
              <w:rPr>
                <w:b/>
              </w:rPr>
              <w:t>NO</w:t>
            </w:r>
          </w:p>
        </w:tc>
      </w:tr>
      <w:tr w:rsidR="00E96994" w:rsidRPr="00183B8E" w14:paraId="7B7519A1" w14:textId="77777777" w:rsidTr="00B45504">
        <w:trPr>
          <w:trHeight w:val="20"/>
          <w:jc w:val="center"/>
        </w:trPr>
        <w:tc>
          <w:tcPr>
            <w:tcW w:w="695" w:type="dxa"/>
            <w:tcBorders>
              <w:bottom w:val="single" w:sz="6" w:space="0" w:color="000000"/>
            </w:tcBorders>
            <w:shd w:val="clear" w:color="auto" w:fill="auto"/>
          </w:tcPr>
          <w:p w14:paraId="4814EDE0" w14:textId="77777777" w:rsidR="00E96994" w:rsidRPr="006D61EF" w:rsidRDefault="00E96994" w:rsidP="00E96994">
            <w:pPr>
              <w:pStyle w:val="TextoTabla"/>
            </w:pPr>
            <w:r w:rsidRPr="006D61EF">
              <w:t>1</w:t>
            </w:r>
          </w:p>
        </w:tc>
        <w:tc>
          <w:tcPr>
            <w:tcW w:w="7493" w:type="dxa"/>
            <w:gridSpan w:val="4"/>
            <w:tcBorders>
              <w:bottom w:val="single" w:sz="6" w:space="0" w:color="000000"/>
            </w:tcBorders>
            <w:shd w:val="clear" w:color="auto" w:fill="auto"/>
          </w:tcPr>
          <w:p w14:paraId="2F42E93D" w14:textId="0C8644F1" w:rsidR="000D34BA" w:rsidRDefault="000D34BA" w:rsidP="000D34BA">
            <w:pPr>
              <w:pStyle w:val="TextoTabla"/>
            </w:pPr>
            <w:r>
              <w:t>Transmisión Simple.</w:t>
            </w:r>
          </w:p>
          <w:p w14:paraId="34FA9810" w14:textId="6F26CFEA" w:rsidR="000D34BA" w:rsidRDefault="000D34BA" w:rsidP="00A83ECB">
            <w:pPr>
              <w:pStyle w:val="TextoTabla"/>
              <w:numPr>
                <w:ilvl w:val="0"/>
                <w:numId w:val="42"/>
              </w:numPr>
            </w:pPr>
            <w:r>
              <w:t>En el puesto bajo prueba, asignar una sola posición radio en RXTX.</w:t>
            </w:r>
          </w:p>
          <w:p w14:paraId="0CA85B8F" w14:textId="7B511DE1" w:rsidR="000D34BA" w:rsidRDefault="000D34BA" w:rsidP="00A83ECB">
            <w:pPr>
              <w:pStyle w:val="TextoTabla"/>
              <w:numPr>
                <w:ilvl w:val="0"/>
                <w:numId w:val="42"/>
              </w:numPr>
            </w:pPr>
            <w:r>
              <w:t>Establecer una comunicación radio (PTT-ON).</w:t>
            </w:r>
          </w:p>
          <w:p w14:paraId="31CD23D7" w14:textId="401EE9E2" w:rsidR="000D34BA" w:rsidRDefault="000D34BA" w:rsidP="00A83ECB">
            <w:pPr>
              <w:pStyle w:val="TextoTabla"/>
              <w:numPr>
                <w:ilvl w:val="0"/>
                <w:numId w:val="42"/>
              </w:numPr>
            </w:pPr>
            <w:r>
              <w:t>Comprobar que la posición radio señaliza “transmitiendo”.</w:t>
            </w:r>
          </w:p>
          <w:p w14:paraId="25E4AD00" w14:textId="6DC54264" w:rsidR="000D34BA" w:rsidRDefault="000D34BA" w:rsidP="00A83ECB">
            <w:pPr>
              <w:pStyle w:val="TextoTabla"/>
              <w:numPr>
                <w:ilvl w:val="0"/>
                <w:numId w:val="42"/>
              </w:numPr>
            </w:pPr>
            <w:r>
              <w:t>Comprobar que el audio del operador se direcciona al colateral radio seleccionado.</w:t>
            </w:r>
          </w:p>
          <w:p w14:paraId="50CD8DD3" w14:textId="27AB3B0E" w:rsidR="000D34BA" w:rsidRDefault="000D34BA" w:rsidP="00A83ECB">
            <w:pPr>
              <w:pStyle w:val="TextoTabla"/>
              <w:numPr>
                <w:ilvl w:val="0"/>
                <w:numId w:val="42"/>
              </w:numPr>
            </w:pPr>
            <w:r>
              <w:t>Comprobar que el audio procedente del colateral radio se silencia en el puesto.</w:t>
            </w:r>
          </w:p>
          <w:p w14:paraId="65F672D4" w14:textId="3C653474" w:rsidR="00E96994" w:rsidRPr="006D61EF" w:rsidRDefault="000D34BA" w:rsidP="00A83ECB">
            <w:pPr>
              <w:pStyle w:val="TextoTabla"/>
              <w:numPr>
                <w:ilvl w:val="0"/>
                <w:numId w:val="42"/>
              </w:numPr>
            </w:pPr>
            <w:r>
              <w:t>Deshacer la comunicación radio (PTT-OFF)</w:t>
            </w:r>
          </w:p>
        </w:tc>
        <w:tc>
          <w:tcPr>
            <w:tcW w:w="851" w:type="dxa"/>
            <w:tcBorders>
              <w:bottom w:val="single" w:sz="6" w:space="0" w:color="000000"/>
            </w:tcBorders>
            <w:shd w:val="clear" w:color="auto" w:fill="auto"/>
          </w:tcPr>
          <w:p w14:paraId="3AA021A8"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C38006D" w14:textId="77777777" w:rsidR="00E96994" w:rsidRPr="006D61EF" w:rsidRDefault="00E96994" w:rsidP="00E96994">
            <w:pPr>
              <w:pStyle w:val="TextoTabla"/>
            </w:pPr>
          </w:p>
        </w:tc>
      </w:tr>
      <w:tr w:rsidR="00E96994" w:rsidRPr="00183B8E" w14:paraId="1CDD6220" w14:textId="77777777" w:rsidTr="00B45504">
        <w:trPr>
          <w:trHeight w:val="20"/>
          <w:jc w:val="center"/>
        </w:trPr>
        <w:tc>
          <w:tcPr>
            <w:tcW w:w="695" w:type="dxa"/>
            <w:tcBorders>
              <w:bottom w:val="single" w:sz="6" w:space="0" w:color="000000"/>
            </w:tcBorders>
            <w:shd w:val="clear" w:color="auto" w:fill="auto"/>
          </w:tcPr>
          <w:p w14:paraId="566532FE" w14:textId="77777777" w:rsidR="00E96994" w:rsidRPr="006D61EF" w:rsidRDefault="00E96994" w:rsidP="00E96994">
            <w:pPr>
              <w:pStyle w:val="TextoTabla"/>
            </w:pPr>
            <w:r w:rsidRPr="006D61EF">
              <w:t>2</w:t>
            </w:r>
          </w:p>
        </w:tc>
        <w:tc>
          <w:tcPr>
            <w:tcW w:w="7493" w:type="dxa"/>
            <w:gridSpan w:val="4"/>
            <w:tcBorders>
              <w:bottom w:val="single" w:sz="6" w:space="0" w:color="000000"/>
            </w:tcBorders>
            <w:shd w:val="clear" w:color="auto" w:fill="auto"/>
          </w:tcPr>
          <w:p w14:paraId="5BD83AAA" w14:textId="26D15421" w:rsidR="000D34BA" w:rsidRDefault="000D34BA" w:rsidP="000D34BA">
            <w:pPr>
              <w:pStyle w:val="TextoTabla"/>
            </w:pPr>
            <w:r>
              <w:t>Transmisión Múltiple.</w:t>
            </w:r>
          </w:p>
          <w:p w14:paraId="114F6873" w14:textId="445E1E1F" w:rsidR="000D34BA" w:rsidRDefault="000D34BA" w:rsidP="00A83ECB">
            <w:pPr>
              <w:pStyle w:val="TextoTabla"/>
              <w:numPr>
                <w:ilvl w:val="0"/>
                <w:numId w:val="43"/>
              </w:numPr>
            </w:pPr>
            <w:r>
              <w:t>En el puesto bajo prueba asignar al menos dos posiciones radio en RXTX.</w:t>
            </w:r>
          </w:p>
          <w:p w14:paraId="2E66AB57" w14:textId="1517EAB5" w:rsidR="000D34BA" w:rsidRDefault="000D34BA" w:rsidP="00A83ECB">
            <w:pPr>
              <w:pStyle w:val="TextoTabla"/>
              <w:numPr>
                <w:ilvl w:val="0"/>
                <w:numId w:val="43"/>
              </w:numPr>
            </w:pPr>
            <w:r>
              <w:t>Establecer una comunicación radio (PTT-ON).</w:t>
            </w:r>
          </w:p>
          <w:p w14:paraId="33C7FED9" w14:textId="3031410E" w:rsidR="000D34BA" w:rsidRDefault="000D34BA" w:rsidP="00A83ECB">
            <w:pPr>
              <w:pStyle w:val="TextoTabla"/>
              <w:numPr>
                <w:ilvl w:val="0"/>
                <w:numId w:val="43"/>
              </w:numPr>
            </w:pPr>
            <w:r>
              <w:t>Comprobar que en todas las posiciones radio asignadas, se señaliza “Transmitiendo”.</w:t>
            </w:r>
          </w:p>
          <w:p w14:paraId="1A88A74C" w14:textId="57256BF2" w:rsidR="000D34BA" w:rsidRDefault="000D34BA" w:rsidP="00A83ECB">
            <w:pPr>
              <w:pStyle w:val="TextoTabla"/>
              <w:numPr>
                <w:ilvl w:val="0"/>
                <w:numId w:val="43"/>
              </w:numPr>
            </w:pPr>
            <w:r>
              <w:t>Comprobar que el audio del operador se direcciona a todos los colaterales radio seleccionados.</w:t>
            </w:r>
          </w:p>
          <w:p w14:paraId="0786C7A2" w14:textId="28E5BBD2" w:rsidR="000D34BA" w:rsidRDefault="000D34BA" w:rsidP="00A83ECB">
            <w:pPr>
              <w:pStyle w:val="TextoTabla"/>
              <w:numPr>
                <w:ilvl w:val="0"/>
                <w:numId w:val="43"/>
              </w:numPr>
            </w:pPr>
            <w:r>
              <w:t>Comprobar que los audios procedentes de cualquiera de los colaterales radios quedan silenciados en el puesto.</w:t>
            </w:r>
          </w:p>
          <w:p w14:paraId="03621DB5" w14:textId="45192BAD" w:rsidR="00E96994" w:rsidRPr="006D61EF" w:rsidRDefault="000D34BA" w:rsidP="00A83ECB">
            <w:pPr>
              <w:pStyle w:val="TextoTabla"/>
              <w:numPr>
                <w:ilvl w:val="0"/>
                <w:numId w:val="43"/>
              </w:numPr>
            </w:pPr>
            <w:r>
              <w:t>Deshacer la comunicación radio.</w:t>
            </w:r>
          </w:p>
        </w:tc>
        <w:tc>
          <w:tcPr>
            <w:tcW w:w="851" w:type="dxa"/>
            <w:tcBorders>
              <w:bottom w:val="single" w:sz="6" w:space="0" w:color="000000"/>
            </w:tcBorders>
            <w:shd w:val="clear" w:color="auto" w:fill="auto"/>
          </w:tcPr>
          <w:p w14:paraId="661A5DA7" w14:textId="77777777" w:rsidR="00E96994" w:rsidRPr="006D61EF" w:rsidRDefault="00E96994" w:rsidP="00E96994">
            <w:pPr>
              <w:pStyle w:val="TextoTabla"/>
            </w:pPr>
          </w:p>
        </w:tc>
        <w:tc>
          <w:tcPr>
            <w:tcW w:w="850" w:type="dxa"/>
            <w:tcBorders>
              <w:bottom w:val="single" w:sz="6" w:space="0" w:color="000000"/>
            </w:tcBorders>
            <w:shd w:val="clear" w:color="auto" w:fill="auto"/>
          </w:tcPr>
          <w:p w14:paraId="1C87B2A7" w14:textId="77777777" w:rsidR="00E96994" w:rsidRPr="006D61EF" w:rsidRDefault="00E96994" w:rsidP="00E96994">
            <w:pPr>
              <w:pStyle w:val="TextoTabla"/>
            </w:pPr>
          </w:p>
        </w:tc>
      </w:tr>
      <w:tr w:rsidR="00E96994" w:rsidRPr="00183B8E" w14:paraId="5BC69C91" w14:textId="77777777" w:rsidTr="00B45504">
        <w:trPr>
          <w:trHeight w:val="20"/>
          <w:jc w:val="center"/>
        </w:trPr>
        <w:tc>
          <w:tcPr>
            <w:tcW w:w="695" w:type="dxa"/>
            <w:tcBorders>
              <w:bottom w:val="single" w:sz="6" w:space="0" w:color="000000"/>
            </w:tcBorders>
            <w:shd w:val="clear" w:color="auto" w:fill="auto"/>
          </w:tcPr>
          <w:p w14:paraId="740A149A" w14:textId="77777777" w:rsidR="00E96994" w:rsidRPr="006D61EF" w:rsidRDefault="00E96994" w:rsidP="00E96994">
            <w:pPr>
              <w:pStyle w:val="TextoTabla"/>
            </w:pPr>
            <w:r w:rsidRPr="006D61EF">
              <w:t>3</w:t>
            </w:r>
          </w:p>
        </w:tc>
        <w:tc>
          <w:tcPr>
            <w:tcW w:w="7493" w:type="dxa"/>
            <w:gridSpan w:val="4"/>
            <w:tcBorders>
              <w:bottom w:val="single" w:sz="6" w:space="0" w:color="000000"/>
            </w:tcBorders>
            <w:shd w:val="clear" w:color="auto" w:fill="auto"/>
          </w:tcPr>
          <w:p w14:paraId="4A3D6DAA" w14:textId="00F1D9C1" w:rsidR="000D34BA" w:rsidRDefault="000D34BA" w:rsidP="000D34BA">
            <w:pPr>
              <w:pStyle w:val="TextoTabla"/>
            </w:pPr>
            <w:r>
              <w:t>Supervisión de Transmisión.</w:t>
            </w:r>
          </w:p>
          <w:p w14:paraId="31A4F331" w14:textId="55E3D9D5" w:rsidR="000D34BA" w:rsidRDefault="000D34BA" w:rsidP="00A83ECB">
            <w:pPr>
              <w:pStyle w:val="TextoTabla"/>
              <w:numPr>
                <w:ilvl w:val="0"/>
                <w:numId w:val="44"/>
              </w:numPr>
            </w:pPr>
            <w:r>
              <w:t>Desde condiciones iniciales, asignar en el puesto auxiliar un canal compartido con el puesto bajo prueba en RXTX.</w:t>
            </w:r>
          </w:p>
          <w:p w14:paraId="20126FE0" w14:textId="3137BF69" w:rsidR="000D34BA" w:rsidRDefault="000D34BA" w:rsidP="00A83ECB">
            <w:pPr>
              <w:pStyle w:val="TextoTabla"/>
              <w:numPr>
                <w:ilvl w:val="0"/>
                <w:numId w:val="44"/>
              </w:numPr>
            </w:pPr>
            <w:r>
              <w:lastRenderedPageBreak/>
              <w:t>Desde el puesto auxiliar, establecer una comunicación radio (PTT-ON).</w:t>
            </w:r>
          </w:p>
          <w:p w14:paraId="7E5AAC61" w14:textId="7C365E5C" w:rsidR="000D34BA" w:rsidRDefault="000D34BA" w:rsidP="00A83ECB">
            <w:pPr>
              <w:pStyle w:val="TextoTabla"/>
              <w:numPr>
                <w:ilvl w:val="0"/>
                <w:numId w:val="44"/>
              </w:numPr>
            </w:pPr>
            <w:r>
              <w:t>Comprobar en el puesto bajo prueba que se señaliza el PTT Ajeno en la posición correspondiente.</w:t>
            </w:r>
          </w:p>
          <w:p w14:paraId="41C553E0" w14:textId="38B1EB8C" w:rsidR="00E96994" w:rsidRPr="006D61EF" w:rsidRDefault="000D34BA" w:rsidP="00A83ECB">
            <w:pPr>
              <w:pStyle w:val="TextoTabla"/>
              <w:numPr>
                <w:ilvl w:val="0"/>
                <w:numId w:val="44"/>
              </w:numPr>
            </w:pPr>
            <w:r>
              <w:t>Deshacer la comunicación radio.</w:t>
            </w:r>
          </w:p>
        </w:tc>
        <w:tc>
          <w:tcPr>
            <w:tcW w:w="851" w:type="dxa"/>
            <w:tcBorders>
              <w:bottom w:val="single" w:sz="6" w:space="0" w:color="000000"/>
            </w:tcBorders>
            <w:shd w:val="clear" w:color="auto" w:fill="auto"/>
          </w:tcPr>
          <w:p w14:paraId="4A2FA2FF"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08CFCB0" w14:textId="77777777" w:rsidR="00E96994" w:rsidRPr="006D61EF" w:rsidRDefault="00E96994" w:rsidP="00E96994">
            <w:pPr>
              <w:pStyle w:val="TextoTabla"/>
            </w:pPr>
          </w:p>
        </w:tc>
      </w:tr>
      <w:tr w:rsidR="00E96994" w:rsidRPr="00183B8E" w14:paraId="2473DD96" w14:textId="77777777" w:rsidTr="00B45504">
        <w:trPr>
          <w:trHeight w:val="20"/>
          <w:jc w:val="center"/>
        </w:trPr>
        <w:tc>
          <w:tcPr>
            <w:tcW w:w="695" w:type="dxa"/>
            <w:tcBorders>
              <w:bottom w:val="single" w:sz="6" w:space="0" w:color="000000"/>
            </w:tcBorders>
            <w:shd w:val="clear" w:color="auto" w:fill="auto"/>
          </w:tcPr>
          <w:p w14:paraId="6D713C17" w14:textId="77777777" w:rsidR="00E96994" w:rsidRPr="006D61EF" w:rsidRDefault="00E96994" w:rsidP="00E96994">
            <w:pPr>
              <w:pStyle w:val="TextoTabla"/>
            </w:pPr>
            <w:r w:rsidRPr="006D61EF">
              <w:t>4</w:t>
            </w:r>
          </w:p>
        </w:tc>
        <w:tc>
          <w:tcPr>
            <w:tcW w:w="7493" w:type="dxa"/>
            <w:gridSpan w:val="4"/>
            <w:tcBorders>
              <w:bottom w:val="single" w:sz="6" w:space="0" w:color="000000"/>
            </w:tcBorders>
            <w:shd w:val="clear" w:color="auto" w:fill="auto"/>
          </w:tcPr>
          <w:p w14:paraId="6A0CCC07" w14:textId="3F2AD998" w:rsidR="000D34BA" w:rsidRDefault="000D34BA" w:rsidP="000D34BA">
            <w:pPr>
              <w:pStyle w:val="TextoTabla"/>
            </w:pPr>
            <w:r>
              <w:t>Bloqueo.</w:t>
            </w:r>
          </w:p>
          <w:p w14:paraId="07FC1CE9" w14:textId="649759E9" w:rsidR="000D34BA" w:rsidRDefault="000D34BA" w:rsidP="00A83ECB">
            <w:pPr>
              <w:pStyle w:val="TextoTabla"/>
              <w:numPr>
                <w:ilvl w:val="0"/>
                <w:numId w:val="45"/>
              </w:numPr>
            </w:pPr>
            <w:r>
              <w:t>Desde condiciones iniciales, asignar en los puestos bajo prueba y auxiliar un canal compartido en RXTX.</w:t>
            </w:r>
          </w:p>
          <w:p w14:paraId="6DEDCD7D" w14:textId="333DA326" w:rsidR="000D34BA" w:rsidRDefault="000D34BA" w:rsidP="00A83ECB">
            <w:pPr>
              <w:pStyle w:val="TextoTabla"/>
              <w:numPr>
                <w:ilvl w:val="0"/>
                <w:numId w:val="45"/>
              </w:numPr>
            </w:pPr>
            <w:r>
              <w:t>Desde el puesto auxiliar, establecer una comunicación radio (PTT-ON).</w:t>
            </w:r>
          </w:p>
          <w:p w14:paraId="56F1331D" w14:textId="08D3218D" w:rsidR="000D34BA" w:rsidRDefault="000D34BA" w:rsidP="00A83ECB">
            <w:pPr>
              <w:pStyle w:val="TextoTabla"/>
              <w:numPr>
                <w:ilvl w:val="0"/>
                <w:numId w:val="45"/>
              </w:numPr>
            </w:pPr>
            <w:r>
              <w:t>Desde el puesto bajo prueba, establecer una comunicación radio (PTT-ON).</w:t>
            </w:r>
          </w:p>
          <w:p w14:paraId="7E42BF5D" w14:textId="69254506" w:rsidR="000D34BA" w:rsidRDefault="000D34BA" w:rsidP="00A83ECB">
            <w:pPr>
              <w:pStyle w:val="TextoTabla"/>
              <w:numPr>
                <w:ilvl w:val="0"/>
                <w:numId w:val="45"/>
              </w:numPr>
            </w:pPr>
            <w:r>
              <w:t>Comprobar que en el puesto bajo prueba se señaliza BLOQUEO en la posición compartida, y se genera un tono de FALSA MANIOBRA.</w:t>
            </w:r>
          </w:p>
          <w:p w14:paraId="2C1B4142" w14:textId="0966DFF9" w:rsidR="00E96994" w:rsidRPr="006D61EF" w:rsidRDefault="000D34BA" w:rsidP="00A83ECB">
            <w:pPr>
              <w:pStyle w:val="TextoTabla"/>
              <w:numPr>
                <w:ilvl w:val="0"/>
                <w:numId w:val="45"/>
              </w:numPr>
            </w:pPr>
            <w:r>
              <w:t>Deshacer las comunicaciones radio.</w:t>
            </w:r>
          </w:p>
        </w:tc>
        <w:tc>
          <w:tcPr>
            <w:tcW w:w="851" w:type="dxa"/>
            <w:tcBorders>
              <w:bottom w:val="single" w:sz="6" w:space="0" w:color="000000"/>
            </w:tcBorders>
            <w:shd w:val="clear" w:color="auto" w:fill="auto"/>
          </w:tcPr>
          <w:p w14:paraId="2CA3410B" w14:textId="77777777" w:rsidR="00E96994" w:rsidRPr="006D61EF" w:rsidRDefault="00E96994" w:rsidP="00E96994">
            <w:pPr>
              <w:pStyle w:val="TextoTabla"/>
            </w:pPr>
          </w:p>
        </w:tc>
        <w:tc>
          <w:tcPr>
            <w:tcW w:w="850" w:type="dxa"/>
            <w:tcBorders>
              <w:bottom w:val="single" w:sz="6" w:space="0" w:color="000000"/>
            </w:tcBorders>
            <w:shd w:val="clear" w:color="auto" w:fill="auto"/>
          </w:tcPr>
          <w:p w14:paraId="0E030217" w14:textId="77777777" w:rsidR="00E96994" w:rsidRPr="006D61EF" w:rsidRDefault="00E96994" w:rsidP="00E96994">
            <w:pPr>
              <w:pStyle w:val="TextoTabla"/>
            </w:pPr>
          </w:p>
        </w:tc>
      </w:tr>
      <w:tr w:rsidR="00E96994" w:rsidRPr="006D61EF" w14:paraId="70CCC200" w14:textId="77777777" w:rsidTr="00B45504">
        <w:trPr>
          <w:trHeight w:val="20"/>
          <w:jc w:val="center"/>
        </w:trPr>
        <w:tc>
          <w:tcPr>
            <w:tcW w:w="695" w:type="dxa"/>
            <w:tcBorders>
              <w:bottom w:val="single" w:sz="6" w:space="0" w:color="000000"/>
            </w:tcBorders>
            <w:shd w:val="clear" w:color="auto" w:fill="auto"/>
          </w:tcPr>
          <w:p w14:paraId="0C0883EF" w14:textId="77777777" w:rsidR="00E96994" w:rsidRPr="006D61EF" w:rsidRDefault="00E96994" w:rsidP="00E96994">
            <w:pPr>
              <w:pStyle w:val="TextoTabla"/>
            </w:pPr>
            <w:r w:rsidRPr="006D61EF">
              <w:t>5</w:t>
            </w:r>
          </w:p>
        </w:tc>
        <w:tc>
          <w:tcPr>
            <w:tcW w:w="7493" w:type="dxa"/>
            <w:gridSpan w:val="4"/>
            <w:tcBorders>
              <w:bottom w:val="single" w:sz="6" w:space="0" w:color="000000"/>
            </w:tcBorders>
            <w:shd w:val="clear" w:color="auto" w:fill="auto"/>
          </w:tcPr>
          <w:p w14:paraId="3DBA2365" w14:textId="2B3641B9" w:rsidR="00E96994" w:rsidRPr="006D61EF" w:rsidRDefault="000D34BA" w:rsidP="00E96994">
            <w:pPr>
              <w:pStyle w:val="TextoTabla"/>
            </w:pPr>
            <w:r w:rsidRPr="000D34BA">
              <w:t>Repetir los pasos anteriores con diferentes posiciones y secuencias.</w:t>
            </w:r>
          </w:p>
        </w:tc>
        <w:tc>
          <w:tcPr>
            <w:tcW w:w="851" w:type="dxa"/>
            <w:tcBorders>
              <w:bottom w:val="single" w:sz="6" w:space="0" w:color="000000"/>
            </w:tcBorders>
            <w:shd w:val="clear" w:color="auto" w:fill="auto"/>
          </w:tcPr>
          <w:p w14:paraId="28EC9CAE" w14:textId="77777777" w:rsidR="00E96994" w:rsidRPr="006D61EF" w:rsidRDefault="00E96994" w:rsidP="00E96994">
            <w:pPr>
              <w:pStyle w:val="TextoTabla"/>
            </w:pPr>
          </w:p>
        </w:tc>
        <w:tc>
          <w:tcPr>
            <w:tcW w:w="850" w:type="dxa"/>
            <w:tcBorders>
              <w:bottom w:val="single" w:sz="6" w:space="0" w:color="000000"/>
            </w:tcBorders>
            <w:shd w:val="clear" w:color="auto" w:fill="auto"/>
          </w:tcPr>
          <w:p w14:paraId="18438186" w14:textId="77777777" w:rsidR="00E96994" w:rsidRPr="006D61EF" w:rsidRDefault="00E96994" w:rsidP="00E96994">
            <w:pPr>
              <w:pStyle w:val="TextoTabla"/>
            </w:pPr>
          </w:p>
        </w:tc>
      </w:tr>
      <w:tr w:rsidR="00E96994" w:rsidRPr="00183B8E" w14:paraId="791C44F6" w14:textId="77777777" w:rsidTr="00B45504">
        <w:trPr>
          <w:trHeight w:val="20"/>
          <w:jc w:val="center"/>
        </w:trPr>
        <w:tc>
          <w:tcPr>
            <w:tcW w:w="695" w:type="dxa"/>
            <w:tcBorders>
              <w:bottom w:val="single" w:sz="6" w:space="0" w:color="000000"/>
            </w:tcBorders>
            <w:shd w:val="clear" w:color="auto" w:fill="auto"/>
          </w:tcPr>
          <w:p w14:paraId="57E884F9" w14:textId="77777777" w:rsidR="00E96994" w:rsidRPr="006D61EF" w:rsidRDefault="00E96994" w:rsidP="00E96994">
            <w:pPr>
              <w:pStyle w:val="TextoTabla"/>
            </w:pPr>
          </w:p>
        </w:tc>
        <w:tc>
          <w:tcPr>
            <w:tcW w:w="7493" w:type="dxa"/>
            <w:gridSpan w:val="4"/>
            <w:tcBorders>
              <w:bottom w:val="single" w:sz="6" w:space="0" w:color="000000"/>
            </w:tcBorders>
            <w:shd w:val="clear" w:color="auto" w:fill="auto"/>
          </w:tcPr>
          <w:p w14:paraId="0E4230BB" w14:textId="77777777" w:rsidR="00E96994" w:rsidRPr="006D61EF" w:rsidRDefault="00E96994" w:rsidP="00E96994">
            <w:pPr>
              <w:pStyle w:val="TextoTabla"/>
            </w:pPr>
          </w:p>
        </w:tc>
        <w:tc>
          <w:tcPr>
            <w:tcW w:w="851" w:type="dxa"/>
            <w:tcBorders>
              <w:bottom w:val="single" w:sz="6" w:space="0" w:color="000000"/>
            </w:tcBorders>
            <w:shd w:val="clear" w:color="auto" w:fill="auto"/>
          </w:tcPr>
          <w:p w14:paraId="1C543B78" w14:textId="77777777" w:rsidR="00E96994" w:rsidRPr="006D61EF" w:rsidRDefault="00E96994" w:rsidP="00E96994">
            <w:pPr>
              <w:pStyle w:val="TextoTabla"/>
            </w:pPr>
          </w:p>
        </w:tc>
        <w:tc>
          <w:tcPr>
            <w:tcW w:w="850" w:type="dxa"/>
            <w:tcBorders>
              <w:bottom w:val="single" w:sz="6" w:space="0" w:color="000000"/>
            </w:tcBorders>
            <w:shd w:val="clear" w:color="auto" w:fill="auto"/>
          </w:tcPr>
          <w:p w14:paraId="667A33A6" w14:textId="77777777" w:rsidR="00E96994" w:rsidRPr="006D61EF" w:rsidRDefault="00E96994" w:rsidP="00E96994">
            <w:pPr>
              <w:pStyle w:val="TextoTabla"/>
            </w:pPr>
          </w:p>
        </w:tc>
      </w:tr>
      <w:tr w:rsidR="00E96994" w:rsidRPr="00183B8E" w14:paraId="14BE1C6D"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4C8E9384" w14:textId="77777777" w:rsidR="00E96994" w:rsidRPr="006D61EF" w:rsidRDefault="00E96994" w:rsidP="00E96994">
            <w:pPr>
              <w:pStyle w:val="TextoTabla"/>
            </w:pPr>
            <w:r w:rsidRPr="006D61EF">
              <w:t xml:space="preserve"> </w:t>
            </w:r>
          </w:p>
        </w:tc>
      </w:tr>
    </w:tbl>
    <w:p w14:paraId="562AA2A0" w14:textId="77777777" w:rsidR="00DB2D77" w:rsidRPr="00DB2D77" w:rsidRDefault="00DB2D77" w:rsidP="00DB2D77"/>
    <w:p w14:paraId="76964C29" w14:textId="77777777" w:rsidR="000D34BA" w:rsidRDefault="000D34BA">
      <w:pPr>
        <w:spacing w:before="0" w:after="0" w:line="240" w:lineRule="auto"/>
        <w:jc w:val="left"/>
        <w:rPr>
          <w:u w:val="single"/>
        </w:rPr>
      </w:pPr>
      <w:r>
        <w:rPr>
          <w:u w:val="single"/>
        </w:rPr>
        <w:br w:type="page"/>
      </w:r>
    </w:p>
    <w:p w14:paraId="09760677" w14:textId="1A45691E" w:rsidR="00BA0364" w:rsidRDefault="00BA0364" w:rsidP="00BA0364">
      <w:pPr>
        <w:pStyle w:val="Ttulo2"/>
      </w:pPr>
      <w:bookmarkStart w:id="175" w:name="_Toc318897607"/>
      <w:bookmarkStart w:id="176" w:name="_Toc357060672"/>
      <w:bookmarkStart w:id="177" w:name="_Toc445195498"/>
      <w:bookmarkStart w:id="178" w:name="_Toc511809634"/>
      <w:bookmarkStart w:id="179" w:name="_Toc2596042"/>
      <w:bookmarkStart w:id="180" w:name="_Toc105486199"/>
      <w:r w:rsidRPr="009D03A0">
        <w:lastRenderedPageBreak/>
        <w:t>U5KI</w:t>
      </w:r>
      <w:r w:rsidR="00DB2D77">
        <w:t>.HURR.</w:t>
      </w:r>
      <w:r w:rsidRPr="009D03A0">
        <w:t>03.004. Recepción Radio.</w:t>
      </w:r>
      <w:bookmarkEnd w:id="175"/>
      <w:bookmarkEnd w:id="176"/>
      <w:bookmarkEnd w:id="177"/>
      <w:bookmarkEnd w:id="178"/>
      <w:bookmarkEnd w:id="179"/>
      <w:bookmarkEnd w:id="18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25721DE0"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6194D311" w14:textId="77777777" w:rsidR="00DB2D77" w:rsidRPr="006D61EF" w:rsidRDefault="00DB2D77" w:rsidP="00B45504">
            <w:pPr>
              <w:pStyle w:val="TextoTabla"/>
            </w:pPr>
          </w:p>
        </w:tc>
      </w:tr>
      <w:tr w:rsidR="00E96994" w:rsidRPr="006D61EF" w14:paraId="4819BFA8" w14:textId="77777777" w:rsidTr="00B45504">
        <w:trPr>
          <w:trHeight w:val="20"/>
          <w:jc w:val="center"/>
        </w:trPr>
        <w:tc>
          <w:tcPr>
            <w:tcW w:w="1971" w:type="dxa"/>
            <w:gridSpan w:val="2"/>
            <w:shd w:val="clear" w:color="auto" w:fill="D9D9D9" w:themeFill="background1" w:themeFillShade="D9"/>
          </w:tcPr>
          <w:p w14:paraId="25F0E707" w14:textId="77777777" w:rsidR="00E96994" w:rsidRPr="006D61EF" w:rsidRDefault="00E96994" w:rsidP="00E96994">
            <w:pPr>
              <w:pStyle w:val="TextoTabla"/>
              <w:rPr>
                <w:b/>
              </w:rPr>
            </w:pPr>
            <w:r w:rsidRPr="006D61EF">
              <w:rPr>
                <w:b/>
              </w:rPr>
              <w:t>Grupo</w:t>
            </w:r>
          </w:p>
        </w:tc>
        <w:tc>
          <w:tcPr>
            <w:tcW w:w="2371" w:type="dxa"/>
            <w:shd w:val="clear" w:color="auto" w:fill="auto"/>
          </w:tcPr>
          <w:p w14:paraId="25DBCA6A" w14:textId="72E4C234" w:rsidR="00E96994" w:rsidRPr="006D61EF" w:rsidRDefault="00E96994" w:rsidP="00E96994">
            <w:pPr>
              <w:pStyle w:val="TextoTabla"/>
            </w:pPr>
            <w:r>
              <w:t>Radio</w:t>
            </w:r>
          </w:p>
        </w:tc>
        <w:tc>
          <w:tcPr>
            <w:tcW w:w="2161" w:type="dxa"/>
            <w:shd w:val="clear" w:color="auto" w:fill="D9D9D9" w:themeFill="background1" w:themeFillShade="D9"/>
          </w:tcPr>
          <w:p w14:paraId="7BF11A4C"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6B8AD4FC" w14:textId="2A7A7B84" w:rsidR="00E96994" w:rsidRPr="006D61EF" w:rsidRDefault="00E96994" w:rsidP="00E96994">
            <w:pPr>
              <w:pStyle w:val="TextoTabla"/>
            </w:pPr>
            <w:r w:rsidRPr="00E96994">
              <w:t>U5KI.HURR.03.00</w:t>
            </w:r>
            <w:r>
              <w:t>4</w:t>
            </w:r>
          </w:p>
        </w:tc>
      </w:tr>
      <w:tr w:rsidR="00E96994" w:rsidRPr="00183B8E" w14:paraId="1010B658" w14:textId="77777777" w:rsidTr="00B45504">
        <w:trPr>
          <w:trHeight w:val="20"/>
          <w:jc w:val="center"/>
        </w:trPr>
        <w:tc>
          <w:tcPr>
            <w:tcW w:w="1971" w:type="dxa"/>
            <w:gridSpan w:val="2"/>
            <w:shd w:val="clear" w:color="auto" w:fill="D9D9D9" w:themeFill="background1" w:themeFillShade="D9"/>
          </w:tcPr>
          <w:p w14:paraId="1EDA7077" w14:textId="77777777" w:rsidR="00E96994" w:rsidRPr="006D61EF" w:rsidRDefault="00E96994" w:rsidP="00E96994">
            <w:pPr>
              <w:pStyle w:val="TextoTabla"/>
              <w:rPr>
                <w:b/>
              </w:rPr>
            </w:pPr>
            <w:r w:rsidRPr="006D61EF">
              <w:rPr>
                <w:b/>
              </w:rPr>
              <w:t>Título</w:t>
            </w:r>
          </w:p>
        </w:tc>
        <w:tc>
          <w:tcPr>
            <w:tcW w:w="7918" w:type="dxa"/>
            <w:gridSpan w:val="5"/>
            <w:shd w:val="clear" w:color="auto" w:fill="auto"/>
          </w:tcPr>
          <w:p w14:paraId="3D19564E" w14:textId="34F3B3D9" w:rsidR="00E96994" w:rsidRPr="006D61EF" w:rsidRDefault="000D34BA" w:rsidP="00E96994">
            <w:pPr>
              <w:pStyle w:val="TextoTabla"/>
            </w:pPr>
            <w:r>
              <w:t>Recepción Radio.</w:t>
            </w:r>
          </w:p>
        </w:tc>
      </w:tr>
      <w:tr w:rsidR="00E96994" w:rsidRPr="00183B8E" w14:paraId="4B08BC4C" w14:textId="77777777" w:rsidTr="00B45504">
        <w:trPr>
          <w:trHeight w:val="20"/>
          <w:jc w:val="center"/>
        </w:trPr>
        <w:tc>
          <w:tcPr>
            <w:tcW w:w="1971" w:type="dxa"/>
            <w:gridSpan w:val="2"/>
            <w:shd w:val="clear" w:color="auto" w:fill="D9D9D9" w:themeFill="background1" w:themeFillShade="D9"/>
          </w:tcPr>
          <w:p w14:paraId="6C3016CC" w14:textId="77777777" w:rsidR="00E96994" w:rsidRPr="006D61EF" w:rsidRDefault="00E96994" w:rsidP="00E96994">
            <w:pPr>
              <w:pStyle w:val="TextoTabla"/>
              <w:rPr>
                <w:b/>
              </w:rPr>
            </w:pPr>
            <w:r w:rsidRPr="006D61EF">
              <w:rPr>
                <w:b/>
              </w:rPr>
              <w:t>Objetivos</w:t>
            </w:r>
          </w:p>
        </w:tc>
        <w:tc>
          <w:tcPr>
            <w:tcW w:w="7918" w:type="dxa"/>
            <w:gridSpan w:val="5"/>
            <w:shd w:val="clear" w:color="auto" w:fill="auto"/>
          </w:tcPr>
          <w:p w14:paraId="0BE77F3B" w14:textId="7553977B" w:rsidR="00E96994" w:rsidRPr="006D61EF" w:rsidRDefault="000215B2" w:rsidP="00E96994">
            <w:pPr>
              <w:pStyle w:val="TextoTabla"/>
            </w:pPr>
            <w:r w:rsidRPr="000215B2">
              <w:t>Establecer el correcto funcionamiento de la operativa de recepción radio y de las indicaciones de actividad y error, que puedan producirse durante la maniobra.</w:t>
            </w:r>
          </w:p>
        </w:tc>
      </w:tr>
      <w:tr w:rsidR="00E96994" w:rsidRPr="006D61EF" w14:paraId="517DD015" w14:textId="77777777" w:rsidTr="00B45504">
        <w:trPr>
          <w:trHeight w:val="20"/>
          <w:jc w:val="center"/>
        </w:trPr>
        <w:tc>
          <w:tcPr>
            <w:tcW w:w="1971" w:type="dxa"/>
            <w:gridSpan w:val="2"/>
            <w:shd w:val="clear" w:color="auto" w:fill="D9D9D9" w:themeFill="background1" w:themeFillShade="D9"/>
            <w:vAlign w:val="center"/>
          </w:tcPr>
          <w:p w14:paraId="292C7C7D" w14:textId="77777777" w:rsidR="00E96994" w:rsidRPr="006D61EF" w:rsidRDefault="00E96994" w:rsidP="00E96994">
            <w:pPr>
              <w:pStyle w:val="TextoTabla"/>
              <w:rPr>
                <w:b/>
              </w:rPr>
            </w:pPr>
            <w:r w:rsidRPr="006D61EF">
              <w:rPr>
                <w:b/>
              </w:rPr>
              <w:t>Condiciones Iniciales</w:t>
            </w:r>
          </w:p>
        </w:tc>
        <w:tc>
          <w:tcPr>
            <w:tcW w:w="7918" w:type="dxa"/>
            <w:gridSpan w:val="5"/>
            <w:shd w:val="clear" w:color="auto" w:fill="auto"/>
          </w:tcPr>
          <w:p w14:paraId="04ABDA44" w14:textId="77777777" w:rsidR="000215B2" w:rsidRDefault="000215B2" w:rsidP="000215B2">
            <w:pPr>
              <w:pStyle w:val="TextoTabla"/>
            </w:pPr>
            <w:r>
              <w:t xml:space="preserve">Puesto de Operador bajo prueba en modo NORMAL con los JACK Insertados. </w:t>
            </w:r>
          </w:p>
          <w:p w14:paraId="4FE1161A" w14:textId="77777777" w:rsidR="000215B2" w:rsidRDefault="000215B2" w:rsidP="000215B2">
            <w:pPr>
              <w:pStyle w:val="TextoTabla"/>
            </w:pPr>
            <w:r>
              <w:t>Al menos dos colaterales Radio, con posición asignada en puesto bajo pruebas y con posibilidad de generar llamada radio al sistema.</w:t>
            </w:r>
          </w:p>
          <w:p w14:paraId="2AB088D3" w14:textId="0919D484" w:rsidR="00E96994" w:rsidRPr="006D61EF" w:rsidRDefault="000215B2" w:rsidP="000215B2">
            <w:pPr>
              <w:pStyle w:val="TextoTabla"/>
            </w:pPr>
            <w:r>
              <w:t>Las posiciones radio en el puesto bajo prueba, relativas a los colaterales radio, deben estar en estado Reposo.</w:t>
            </w:r>
          </w:p>
        </w:tc>
      </w:tr>
      <w:tr w:rsidR="00E96994" w:rsidRPr="006D61EF" w14:paraId="409309C1" w14:textId="77777777" w:rsidTr="00B45504">
        <w:trPr>
          <w:trHeight w:val="20"/>
          <w:jc w:val="center"/>
        </w:trPr>
        <w:tc>
          <w:tcPr>
            <w:tcW w:w="695" w:type="dxa"/>
            <w:shd w:val="clear" w:color="auto" w:fill="BFBFBF" w:themeFill="background1" w:themeFillShade="BF"/>
          </w:tcPr>
          <w:p w14:paraId="62A48FC4" w14:textId="77777777" w:rsidR="00E96994" w:rsidRPr="006D61EF" w:rsidRDefault="00E96994" w:rsidP="00E9699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5E2C3FBF" w14:textId="77777777" w:rsidR="00E96994" w:rsidRPr="006D61EF" w:rsidRDefault="00E96994" w:rsidP="00E96994">
            <w:pPr>
              <w:pStyle w:val="TextoTabla"/>
              <w:rPr>
                <w:b/>
              </w:rPr>
            </w:pPr>
            <w:r w:rsidRPr="006D61EF">
              <w:rPr>
                <w:b/>
              </w:rPr>
              <w:t>Descripción</w:t>
            </w:r>
          </w:p>
        </w:tc>
        <w:tc>
          <w:tcPr>
            <w:tcW w:w="1701" w:type="dxa"/>
            <w:gridSpan w:val="2"/>
            <w:shd w:val="clear" w:color="auto" w:fill="BFBFBF" w:themeFill="background1" w:themeFillShade="BF"/>
          </w:tcPr>
          <w:p w14:paraId="629671A7" w14:textId="77777777" w:rsidR="00E96994" w:rsidRPr="006D61EF" w:rsidRDefault="00E96994" w:rsidP="00E96994">
            <w:pPr>
              <w:pStyle w:val="TextoTabla"/>
              <w:rPr>
                <w:b/>
              </w:rPr>
            </w:pPr>
            <w:r w:rsidRPr="006D61EF">
              <w:rPr>
                <w:b/>
              </w:rPr>
              <w:t>Resultado</w:t>
            </w:r>
          </w:p>
        </w:tc>
      </w:tr>
      <w:tr w:rsidR="00E96994" w:rsidRPr="006D61EF" w14:paraId="59F4ADF1" w14:textId="77777777" w:rsidTr="00B45504">
        <w:trPr>
          <w:trHeight w:val="20"/>
          <w:jc w:val="center"/>
        </w:trPr>
        <w:tc>
          <w:tcPr>
            <w:tcW w:w="8188" w:type="dxa"/>
            <w:gridSpan w:val="5"/>
            <w:shd w:val="clear" w:color="auto" w:fill="D9D9D9" w:themeFill="background1" w:themeFillShade="D9"/>
          </w:tcPr>
          <w:p w14:paraId="63EA1524" w14:textId="77777777" w:rsidR="00E96994" w:rsidRPr="006D61EF" w:rsidRDefault="00E96994" w:rsidP="00E96994">
            <w:pPr>
              <w:pStyle w:val="TextoTabla"/>
              <w:rPr>
                <w:b/>
              </w:rPr>
            </w:pPr>
          </w:p>
        </w:tc>
        <w:tc>
          <w:tcPr>
            <w:tcW w:w="851" w:type="dxa"/>
            <w:shd w:val="clear" w:color="auto" w:fill="D9D9D9" w:themeFill="background1" w:themeFillShade="D9"/>
          </w:tcPr>
          <w:p w14:paraId="2639F2BA" w14:textId="77777777" w:rsidR="00E96994" w:rsidRPr="006D61EF" w:rsidRDefault="00E96994" w:rsidP="00E96994">
            <w:pPr>
              <w:pStyle w:val="TextoTabla"/>
              <w:rPr>
                <w:b/>
              </w:rPr>
            </w:pPr>
            <w:r w:rsidRPr="006D61EF">
              <w:rPr>
                <w:b/>
              </w:rPr>
              <w:t>SI</w:t>
            </w:r>
          </w:p>
        </w:tc>
        <w:tc>
          <w:tcPr>
            <w:tcW w:w="850" w:type="dxa"/>
            <w:shd w:val="clear" w:color="auto" w:fill="D9D9D9" w:themeFill="background1" w:themeFillShade="D9"/>
          </w:tcPr>
          <w:p w14:paraId="18218B96" w14:textId="77777777" w:rsidR="00E96994" w:rsidRPr="006D61EF" w:rsidRDefault="00E96994" w:rsidP="00E96994">
            <w:pPr>
              <w:pStyle w:val="TextoTabla"/>
              <w:rPr>
                <w:b/>
              </w:rPr>
            </w:pPr>
            <w:r w:rsidRPr="006D61EF">
              <w:rPr>
                <w:b/>
              </w:rPr>
              <w:t>NO</w:t>
            </w:r>
          </w:p>
        </w:tc>
      </w:tr>
      <w:tr w:rsidR="00E96994" w:rsidRPr="00183B8E" w14:paraId="09A79C63" w14:textId="77777777" w:rsidTr="00B45504">
        <w:trPr>
          <w:trHeight w:val="20"/>
          <w:jc w:val="center"/>
        </w:trPr>
        <w:tc>
          <w:tcPr>
            <w:tcW w:w="695" w:type="dxa"/>
            <w:tcBorders>
              <w:bottom w:val="single" w:sz="6" w:space="0" w:color="000000"/>
            </w:tcBorders>
            <w:shd w:val="clear" w:color="auto" w:fill="auto"/>
          </w:tcPr>
          <w:p w14:paraId="1AC1D616" w14:textId="77777777" w:rsidR="00E96994" w:rsidRPr="006D61EF" w:rsidRDefault="00E96994" w:rsidP="00E96994">
            <w:pPr>
              <w:pStyle w:val="TextoTabla"/>
            </w:pPr>
            <w:r w:rsidRPr="006D61EF">
              <w:t>1</w:t>
            </w:r>
          </w:p>
        </w:tc>
        <w:tc>
          <w:tcPr>
            <w:tcW w:w="7493" w:type="dxa"/>
            <w:gridSpan w:val="4"/>
            <w:tcBorders>
              <w:bottom w:val="single" w:sz="6" w:space="0" w:color="000000"/>
            </w:tcBorders>
            <w:shd w:val="clear" w:color="auto" w:fill="auto"/>
          </w:tcPr>
          <w:p w14:paraId="4FAB3057" w14:textId="03E80A0B" w:rsidR="000215B2" w:rsidRDefault="000215B2" w:rsidP="000215B2">
            <w:pPr>
              <w:pStyle w:val="TextoTabla"/>
            </w:pPr>
            <w:r>
              <w:t>Indicación de SQUELCH.</w:t>
            </w:r>
          </w:p>
          <w:p w14:paraId="756A5F48" w14:textId="66794A00" w:rsidR="000215B2" w:rsidRDefault="000215B2" w:rsidP="00A83ECB">
            <w:pPr>
              <w:pStyle w:val="TextoTabla"/>
              <w:numPr>
                <w:ilvl w:val="0"/>
                <w:numId w:val="46"/>
              </w:numPr>
            </w:pPr>
            <w:r>
              <w:t>Iniciar llamada desde un colateral radio.</w:t>
            </w:r>
          </w:p>
          <w:p w14:paraId="0CD639A8" w14:textId="0E91B148" w:rsidR="000215B2" w:rsidRDefault="000215B2" w:rsidP="00A83ECB">
            <w:pPr>
              <w:pStyle w:val="TextoTabla"/>
              <w:numPr>
                <w:ilvl w:val="0"/>
                <w:numId w:val="46"/>
              </w:numPr>
            </w:pPr>
            <w:r>
              <w:t>Comprobar en el puesto de operador, que la posición radio correspondiente al colateral (que debe encontrarse en estado REPOSO), señaliza SQUELCH.</w:t>
            </w:r>
          </w:p>
          <w:p w14:paraId="116E961C" w14:textId="7CE80A8E" w:rsidR="000215B2" w:rsidRDefault="000215B2" w:rsidP="00A83ECB">
            <w:pPr>
              <w:pStyle w:val="TextoTabla"/>
              <w:numPr>
                <w:ilvl w:val="0"/>
                <w:numId w:val="46"/>
              </w:numPr>
            </w:pPr>
            <w:r>
              <w:t>Comprobar que el audio del colateral radio, no entra en el puesto.</w:t>
            </w:r>
          </w:p>
          <w:p w14:paraId="193ED42D" w14:textId="6680E7B2" w:rsidR="00E96994" w:rsidRPr="006D61EF" w:rsidRDefault="000215B2" w:rsidP="00A83ECB">
            <w:pPr>
              <w:pStyle w:val="TextoTabla"/>
              <w:numPr>
                <w:ilvl w:val="0"/>
                <w:numId w:val="46"/>
              </w:numPr>
            </w:pPr>
            <w:r>
              <w:t>Deshacer la llamada radio</w:t>
            </w:r>
          </w:p>
        </w:tc>
        <w:tc>
          <w:tcPr>
            <w:tcW w:w="851" w:type="dxa"/>
            <w:tcBorders>
              <w:bottom w:val="single" w:sz="6" w:space="0" w:color="000000"/>
            </w:tcBorders>
            <w:shd w:val="clear" w:color="auto" w:fill="auto"/>
          </w:tcPr>
          <w:p w14:paraId="1A5E6F15" w14:textId="77777777" w:rsidR="00E96994" w:rsidRPr="006D61EF" w:rsidRDefault="00E96994" w:rsidP="00E96994">
            <w:pPr>
              <w:pStyle w:val="TextoTabla"/>
            </w:pPr>
          </w:p>
        </w:tc>
        <w:tc>
          <w:tcPr>
            <w:tcW w:w="850" w:type="dxa"/>
            <w:tcBorders>
              <w:bottom w:val="single" w:sz="6" w:space="0" w:color="000000"/>
            </w:tcBorders>
            <w:shd w:val="clear" w:color="auto" w:fill="auto"/>
          </w:tcPr>
          <w:p w14:paraId="33D83CF7" w14:textId="77777777" w:rsidR="00E96994" w:rsidRPr="006D61EF" w:rsidRDefault="00E96994" w:rsidP="00E96994">
            <w:pPr>
              <w:pStyle w:val="TextoTabla"/>
            </w:pPr>
          </w:p>
        </w:tc>
      </w:tr>
      <w:tr w:rsidR="00E96994" w:rsidRPr="00183B8E" w14:paraId="694F9386" w14:textId="77777777" w:rsidTr="00B45504">
        <w:trPr>
          <w:trHeight w:val="20"/>
          <w:jc w:val="center"/>
        </w:trPr>
        <w:tc>
          <w:tcPr>
            <w:tcW w:w="695" w:type="dxa"/>
            <w:tcBorders>
              <w:bottom w:val="single" w:sz="6" w:space="0" w:color="000000"/>
            </w:tcBorders>
            <w:shd w:val="clear" w:color="auto" w:fill="auto"/>
          </w:tcPr>
          <w:p w14:paraId="7E272E78" w14:textId="77777777" w:rsidR="00E96994" w:rsidRPr="006D61EF" w:rsidRDefault="00E96994" w:rsidP="00E96994">
            <w:pPr>
              <w:pStyle w:val="TextoTabla"/>
            </w:pPr>
            <w:r w:rsidRPr="006D61EF">
              <w:t>2</w:t>
            </w:r>
          </w:p>
        </w:tc>
        <w:tc>
          <w:tcPr>
            <w:tcW w:w="7493" w:type="dxa"/>
            <w:gridSpan w:val="4"/>
            <w:tcBorders>
              <w:bottom w:val="single" w:sz="6" w:space="0" w:color="000000"/>
            </w:tcBorders>
            <w:shd w:val="clear" w:color="auto" w:fill="auto"/>
          </w:tcPr>
          <w:p w14:paraId="6E3BB137" w14:textId="339D31EF" w:rsidR="000215B2" w:rsidRDefault="000215B2" w:rsidP="000215B2">
            <w:pPr>
              <w:pStyle w:val="TextoTabla"/>
            </w:pPr>
            <w:r>
              <w:t>Recepción Simple.</w:t>
            </w:r>
          </w:p>
          <w:p w14:paraId="030A6DE4" w14:textId="54C2E7CB" w:rsidR="000215B2" w:rsidRDefault="000215B2" w:rsidP="00A83ECB">
            <w:pPr>
              <w:pStyle w:val="TextoTabla"/>
              <w:numPr>
                <w:ilvl w:val="0"/>
                <w:numId w:val="47"/>
              </w:numPr>
            </w:pPr>
            <w:r>
              <w:t>En el puesto bajo prueba, asignar la posición radio correspondiente al colateral en RX. Direccionar el audio a Altavoz radio.</w:t>
            </w:r>
          </w:p>
          <w:p w14:paraId="42266E50" w14:textId="34B68D9C" w:rsidR="000215B2" w:rsidRDefault="000215B2" w:rsidP="00A83ECB">
            <w:pPr>
              <w:pStyle w:val="TextoTabla"/>
              <w:numPr>
                <w:ilvl w:val="0"/>
                <w:numId w:val="47"/>
              </w:numPr>
            </w:pPr>
            <w:r>
              <w:t>Iniciar llamada desde un colateral radio.</w:t>
            </w:r>
          </w:p>
          <w:p w14:paraId="5762CC87" w14:textId="30652787" w:rsidR="000215B2" w:rsidRDefault="000215B2" w:rsidP="00A83ECB">
            <w:pPr>
              <w:pStyle w:val="TextoTabla"/>
              <w:numPr>
                <w:ilvl w:val="0"/>
                <w:numId w:val="47"/>
              </w:numPr>
            </w:pPr>
            <w:r>
              <w:t>Comprobar en el puesto de operador, que la posición radio correspondiente al colateral, señaliza SQUELCH.</w:t>
            </w:r>
          </w:p>
          <w:p w14:paraId="044D433E" w14:textId="23002E31" w:rsidR="000215B2" w:rsidRDefault="000215B2" w:rsidP="00A83ECB">
            <w:pPr>
              <w:pStyle w:val="TextoTabla"/>
              <w:numPr>
                <w:ilvl w:val="0"/>
                <w:numId w:val="47"/>
              </w:numPr>
            </w:pPr>
            <w:r>
              <w:t>Comprobar que el audio del colateral radio aparece en el Altavoz Radio.</w:t>
            </w:r>
          </w:p>
          <w:p w14:paraId="402EADC0" w14:textId="5E7CA007" w:rsidR="00E96994" w:rsidRPr="006D61EF" w:rsidRDefault="000215B2" w:rsidP="00A83ECB">
            <w:pPr>
              <w:pStyle w:val="TextoTabla"/>
              <w:numPr>
                <w:ilvl w:val="0"/>
                <w:numId w:val="47"/>
              </w:numPr>
            </w:pPr>
            <w:r>
              <w:t>Deshacer la llamada radio.</w:t>
            </w:r>
          </w:p>
        </w:tc>
        <w:tc>
          <w:tcPr>
            <w:tcW w:w="851" w:type="dxa"/>
            <w:tcBorders>
              <w:bottom w:val="single" w:sz="6" w:space="0" w:color="000000"/>
            </w:tcBorders>
            <w:shd w:val="clear" w:color="auto" w:fill="auto"/>
          </w:tcPr>
          <w:p w14:paraId="59CC77D7" w14:textId="77777777" w:rsidR="00E96994" w:rsidRPr="006D61EF" w:rsidRDefault="00E96994" w:rsidP="00E96994">
            <w:pPr>
              <w:pStyle w:val="TextoTabla"/>
            </w:pPr>
          </w:p>
        </w:tc>
        <w:tc>
          <w:tcPr>
            <w:tcW w:w="850" w:type="dxa"/>
            <w:tcBorders>
              <w:bottom w:val="single" w:sz="6" w:space="0" w:color="000000"/>
            </w:tcBorders>
            <w:shd w:val="clear" w:color="auto" w:fill="auto"/>
          </w:tcPr>
          <w:p w14:paraId="141E4BD3" w14:textId="77777777" w:rsidR="00E96994" w:rsidRPr="006D61EF" w:rsidRDefault="00E96994" w:rsidP="00E96994">
            <w:pPr>
              <w:pStyle w:val="TextoTabla"/>
            </w:pPr>
          </w:p>
        </w:tc>
      </w:tr>
      <w:tr w:rsidR="00E96994" w:rsidRPr="00183B8E" w14:paraId="5CCFE98F" w14:textId="77777777" w:rsidTr="00B45504">
        <w:trPr>
          <w:trHeight w:val="20"/>
          <w:jc w:val="center"/>
        </w:trPr>
        <w:tc>
          <w:tcPr>
            <w:tcW w:w="695" w:type="dxa"/>
            <w:tcBorders>
              <w:bottom w:val="single" w:sz="6" w:space="0" w:color="000000"/>
            </w:tcBorders>
            <w:shd w:val="clear" w:color="auto" w:fill="auto"/>
          </w:tcPr>
          <w:p w14:paraId="2CDB6C86" w14:textId="77777777" w:rsidR="00E96994" w:rsidRPr="006D61EF" w:rsidRDefault="00E96994" w:rsidP="00E96994">
            <w:pPr>
              <w:pStyle w:val="TextoTabla"/>
            </w:pPr>
            <w:r w:rsidRPr="006D61EF">
              <w:t>3</w:t>
            </w:r>
          </w:p>
        </w:tc>
        <w:tc>
          <w:tcPr>
            <w:tcW w:w="7493" w:type="dxa"/>
            <w:gridSpan w:val="4"/>
            <w:tcBorders>
              <w:bottom w:val="single" w:sz="6" w:space="0" w:color="000000"/>
            </w:tcBorders>
            <w:shd w:val="clear" w:color="auto" w:fill="auto"/>
          </w:tcPr>
          <w:p w14:paraId="20D769AC" w14:textId="6B69725E" w:rsidR="000215B2" w:rsidRDefault="000215B2" w:rsidP="000215B2">
            <w:pPr>
              <w:pStyle w:val="TextoTabla"/>
            </w:pPr>
            <w:r>
              <w:t>Recepción en Mezcla.</w:t>
            </w:r>
          </w:p>
          <w:p w14:paraId="02FDAC74" w14:textId="364C4CE4" w:rsidR="000215B2" w:rsidRDefault="000215B2" w:rsidP="00A83ECB">
            <w:pPr>
              <w:pStyle w:val="TextoTabla"/>
              <w:numPr>
                <w:ilvl w:val="0"/>
                <w:numId w:val="48"/>
              </w:numPr>
            </w:pPr>
            <w:r>
              <w:t>En el puesto bajo prueba, asignar las posiciones radio correspondientes, al menos dos colaterales en RX. Direccionar el audio de ambas a Altavoz radio.</w:t>
            </w:r>
          </w:p>
          <w:p w14:paraId="58CD7DC2" w14:textId="1F2739AF" w:rsidR="000215B2" w:rsidRDefault="000215B2" w:rsidP="00A83ECB">
            <w:pPr>
              <w:pStyle w:val="TextoTabla"/>
              <w:numPr>
                <w:ilvl w:val="0"/>
                <w:numId w:val="48"/>
              </w:numPr>
            </w:pPr>
            <w:r>
              <w:t>Iniciar llamada desde un colateral radio.</w:t>
            </w:r>
          </w:p>
          <w:p w14:paraId="5E5E6E58" w14:textId="345DDA93" w:rsidR="000215B2" w:rsidRDefault="000215B2" w:rsidP="00A83ECB">
            <w:pPr>
              <w:pStyle w:val="TextoTabla"/>
              <w:numPr>
                <w:ilvl w:val="0"/>
                <w:numId w:val="48"/>
              </w:numPr>
            </w:pPr>
            <w:r>
              <w:t>Iniciar llamada desde otro colateral radio.</w:t>
            </w:r>
          </w:p>
          <w:p w14:paraId="67BC01E7" w14:textId="2D605606" w:rsidR="000215B2" w:rsidRDefault="000215B2" w:rsidP="00A83ECB">
            <w:pPr>
              <w:pStyle w:val="TextoTabla"/>
              <w:numPr>
                <w:ilvl w:val="0"/>
                <w:numId w:val="48"/>
              </w:numPr>
            </w:pPr>
            <w:r>
              <w:t xml:space="preserve">Comprobar en el puesto de operador, que las posiciones radio </w:t>
            </w:r>
            <w:r>
              <w:t>correspondientes a</w:t>
            </w:r>
            <w:r>
              <w:t xml:space="preserve"> los colaterales, señalizan SQUELCH.</w:t>
            </w:r>
          </w:p>
          <w:p w14:paraId="32A1F640" w14:textId="1CC2253D" w:rsidR="000215B2" w:rsidRDefault="000215B2" w:rsidP="00A83ECB">
            <w:pPr>
              <w:pStyle w:val="TextoTabla"/>
              <w:numPr>
                <w:ilvl w:val="0"/>
                <w:numId w:val="48"/>
              </w:numPr>
            </w:pPr>
            <w:r>
              <w:t xml:space="preserve">Comprobar que </w:t>
            </w:r>
            <w:r>
              <w:t>el audio de ambos colaterales radio aparece</w:t>
            </w:r>
            <w:r>
              <w:t xml:space="preserve"> </w:t>
            </w:r>
            <w:r>
              <w:t>mezclado</w:t>
            </w:r>
            <w:r>
              <w:t xml:space="preserve"> en el Altavoz Radio.</w:t>
            </w:r>
          </w:p>
          <w:p w14:paraId="78DF1948" w14:textId="6B81972B" w:rsidR="00E96994" w:rsidRPr="006D61EF" w:rsidRDefault="000215B2" w:rsidP="00A83ECB">
            <w:pPr>
              <w:pStyle w:val="TextoTabla"/>
              <w:numPr>
                <w:ilvl w:val="0"/>
                <w:numId w:val="48"/>
              </w:numPr>
            </w:pPr>
            <w:r>
              <w:t>Deshacer las llamadas radio.</w:t>
            </w:r>
          </w:p>
        </w:tc>
        <w:tc>
          <w:tcPr>
            <w:tcW w:w="851" w:type="dxa"/>
            <w:tcBorders>
              <w:bottom w:val="single" w:sz="6" w:space="0" w:color="000000"/>
            </w:tcBorders>
            <w:shd w:val="clear" w:color="auto" w:fill="auto"/>
          </w:tcPr>
          <w:p w14:paraId="21D9DFBC" w14:textId="77777777" w:rsidR="00E96994" w:rsidRPr="006D61EF" w:rsidRDefault="00E96994" w:rsidP="00E96994">
            <w:pPr>
              <w:pStyle w:val="TextoTabla"/>
            </w:pPr>
          </w:p>
        </w:tc>
        <w:tc>
          <w:tcPr>
            <w:tcW w:w="850" w:type="dxa"/>
            <w:tcBorders>
              <w:bottom w:val="single" w:sz="6" w:space="0" w:color="000000"/>
            </w:tcBorders>
            <w:shd w:val="clear" w:color="auto" w:fill="auto"/>
          </w:tcPr>
          <w:p w14:paraId="3E68FD73" w14:textId="77777777" w:rsidR="00E96994" w:rsidRPr="006D61EF" w:rsidRDefault="00E96994" w:rsidP="00E96994">
            <w:pPr>
              <w:pStyle w:val="TextoTabla"/>
            </w:pPr>
          </w:p>
        </w:tc>
      </w:tr>
      <w:tr w:rsidR="00E96994" w:rsidRPr="00183B8E" w14:paraId="3E0B4492" w14:textId="77777777" w:rsidTr="00B45504">
        <w:trPr>
          <w:trHeight w:val="20"/>
          <w:jc w:val="center"/>
        </w:trPr>
        <w:tc>
          <w:tcPr>
            <w:tcW w:w="695" w:type="dxa"/>
            <w:tcBorders>
              <w:bottom w:val="single" w:sz="6" w:space="0" w:color="000000"/>
            </w:tcBorders>
            <w:shd w:val="clear" w:color="auto" w:fill="auto"/>
          </w:tcPr>
          <w:p w14:paraId="2F40096A" w14:textId="77777777" w:rsidR="00E96994" w:rsidRPr="006D61EF" w:rsidRDefault="00E96994" w:rsidP="00E96994">
            <w:pPr>
              <w:pStyle w:val="TextoTabla"/>
            </w:pPr>
            <w:r w:rsidRPr="006D61EF">
              <w:lastRenderedPageBreak/>
              <w:t>4</w:t>
            </w:r>
          </w:p>
        </w:tc>
        <w:tc>
          <w:tcPr>
            <w:tcW w:w="7493" w:type="dxa"/>
            <w:gridSpan w:val="4"/>
            <w:tcBorders>
              <w:bottom w:val="single" w:sz="6" w:space="0" w:color="000000"/>
            </w:tcBorders>
            <w:shd w:val="clear" w:color="auto" w:fill="auto"/>
          </w:tcPr>
          <w:p w14:paraId="511448F6" w14:textId="36B7C7C7" w:rsidR="000215B2" w:rsidRDefault="000215B2" w:rsidP="000215B2">
            <w:pPr>
              <w:pStyle w:val="TextoTabla"/>
            </w:pPr>
            <w:r>
              <w:t>Redireccionamiento</w:t>
            </w:r>
            <w:r>
              <w:t xml:space="preserve"> de audio.</w:t>
            </w:r>
          </w:p>
          <w:p w14:paraId="123FDE9C" w14:textId="6BA42CC8" w:rsidR="000215B2" w:rsidRDefault="000215B2" w:rsidP="00A83ECB">
            <w:pPr>
              <w:pStyle w:val="TextoTabla"/>
              <w:numPr>
                <w:ilvl w:val="0"/>
                <w:numId w:val="49"/>
              </w:numPr>
            </w:pPr>
            <w:r>
              <w:t>En el puesto bajo prueba, asignar la posición radio correspondiente al colateral en RX. Direccionar el audio a Altavoz radio.</w:t>
            </w:r>
          </w:p>
          <w:p w14:paraId="374BC6F6" w14:textId="63BAD32C" w:rsidR="000215B2" w:rsidRDefault="000215B2" w:rsidP="00A83ECB">
            <w:pPr>
              <w:pStyle w:val="TextoTabla"/>
              <w:numPr>
                <w:ilvl w:val="0"/>
                <w:numId w:val="49"/>
              </w:numPr>
            </w:pPr>
            <w:r>
              <w:t>Iniciar llamada desde un colateral radio.</w:t>
            </w:r>
          </w:p>
          <w:p w14:paraId="711C9F5C" w14:textId="7E5372FB" w:rsidR="000215B2" w:rsidRDefault="000215B2" w:rsidP="00A83ECB">
            <w:pPr>
              <w:pStyle w:val="TextoTabla"/>
              <w:numPr>
                <w:ilvl w:val="0"/>
                <w:numId w:val="49"/>
              </w:numPr>
            </w:pPr>
            <w:r>
              <w:t>Comprobar en el puesto de operador, que la posición radio correspondiente al colateral, señaliza SQUELCH y que el audio del colateral radio aparece en el Altavoz Radio.</w:t>
            </w:r>
          </w:p>
          <w:p w14:paraId="721A7E03" w14:textId="59FF4154" w:rsidR="000215B2" w:rsidRDefault="000215B2" w:rsidP="00A83ECB">
            <w:pPr>
              <w:pStyle w:val="TextoTabla"/>
              <w:numPr>
                <w:ilvl w:val="0"/>
                <w:numId w:val="49"/>
              </w:numPr>
            </w:pPr>
            <w:r>
              <w:t>Deshacer la llamada radio.</w:t>
            </w:r>
          </w:p>
          <w:p w14:paraId="7D612103" w14:textId="5481D7B0" w:rsidR="000215B2" w:rsidRDefault="000215B2" w:rsidP="00A83ECB">
            <w:pPr>
              <w:pStyle w:val="TextoTabla"/>
              <w:numPr>
                <w:ilvl w:val="0"/>
                <w:numId w:val="49"/>
              </w:numPr>
            </w:pPr>
            <w:r>
              <w:t>En el puesto bajo prueba, seleccionar la posición radio en cascos.</w:t>
            </w:r>
          </w:p>
          <w:p w14:paraId="123C6DE6" w14:textId="6B0B76C3" w:rsidR="000215B2" w:rsidRDefault="000215B2" w:rsidP="00A83ECB">
            <w:pPr>
              <w:pStyle w:val="TextoTabla"/>
              <w:numPr>
                <w:ilvl w:val="0"/>
                <w:numId w:val="49"/>
              </w:numPr>
            </w:pPr>
            <w:r>
              <w:t>Iniciar llamada desde el colateral radio.</w:t>
            </w:r>
          </w:p>
          <w:p w14:paraId="3350C322" w14:textId="07682B94" w:rsidR="000215B2" w:rsidRDefault="000215B2" w:rsidP="00A83ECB">
            <w:pPr>
              <w:pStyle w:val="TextoTabla"/>
              <w:numPr>
                <w:ilvl w:val="0"/>
                <w:numId w:val="49"/>
              </w:numPr>
            </w:pPr>
            <w:r>
              <w:t>Comprobar en el puesto de operador, que la posición radio correspondiente al colateral, señaliza SQUELCH y que el audio del colateral radio aparece en el Micro</w:t>
            </w:r>
            <w:r>
              <w:t xml:space="preserve"> </w:t>
            </w:r>
            <w:r>
              <w:t>casco.</w:t>
            </w:r>
          </w:p>
          <w:p w14:paraId="46B5E1A7" w14:textId="214B8BB0" w:rsidR="00E96994" w:rsidRPr="006D61EF" w:rsidRDefault="000215B2" w:rsidP="00A83ECB">
            <w:pPr>
              <w:pStyle w:val="TextoTabla"/>
              <w:numPr>
                <w:ilvl w:val="0"/>
                <w:numId w:val="49"/>
              </w:numPr>
            </w:pPr>
            <w:r>
              <w:t>D</w:t>
            </w:r>
            <w:r>
              <w:t>eshacer la llamada radio.</w:t>
            </w:r>
          </w:p>
        </w:tc>
        <w:tc>
          <w:tcPr>
            <w:tcW w:w="851" w:type="dxa"/>
            <w:tcBorders>
              <w:bottom w:val="single" w:sz="6" w:space="0" w:color="000000"/>
            </w:tcBorders>
            <w:shd w:val="clear" w:color="auto" w:fill="auto"/>
          </w:tcPr>
          <w:p w14:paraId="4A9E9BB5" w14:textId="77777777" w:rsidR="00E96994" w:rsidRPr="006D61EF" w:rsidRDefault="00E96994" w:rsidP="00E96994">
            <w:pPr>
              <w:pStyle w:val="TextoTabla"/>
            </w:pPr>
          </w:p>
        </w:tc>
        <w:tc>
          <w:tcPr>
            <w:tcW w:w="850" w:type="dxa"/>
            <w:tcBorders>
              <w:bottom w:val="single" w:sz="6" w:space="0" w:color="000000"/>
            </w:tcBorders>
            <w:shd w:val="clear" w:color="auto" w:fill="auto"/>
          </w:tcPr>
          <w:p w14:paraId="41C85901" w14:textId="77777777" w:rsidR="00E96994" w:rsidRPr="006D61EF" w:rsidRDefault="00E96994" w:rsidP="00E96994">
            <w:pPr>
              <w:pStyle w:val="TextoTabla"/>
            </w:pPr>
          </w:p>
        </w:tc>
      </w:tr>
      <w:tr w:rsidR="00E96994" w:rsidRPr="006D61EF" w14:paraId="751600EA" w14:textId="77777777" w:rsidTr="00B45504">
        <w:trPr>
          <w:trHeight w:val="20"/>
          <w:jc w:val="center"/>
        </w:trPr>
        <w:tc>
          <w:tcPr>
            <w:tcW w:w="695" w:type="dxa"/>
            <w:tcBorders>
              <w:bottom w:val="single" w:sz="6" w:space="0" w:color="000000"/>
            </w:tcBorders>
            <w:shd w:val="clear" w:color="auto" w:fill="auto"/>
          </w:tcPr>
          <w:p w14:paraId="51525A46" w14:textId="77777777" w:rsidR="00E96994" w:rsidRPr="006D61EF" w:rsidRDefault="00E96994" w:rsidP="00E96994">
            <w:pPr>
              <w:pStyle w:val="TextoTabla"/>
            </w:pPr>
            <w:r w:rsidRPr="006D61EF">
              <w:t>5</w:t>
            </w:r>
          </w:p>
        </w:tc>
        <w:tc>
          <w:tcPr>
            <w:tcW w:w="7493" w:type="dxa"/>
            <w:gridSpan w:val="4"/>
            <w:tcBorders>
              <w:bottom w:val="single" w:sz="6" w:space="0" w:color="000000"/>
            </w:tcBorders>
            <w:shd w:val="clear" w:color="auto" w:fill="auto"/>
          </w:tcPr>
          <w:p w14:paraId="3BBAFA01" w14:textId="714264BB" w:rsidR="000215B2" w:rsidRDefault="000215B2" w:rsidP="000215B2">
            <w:pPr>
              <w:pStyle w:val="TextoTabla"/>
            </w:pPr>
            <w:r>
              <w:t>Control de Volumen.</w:t>
            </w:r>
          </w:p>
          <w:p w14:paraId="0F15CB89" w14:textId="1953CA9C" w:rsidR="000215B2" w:rsidRDefault="000215B2" w:rsidP="00A83ECB">
            <w:pPr>
              <w:pStyle w:val="TextoTabla"/>
              <w:numPr>
                <w:ilvl w:val="0"/>
                <w:numId w:val="50"/>
              </w:numPr>
            </w:pPr>
            <w:r>
              <w:t>En el puesto bajo prueba, asignar la posición radio correspondiente al colateral en RX. Direccionar el audio a Altavoz radio.</w:t>
            </w:r>
          </w:p>
          <w:p w14:paraId="522E1212" w14:textId="4958E739" w:rsidR="000215B2" w:rsidRDefault="000215B2" w:rsidP="00A83ECB">
            <w:pPr>
              <w:pStyle w:val="TextoTabla"/>
              <w:numPr>
                <w:ilvl w:val="0"/>
                <w:numId w:val="50"/>
              </w:numPr>
            </w:pPr>
            <w:r>
              <w:t>Iniciar llamada desde un colateral radio y comprobar que el audio del colateral radio aparece en el altavoz radio.</w:t>
            </w:r>
          </w:p>
          <w:p w14:paraId="4C782B6F" w14:textId="7D18D5B3" w:rsidR="000215B2" w:rsidRDefault="000215B2" w:rsidP="00A83ECB">
            <w:pPr>
              <w:pStyle w:val="TextoTabla"/>
              <w:numPr>
                <w:ilvl w:val="0"/>
                <w:numId w:val="50"/>
              </w:numPr>
            </w:pPr>
            <w:r>
              <w:t>Pulsar el control de Volumen de Altavoz en la Zona ‘+’ y comprobar que aumenta el nivel de la señal acústica al tiempo que aumenta también el indicador de la parte inferior del control.</w:t>
            </w:r>
          </w:p>
          <w:p w14:paraId="42B87C79" w14:textId="48EE2649" w:rsidR="000215B2" w:rsidRDefault="000215B2" w:rsidP="00A83ECB">
            <w:pPr>
              <w:pStyle w:val="TextoTabla"/>
              <w:numPr>
                <w:ilvl w:val="0"/>
                <w:numId w:val="50"/>
              </w:numPr>
            </w:pPr>
            <w:r>
              <w:t xml:space="preserve">Pulsar el control de Volumen de Altavoz </w:t>
            </w:r>
            <w:r>
              <w:t>Radio en</w:t>
            </w:r>
            <w:r>
              <w:t xml:space="preserve"> la zona ‘</w:t>
            </w:r>
            <w:r>
              <w:t>-‘y</w:t>
            </w:r>
            <w:r>
              <w:t xml:space="preserve"> comprobar que disminuye el nivel de señal acústica al tiempo que disminuye el indicador de la parte inferior del control. Se comprueba que a mínimo nivel la recepción es audible.</w:t>
            </w:r>
          </w:p>
          <w:p w14:paraId="3A8C0194" w14:textId="1CB68AF0" w:rsidR="000215B2" w:rsidRDefault="000215B2" w:rsidP="00A83ECB">
            <w:pPr>
              <w:pStyle w:val="TextoTabla"/>
              <w:numPr>
                <w:ilvl w:val="0"/>
                <w:numId w:val="50"/>
              </w:numPr>
            </w:pPr>
            <w:r>
              <w:t>Deshacer la llamada radio y direccionar el audio a Cascos.</w:t>
            </w:r>
          </w:p>
          <w:p w14:paraId="28255984" w14:textId="7E469942" w:rsidR="000215B2" w:rsidRDefault="000215B2" w:rsidP="00A83ECB">
            <w:pPr>
              <w:pStyle w:val="TextoTabla"/>
              <w:numPr>
                <w:ilvl w:val="0"/>
                <w:numId w:val="50"/>
              </w:numPr>
            </w:pPr>
            <w:r>
              <w:t>Iniciar una llamada radio desde el colateral radio y comprobar que el audio aparece en el casco.</w:t>
            </w:r>
          </w:p>
          <w:p w14:paraId="3BE7F31F" w14:textId="2EA1E209" w:rsidR="000215B2" w:rsidRDefault="000215B2" w:rsidP="00A83ECB">
            <w:pPr>
              <w:pStyle w:val="TextoTabla"/>
              <w:numPr>
                <w:ilvl w:val="0"/>
                <w:numId w:val="50"/>
              </w:numPr>
            </w:pPr>
            <w:r>
              <w:t>Pulsar el control de Volumen de Cascos en la Zona ‘+’ y comprobar que aumenta el nivel de la señal acústica al tiempo que aumenta también el indicador de la parte inferior del control.</w:t>
            </w:r>
          </w:p>
          <w:p w14:paraId="06394BA2" w14:textId="44F51CB2" w:rsidR="000215B2" w:rsidRDefault="000215B2" w:rsidP="00A83ECB">
            <w:pPr>
              <w:pStyle w:val="TextoTabla"/>
              <w:numPr>
                <w:ilvl w:val="0"/>
                <w:numId w:val="50"/>
              </w:numPr>
            </w:pPr>
            <w:r>
              <w:t>Pulsar el control de Volumen de Cascos Radio en la zona ‘-‘ y comprobar que disminuye el nivel de señal acústica al tiempo que disminuye el indicador de la parte inferior del control. Se comprueba que a mínimo nivel la recepción es audible.</w:t>
            </w:r>
          </w:p>
          <w:p w14:paraId="5F5E02F9" w14:textId="54A9EE98" w:rsidR="00E96994" w:rsidRPr="006D61EF" w:rsidRDefault="000215B2" w:rsidP="00A83ECB">
            <w:pPr>
              <w:pStyle w:val="TextoTabla"/>
              <w:numPr>
                <w:ilvl w:val="0"/>
                <w:numId w:val="50"/>
              </w:numPr>
            </w:pPr>
            <w:r>
              <w:t>Deshacer la llamada radio.</w:t>
            </w:r>
          </w:p>
        </w:tc>
        <w:tc>
          <w:tcPr>
            <w:tcW w:w="851" w:type="dxa"/>
            <w:tcBorders>
              <w:bottom w:val="single" w:sz="6" w:space="0" w:color="000000"/>
            </w:tcBorders>
            <w:shd w:val="clear" w:color="auto" w:fill="auto"/>
          </w:tcPr>
          <w:p w14:paraId="34A4F89A" w14:textId="77777777" w:rsidR="00E96994" w:rsidRPr="006D61EF" w:rsidRDefault="00E96994" w:rsidP="00E96994">
            <w:pPr>
              <w:pStyle w:val="TextoTabla"/>
            </w:pPr>
          </w:p>
        </w:tc>
        <w:tc>
          <w:tcPr>
            <w:tcW w:w="850" w:type="dxa"/>
            <w:tcBorders>
              <w:bottom w:val="single" w:sz="6" w:space="0" w:color="000000"/>
            </w:tcBorders>
            <w:shd w:val="clear" w:color="auto" w:fill="auto"/>
          </w:tcPr>
          <w:p w14:paraId="37E2063C" w14:textId="77777777" w:rsidR="00E96994" w:rsidRPr="006D61EF" w:rsidRDefault="00E96994" w:rsidP="00E96994">
            <w:pPr>
              <w:pStyle w:val="TextoTabla"/>
            </w:pPr>
          </w:p>
        </w:tc>
      </w:tr>
      <w:tr w:rsidR="00E96994" w:rsidRPr="00183B8E" w14:paraId="58CEBA01" w14:textId="77777777" w:rsidTr="00B45504">
        <w:trPr>
          <w:trHeight w:val="20"/>
          <w:jc w:val="center"/>
        </w:trPr>
        <w:tc>
          <w:tcPr>
            <w:tcW w:w="695" w:type="dxa"/>
            <w:tcBorders>
              <w:bottom w:val="single" w:sz="6" w:space="0" w:color="000000"/>
            </w:tcBorders>
            <w:shd w:val="clear" w:color="auto" w:fill="auto"/>
          </w:tcPr>
          <w:p w14:paraId="682DF808" w14:textId="77777777" w:rsidR="00E96994" w:rsidRPr="006D61EF" w:rsidRDefault="00E96994" w:rsidP="00E96994">
            <w:pPr>
              <w:pStyle w:val="TextoTabla"/>
            </w:pPr>
            <w:r w:rsidRPr="006D61EF">
              <w:t>6</w:t>
            </w:r>
          </w:p>
        </w:tc>
        <w:tc>
          <w:tcPr>
            <w:tcW w:w="7493" w:type="dxa"/>
            <w:gridSpan w:val="4"/>
            <w:tcBorders>
              <w:bottom w:val="single" w:sz="6" w:space="0" w:color="000000"/>
            </w:tcBorders>
            <w:shd w:val="clear" w:color="auto" w:fill="auto"/>
          </w:tcPr>
          <w:p w14:paraId="469141D1" w14:textId="3FEFE38A" w:rsidR="00E96994" w:rsidRPr="006D61EF" w:rsidRDefault="000215B2" w:rsidP="00E96994">
            <w:pPr>
              <w:pStyle w:val="TextoTabla"/>
            </w:pPr>
            <w:r w:rsidRPr="000215B2">
              <w:t>6.</w:t>
            </w:r>
            <w:r w:rsidRPr="000215B2">
              <w:tab/>
              <w:t>Repetir los pasos anteriores con diferentes posiciones y secuencias.</w:t>
            </w:r>
          </w:p>
        </w:tc>
        <w:tc>
          <w:tcPr>
            <w:tcW w:w="851" w:type="dxa"/>
            <w:tcBorders>
              <w:bottom w:val="single" w:sz="6" w:space="0" w:color="000000"/>
            </w:tcBorders>
            <w:shd w:val="clear" w:color="auto" w:fill="auto"/>
          </w:tcPr>
          <w:p w14:paraId="4D96D2E1"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E24E76B" w14:textId="77777777" w:rsidR="00E96994" w:rsidRPr="006D61EF" w:rsidRDefault="00E96994" w:rsidP="00E96994">
            <w:pPr>
              <w:pStyle w:val="TextoTabla"/>
            </w:pPr>
          </w:p>
        </w:tc>
      </w:tr>
      <w:tr w:rsidR="00E96994" w:rsidRPr="00183B8E" w14:paraId="60E1D8C1" w14:textId="77777777" w:rsidTr="00B45504">
        <w:trPr>
          <w:trHeight w:val="20"/>
          <w:jc w:val="center"/>
        </w:trPr>
        <w:tc>
          <w:tcPr>
            <w:tcW w:w="695" w:type="dxa"/>
            <w:tcBorders>
              <w:bottom w:val="single" w:sz="6" w:space="0" w:color="000000"/>
            </w:tcBorders>
            <w:shd w:val="clear" w:color="auto" w:fill="auto"/>
          </w:tcPr>
          <w:p w14:paraId="4280D8A7" w14:textId="77777777" w:rsidR="00E96994" w:rsidRPr="006D61EF" w:rsidRDefault="00E96994" w:rsidP="00E96994">
            <w:pPr>
              <w:pStyle w:val="TextoTabla"/>
            </w:pPr>
          </w:p>
        </w:tc>
        <w:tc>
          <w:tcPr>
            <w:tcW w:w="7493" w:type="dxa"/>
            <w:gridSpan w:val="4"/>
            <w:tcBorders>
              <w:bottom w:val="single" w:sz="6" w:space="0" w:color="000000"/>
            </w:tcBorders>
            <w:shd w:val="clear" w:color="auto" w:fill="auto"/>
          </w:tcPr>
          <w:p w14:paraId="6404538F" w14:textId="77777777" w:rsidR="00E96994" w:rsidRPr="006D61EF" w:rsidRDefault="00E96994" w:rsidP="00E96994">
            <w:pPr>
              <w:pStyle w:val="TextoTabla"/>
            </w:pPr>
          </w:p>
        </w:tc>
        <w:tc>
          <w:tcPr>
            <w:tcW w:w="851" w:type="dxa"/>
            <w:tcBorders>
              <w:bottom w:val="single" w:sz="6" w:space="0" w:color="000000"/>
            </w:tcBorders>
            <w:shd w:val="clear" w:color="auto" w:fill="auto"/>
          </w:tcPr>
          <w:p w14:paraId="15068D70" w14:textId="77777777" w:rsidR="00E96994" w:rsidRPr="006D61EF" w:rsidRDefault="00E96994" w:rsidP="00E96994">
            <w:pPr>
              <w:pStyle w:val="TextoTabla"/>
            </w:pPr>
          </w:p>
        </w:tc>
        <w:tc>
          <w:tcPr>
            <w:tcW w:w="850" w:type="dxa"/>
            <w:tcBorders>
              <w:bottom w:val="single" w:sz="6" w:space="0" w:color="000000"/>
            </w:tcBorders>
            <w:shd w:val="clear" w:color="auto" w:fill="auto"/>
          </w:tcPr>
          <w:p w14:paraId="376CB829" w14:textId="77777777" w:rsidR="00E96994" w:rsidRPr="006D61EF" w:rsidRDefault="00E96994" w:rsidP="00E96994">
            <w:pPr>
              <w:pStyle w:val="TextoTabla"/>
            </w:pPr>
          </w:p>
        </w:tc>
      </w:tr>
      <w:tr w:rsidR="00E96994" w:rsidRPr="00183B8E" w14:paraId="26601D88"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5345587A" w14:textId="77777777" w:rsidR="00E96994" w:rsidRPr="006D61EF" w:rsidRDefault="00E96994" w:rsidP="00E96994">
            <w:pPr>
              <w:pStyle w:val="TextoTabla"/>
            </w:pPr>
            <w:r w:rsidRPr="006D61EF">
              <w:t xml:space="preserve"> </w:t>
            </w:r>
          </w:p>
        </w:tc>
      </w:tr>
    </w:tbl>
    <w:p w14:paraId="1FE40932" w14:textId="77777777" w:rsidR="00DB2D77" w:rsidRPr="00DB2D77" w:rsidRDefault="00DB2D77" w:rsidP="00DB2D77"/>
    <w:p w14:paraId="26EAD661" w14:textId="77777777" w:rsidR="000215B2" w:rsidRDefault="000215B2">
      <w:pPr>
        <w:spacing w:before="0" w:after="0" w:line="240" w:lineRule="auto"/>
        <w:jc w:val="left"/>
        <w:rPr>
          <w:u w:val="single"/>
        </w:rPr>
      </w:pPr>
      <w:r>
        <w:rPr>
          <w:u w:val="single"/>
        </w:rPr>
        <w:br w:type="page"/>
      </w:r>
    </w:p>
    <w:p w14:paraId="37E0DE3C" w14:textId="3685501F" w:rsidR="00BA0364" w:rsidRDefault="00BA0364" w:rsidP="00BA0364">
      <w:pPr>
        <w:pStyle w:val="Ttulo2"/>
        <w:spacing w:after="320"/>
        <w:ind w:left="0" w:firstLine="0"/>
      </w:pPr>
      <w:bookmarkStart w:id="181" w:name="_Toc318897608"/>
      <w:bookmarkStart w:id="182" w:name="_Toc357060673"/>
      <w:bookmarkStart w:id="183" w:name="_Toc445195499"/>
      <w:bookmarkStart w:id="184" w:name="_Toc511809635"/>
      <w:bookmarkStart w:id="185" w:name="_Toc2596043"/>
      <w:bookmarkStart w:id="186" w:name="_Toc105486200"/>
      <w:r w:rsidRPr="009D03A0">
        <w:lastRenderedPageBreak/>
        <w:t>U5KI</w:t>
      </w:r>
      <w:r w:rsidR="00DB2D77">
        <w:t>.HURR.</w:t>
      </w:r>
      <w:r w:rsidRPr="009D03A0">
        <w:t>03.005. Paginación de Recursos Radio.</w:t>
      </w:r>
      <w:bookmarkEnd w:id="181"/>
      <w:bookmarkEnd w:id="182"/>
      <w:bookmarkEnd w:id="183"/>
      <w:bookmarkEnd w:id="184"/>
      <w:bookmarkEnd w:id="185"/>
      <w:bookmarkEnd w:id="18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1221DF95"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0F2ED158" w14:textId="77777777" w:rsidR="00DB2D77" w:rsidRPr="006D61EF" w:rsidRDefault="00DB2D77" w:rsidP="00B45504">
            <w:pPr>
              <w:pStyle w:val="TextoTabla"/>
            </w:pPr>
          </w:p>
        </w:tc>
      </w:tr>
      <w:tr w:rsidR="00E96994" w:rsidRPr="006D61EF" w14:paraId="3BEA71A5" w14:textId="77777777" w:rsidTr="00B45504">
        <w:trPr>
          <w:trHeight w:val="20"/>
          <w:jc w:val="center"/>
        </w:trPr>
        <w:tc>
          <w:tcPr>
            <w:tcW w:w="1971" w:type="dxa"/>
            <w:gridSpan w:val="2"/>
            <w:shd w:val="clear" w:color="auto" w:fill="D9D9D9" w:themeFill="background1" w:themeFillShade="D9"/>
          </w:tcPr>
          <w:p w14:paraId="388B1CF6" w14:textId="77777777" w:rsidR="00E96994" w:rsidRPr="006D61EF" w:rsidRDefault="00E96994" w:rsidP="00E96994">
            <w:pPr>
              <w:pStyle w:val="TextoTabla"/>
              <w:rPr>
                <w:b/>
              </w:rPr>
            </w:pPr>
            <w:r w:rsidRPr="006D61EF">
              <w:rPr>
                <w:b/>
              </w:rPr>
              <w:t>Grupo</w:t>
            </w:r>
          </w:p>
        </w:tc>
        <w:tc>
          <w:tcPr>
            <w:tcW w:w="2371" w:type="dxa"/>
            <w:shd w:val="clear" w:color="auto" w:fill="auto"/>
          </w:tcPr>
          <w:p w14:paraId="4BE2EE4C" w14:textId="4718108A" w:rsidR="00E96994" w:rsidRPr="006D61EF" w:rsidRDefault="00E96994" w:rsidP="00E96994">
            <w:pPr>
              <w:pStyle w:val="TextoTabla"/>
            </w:pPr>
            <w:r>
              <w:t>Radio</w:t>
            </w:r>
          </w:p>
        </w:tc>
        <w:tc>
          <w:tcPr>
            <w:tcW w:w="2161" w:type="dxa"/>
            <w:shd w:val="clear" w:color="auto" w:fill="D9D9D9" w:themeFill="background1" w:themeFillShade="D9"/>
          </w:tcPr>
          <w:p w14:paraId="5BDCA6C9"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3AF74A4E" w14:textId="128381B4" w:rsidR="00E96994" w:rsidRPr="006D61EF" w:rsidRDefault="00E96994" w:rsidP="00E96994">
            <w:pPr>
              <w:pStyle w:val="TextoTabla"/>
            </w:pPr>
            <w:r w:rsidRPr="00E96994">
              <w:t>U5KI.HURR.03.00</w:t>
            </w:r>
            <w:r>
              <w:t>5</w:t>
            </w:r>
          </w:p>
        </w:tc>
      </w:tr>
      <w:tr w:rsidR="00E96994" w:rsidRPr="00183B8E" w14:paraId="5C1E5F48" w14:textId="77777777" w:rsidTr="00B45504">
        <w:trPr>
          <w:trHeight w:val="20"/>
          <w:jc w:val="center"/>
        </w:trPr>
        <w:tc>
          <w:tcPr>
            <w:tcW w:w="1971" w:type="dxa"/>
            <w:gridSpan w:val="2"/>
            <w:shd w:val="clear" w:color="auto" w:fill="D9D9D9" w:themeFill="background1" w:themeFillShade="D9"/>
          </w:tcPr>
          <w:p w14:paraId="2C16A295" w14:textId="77777777" w:rsidR="00E96994" w:rsidRPr="006D61EF" w:rsidRDefault="00E96994" w:rsidP="00E96994">
            <w:pPr>
              <w:pStyle w:val="TextoTabla"/>
              <w:rPr>
                <w:b/>
              </w:rPr>
            </w:pPr>
            <w:r w:rsidRPr="006D61EF">
              <w:rPr>
                <w:b/>
              </w:rPr>
              <w:t>Título</w:t>
            </w:r>
          </w:p>
        </w:tc>
        <w:tc>
          <w:tcPr>
            <w:tcW w:w="7918" w:type="dxa"/>
            <w:gridSpan w:val="5"/>
            <w:shd w:val="clear" w:color="auto" w:fill="auto"/>
          </w:tcPr>
          <w:p w14:paraId="7B67E739" w14:textId="3E5E1435" w:rsidR="00E96994" w:rsidRPr="006D61EF" w:rsidRDefault="000215B2" w:rsidP="00E96994">
            <w:pPr>
              <w:pStyle w:val="TextoTabla"/>
            </w:pPr>
            <w:r>
              <w:t>Paginación de recursos radio.</w:t>
            </w:r>
          </w:p>
        </w:tc>
      </w:tr>
      <w:tr w:rsidR="00E96994" w:rsidRPr="00183B8E" w14:paraId="142E5DCF" w14:textId="77777777" w:rsidTr="00B45504">
        <w:trPr>
          <w:trHeight w:val="20"/>
          <w:jc w:val="center"/>
        </w:trPr>
        <w:tc>
          <w:tcPr>
            <w:tcW w:w="1971" w:type="dxa"/>
            <w:gridSpan w:val="2"/>
            <w:shd w:val="clear" w:color="auto" w:fill="D9D9D9" w:themeFill="background1" w:themeFillShade="D9"/>
          </w:tcPr>
          <w:p w14:paraId="143A2473" w14:textId="77777777" w:rsidR="00E96994" w:rsidRPr="006D61EF" w:rsidRDefault="00E96994" w:rsidP="00E96994">
            <w:pPr>
              <w:pStyle w:val="TextoTabla"/>
              <w:rPr>
                <w:b/>
              </w:rPr>
            </w:pPr>
            <w:r w:rsidRPr="006D61EF">
              <w:rPr>
                <w:b/>
              </w:rPr>
              <w:t>Objetivos</w:t>
            </w:r>
          </w:p>
        </w:tc>
        <w:tc>
          <w:tcPr>
            <w:tcW w:w="7918" w:type="dxa"/>
            <w:gridSpan w:val="5"/>
            <w:shd w:val="clear" w:color="auto" w:fill="auto"/>
          </w:tcPr>
          <w:p w14:paraId="15951AB5" w14:textId="4C6ECF19" w:rsidR="00E96994" w:rsidRPr="006D61EF" w:rsidRDefault="00160DF0" w:rsidP="00E96994">
            <w:pPr>
              <w:pStyle w:val="TextoTabla"/>
            </w:pPr>
            <w:r w:rsidRPr="00160DF0">
              <w:t>Comprobar el correcto funcionamiento de la función de paginación radio.</w:t>
            </w:r>
          </w:p>
        </w:tc>
      </w:tr>
      <w:tr w:rsidR="00E96994" w:rsidRPr="006D61EF" w14:paraId="6E927042" w14:textId="77777777" w:rsidTr="00B45504">
        <w:trPr>
          <w:trHeight w:val="20"/>
          <w:jc w:val="center"/>
        </w:trPr>
        <w:tc>
          <w:tcPr>
            <w:tcW w:w="1971" w:type="dxa"/>
            <w:gridSpan w:val="2"/>
            <w:shd w:val="clear" w:color="auto" w:fill="D9D9D9" w:themeFill="background1" w:themeFillShade="D9"/>
            <w:vAlign w:val="center"/>
          </w:tcPr>
          <w:p w14:paraId="51D18FB0" w14:textId="77777777" w:rsidR="00E96994" w:rsidRPr="006D61EF" w:rsidRDefault="00E96994" w:rsidP="00E96994">
            <w:pPr>
              <w:pStyle w:val="TextoTabla"/>
              <w:rPr>
                <w:b/>
              </w:rPr>
            </w:pPr>
            <w:r w:rsidRPr="006D61EF">
              <w:rPr>
                <w:b/>
              </w:rPr>
              <w:t>Condiciones Iniciales</w:t>
            </w:r>
          </w:p>
        </w:tc>
        <w:tc>
          <w:tcPr>
            <w:tcW w:w="7918" w:type="dxa"/>
            <w:gridSpan w:val="5"/>
            <w:shd w:val="clear" w:color="auto" w:fill="auto"/>
          </w:tcPr>
          <w:p w14:paraId="10CE93B4" w14:textId="77777777" w:rsidR="00160DF0" w:rsidRDefault="00160DF0" w:rsidP="00160DF0">
            <w:pPr>
              <w:pStyle w:val="TextoTabla"/>
            </w:pPr>
            <w:r>
              <w:t xml:space="preserve">Puesto de Operador bajo prueba en modo NORMAL con los JACK Insertados. </w:t>
            </w:r>
          </w:p>
          <w:p w14:paraId="60050FBE" w14:textId="77777777" w:rsidR="00160DF0" w:rsidRDefault="00160DF0" w:rsidP="00160DF0">
            <w:pPr>
              <w:pStyle w:val="TextoTabla"/>
            </w:pPr>
            <w:r>
              <w:t>Al menos dos colaterales Radio, con posición asignada en puesto bajo pruebas y con posibilidad de generar llamada radio al sistema.</w:t>
            </w:r>
          </w:p>
          <w:p w14:paraId="6F822355" w14:textId="3D39E46F" w:rsidR="00E96994" w:rsidRPr="006D61EF" w:rsidRDefault="00160DF0" w:rsidP="00160DF0">
            <w:pPr>
              <w:pStyle w:val="TextoTabla"/>
            </w:pPr>
            <w:r>
              <w:t>La configuración activa del sistema debe proveer al hasta 9 páginas radio para el puesto de operador bajo prueba.</w:t>
            </w:r>
          </w:p>
        </w:tc>
      </w:tr>
      <w:tr w:rsidR="00E96994" w:rsidRPr="006D61EF" w14:paraId="73F51FEA" w14:textId="77777777" w:rsidTr="00B45504">
        <w:trPr>
          <w:trHeight w:val="20"/>
          <w:jc w:val="center"/>
        </w:trPr>
        <w:tc>
          <w:tcPr>
            <w:tcW w:w="695" w:type="dxa"/>
            <w:shd w:val="clear" w:color="auto" w:fill="BFBFBF" w:themeFill="background1" w:themeFillShade="BF"/>
          </w:tcPr>
          <w:p w14:paraId="02E981E7" w14:textId="77777777" w:rsidR="00E96994" w:rsidRPr="006D61EF" w:rsidRDefault="00E96994" w:rsidP="00E9699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53291A03" w14:textId="77777777" w:rsidR="00E96994" w:rsidRPr="006D61EF" w:rsidRDefault="00E96994" w:rsidP="00E96994">
            <w:pPr>
              <w:pStyle w:val="TextoTabla"/>
              <w:rPr>
                <w:b/>
              </w:rPr>
            </w:pPr>
            <w:r w:rsidRPr="006D61EF">
              <w:rPr>
                <w:b/>
              </w:rPr>
              <w:t>Descripción</w:t>
            </w:r>
          </w:p>
        </w:tc>
        <w:tc>
          <w:tcPr>
            <w:tcW w:w="1701" w:type="dxa"/>
            <w:gridSpan w:val="2"/>
            <w:shd w:val="clear" w:color="auto" w:fill="BFBFBF" w:themeFill="background1" w:themeFillShade="BF"/>
          </w:tcPr>
          <w:p w14:paraId="6AD7CD8A" w14:textId="77777777" w:rsidR="00E96994" w:rsidRPr="006D61EF" w:rsidRDefault="00E96994" w:rsidP="00E96994">
            <w:pPr>
              <w:pStyle w:val="TextoTabla"/>
              <w:rPr>
                <w:b/>
              </w:rPr>
            </w:pPr>
            <w:r w:rsidRPr="006D61EF">
              <w:rPr>
                <w:b/>
              </w:rPr>
              <w:t>Resultado</w:t>
            </w:r>
          </w:p>
        </w:tc>
      </w:tr>
      <w:tr w:rsidR="00E96994" w:rsidRPr="006D61EF" w14:paraId="72202644" w14:textId="77777777" w:rsidTr="00B45504">
        <w:trPr>
          <w:trHeight w:val="20"/>
          <w:jc w:val="center"/>
        </w:trPr>
        <w:tc>
          <w:tcPr>
            <w:tcW w:w="8188" w:type="dxa"/>
            <w:gridSpan w:val="5"/>
            <w:shd w:val="clear" w:color="auto" w:fill="D9D9D9" w:themeFill="background1" w:themeFillShade="D9"/>
          </w:tcPr>
          <w:p w14:paraId="1DD64CB8" w14:textId="77777777" w:rsidR="00E96994" w:rsidRPr="006D61EF" w:rsidRDefault="00E96994" w:rsidP="00E96994">
            <w:pPr>
              <w:pStyle w:val="TextoTabla"/>
              <w:rPr>
                <w:b/>
              </w:rPr>
            </w:pPr>
          </w:p>
        </w:tc>
        <w:tc>
          <w:tcPr>
            <w:tcW w:w="851" w:type="dxa"/>
            <w:shd w:val="clear" w:color="auto" w:fill="D9D9D9" w:themeFill="background1" w:themeFillShade="D9"/>
          </w:tcPr>
          <w:p w14:paraId="4149FA4C" w14:textId="77777777" w:rsidR="00E96994" w:rsidRPr="006D61EF" w:rsidRDefault="00E96994" w:rsidP="00E96994">
            <w:pPr>
              <w:pStyle w:val="TextoTabla"/>
              <w:rPr>
                <w:b/>
              </w:rPr>
            </w:pPr>
            <w:r w:rsidRPr="006D61EF">
              <w:rPr>
                <w:b/>
              </w:rPr>
              <w:t>SI</w:t>
            </w:r>
          </w:p>
        </w:tc>
        <w:tc>
          <w:tcPr>
            <w:tcW w:w="850" w:type="dxa"/>
            <w:shd w:val="clear" w:color="auto" w:fill="D9D9D9" w:themeFill="background1" w:themeFillShade="D9"/>
          </w:tcPr>
          <w:p w14:paraId="4E140C13" w14:textId="77777777" w:rsidR="00E96994" w:rsidRPr="006D61EF" w:rsidRDefault="00E96994" w:rsidP="00E96994">
            <w:pPr>
              <w:pStyle w:val="TextoTabla"/>
              <w:rPr>
                <w:b/>
              </w:rPr>
            </w:pPr>
            <w:r w:rsidRPr="006D61EF">
              <w:rPr>
                <w:b/>
              </w:rPr>
              <w:t>NO</w:t>
            </w:r>
          </w:p>
        </w:tc>
      </w:tr>
      <w:tr w:rsidR="00E96994" w:rsidRPr="00183B8E" w14:paraId="206F3387" w14:textId="77777777" w:rsidTr="00B45504">
        <w:trPr>
          <w:trHeight w:val="20"/>
          <w:jc w:val="center"/>
        </w:trPr>
        <w:tc>
          <w:tcPr>
            <w:tcW w:w="695" w:type="dxa"/>
            <w:tcBorders>
              <w:bottom w:val="single" w:sz="6" w:space="0" w:color="000000"/>
            </w:tcBorders>
            <w:shd w:val="clear" w:color="auto" w:fill="auto"/>
          </w:tcPr>
          <w:p w14:paraId="5668F816" w14:textId="77777777" w:rsidR="00E96994" w:rsidRPr="006D61EF" w:rsidRDefault="00E96994" w:rsidP="00E96994">
            <w:pPr>
              <w:pStyle w:val="TextoTabla"/>
            </w:pPr>
            <w:r w:rsidRPr="006D61EF">
              <w:t>1</w:t>
            </w:r>
          </w:p>
        </w:tc>
        <w:tc>
          <w:tcPr>
            <w:tcW w:w="7493" w:type="dxa"/>
            <w:gridSpan w:val="4"/>
            <w:tcBorders>
              <w:bottom w:val="single" w:sz="6" w:space="0" w:color="000000"/>
            </w:tcBorders>
            <w:shd w:val="clear" w:color="auto" w:fill="auto"/>
          </w:tcPr>
          <w:p w14:paraId="3DA15D9F" w14:textId="0E425F70" w:rsidR="00160DF0" w:rsidRDefault="00160DF0" w:rsidP="00160DF0">
            <w:pPr>
              <w:pStyle w:val="TextoTabla"/>
            </w:pPr>
            <w:r>
              <w:t>Secuenciación de Páginas Radio.</w:t>
            </w:r>
          </w:p>
          <w:p w14:paraId="7291655D" w14:textId="461C8E5C" w:rsidR="00160DF0" w:rsidRDefault="00160DF0" w:rsidP="00A83ECB">
            <w:pPr>
              <w:pStyle w:val="TextoTabla"/>
              <w:numPr>
                <w:ilvl w:val="0"/>
                <w:numId w:val="51"/>
              </w:numPr>
            </w:pPr>
            <w:r>
              <w:t>Pulsar el control de Paginación radio en la parte ‘avanzar’ (zona izquierda).</w:t>
            </w:r>
          </w:p>
          <w:p w14:paraId="3A0ACDF9" w14:textId="720879DD" w:rsidR="00160DF0" w:rsidRDefault="00160DF0" w:rsidP="00A83ECB">
            <w:pPr>
              <w:pStyle w:val="TextoTabla"/>
              <w:numPr>
                <w:ilvl w:val="0"/>
                <w:numId w:val="51"/>
              </w:numPr>
            </w:pPr>
            <w:r>
              <w:t xml:space="preserve">Comprobar que cambia la configuración radio (la página) y la indicación de </w:t>
            </w:r>
            <w:r>
              <w:t>esta</w:t>
            </w:r>
            <w:r>
              <w:t xml:space="preserve"> en el control de Paginación (zona central).</w:t>
            </w:r>
          </w:p>
          <w:p w14:paraId="4B8C998E" w14:textId="1C9F863A" w:rsidR="00160DF0" w:rsidRDefault="00160DF0" w:rsidP="00A83ECB">
            <w:pPr>
              <w:pStyle w:val="TextoTabla"/>
              <w:numPr>
                <w:ilvl w:val="0"/>
                <w:numId w:val="51"/>
              </w:numPr>
            </w:pPr>
            <w:r>
              <w:t>Repetir los pasos a y b hasta volver a la página 1.</w:t>
            </w:r>
          </w:p>
          <w:p w14:paraId="60728231" w14:textId="77777777" w:rsidR="00160DF0" w:rsidRDefault="00160DF0" w:rsidP="00A83ECB">
            <w:pPr>
              <w:pStyle w:val="TextoTabla"/>
              <w:numPr>
                <w:ilvl w:val="0"/>
                <w:numId w:val="51"/>
              </w:numPr>
            </w:pPr>
            <w:r>
              <w:t xml:space="preserve">Repetir los pasos a, b y c accionado ‘retroceder’ en el control de Paginación radio </w:t>
            </w:r>
          </w:p>
          <w:p w14:paraId="140247BA" w14:textId="3588E2E3" w:rsidR="00E96994" w:rsidRPr="006D61EF" w:rsidRDefault="00160DF0" w:rsidP="00A83ECB">
            <w:pPr>
              <w:pStyle w:val="TextoTabla"/>
              <w:numPr>
                <w:ilvl w:val="0"/>
                <w:numId w:val="51"/>
              </w:numPr>
            </w:pPr>
            <w:r>
              <w:t>Verificar que los pasos a y b, no pasan por las páginas que no tienen asignadas frecuencias</w:t>
            </w:r>
          </w:p>
        </w:tc>
        <w:tc>
          <w:tcPr>
            <w:tcW w:w="851" w:type="dxa"/>
            <w:tcBorders>
              <w:bottom w:val="single" w:sz="6" w:space="0" w:color="000000"/>
            </w:tcBorders>
            <w:shd w:val="clear" w:color="auto" w:fill="auto"/>
          </w:tcPr>
          <w:p w14:paraId="368654FB" w14:textId="77777777" w:rsidR="00E96994" w:rsidRPr="006D61EF" w:rsidRDefault="00E96994" w:rsidP="00E96994">
            <w:pPr>
              <w:pStyle w:val="TextoTabla"/>
            </w:pPr>
          </w:p>
        </w:tc>
        <w:tc>
          <w:tcPr>
            <w:tcW w:w="850" w:type="dxa"/>
            <w:tcBorders>
              <w:bottom w:val="single" w:sz="6" w:space="0" w:color="000000"/>
            </w:tcBorders>
            <w:shd w:val="clear" w:color="auto" w:fill="auto"/>
          </w:tcPr>
          <w:p w14:paraId="5A76F3AE" w14:textId="77777777" w:rsidR="00E96994" w:rsidRPr="006D61EF" w:rsidRDefault="00E96994" w:rsidP="00E96994">
            <w:pPr>
              <w:pStyle w:val="TextoTabla"/>
            </w:pPr>
          </w:p>
        </w:tc>
      </w:tr>
      <w:tr w:rsidR="00E96994" w:rsidRPr="00183B8E" w14:paraId="4195BC91" w14:textId="77777777" w:rsidTr="00B45504">
        <w:trPr>
          <w:trHeight w:val="20"/>
          <w:jc w:val="center"/>
        </w:trPr>
        <w:tc>
          <w:tcPr>
            <w:tcW w:w="695" w:type="dxa"/>
            <w:tcBorders>
              <w:bottom w:val="single" w:sz="6" w:space="0" w:color="000000"/>
            </w:tcBorders>
            <w:shd w:val="clear" w:color="auto" w:fill="auto"/>
          </w:tcPr>
          <w:p w14:paraId="6518894C" w14:textId="77777777" w:rsidR="00E96994" w:rsidRPr="006D61EF" w:rsidRDefault="00E96994" w:rsidP="00E96994">
            <w:pPr>
              <w:pStyle w:val="TextoTabla"/>
            </w:pPr>
            <w:r w:rsidRPr="006D61EF">
              <w:t>2</w:t>
            </w:r>
          </w:p>
        </w:tc>
        <w:tc>
          <w:tcPr>
            <w:tcW w:w="7493" w:type="dxa"/>
            <w:gridSpan w:val="4"/>
            <w:tcBorders>
              <w:bottom w:val="single" w:sz="6" w:space="0" w:color="000000"/>
            </w:tcBorders>
            <w:shd w:val="clear" w:color="auto" w:fill="auto"/>
          </w:tcPr>
          <w:p w14:paraId="3215548F" w14:textId="6DF36AED" w:rsidR="00160DF0" w:rsidRDefault="00160DF0" w:rsidP="00160DF0">
            <w:pPr>
              <w:pStyle w:val="TextoTabla"/>
            </w:pPr>
            <w:r>
              <w:t>Gestión de estados de Posiciones Radio en Cambios de Página.</w:t>
            </w:r>
          </w:p>
          <w:p w14:paraId="7759BF32" w14:textId="4C3DE5E9" w:rsidR="00160DF0" w:rsidRDefault="00160DF0" w:rsidP="00A83ECB">
            <w:pPr>
              <w:pStyle w:val="TextoTabla"/>
              <w:numPr>
                <w:ilvl w:val="0"/>
                <w:numId w:val="52"/>
              </w:numPr>
            </w:pPr>
            <w:r>
              <w:t>Desde condiciones iniciales (Página 1 de radio), asignar en RX y en RXTX algunas posiciones radio.</w:t>
            </w:r>
          </w:p>
          <w:p w14:paraId="4908EBC8" w14:textId="7F9CA0CA" w:rsidR="00160DF0" w:rsidRDefault="00160DF0" w:rsidP="00A83ECB">
            <w:pPr>
              <w:pStyle w:val="TextoTabla"/>
              <w:numPr>
                <w:ilvl w:val="0"/>
                <w:numId w:val="52"/>
              </w:numPr>
            </w:pPr>
            <w:r>
              <w:t>Cambiar a página 2 de radio. Comprobar que todas las posiciones de la página 2 están en REPOSO.</w:t>
            </w:r>
          </w:p>
          <w:p w14:paraId="764A32FE" w14:textId="18391401" w:rsidR="00160DF0" w:rsidRDefault="00160DF0" w:rsidP="00A83ECB">
            <w:pPr>
              <w:pStyle w:val="TextoTabla"/>
              <w:numPr>
                <w:ilvl w:val="0"/>
                <w:numId w:val="52"/>
              </w:numPr>
            </w:pPr>
            <w:r>
              <w:t>Cambiar a página 1 de radio. Comprobar que todas las posiciones de la página 1 están en REPOSO.</w:t>
            </w:r>
          </w:p>
          <w:p w14:paraId="79581ED8" w14:textId="6C12ADBB" w:rsidR="00E96994" w:rsidRPr="006D61EF" w:rsidRDefault="00160DF0" w:rsidP="00A83ECB">
            <w:pPr>
              <w:pStyle w:val="TextoTabla"/>
              <w:numPr>
                <w:ilvl w:val="0"/>
                <w:numId w:val="52"/>
              </w:numPr>
            </w:pPr>
            <w:r>
              <w:t>Iniciar llamadas radio desde los colaterales radio. Comprobar que en ningún caso se presenta audio en el puesto de operador</w:t>
            </w:r>
          </w:p>
        </w:tc>
        <w:tc>
          <w:tcPr>
            <w:tcW w:w="851" w:type="dxa"/>
            <w:tcBorders>
              <w:bottom w:val="single" w:sz="6" w:space="0" w:color="000000"/>
            </w:tcBorders>
            <w:shd w:val="clear" w:color="auto" w:fill="auto"/>
          </w:tcPr>
          <w:p w14:paraId="44A4366F" w14:textId="77777777" w:rsidR="00E96994" w:rsidRPr="006D61EF" w:rsidRDefault="00E96994" w:rsidP="00E96994">
            <w:pPr>
              <w:pStyle w:val="TextoTabla"/>
            </w:pPr>
          </w:p>
        </w:tc>
        <w:tc>
          <w:tcPr>
            <w:tcW w:w="850" w:type="dxa"/>
            <w:tcBorders>
              <w:bottom w:val="single" w:sz="6" w:space="0" w:color="000000"/>
            </w:tcBorders>
            <w:shd w:val="clear" w:color="auto" w:fill="auto"/>
          </w:tcPr>
          <w:p w14:paraId="6AC924CD" w14:textId="77777777" w:rsidR="00E96994" w:rsidRPr="006D61EF" w:rsidRDefault="00E96994" w:rsidP="00E96994">
            <w:pPr>
              <w:pStyle w:val="TextoTabla"/>
            </w:pPr>
          </w:p>
        </w:tc>
      </w:tr>
      <w:tr w:rsidR="00E96994" w:rsidRPr="00183B8E" w14:paraId="540D4C47" w14:textId="77777777" w:rsidTr="00B45504">
        <w:trPr>
          <w:trHeight w:val="20"/>
          <w:jc w:val="center"/>
        </w:trPr>
        <w:tc>
          <w:tcPr>
            <w:tcW w:w="695" w:type="dxa"/>
            <w:tcBorders>
              <w:bottom w:val="single" w:sz="6" w:space="0" w:color="000000"/>
            </w:tcBorders>
            <w:shd w:val="clear" w:color="auto" w:fill="auto"/>
          </w:tcPr>
          <w:p w14:paraId="286FD654" w14:textId="77777777" w:rsidR="00E96994" w:rsidRPr="006D61EF" w:rsidRDefault="00E96994" w:rsidP="00E96994">
            <w:pPr>
              <w:pStyle w:val="TextoTabla"/>
            </w:pPr>
            <w:r w:rsidRPr="006D61EF">
              <w:t>3</w:t>
            </w:r>
          </w:p>
        </w:tc>
        <w:tc>
          <w:tcPr>
            <w:tcW w:w="7493" w:type="dxa"/>
            <w:gridSpan w:val="4"/>
            <w:tcBorders>
              <w:bottom w:val="single" w:sz="6" w:space="0" w:color="000000"/>
            </w:tcBorders>
            <w:shd w:val="clear" w:color="auto" w:fill="auto"/>
          </w:tcPr>
          <w:p w14:paraId="657E0B36" w14:textId="684E7377" w:rsidR="00E96994" w:rsidRPr="006D61EF" w:rsidRDefault="00160DF0" w:rsidP="00E96994">
            <w:pPr>
              <w:pStyle w:val="TextoTabla"/>
            </w:pPr>
            <w:r w:rsidRPr="00160DF0">
              <w:t>Repetir los pasos anteriores en diferentes posiciones y secuencias.</w:t>
            </w:r>
          </w:p>
        </w:tc>
        <w:tc>
          <w:tcPr>
            <w:tcW w:w="851" w:type="dxa"/>
            <w:tcBorders>
              <w:bottom w:val="single" w:sz="6" w:space="0" w:color="000000"/>
            </w:tcBorders>
            <w:shd w:val="clear" w:color="auto" w:fill="auto"/>
          </w:tcPr>
          <w:p w14:paraId="2F810763" w14:textId="77777777" w:rsidR="00E96994" w:rsidRPr="006D61EF" w:rsidRDefault="00E96994" w:rsidP="00E96994">
            <w:pPr>
              <w:pStyle w:val="TextoTabla"/>
            </w:pPr>
          </w:p>
        </w:tc>
        <w:tc>
          <w:tcPr>
            <w:tcW w:w="850" w:type="dxa"/>
            <w:tcBorders>
              <w:bottom w:val="single" w:sz="6" w:space="0" w:color="000000"/>
            </w:tcBorders>
            <w:shd w:val="clear" w:color="auto" w:fill="auto"/>
          </w:tcPr>
          <w:p w14:paraId="0405229B" w14:textId="77777777" w:rsidR="00E96994" w:rsidRPr="006D61EF" w:rsidRDefault="00E96994" w:rsidP="00E96994">
            <w:pPr>
              <w:pStyle w:val="TextoTabla"/>
            </w:pPr>
          </w:p>
        </w:tc>
      </w:tr>
      <w:tr w:rsidR="00E96994" w:rsidRPr="00183B8E" w14:paraId="2241062E" w14:textId="77777777" w:rsidTr="00B45504">
        <w:trPr>
          <w:trHeight w:val="20"/>
          <w:jc w:val="center"/>
        </w:trPr>
        <w:tc>
          <w:tcPr>
            <w:tcW w:w="695" w:type="dxa"/>
            <w:tcBorders>
              <w:bottom w:val="single" w:sz="6" w:space="0" w:color="000000"/>
            </w:tcBorders>
            <w:shd w:val="clear" w:color="auto" w:fill="auto"/>
          </w:tcPr>
          <w:p w14:paraId="7EBFBC4D" w14:textId="77777777" w:rsidR="00E96994" w:rsidRPr="006D61EF" w:rsidRDefault="00E96994" w:rsidP="00E96994">
            <w:pPr>
              <w:pStyle w:val="TextoTabla"/>
            </w:pPr>
          </w:p>
        </w:tc>
        <w:tc>
          <w:tcPr>
            <w:tcW w:w="7493" w:type="dxa"/>
            <w:gridSpan w:val="4"/>
            <w:tcBorders>
              <w:bottom w:val="single" w:sz="6" w:space="0" w:color="000000"/>
            </w:tcBorders>
            <w:shd w:val="clear" w:color="auto" w:fill="auto"/>
          </w:tcPr>
          <w:p w14:paraId="1CA7C219" w14:textId="77777777" w:rsidR="00E96994" w:rsidRPr="006D61EF" w:rsidRDefault="00E96994" w:rsidP="00E96994">
            <w:pPr>
              <w:pStyle w:val="TextoTabla"/>
            </w:pPr>
          </w:p>
        </w:tc>
        <w:tc>
          <w:tcPr>
            <w:tcW w:w="851" w:type="dxa"/>
            <w:tcBorders>
              <w:bottom w:val="single" w:sz="6" w:space="0" w:color="000000"/>
            </w:tcBorders>
            <w:shd w:val="clear" w:color="auto" w:fill="auto"/>
          </w:tcPr>
          <w:p w14:paraId="6ACDF0C0" w14:textId="77777777" w:rsidR="00E96994" w:rsidRPr="006D61EF" w:rsidRDefault="00E96994" w:rsidP="00E96994">
            <w:pPr>
              <w:pStyle w:val="TextoTabla"/>
            </w:pPr>
          </w:p>
        </w:tc>
        <w:tc>
          <w:tcPr>
            <w:tcW w:w="850" w:type="dxa"/>
            <w:tcBorders>
              <w:bottom w:val="single" w:sz="6" w:space="0" w:color="000000"/>
            </w:tcBorders>
            <w:shd w:val="clear" w:color="auto" w:fill="auto"/>
          </w:tcPr>
          <w:p w14:paraId="7999F460" w14:textId="77777777" w:rsidR="00E96994" w:rsidRPr="006D61EF" w:rsidRDefault="00E96994" w:rsidP="00E96994">
            <w:pPr>
              <w:pStyle w:val="TextoTabla"/>
            </w:pPr>
          </w:p>
        </w:tc>
      </w:tr>
      <w:tr w:rsidR="00E96994" w:rsidRPr="00183B8E" w14:paraId="3DBEC8C3"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3396DD91" w14:textId="77777777" w:rsidR="00E96994" w:rsidRPr="006D61EF" w:rsidRDefault="00E96994" w:rsidP="00E96994">
            <w:pPr>
              <w:pStyle w:val="TextoTabla"/>
            </w:pPr>
            <w:r w:rsidRPr="006D61EF">
              <w:t xml:space="preserve"> </w:t>
            </w:r>
          </w:p>
        </w:tc>
      </w:tr>
    </w:tbl>
    <w:p w14:paraId="1C447DE5" w14:textId="77777777" w:rsidR="00DB2D77" w:rsidRPr="00DB2D77" w:rsidRDefault="00DB2D77" w:rsidP="00DB2D77"/>
    <w:p w14:paraId="219CF77B" w14:textId="77777777" w:rsidR="00160DF0" w:rsidRDefault="00160DF0">
      <w:pPr>
        <w:spacing w:before="0" w:after="0" w:line="240" w:lineRule="auto"/>
        <w:jc w:val="left"/>
        <w:rPr>
          <w:u w:val="single"/>
        </w:rPr>
      </w:pPr>
      <w:r>
        <w:rPr>
          <w:u w:val="single"/>
        </w:rPr>
        <w:br w:type="page"/>
      </w:r>
    </w:p>
    <w:p w14:paraId="5EB71638" w14:textId="439C8304" w:rsidR="00BA0364" w:rsidRDefault="00BA0364" w:rsidP="00BA0364">
      <w:pPr>
        <w:pStyle w:val="Ttulo2"/>
      </w:pPr>
      <w:bookmarkStart w:id="187" w:name="_Toc318897609"/>
      <w:bookmarkStart w:id="188" w:name="_Toc357060674"/>
      <w:bookmarkStart w:id="189" w:name="_Toc445195500"/>
      <w:bookmarkStart w:id="190" w:name="_Toc511809636"/>
      <w:bookmarkStart w:id="191" w:name="_Toc2596044"/>
      <w:bookmarkStart w:id="192" w:name="_Toc105486201"/>
      <w:r w:rsidRPr="009D03A0">
        <w:lastRenderedPageBreak/>
        <w:t>U5KI</w:t>
      </w:r>
      <w:r w:rsidR="00DB2D77">
        <w:t>.HURR.</w:t>
      </w:r>
      <w:r w:rsidRPr="009D03A0">
        <w:t xml:space="preserve">03.006. </w:t>
      </w:r>
      <w:r w:rsidR="00160DF0">
        <w:t>Formación de Grupos de Retransmisión</w:t>
      </w:r>
      <w:r w:rsidRPr="009D03A0">
        <w:t>.</w:t>
      </w:r>
      <w:bookmarkEnd w:id="187"/>
      <w:bookmarkEnd w:id="188"/>
      <w:bookmarkEnd w:id="189"/>
      <w:bookmarkEnd w:id="190"/>
      <w:bookmarkEnd w:id="191"/>
      <w:bookmarkEnd w:id="19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1040A918"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7455879E" w14:textId="77777777" w:rsidR="00DB2D77" w:rsidRPr="006D61EF" w:rsidRDefault="00DB2D77" w:rsidP="00B45504">
            <w:pPr>
              <w:pStyle w:val="TextoTabla"/>
            </w:pPr>
          </w:p>
        </w:tc>
      </w:tr>
      <w:tr w:rsidR="00E96994" w:rsidRPr="006D61EF" w14:paraId="78D6B9E2" w14:textId="77777777" w:rsidTr="00B45504">
        <w:trPr>
          <w:trHeight w:val="20"/>
          <w:jc w:val="center"/>
        </w:trPr>
        <w:tc>
          <w:tcPr>
            <w:tcW w:w="1971" w:type="dxa"/>
            <w:gridSpan w:val="2"/>
            <w:shd w:val="clear" w:color="auto" w:fill="D9D9D9" w:themeFill="background1" w:themeFillShade="D9"/>
          </w:tcPr>
          <w:p w14:paraId="1BA3B864" w14:textId="77777777" w:rsidR="00E96994" w:rsidRPr="006D61EF" w:rsidRDefault="00E96994" w:rsidP="00E96994">
            <w:pPr>
              <w:pStyle w:val="TextoTabla"/>
              <w:rPr>
                <w:b/>
              </w:rPr>
            </w:pPr>
            <w:r w:rsidRPr="006D61EF">
              <w:rPr>
                <w:b/>
              </w:rPr>
              <w:t>Grupo</w:t>
            </w:r>
          </w:p>
        </w:tc>
        <w:tc>
          <w:tcPr>
            <w:tcW w:w="2371" w:type="dxa"/>
            <w:shd w:val="clear" w:color="auto" w:fill="auto"/>
          </w:tcPr>
          <w:p w14:paraId="72E5906B" w14:textId="45765D90" w:rsidR="00E96994" w:rsidRPr="006D61EF" w:rsidRDefault="00E96994" w:rsidP="00E96994">
            <w:pPr>
              <w:pStyle w:val="TextoTabla"/>
            </w:pPr>
            <w:r>
              <w:t>Radio</w:t>
            </w:r>
          </w:p>
        </w:tc>
        <w:tc>
          <w:tcPr>
            <w:tcW w:w="2161" w:type="dxa"/>
            <w:shd w:val="clear" w:color="auto" w:fill="D9D9D9" w:themeFill="background1" w:themeFillShade="D9"/>
          </w:tcPr>
          <w:p w14:paraId="6BE24CA2"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63A2D51E" w14:textId="69489349" w:rsidR="00E96994" w:rsidRPr="006D61EF" w:rsidRDefault="00E96994" w:rsidP="00E96994">
            <w:pPr>
              <w:pStyle w:val="TextoTabla"/>
            </w:pPr>
            <w:r w:rsidRPr="00E96994">
              <w:t>U5KI.HURR.03.00</w:t>
            </w:r>
            <w:r>
              <w:t>6</w:t>
            </w:r>
          </w:p>
        </w:tc>
      </w:tr>
      <w:tr w:rsidR="00E96994" w:rsidRPr="00183B8E" w14:paraId="6CDA24B2" w14:textId="77777777" w:rsidTr="00B45504">
        <w:trPr>
          <w:trHeight w:val="20"/>
          <w:jc w:val="center"/>
        </w:trPr>
        <w:tc>
          <w:tcPr>
            <w:tcW w:w="1971" w:type="dxa"/>
            <w:gridSpan w:val="2"/>
            <w:shd w:val="clear" w:color="auto" w:fill="D9D9D9" w:themeFill="background1" w:themeFillShade="D9"/>
          </w:tcPr>
          <w:p w14:paraId="60A61912" w14:textId="77777777" w:rsidR="00E96994" w:rsidRPr="006D61EF" w:rsidRDefault="00E96994" w:rsidP="00E96994">
            <w:pPr>
              <w:pStyle w:val="TextoTabla"/>
              <w:rPr>
                <w:b/>
              </w:rPr>
            </w:pPr>
            <w:r w:rsidRPr="006D61EF">
              <w:rPr>
                <w:b/>
              </w:rPr>
              <w:t>Título</w:t>
            </w:r>
          </w:p>
        </w:tc>
        <w:tc>
          <w:tcPr>
            <w:tcW w:w="7918" w:type="dxa"/>
            <w:gridSpan w:val="5"/>
            <w:shd w:val="clear" w:color="auto" w:fill="auto"/>
          </w:tcPr>
          <w:p w14:paraId="5F1CBF0C" w14:textId="241D3347" w:rsidR="00E96994" w:rsidRPr="006D61EF" w:rsidRDefault="00160DF0" w:rsidP="00E96994">
            <w:pPr>
              <w:pStyle w:val="TextoTabla"/>
            </w:pPr>
            <w:r>
              <w:t>Formación de grupos de Retransmisión.</w:t>
            </w:r>
          </w:p>
        </w:tc>
      </w:tr>
      <w:tr w:rsidR="00E96994" w:rsidRPr="00183B8E" w14:paraId="01121BE3" w14:textId="77777777" w:rsidTr="00B45504">
        <w:trPr>
          <w:trHeight w:val="20"/>
          <w:jc w:val="center"/>
        </w:trPr>
        <w:tc>
          <w:tcPr>
            <w:tcW w:w="1971" w:type="dxa"/>
            <w:gridSpan w:val="2"/>
            <w:shd w:val="clear" w:color="auto" w:fill="D9D9D9" w:themeFill="background1" w:themeFillShade="D9"/>
          </w:tcPr>
          <w:p w14:paraId="07BEABBE" w14:textId="77777777" w:rsidR="00E96994" w:rsidRPr="006D61EF" w:rsidRDefault="00E96994" w:rsidP="00E96994">
            <w:pPr>
              <w:pStyle w:val="TextoTabla"/>
              <w:rPr>
                <w:b/>
              </w:rPr>
            </w:pPr>
            <w:r w:rsidRPr="006D61EF">
              <w:rPr>
                <w:b/>
              </w:rPr>
              <w:t>Objetivos</w:t>
            </w:r>
          </w:p>
        </w:tc>
        <w:tc>
          <w:tcPr>
            <w:tcW w:w="7918" w:type="dxa"/>
            <w:gridSpan w:val="5"/>
            <w:shd w:val="clear" w:color="auto" w:fill="auto"/>
          </w:tcPr>
          <w:p w14:paraId="38CF3ADE" w14:textId="1968C294" w:rsidR="00E96994" w:rsidRPr="006D61EF" w:rsidRDefault="00160DF0" w:rsidP="00E96994">
            <w:pPr>
              <w:pStyle w:val="TextoTabla"/>
            </w:pPr>
            <w:r w:rsidRPr="00160DF0">
              <w:t>Establecer el correcto funcionamiento de la formación y destrucción de grupos de retransmisión desde los puestos de operador.</w:t>
            </w:r>
          </w:p>
        </w:tc>
      </w:tr>
      <w:tr w:rsidR="00E96994" w:rsidRPr="006D61EF" w14:paraId="5976B9C8" w14:textId="77777777" w:rsidTr="00B45504">
        <w:trPr>
          <w:trHeight w:val="20"/>
          <w:jc w:val="center"/>
        </w:trPr>
        <w:tc>
          <w:tcPr>
            <w:tcW w:w="1971" w:type="dxa"/>
            <w:gridSpan w:val="2"/>
            <w:shd w:val="clear" w:color="auto" w:fill="D9D9D9" w:themeFill="background1" w:themeFillShade="D9"/>
            <w:vAlign w:val="center"/>
          </w:tcPr>
          <w:p w14:paraId="2EC480A6" w14:textId="77777777" w:rsidR="00E96994" w:rsidRPr="006D61EF" w:rsidRDefault="00E96994" w:rsidP="00E96994">
            <w:pPr>
              <w:pStyle w:val="TextoTabla"/>
              <w:rPr>
                <w:b/>
              </w:rPr>
            </w:pPr>
            <w:r w:rsidRPr="006D61EF">
              <w:rPr>
                <w:b/>
              </w:rPr>
              <w:t>Condiciones Iniciales</w:t>
            </w:r>
          </w:p>
        </w:tc>
        <w:tc>
          <w:tcPr>
            <w:tcW w:w="7918" w:type="dxa"/>
            <w:gridSpan w:val="5"/>
            <w:shd w:val="clear" w:color="auto" w:fill="auto"/>
          </w:tcPr>
          <w:p w14:paraId="2410A347" w14:textId="77777777" w:rsidR="00160DF0" w:rsidRDefault="00160DF0" w:rsidP="00160DF0">
            <w:pPr>
              <w:pStyle w:val="TextoTabla"/>
            </w:pPr>
            <w:r>
              <w:t xml:space="preserve">Puesto de Operador bajo prueba en modo NORMAL con los JACK Insertados. </w:t>
            </w:r>
          </w:p>
          <w:p w14:paraId="2D549E01" w14:textId="77777777" w:rsidR="00160DF0" w:rsidRDefault="00160DF0" w:rsidP="00160DF0">
            <w:pPr>
              <w:pStyle w:val="TextoTabla"/>
            </w:pPr>
            <w:r>
              <w:t>Al menos dos colaterales Radio, con posición asignada en puesto bajo pruebas y con posibilidad de generar llamada radio al sistema.</w:t>
            </w:r>
          </w:p>
          <w:p w14:paraId="43882816" w14:textId="223E6395" w:rsidR="00E96994" w:rsidRPr="006D61EF" w:rsidRDefault="00160DF0" w:rsidP="00160DF0">
            <w:pPr>
              <w:pStyle w:val="TextoTabla"/>
            </w:pPr>
            <w:r>
              <w:t>Los colaterales radio configurados en el puesto de operador bajo prueba, estarán en modo REPOSO.</w:t>
            </w:r>
          </w:p>
        </w:tc>
      </w:tr>
      <w:tr w:rsidR="00E96994" w:rsidRPr="006D61EF" w14:paraId="6A25440C" w14:textId="77777777" w:rsidTr="00B45504">
        <w:trPr>
          <w:trHeight w:val="20"/>
          <w:jc w:val="center"/>
        </w:trPr>
        <w:tc>
          <w:tcPr>
            <w:tcW w:w="695" w:type="dxa"/>
            <w:shd w:val="clear" w:color="auto" w:fill="BFBFBF" w:themeFill="background1" w:themeFillShade="BF"/>
          </w:tcPr>
          <w:p w14:paraId="3AC21176" w14:textId="77777777" w:rsidR="00E96994" w:rsidRPr="006D61EF" w:rsidRDefault="00E96994" w:rsidP="00E9699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4224B39C" w14:textId="77777777" w:rsidR="00E96994" w:rsidRPr="006D61EF" w:rsidRDefault="00E96994" w:rsidP="00E96994">
            <w:pPr>
              <w:pStyle w:val="TextoTabla"/>
              <w:rPr>
                <w:b/>
              </w:rPr>
            </w:pPr>
            <w:r w:rsidRPr="006D61EF">
              <w:rPr>
                <w:b/>
              </w:rPr>
              <w:t>Descripción</w:t>
            </w:r>
          </w:p>
        </w:tc>
        <w:tc>
          <w:tcPr>
            <w:tcW w:w="1701" w:type="dxa"/>
            <w:gridSpan w:val="2"/>
            <w:shd w:val="clear" w:color="auto" w:fill="BFBFBF" w:themeFill="background1" w:themeFillShade="BF"/>
          </w:tcPr>
          <w:p w14:paraId="150B360D" w14:textId="77777777" w:rsidR="00E96994" w:rsidRPr="006D61EF" w:rsidRDefault="00E96994" w:rsidP="00E96994">
            <w:pPr>
              <w:pStyle w:val="TextoTabla"/>
              <w:rPr>
                <w:b/>
              </w:rPr>
            </w:pPr>
            <w:r w:rsidRPr="006D61EF">
              <w:rPr>
                <w:b/>
              </w:rPr>
              <w:t>Resultado</w:t>
            </w:r>
          </w:p>
        </w:tc>
      </w:tr>
      <w:tr w:rsidR="00E96994" w:rsidRPr="006D61EF" w14:paraId="21CFD299" w14:textId="77777777" w:rsidTr="00B45504">
        <w:trPr>
          <w:trHeight w:val="20"/>
          <w:jc w:val="center"/>
        </w:trPr>
        <w:tc>
          <w:tcPr>
            <w:tcW w:w="8188" w:type="dxa"/>
            <w:gridSpan w:val="5"/>
            <w:shd w:val="clear" w:color="auto" w:fill="D9D9D9" w:themeFill="background1" w:themeFillShade="D9"/>
          </w:tcPr>
          <w:p w14:paraId="32B06A75" w14:textId="77777777" w:rsidR="00E96994" w:rsidRPr="006D61EF" w:rsidRDefault="00E96994" w:rsidP="00E96994">
            <w:pPr>
              <w:pStyle w:val="TextoTabla"/>
              <w:rPr>
                <w:b/>
              </w:rPr>
            </w:pPr>
          </w:p>
        </w:tc>
        <w:tc>
          <w:tcPr>
            <w:tcW w:w="851" w:type="dxa"/>
            <w:shd w:val="clear" w:color="auto" w:fill="D9D9D9" w:themeFill="background1" w:themeFillShade="D9"/>
          </w:tcPr>
          <w:p w14:paraId="34F0EC23" w14:textId="77777777" w:rsidR="00E96994" w:rsidRPr="006D61EF" w:rsidRDefault="00E96994" w:rsidP="00E96994">
            <w:pPr>
              <w:pStyle w:val="TextoTabla"/>
              <w:rPr>
                <w:b/>
              </w:rPr>
            </w:pPr>
            <w:r w:rsidRPr="006D61EF">
              <w:rPr>
                <w:b/>
              </w:rPr>
              <w:t>SI</w:t>
            </w:r>
          </w:p>
        </w:tc>
        <w:tc>
          <w:tcPr>
            <w:tcW w:w="850" w:type="dxa"/>
            <w:shd w:val="clear" w:color="auto" w:fill="D9D9D9" w:themeFill="background1" w:themeFillShade="D9"/>
          </w:tcPr>
          <w:p w14:paraId="199FC832" w14:textId="77777777" w:rsidR="00E96994" w:rsidRPr="006D61EF" w:rsidRDefault="00E96994" w:rsidP="00E96994">
            <w:pPr>
              <w:pStyle w:val="TextoTabla"/>
              <w:rPr>
                <w:b/>
              </w:rPr>
            </w:pPr>
            <w:r w:rsidRPr="006D61EF">
              <w:rPr>
                <w:b/>
              </w:rPr>
              <w:t>NO</w:t>
            </w:r>
          </w:p>
        </w:tc>
      </w:tr>
      <w:tr w:rsidR="00E96994" w:rsidRPr="00183B8E" w14:paraId="4A8E105E" w14:textId="77777777" w:rsidTr="00B45504">
        <w:trPr>
          <w:trHeight w:val="20"/>
          <w:jc w:val="center"/>
        </w:trPr>
        <w:tc>
          <w:tcPr>
            <w:tcW w:w="695" w:type="dxa"/>
            <w:tcBorders>
              <w:bottom w:val="single" w:sz="6" w:space="0" w:color="000000"/>
            </w:tcBorders>
            <w:shd w:val="clear" w:color="auto" w:fill="auto"/>
          </w:tcPr>
          <w:p w14:paraId="3CCF0668" w14:textId="77777777" w:rsidR="00E96994" w:rsidRPr="006D61EF" w:rsidRDefault="00E96994" w:rsidP="00E96994">
            <w:pPr>
              <w:pStyle w:val="TextoTabla"/>
            </w:pPr>
            <w:r w:rsidRPr="006D61EF">
              <w:t>1</w:t>
            </w:r>
          </w:p>
        </w:tc>
        <w:tc>
          <w:tcPr>
            <w:tcW w:w="7493" w:type="dxa"/>
            <w:gridSpan w:val="4"/>
            <w:tcBorders>
              <w:bottom w:val="single" w:sz="6" w:space="0" w:color="000000"/>
            </w:tcBorders>
            <w:shd w:val="clear" w:color="auto" w:fill="auto"/>
          </w:tcPr>
          <w:p w14:paraId="360F8A55" w14:textId="227C469A" w:rsidR="00160DF0" w:rsidRDefault="00160DF0" w:rsidP="00160DF0">
            <w:pPr>
              <w:pStyle w:val="TextoTabla"/>
            </w:pPr>
            <w:r>
              <w:t>Formación de Grupos de Retransmisión.</w:t>
            </w:r>
          </w:p>
          <w:p w14:paraId="0D3AA816" w14:textId="545A3CBB" w:rsidR="00160DF0" w:rsidRDefault="00160DF0" w:rsidP="00A83ECB">
            <w:pPr>
              <w:pStyle w:val="TextoTabla"/>
              <w:numPr>
                <w:ilvl w:val="0"/>
                <w:numId w:val="53"/>
              </w:numPr>
            </w:pPr>
            <w:r>
              <w:t>Asigne en RXTX 2 o más posiciones radio.</w:t>
            </w:r>
          </w:p>
          <w:p w14:paraId="1E4F193A" w14:textId="2B3C2ED2" w:rsidR="00160DF0" w:rsidRDefault="00160DF0" w:rsidP="00A83ECB">
            <w:pPr>
              <w:pStyle w:val="TextoTabla"/>
              <w:numPr>
                <w:ilvl w:val="0"/>
                <w:numId w:val="53"/>
              </w:numPr>
            </w:pPr>
            <w:r>
              <w:t xml:space="preserve">Pulse la tecla de Retransmisión (RTX). </w:t>
            </w:r>
          </w:p>
          <w:p w14:paraId="5B87999D" w14:textId="40542E3F" w:rsidR="00160DF0" w:rsidRDefault="00160DF0" w:rsidP="00A83ECB">
            <w:pPr>
              <w:pStyle w:val="TextoTabla"/>
              <w:numPr>
                <w:ilvl w:val="1"/>
                <w:numId w:val="53"/>
              </w:numPr>
            </w:pPr>
            <w:r>
              <w:t>La tecla pasa a estado “secuencia de programación” y aparece el indicador del grupo RTX (G).</w:t>
            </w:r>
          </w:p>
          <w:p w14:paraId="7C1D0A2D" w14:textId="3C14E831" w:rsidR="00160DF0" w:rsidRDefault="00160DF0" w:rsidP="00A83ECB">
            <w:pPr>
              <w:pStyle w:val="TextoTabla"/>
              <w:numPr>
                <w:ilvl w:val="1"/>
                <w:numId w:val="53"/>
              </w:numPr>
            </w:pPr>
            <w:r>
              <w:t>Las posiciones radio ‘asignables y seleccionadas pasan a estado “Frecuencia implicada en secuencia de programación”.</w:t>
            </w:r>
          </w:p>
          <w:p w14:paraId="011C6101" w14:textId="21657D6E" w:rsidR="00160DF0" w:rsidRDefault="00160DF0" w:rsidP="00A83ECB">
            <w:pPr>
              <w:pStyle w:val="TextoTabla"/>
              <w:numPr>
                <w:ilvl w:val="1"/>
                <w:numId w:val="53"/>
              </w:numPr>
            </w:pPr>
            <w:r>
              <w:t>Las posiciones Radio "asignables y no seleccionadas" pasan al estado en que tuvieran.</w:t>
            </w:r>
          </w:p>
          <w:p w14:paraId="38C21232" w14:textId="33DA84A7" w:rsidR="00160DF0" w:rsidRDefault="00160DF0" w:rsidP="00A83ECB">
            <w:pPr>
              <w:pStyle w:val="TextoTabla"/>
              <w:numPr>
                <w:ilvl w:val="0"/>
                <w:numId w:val="53"/>
              </w:numPr>
            </w:pPr>
            <w:r>
              <w:t>Pulsar las posiciones radio en estado ‘Frecuencia implicada en secuencia de programación’ que se desee incluir en el grupo.</w:t>
            </w:r>
          </w:p>
          <w:p w14:paraId="0840CFCD" w14:textId="1ADDEB49" w:rsidR="00160DF0" w:rsidRDefault="00160DF0" w:rsidP="00A83ECB">
            <w:pPr>
              <w:pStyle w:val="TextoTabla"/>
              <w:numPr>
                <w:ilvl w:val="0"/>
                <w:numId w:val="53"/>
              </w:numPr>
            </w:pPr>
            <w:r>
              <w:t xml:space="preserve">La operación queda marcada en las posiciones radio por el indicador de grupo RTX. </w:t>
            </w:r>
          </w:p>
          <w:p w14:paraId="39709CED" w14:textId="382808C7" w:rsidR="00160DF0" w:rsidRDefault="00160DF0" w:rsidP="00A83ECB">
            <w:pPr>
              <w:pStyle w:val="TextoTabla"/>
              <w:numPr>
                <w:ilvl w:val="0"/>
                <w:numId w:val="53"/>
              </w:numPr>
            </w:pPr>
            <w:r>
              <w:t>Una vez seleccionadas las frecuencias que componen el grupo, pulsar nuevamente RTX:</w:t>
            </w:r>
          </w:p>
          <w:p w14:paraId="30410571" w14:textId="68C1D871" w:rsidR="00160DF0" w:rsidRDefault="00160DF0" w:rsidP="00A83ECB">
            <w:pPr>
              <w:pStyle w:val="TextoTabla"/>
              <w:numPr>
                <w:ilvl w:val="1"/>
                <w:numId w:val="53"/>
              </w:numPr>
            </w:pPr>
            <w:r>
              <w:t>La Tecla Retransmisión pasa a "Reposo"</w:t>
            </w:r>
          </w:p>
          <w:p w14:paraId="497A959E" w14:textId="66A8AD7F" w:rsidR="00160DF0" w:rsidRDefault="00160DF0" w:rsidP="00A83ECB">
            <w:pPr>
              <w:pStyle w:val="TextoTabla"/>
              <w:numPr>
                <w:ilvl w:val="1"/>
                <w:numId w:val="53"/>
              </w:numPr>
            </w:pPr>
            <w:r>
              <w:t>Todas las posiciones radio vuelven al estado que presentaban al iniciar la secuencia de programación, salvo que las que se han incluido en el grupo que tendrán el identificativo del grupo de retransmisión.</w:t>
            </w:r>
          </w:p>
          <w:p w14:paraId="6D35A0EA" w14:textId="6963B750" w:rsidR="00E96994" w:rsidRPr="006D61EF" w:rsidRDefault="00160DF0" w:rsidP="00A83ECB">
            <w:pPr>
              <w:pStyle w:val="TextoTabla"/>
              <w:numPr>
                <w:ilvl w:val="1"/>
                <w:numId w:val="53"/>
              </w:numPr>
            </w:pPr>
            <w:r>
              <w:t>En otros puestos, los canales incluidos en el grupo de retransmisión presentarán el identificativo “R” en la parte inferior derecha de la zona Id. Canal.</w:t>
            </w:r>
          </w:p>
        </w:tc>
        <w:tc>
          <w:tcPr>
            <w:tcW w:w="851" w:type="dxa"/>
            <w:tcBorders>
              <w:bottom w:val="single" w:sz="6" w:space="0" w:color="000000"/>
            </w:tcBorders>
            <w:shd w:val="clear" w:color="auto" w:fill="auto"/>
          </w:tcPr>
          <w:p w14:paraId="3D6B28BE" w14:textId="77777777" w:rsidR="00E96994" w:rsidRPr="006D61EF" w:rsidRDefault="00E96994" w:rsidP="00E96994">
            <w:pPr>
              <w:pStyle w:val="TextoTabla"/>
            </w:pPr>
          </w:p>
        </w:tc>
        <w:tc>
          <w:tcPr>
            <w:tcW w:w="850" w:type="dxa"/>
            <w:tcBorders>
              <w:bottom w:val="single" w:sz="6" w:space="0" w:color="000000"/>
            </w:tcBorders>
            <w:shd w:val="clear" w:color="auto" w:fill="auto"/>
          </w:tcPr>
          <w:p w14:paraId="5306E50D" w14:textId="77777777" w:rsidR="00E96994" w:rsidRPr="006D61EF" w:rsidRDefault="00E96994" w:rsidP="00E96994">
            <w:pPr>
              <w:pStyle w:val="TextoTabla"/>
            </w:pPr>
          </w:p>
        </w:tc>
      </w:tr>
      <w:tr w:rsidR="00E96994" w:rsidRPr="00183B8E" w14:paraId="0D290CD6" w14:textId="77777777" w:rsidTr="00B45504">
        <w:trPr>
          <w:trHeight w:val="20"/>
          <w:jc w:val="center"/>
        </w:trPr>
        <w:tc>
          <w:tcPr>
            <w:tcW w:w="695" w:type="dxa"/>
            <w:tcBorders>
              <w:bottom w:val="single" w:sz="6" w:space="0" w:color="000000"/>
            </w:tcBorders>
            <w:shd w:val="clear" w:color="auto" w:fill="auto"/>
          </w:tcPr>
          <w:p w14:paraId="4716CE86" w14:textId="77777777" w:rsidR="00E96994" w:rsidRPr="006D61EF" w:rsidRDefault="00E96994" w:rsidP="00E96994">
            <w:pPr>
              <w:pStyle w:val="TextoTabla"/>
            </w:pPr>
            <w:r w:rsidRPr="006D61EF">
              <w:t>2</w:t>
            </w:r>
          </w:p>
        </w:tc>
        <w:tc>
          <w:tcPr>
            <w:tcW w:w="7493" w:type="dxa"/>
            <w:gridSpan w:val="4"/>
            <w:tcBorders>
              <w:bottom w:val="single" w:sz="6" w:space="0" w:color="000000"/>
            </w:tcBorders>
            <w:shd w:val="clear" w:color="auto" w:fill="auto"/>
          </w:tcPr>
          <w:p w14:paraId="512FFD09" w14:textId="62F5119F" w:rsidR="00160DF0" w:rsidRDefault="00160DF0" w:rsidP="00160DF0">
            <w:pPr>
              <w:pStyle w:val="TextoTabla"/>
            </w:pPr>
            <w:r>
              <w:t>Eliminación de Grupos de Retransmisión.</w:t>
            </w:r>
          </w:p>
          <w:p w14:paraId="390B14EB" w14:textId="384FD54A" w:rsidR="00160DF0" w:rsidRDefault="00160DF0" w:rsidP="00A83ECB">
            <w:pPr>
              <w:pStyle w:val="TextoTabla"/>
              <w:numPr>
                <w:ilvl w:val="0"/>
                <w:numId w:val="54"/>
              </w:numPr>
            </w:pPr>
            <w:r>
              <w:t>Partimos del grupo generado en el paso anterior.</w:t>
            </w:r>
          </w:p>
          <w:p w14:paraId="792E3C41" w14:textId="12BA7443" w:rsidR="00160DF0" w:rsidRDefault="00160DF0" w:rsidP="00A83ECB">
            <w:pPr>
              <w:pStyle w:val="TextoTabla"/>
              <w:numPr>
                <w:ilvl w:val="0"/>
                <w:numId w:val="54"/>
              </w:numPr>
            </w:pPr>
            <w:r>
              <w:t>Pulsamos la tecla RTX.</w:t>
            </w:r>
          </w:p>
          <w:p w14:paraId="7DCA955A" w14:textId="3A6921E4" w:rsidR="00160DF0" w:rsidRDefault="00160DF0" w:rsidP="00A83ECB">
            <w:pPr>
              <w:pStyle w:val="TextoTabla"/>
              <w:numPr>
                <w:ilvl w:val="0"/>
                <w:numId w:val="54"/>
              </w:numPr>
            </w:pPr>
            <w:r>
              <w:t xml:space="preserve">Pulsar las posiciones radio incluidas en el grupo que se desea </w:t>
            </w:r>
            <w:r>
              <w:lastRenderedPageBreak/>
              <w:t>deseleccionar.</w:t>
            </w:r>
          </w:p>
          <w:p w14:paraId="5FD094C1" w14:textId="0F16CAA8" w:rsidR="00160DF0" w:rsidRDefault="00160DF0" w:rsidP="00A83ECB">
            <w:pPr>
              <w:pStyle w:val="TextoTabla"/>
              <w:numPr>
                <w:ilvl w:val="1"/>
                <w:numId w:val="54"/>
              </w:numPr>
            </w:pPr>
            <w:r>
              <w:t>En la zona Id. Canal de la posición radio desaparece el indicativo alfanumérico del grupo de retransmisión (G).</w:t>
            </w:r>
          </w:p>
          <w:p w14:paraId="5FE7A214" w14:textId="7C59A22B" w:rsidR="00160DF0" w:rsidRDefault="00160DF0" w:rsidP="00A83ECB">
            <w:pPr>
              <w:pStyle w:val="TextoTabla"/>
              <w:numPr>
                <w:ilvl w:val="0"/>
                <w:numId w:val="54"/>
              </w:numPr>
            </w:pPr>
            <w:r>
              <w:t>Una vez pulsadas todas las componentes del grupo, volvemos a pulsar RTX.</w:t>
            </w:r>
          </w:p>
          <w:p w14:paraId="5441BDAB" w14:textId="7E05D18A" w:rsidR="00160DF0" w:rsidRDefault="00160DF0" w:rsidP="00A83ECB">
            <w:pPr>
              <w:pStyle w:val="TextoTabla"/>
              <w:numPr>
                <w:ilvl w:val="1"/>
                <w:numId w:val="54"/>
              </w:numPr>
            </w:pPr>
            <w:r>
              <w:t>El grupo se deshace y desaparece el indicativo alfanumérico del grupo de canales.</w:t>
            </w:r>
          </w:p>
          <w:p w14:paraId="50FDC57E" w14:textId="2053433C" w:rsidR="00E96994" w:rsidRPr="006D61EF" w:rsidRDefault="00160DF0" w:rsidP="00A83ECB">
            <w:pPr>
              <w:pStyle w:val="TextoTabla"/>
              <w:numPr>
                <w:ilvl w:val="1"/>
                <w:numId w:val="54"/>
              </w:numPr>
            </w:pPr>
            <w:r>
              <w:t>En otras posiciones, los canales deseleccionados del grupo de retransmisión volverán a su estado normal, desapareciendo el identificativo “R” en la parte inferior derecha de la zona Id. Canal</w:t>
            </w:r>
          </w:p>
        </w:tc>
        <w:tc>
          <w:tcPr>
            <w:tcW w:w="851" w:type="dxa"/>
            <w:tcBorders>
              <w:bottom w:val="single" w:sz="6" w:space="0" w:color="000000"/>
            </w:tcBorders>
            <w:shd w:val="clear" w:color="auto" w:fill="auto"/>
          </w:tcPr>
          <w:p w14:paraId="328E524F" w14:textId="77777777" w:rsidR="00E96994" w:rsidRPr="006D61EF" w:rsidRDefault="00E96994" w:rsidP="00E96994">
            <w:pPr>
              <w:pStyle w:val="TextoTabla"/>
            </w:pPr>
          </w:p>
        </w:tc>
        <w:tc>
          <w:tcPr>
            <w:tcW w:w="850" w:type="dxa"/>
            <w:tcBorders>
              <w:bottom w:val="single" w:sz="6" w:space="0" w:color="000000"/>
            </w:tcBorders>
            <w:shd w:val="clear" w:color="auto" w:fill="auto"/>
          </w:tcPr>
          <w:p w14:paraId="18F86AE2" w14:textId="77777777" w:rsidR="00E96994" w:rsidRPr="006D61EF" w:rsidRDefault="00E96994" w:rsidP="00E96994">
            <w:pPr>
              <w:pStyle w:val="TextoTabla"/>
            </w:pPr>
          </w:p>
        </w:tc>
      </w:tr>
      <w:tr w:rsidR="00E96994" w:rsidRPr="00183B8E" w14:paraId="13AEA956" w14:textId="77777777" w:rsidTr="00B45504">
        <w:trPr>
          <w:trHeight w:val="20"/>
          <w:jc w:val="center"/>
        </w:trPr>
        <w:tc>
          <w:tcPr>
            <w:tcW w:w="695" w:type="dxa"/>
            <w:tcBorders>
              <w:bottom w:val="single" w:sz="6" w:space="0" w:color="000000"/>
            </w:tcBorders>
            <w:shd w:val="clear" w:color="auto" w:fill="auto"/>
          </w:tcPr>
          <w:p w14:paraId="7ADE3213" w14:textId="77777777" w:rsidR="00E96994" w:rsidRPr="006D61EF" w:rsidRDefault="00E96994" w:rsidP="00E96994">
            <w:pPr>
              <w:pStyle w:val="TextoTabla"/>
            </w:pPr>
            <w:r w:rsidRPr="006D61EF">
              <w:t>3</w:t>
            </w:r>
          </w:p>
        </w:tc>
        <w:tc>
          <w:tcPr>
            <w:tcW w:w="7493" w:type="dxa"/>
            <w:gridSpan w:val="4"/>
            <w:tcBorders>
              <w:bottom w:val="single" w:sz="6" w:space="0" w:color="000000"/>
            </w:tcBorders>
            <w:shd w:val="clear" w:color="auto" w:fill="auto"/>
          </w:tcPr>
          <w:p w14:paraId="043EFBCC" w14:textId="5ECAC877" w:rsidR="00160DF0" w:rsidRDefault="00160DF0" w:rsidP="00160DF0">
            <w:pPr>
              <w:pStyle w:val="TextoTabla"/>
            </w:pPr>
            <w:r>
              <w:t>Excepciones.</w:t>
            </w:r>
          </w:p>
          <w:p w14:paraId="00206D10" w14:textId="08049CFB" w:rsidR="00160DF0" w:rsidRDefault="00556E70" w:rsidP="00A83ECB">
            <w:pPr>
              <w:pStyle w:val="TextoTabla"/>
              <w:numPr>
                <w:ilvl w:val="0"/>
                <w:numId w:val="55"/>
              </w:numPr>
            </w:pPr>
            <w:r>
              <w:t>N</w:t>
            </w:r>
            <w:r w:rsidR="00160DF0">
              <w:t>úmero máximo de Frecuencias en Grupo. Comprobar que un grupo no puede contener más de 10 frecuencias (posiciones radio).</w:t>
            </w:r>
          </w:p>
          <w:p w14:paraId="0C99F724" w14:textId="4200BF8D" w:rsidR="00160DF0" w:rsidRDefault="00160DF0" w:rsidP="00A83ECB">
            <w:pPr>
              <w:pStyle w:val="TextoTabla"/>
              <w:numPr>
                <w:ilvl w:val="0"/>
                <w:numId w:val="55"/>
              </w:numPr>
            </w:pPr>
            <w:r>
              <w:t>Pertenencia Exclusiva a un Grupo de Retransmisión. Comprobar que un canal solo puede estar implicado en un grupo de retransmisión. Sea este del mismo o diferente operador.</w:t>
            </w:r>
          </w:p>
          <w:p w14:paraId="7CE6D933" w14:textId="27C1ACF2" w:rsidR="00160DF0" w:rsidRDefault="00160DF0" w:rsidP="00A83ECB">
            <w:pPr>
              <w:pStyle w:val="TextoTabla"/>
              <w:numPr>
                <w:ilvl w:val="0"/>
                <w:numId w:val="55"/>
              </w:numPr>
            </w:pPr>
            <w:r>
              <w:t>PTT durante la programación.</w:t>
            </w:r>
            <w:r w:rsidR="00556E70">
              <w:t xml:space="preserve"> </w:t>
            </w:r>
            <w:r>
              <w:t>Comprobar que la acción de PTT antes de confirmar la formación o destrucción de un grupo de retransmisión, aborta el proceso llevando todas las posiciones radio al estado previo al comienzo de la programación.</w:t>
            </w:r>
          </w:p>
          <w:p w14:paraId="3933F5EB" w14:textId="6865F797" w:rsidR="00E96994" w:rsidRPr="006D61EF" w:rsidRDefault="00160DF0" w:rsidP="00A83ECB">
            <w:pPr>
              <w:pStyle w:val="TextoTabla"/>
              <w:numPr>
                <w:ilvl w:val="0"/>
                <w:numId w:val="55"/>
              </w:numPr>
            </w:pPr>
            <w:r>
              <w:t xml:space="preserve">SQUELCH </w:t>
            </w:r>
            <w:r>
              <w:t>durante la programación.</w:t>
            </w:r>
            <w:r w:rsidR="00556E70">
              <w:t xml:space="preserve"> </w:t>
            </w:r>
            <w:r>
              <w:t xml:space="preserve">Comprobar que durante la retransmisión de un </w:t>
            </w:r>
            <w:r>
              <w:t>SQUELCH</w:t>
            </w:r>
            <w:r>
              <w:t>, se puede añadir una frecuencia al grupo, pero no se puede eliminar o deshacer el grupo mediante la tecla RTX.</w:t>
            </w:r>
          </w:p>
        </w:tc>
        <w:tc>
          <w:tcPr>
            <w:tcW w:w="851" w:type="dxa"/>
            <w:tcBorders>
              <w:bottom w:val="single" w:sz="6" w:space="0" w:color="000000"/>
            </w:tcBorders>
            <w:shd w:val="clear" w:color="auto" w:fill="auto"/>
          </w:tcPr>
          <w:p w14:paraId="196E0B52"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DB4FF30" w14:textId="77777777" w:rsidR="00E96994" w:rsidRPr="006D61EF" w:rsidRDefault="00E96994" w:rsidP="00E96994">
            <w:pPr>
              <w:pStyle w:val="TextoTabla"/>
            </w:pPr>
          </w:p>
        </w:tc>
      </w:tr>
      <w:tr w:rsidR="00E96994" w:rsidRPr="00183B8E" w14:paraId="07DBCEE5" w14:textId="77777777" w:rsidTr="00B45504">
        <w:trPr>
          <w:trHeight w:val="20"/>
          <w:jc w:val="center"/>
        </w:trPr>
        <w:tc>
          <w:tcPr>
            <w:tcW w:w="695" w:type="dxa"/>
            <w:tcBorders>
              <w:bottom w:val="single" w:sz="6" w:space="0" w:color="000000"/>
            </w:tcBorders>
            <w:shd w:val="clear" w:color="auto" w:fill="auto"/>
          </w:tcPr>
          <w:p w14:paraId="5F2469B5" w14:textId="77777777" w:rsidR="00E96994" w:rsidRPr="006D61EF" w:rsidRDefault="00E96994" w:rsidP="00E96994">
            <w:pPr>
              <w:pStyle w:val="TextoTabla"/>
            </w:pPr>
          </w:p>
        </w:tc>
        <w:tc>
          <w:tcPr>
            <w:tcW w:w="7493" w:type="dxa"/>
            <w:gridSpan w:val="4"/>
            <w:tcBorders>
              <w:bottom w:val="single" w:sz="6" w:space="0" w:color="000000"/>
            </w:tcBorders>
            <w:shd w:val="clear" w:color="auto" w:fill="auto"/>
          </w:tcPr>
          <w:p w14:paraId="12F81C7F" w14:textId="77777777" w:rsidR="00E96994" w:rsidRPr="006D61EF" w:rsidRDefault="00E96994" w:rsidP="00E96994">
            <w:pPr>
              <w:pStyle w:val="TextoTabla"/>
            </w:pPr>
          </w:p>
        </w:tc>
        <w:tc>
          <w:tcPr>
            <w:tcW w:w="851" w:type="dxa"/>
            <w:tcBorders>
              <w:bottom w:val="single" w:sz="6" w:space="0" w:color="000000"/>
            </w:tcBorders>
            <w:shd w:val="clear" w:color="auto" w:fill="auto"/>
          </w:tcPr>
          <w:p w14:paraId="536A0283" w14:textId="77777777" w:rsidR="00E96994" w:rsidRPr="006D61EF" w:rsidRDefault="00E96994" w:rsidP="00E96994">
            <w:pPr>
              <w:pStyle w:val="TextoTabla"/>
            </w:pPr>
          </w:p>
        </w:tc>
        <w:tc>
          <w:tcPr>
            <w:tcW w:w="850" w:type="dxa"/>
            <w:tcBorders>
              <w:bottom w:val="single" w:sz="6" w:space="0" w:color="000000"/>
            </w:tcBorders>
            <w:shd w:val="clear" w:color="auto" w:fill="auto"/>
          </w:tcPr>
          <w:p w14:paraId="24EF3548" w14:textId="77777777" w:rsidR="00E96994" w:rsidRPr="006D61EF" w:rsidRDefault="00E96994" w:rsidP="00E96994">
            <w:pPr>
              <w:pStyle w:val="TextoTabla"/>
            </w:pPr>
          </w:p>
        </w:tc>
      </w:tr>
      <w:tr w:rsidR="00E96994" w:rsidRPr="00183B8E" w14:paraId="1BA89658"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169CE276" w14:textId="77777777" w:rsidR="00E96994" w:rsidRPr="006D61EF" w:rsidRDefault="00E96994" w:rsidP="00E96994">
            <w:pPr>
              <w:pStyle w:val="TextoTabla"/>
            </w:pPr>
            <w:r w:rsidRPr="006D61EF">
              <w:t xml:space="preserve"> </w:t>
            </w:r>
          </w:p>
        </w:tc>
      </w:tr>
    </w:tbl>
    <w:p w14:paraId="4884ABE0" w14:textId="77777777" w:rsidR="00DB2D77" w:rsidRPr="00DB2D77" w:rsidRDefault="00DB2D77" w:rsidP="00DB2D77"/>
    <w:p w14:paraId="24BDD682" w14:textId="77777777" w:rsidR="00556E70" w:rsidRDefault="00556E70">
      <w:pPr>
        <w:spacing w:before="0" w:after="0" w:line="240" w:lineRule="auto"/>
        <w:jc w:val="left"/>
        <w:rPr>
          <w:u w:val="single"/>
        </w:rPr>
      </w:pPr>
      <w:r>
        <w:rPr>
          <w:u w:val="single"/>
        </w:rPr>
        <w:br w:type="page"/>
      </w:r>
    </w:p>
    <w:p w14:paraId="0207EC8C" w14:textId="08709C85" w:rsidR="00BA0364" w:rsidRDefault="00BA0364" w:rsidP="00BA0364">
      <w:pPr>
        <w:pStyle w:val="Ttulo2"/>
      </w:pPr>
      <w:bookmarkStart w:id="193" w:name="_Toc318897610"/>
      <w:bookmarkStart w:id="194" w:name="_Toc357060675"/>
      <w:bookmarkStart w:id="195" w:name="_Toc445195501"/>
      <w:bookmarkStart w:id="196" w:name="_Toc511809637"/>
      <w:bookmarkStart w:id="197" w:name="_Toc2596045"/>
      <w:bookmarkStart w:id="198" w:name="_Toc105486202"/>
      <w:r w:rsidRPr="009D03A0">
        <w:lastRenderedPageBreak/>
        <w:t>U5KI</w:t>
      </w:r>
      <w:r w:rsidR="00DB2D77">
        <w:t>.HURR.</w:t>
      </w:r>
      <w:r w:rsidRPr="009D03A0">
        <w:t xml:space="preserve">03.007. </w:t>
      </w:r>
      <w:r w:rsidR="00556E70">
        <w:t>Operativa de Retransmisión</w:t>
      </w:r>
      <w:r w:rsidRPr="009D03A0">
        <w:t>.</w:t>
      </w:r>
      <w:bookmarkEnd w:id="193"/>
      <w:bookmarkEnd w:id="194"/>
      <w:bookmarkEnd w:id="195"/>
      <w:bookmarkEnd w:id="196"/>
      <w:bookmarkEnd w:id="197"/>
      <w:bookmarkEnd w:id="19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3717A071"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5A3B7C2D" w14:textId="77777777" w:rsidR="00DB2D77" w:rsidRPr="006D61EF" w:rsidRDefault="00DB2D77" w:rsidP="00B45504">
            <w:pPr>
              <w:pStyle w:val="TextoTabla"/>
            </w:pPr>
          </w:p>
        </w:tc>
      </w:tr>
      <w:tr w:rsidR="00E96994" w:rsidRPr="006D61EF" w14:paraId="5F7EE3DC" w14:textId="77777777" w:rsidTr="00B45504">
        <w:trPr>
          <w:trHeight w:val="20"/>
          <w:jc w:val="center"/>
        </w:trPr>
        <w:tc>
          <w:tcPr>
            <w:tcW w:w="1971" w:type="dxa"/>
            <w:gridSpan w:val="2"/>
            <w:shd w:val="clear" w:color="auto" w:fill="D9D9D9" w:themeFill="background1" w:themeFillShade="D9"/>
          </w:tcPr>
          <w:p w14:paraId="2072DD94" w14:textId="77777777" w:rsidR="00E96994" w:rsidRPr="006D61EF" w:rsidRDefault="00E96994" w:rsidP="00E96994">
            <w:pPr>
              <w:pStyle w:val="TextoTabla"/>
              <w:rPr>
                <w:b/>
              </w:rPr>
            </w:pPr>
            <w:r w:rsidRPr="006D61EF">
              <w:rPr>
                <w:b/>
              </w:rPr>
              <w:t>Grupo</w:t>
            </w:r>
          </w:p>
        </w:tc>
        <w:tc>
          <w:tcPr>
            <w:tcW w:w="2371" w:type="dxa"/>
            <w:shd w:val="clear" w:color="auto" w:fill="auto"/>
          </w:tcPr>
          <w:p w14:paraId="71AB3807" w14:textId="1A06D05B" w:rsidR="00E96994" w:rsidRPr="006D61EF" w:rsidRDefault="00E96994" w:rsidP="00E96994">
            <w:pPr>
              <w:pStyle w:val="TextoTabla"/>
            </w:pPr>
            <w:r>
              <w:t>Radio</w:t>
            </w:r>
          </w:p>
        </w:tc>
        <w:tc>
          <w:tcPr>
            <w:tcW w:w="2161" w:type="dxa"/>
            <w:shd w:val="clear" w:color="auto" w:fill="D9D9D9" w:themeFill="background1" w:themeFillShade="D9"/>
          </w:tcPr>
          <w:p w14:paraId="50914666" w14:textId="77777777" w:rsidR="00E96994" w:rsidRPr="006D61EF" w:rsidRDefault="00E96994" w:rsidP="00E96994">
            <w:pPr>
              <w:pStyle w:val="TextoTabla"/>
              <w:rPr>
                <w:b/>
              </w:rPr>
            </w:pPr>
            <w:r w:rsidRPr="006D61EF">
              <w:rPr>
                <w:b/>
              </w:rPr>
              <w:t>Caso de Prueba</w:t>
            </w:r>
          </w:p>
        </w:tc>
        <w:tc>
          <w:tcPr>
            <w:tcW w:w="3386" w:type="dxa"/>
            <w:gridSpan w:val="3"/>
            <w:shd w:val="clear" w:color="auto" w:fill="auto"/>
          </w:tcPr>
          <w:p w14:paraId="70469995" w14:textId="0E8BB3CA" w:rsidR="00E96994" w:rsidRPr="006D61EF" w:rsidRDefault="00E96994" w:rsidP="00E96994">
            <w:pPr>
              <w:pStyle w:val="TextoTabla"/>
            </w:pPr>
            <w:r w:rsidRPr="00E96994">
              <w:t>U5KI.HURR.03.00</w:t>
            </w:r>
            <w:r>
              <w:t>7</w:t>
            </w:r>
          </w:p>
        </w:tc>
      </w:tr>
      <w:tr w:rsidR="00DB2D77" w:rsidRPr="00183B8E" w14:paraId="12CB273E" w14:textId="77777777" w:rsidTr="00B45504">
        <w:trPr>
          <w:trHeight w:val="20"/>
          <w:jc w:val="center"/>
        </w:trPr>
        <w:tc>
          <w:tcPr>
            <w:tcW w:w="1971" w:type="dxa"/>
            <w:gridSpan w:val="2"/>
            <w:shd w:val="clear" w:color="auto" w:fill="D9D9D9" w:themeFill="background1" w:themeFillShade="D9"/>
          </w:tcPr>
          <w:p w14:paraId="21F85D25"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501A0F56" w14:textId="3D9BEBD0" w:rsidR="00DB2D77" w:rsidRPr="006D61EF" w:rsidRDefault="00556E70" w:rsidP="00B45504">
            <w:pPr>
              <w:pStyle w:val="TextoTabla"/>
            </w:pPr>
            <w:r>
              <w:t>Operativa de Retransmisión.</w:t>
            </w:r>
          </w:p>
        </w:tc>
      </w:tr>
      <w:tr w:rsidR="00DB2D77" w:rsidRPr="00183B8E" w14:paraId="09D79C16" w14:textId="77777777" w:rsidTr="00B45504">
        <w:trPr>
          <w:trHeight w:val="20"/>
          <w:jc w:val="center"/>
        </w:trPr>
        <w:tc>
          <w:tcPr>
            <w:tcW w:w="1971" w:type="dxa"/>
            <w:gridSpan w:val="2"/>
            <w:shd w:val="clear" w:color="auto" w:fill="D9D9D9" w:themeFill="background1" w:themeFillShade="D9"/>
          </w:tcPr>
          <w:p w14:paraId="16AD3690"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0E12FF44" w14:textId="7237FEF2" w:rsidR="00DB2D77" w:rsidRPr="006D61EF" w:rsidRDefault="00556E70" w:rsidP="00B45504">
            <w:pPr>
              <w:pStyle w:val="TextoTabla"/>
            </w:pPr>
            <w:r w:rsidRPr="00556E70">
              <w:t xml:space="preserve">Comprobar que los grupos de retransmisión radio formados en el sistema funcionan </w:t>
            </w:r>
            <w:r w:rsidRPr="00556E70">
              <w:t>de acuerdo con</w:t>
            </w:r>
            <w:r w:rsidRPr="00556E70">
              <w:t xml:space="preserve"> las especificaciones de su operativa.</w:t>
            </w:r>
          </w:p>
        </w:tc>
      </w:tr>
      <w:tr w:rsidR="00DB2D77" w:rsidRPr="006D61EF" w14:paraId="14143813" w14:textId="77777777" w:rsidTr="00B45504">
        <w:trPr>
          <w:trHeight w:val="20"/>
          <w:jc w:val="center"/>
        </w:trPr>
        <w:tc>
          <w:tcPr>
            <w:tcW w:w="1971" w:type="dxa"/>
            <w:gridSpan w:val="2"/>
            <w:shd w:val="clear" w:color="auto" w:fill="D9D9D9" w:themeFill="background1" w:themeFillShade="D9"/>
            <w:vAlign w:val="center"/>
          </w:tcPr>
          <w:p w14:paraId="2F8BBD4D"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34F94C4B" w14:textId="77777777" w:rsidR="00556E70" w:rsidRDefault="00556E70" w:rsidP="00556E70">
            <w:pPr>
              <w:pStyle w:val="TextoTabla"/>
            </w:pPr>
            <w:r>
              <w:t>Dos puestos de operador configurados en Modo NORMAL y con JACKS insertados.</w:t>
            </w:r>
          </w:p>
          <w:p w14:paraId="5AF09B2F" w14:textId="77777777" w:rsidR="00556E70" w:rsidRDefault="00556E70" w:rsidP="00556E70">
            <w:pPr>
              <w:pStyle w:val="TextoTabla"/>
            </w:pPr>
            <w:r>
              <w:t>Dos colaterales radio con posibilidad de generar llamadas en el sistema.</w:t>
            </w:r>
          </w:p>
          <w:p w14:paraId="1EEA0D7D" w14:textId="5B7E2DEB" w:rsidR="00DB2D77" w:rsidRPr="006D61EF" w:rsidRDefault="00556E70" w:rsidP="00556E70">
            <w:pPr>
              <w:pStyle w:val="TextoTabla"/>
            </w:pPr>
            <w:r>
              <w:t>Los dos puestos en prueba deben tener la misma configuración radio que incluye los dos colaterales radio del entorno de pruebas.</w:t>
            </w:r>
          </w:p>
        </w:tc>
      </w:tr>
      <w:tr w:rsidR="00DB2D77" w:rsidRPr="006D61EF" w14:paraId="6E6AEBB9" w14:textId="77777777" w:rsidTr="00B45504">
        <w:trPr>
          <w:trHeight w:val="20"/>
          <w:jc w:val="center"/>
        </w:trPr>
        <w:tc>
          <w:tcPr>
            <w:tcW w:w="695" w:type="dxa"/>
            <w:shd w:val="clear" w:color="auto" w:fill="BFBFBF" w:themeFill="background1" w:themeFillShade="BF"/>
          </w:tcPr>
          <w:p w14:paraId="66B7E533"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37E0CD7D"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463806D5" w14:textId="77777777" w:rsidR="00DB2D77" w:rsidRPr="006D61EF" w:rsidRDefault="00DB2D77" w:rsidP="00B45504">
            <w:pPr>
              <w:pStyle w:val="TextoTabla"/>
              <w:rPr>
                <w:b/>
              </w:rPr>
            </w:pPr>
            <w:r w:rsidRPr="006D61EF">
              <w:rPr>
                <w:b/>
              </w:rPr>
              <w:t>Resultado</w:t>
            </w:r>
          </w:p>
        </w:tc>
      </w:tr>
      <w:tr w:rsidR="00DB2D77" w:rsidRPr="006D61EF" w14:paraId="56391A72" w14:textId="77777777" w:rsidTr="00B45504">
        <w:trPr>
          <w:trHeight w:val="20"/>
          <w:jc w:val="center"/>
        </w:trPr>
        <w:tc>
          <w:tcPr>
            <w:tcW w:w="8188" w:type="dxa"/>
            <w:gridSpan w:val="5"/>
            <w:shd w:val="clear" w:color="auto" w:fill="D9D9D9" w:themeFill="background1" w:themeFillShade="D9"/>
          </w:tcPr>
          <w:p w14:paraId="16E209F3" w14:textId="77777777" w:rsidR="00DB2D77" w:rsidRPr="006D61EF" w:rsidRDefault="00DB2D77" w:rsidP="00B45504">
            <w:pPr>
              <w:pStyle w:val="TextoTabla"/>
              <w:rPr>
                <w:b/>
              </w:rPr>
            </w:pPr>
          </w:p>
        </w:tc>
        <w:tc>
          <w:tcPr>
            <w:tcW w:w="851" w:type="dxa"/>
            <w:shd w:val="clear" w:color="auto" w:fill="D9D9D9" w:themeFill="background1" w:themeFillShade="D9"/>
          </w:tcPr>
          <w:p w14:paraId="78A47EEC"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59A62728" w14:textId="77777777" w:rsidR="00DB2D77" w:rsidRPr="006D61EF" w:rsidRDefault="00DB2D77" w:rsidP="00B45504">
            <w:pPr>
              <w:pStyle w:val="TextoTabla"/>
              <w:rPr>
                <w:b/>
              </w:rPr>
            </w:pPr>
            <w:r w:rsidRPr="006D61EF">
              <w:rPr>
                <w:b/>
              </w:rPr>
              <w:t>NO</w:t>
            </w:r>
          </w:p>
        </w:tc>
      </w:tr>
      <w:tr w:rsidR="00DB2D77" w:rsidRPr="00183B8E" w14:paraId="13385724" w14:textId="77777777" w:rsidTr="00B45504">
        <w:trPr>
          <w:trHeight w:val="20"/>
          <w:jc w:val="center"/>
        </w:trPr>
        <w:tc>
          <w:tcPr>
            <w:tcW w:w="695" w:type="dxa"/>
            <w:tcBorders>
              <w:bottom w:val="single" w:sz="6" w:space="0" w:color="000000"/>
            </w:tcBorders>
            <w:shd w:val="clear" w:color="auto" w:fill="auto"/>
          </w:tcPr>
          <w:p w14:paraId="67B87D59"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2BADBBCA" w14:textId="5741A909" w:rsidR="00DB2D77" w:rsidRPr="006D61EF" w:rsidRDefault="00556E70" w:rsidP="00B45504">
            <w:pPr>
              <w:pStyle w:val="TextoTabla"/>
            </w:pPr>
            <w:r w:rsidRPr="00556E70">
              <w:t>Asignar en RXTX los colaterales radio en Puesto 1. En Puesto 2 asignar solo un colateral en RXTX.</w:t>
            </w:r>
          </w:p>
        </w:tc>
        <w:tc>
          <w:tcPr>
            <w:tcW w:w="851" w:type="dxa"/>
            <w:tcBorders>
              <w:bottom w:val="single" w:sz="6" w:space="0" w:color="000000"/>
            </w:tcBorders>
            <w:shd w:val="clear" w:color="auto" w:fill="auto"/>
          </w:tcPr>
          <w:p w14:paraId="430A02E8"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21E65E8" w14:textId="77777777" w:rsidR="00DB2D77" w:rsidRPr="006D61EF" w:rsidRDefault="00DB2D77" w:rsidP="00B45504">
            <w:pPr>
              <w:pStyle w:val="TextoTabla"/>
            </w:pPr>
          </w:p>
        </w:tc>
      </w:tr>
      <w:tr w:rsidR="00DB2D77" w:rsidRPr="00183B8E" w14:paraId="55367236" w14:textId="77777777" w:rsidTr="00B45504">
        <w:trPr>
          <w:trHeight w:val="20"/>
          <w:jc w:val="center"/>
        </w:trPr>
        <w:tc>
          <w:tcPr>
            <w:tcW w:w="695" w:type="dxa"/>
            <w:tcBorders>
              <w:bottom w:val="single" w:sz="6" w:space="0" w:color="000000"/>
            </w:tcBorders>
            <w:shd w:val="clear" w:color="auto" w:fill="auto"/>
          </w:tcPr>
          <w:p w14:paraId="7373BC3E"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3A099142" w14:textId="3EC00B3F" w:rsidR="00DB2D77" w:rsidRPr="006D61EF" w:rsidRDefault="00556E70" w:rsidP="00B45504">
            <w:pPr>
              <w:pStyle w:val="TextoTabla"/>
            </w:pPr>
            <w:r w:rsidRPr="00556E70">
              <w:t>Formar el grupo de Retransmisión en Puesto 1 compuesto por el Colateral 1 y el Colateral 2.</w:t>
            </w:r>
          </w:p>
        </w:tc>
        <w:tc>
          <w:tcPr>
            <w:tcW w:w="851" w:type="dxa"/>
            <w:tcBorders>
              <w:bottom w:val="single" w:sz="6" w:space="0" w:color="000000"/>
            </w:tcBorders>
            <w:shd w:val="clear" w:color="auto" w:fill="auto"/>
          </w:tcPr>
          <w:p w14:paraId="1C1658D6"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05AC4A3" w14:textId="77777777" w:rsidR="00DB2D77" w:rsidRPr="006D61EF" w:rsidRDefault="00DB2D77" w:rsidP="00B45504">
            <w:pPr>
              <w:pStyle w:val="TextoTabla"/>
            </w:pPr>
          </w:p>
        </w:tc>
      </w:tr>
      <w:tr w:rsidR="00DB2D77" w:rsidRPr="00183B8E" w14:paraId="158B5202" w14:textId="77777777" w:rsidTr="00B45504">
        <w:trPr>
          <w:trHeight w:val="20"/>
          <w:jc w:val="center"/>
        </w:trPr>
        <w:tc>
          <w:tcPr>
            <w:tcW w:w="695" w:type="dxa"/>
            <w:tcBorders>
              <w:bottom w:val="single" w:sz="6" w:space="0" w:color="000000"/>
            </w:tcBorders>
            <w:shd w:val="clear" w:color="auto" w:fill="auto"/>
          </w:tcPr>
          <w:p w14:paraId="24C86905" w14:textId="77777777" w:rsidR="00DB2D77" w:rsidRPr="006D61EF" w:rsidRDefault="00DB2D77" w:rsidP="00B45504">
            <w:pPr>
              <w:pStyle w:val="TextoTabla"/>
            </w:pPr>
            <w:r w:rsidRPr="006D61EF">
              <w:t>3</w:t>
            </w:r>
          </w:p>
        </w:tc>
        <w:tc>
          <w:tcPr>
            <w:tcW w:w="7493" w:type="dxa"/>
            <w:gridSpan w:val="4"/>
            <w:tcBorders>
              <w:bottom w:val="single" w:sz="6" w:space="0" w:color="000000"/>
            </w:tcBorders>
            <w:shd w:val="clear" w:color="auto" w:fill="auto"/>
          </w:tcPr>
          <w:p w14:paraId="3771B1C5" w14:textId="456087B3" w:rsidR="00DB2D77" w:rsidRPr="006D61EF" w:rsidRDefault="00556E70" w:rsidP="00B45504">
            <w:pPr>
              <w:pStyle w:val="TextoTabla"/>
            </w:pPr>
            <w:r w:rsidRPr="00556E70">
              <w:t>Iniciar llamada radio desde colateral 1. Comprobar</w:t>
            </w:r>
          </w:p>
        </w:tc>
        <w:tc>
          <w:tcPr>
            <w:tcW w:w="851" w:type="dxa"/>
            <w:tcBorders>
              <w:bottom w:val="single" w:sz="6" w:space="0" w:color="000000"/>
            </w:tcBorders>
            <w:shd w:val="clear" w:color="auto" w:fill="auto"/>
          </w:tcPr>
          <w:p w14:paraId="1FBD9AF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7EE2196" w14:textId="77777777" w:rsidR="00DB2D77" w:rsidRPr="006D61EF" w:rsidRDefault="00DB2D77" w:rsidP="00B45504">
            <w:pPr>
              <w:pStyle w:val="TextoTabla"/>
            </w:pPr>
          </w:p>
        </w:tc>
      </w:tr>
      <w:tr w:rsidR="00DB2D77" w:rsidRPr="00183B8E" w14:paraId="076F06DC" w14:textId="77777777" w:rsidTr="00B45504">
        <w:trPr>
          <w:trHeight w:val="20"/>
          <w:jc w:val="center"/>
        </w:trPr>
        <w:tc>
          <w:tcPr>
            <w:tcW w:w="695" w:type="dxa"/>
            <w:tcBorders>
              <w:bottom w:val="single" w:sz="6" w:space="0" w:color="000000"/>
            </w:tcBorders>
            <w:shd w:val="clear" w:color="auto" w:fill="auto"/>
          </w:tcPr>
          <w:p w14:paraId="1CD5DA64" w14:textId="77777777" w:rsidR="00DB2D77" w:rsidRPr="006D61EF" w:rsidRDefault="00DB2D77" w:rsidP="00B45504">
            <w:pPr>
              <w:pStyle w:val="TextoTabla"/>
            </w:pPr>
            <w:r w:rsidRPr="006D61EF">
              <w:t>4</w:t>
            </w:r>
          </w:p>
        </w:tc>
        <w:tc>
          <w:tcPr>
            <w:tcW w:w="7493" w:type="dxa"/>
            <w:gridSpan w:val="4"/>
            <w:tcBorders>
              <w:bottom w:val="single" w:sz="6" w:space="0" w:color="000000"/>
            </w:tcBorders>
            <w:shd w:val="clear" w:color="auto" w:fill="auto"/>
          </w:tcPr>
          <w:p w14:paraId="5327E2A1" w14:textId="78EAC809" w:rsidR="00DB2D77" w:rsidRPr="006D61EF" w:rsidRDefault="00556E70" w:rsidP="00B45504">
            <w:pPr>
              <w:pStyle w:val="TextoTabla"/>
            </w:pPr>
            <w:r w:rsidRPr="00556E70">
              <w:t>El sistema inicia una llamada (PTT) sobre colateral 2.</w:t>
            </w:r>
          </w:p>
        </w:tc>
        <w:tc>
          <w:tcPr>
            <w:tcW w:w="851" w:type="dxa"/>
            <w:tcBorders>
              <w:bottom w:val="single" w:sz="6" w:space="0" w:color="000000"/>
            </w:tcBorders>
            <w:shd w:val="clear" w:color="auto" w:fill="auto"/>
          </w:tcPr>
          <w:p w14:paraId="3C2E0C16"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D927A6A" w14:textId="77777777" w:rsidR="00DB2D77" w:rsidRPr="006D61EF" w:rsidRDefault="00DB2D77" w:rsidP="00B45504">
            <w:pPr>
              <w:pStyle w:val="TextoTabla"/>
            </w:pPr>
          </w:p>
        </w:tc>
      </w:tr>
      <w:tr w:rsidR="00DB2D77" w:rsidRPr="006D61EF" w14:paraId="5F4176D4" w14:textId="77777777" w:rsidTr="00B45504">
        <w:trPr>
          <w:trHeight w:val="20"/>
          <w:jc w:val="center"/>
        </w:trPr>
        <w:tc>
          <w:tcPr>
            <w:tcW w:w="695" w:type="dxa"/>
            <w:tcBorders>
              <w:bottom w:val="single" w:sz="6" w:space="0" w:color="000000"/>
            </w:tcBorders>
            <w:shd w:val="clear" w:color="auto" w:fill="auto"/>
          </w:tcPr>
          <w:p w14:paraId="4966CAF0" w14:textId="77777777" w:rsidR="00DB2D77" w:rsidRPr="006D61EF" w:rsidRDefault="00DB2D77" w:rsidP="00B45504">
            <w:pPr>
              <w:pStyle w:val="TextoTabla"/>
            </w:pPr>
            <w:r w:rsidRPr="006D61EF">
              <w:t>5</w:t>
            </w:r>
          </w:p>
        </w:tc>
        <w:tc>
          <w:tcPr>
            <w:tcW w:w="7493" w:type="dxa"/>
            <w:gridSpan w:val="4"/>
            <w:tcBorders>
              <w:bottom w:val="single" w:sz="6" w:space="0" w:color="000000"/>
            </w:tcBorders>
            <w:shd w:val="clear" w:color="auto" w:fill="auto"/>
          </w:tcPr>
          <w:p w14:paraId="078428B1" w14:textId="0943A3FE" w:rsidR="00DB2D77" w:rsidRPr="006D61EF" w:rsidRDefault="00556E70" w:rsidP="00B45504">
            <w:pPr>
              <w:pStyle w:val="TextoTabla"/>
            </w:pPr>
            <w:r w:rsidRPr="00556E70">
              <w:t xml:space="preserve">El audio de colateral 1, es reenviado tanto a colateral 2, como </w:t>
            </w:r>
            <w:proofErr w:type="spellStart"/>
            <w:r w:rsidRPr="00556E70">
              <w:t>a</w:t>
            </w:r>
            <w:proofErr w:type="spellEnd"/>
            <w:r w:rsidRPr="00556E70">
              <w:t xml:space="preserve"> Puesto 1 y Puesto 2.</w:t>
            </w:r>
          </w:p>
        </w:tc>
        <w:tc>
          <w:tcPr>
            <w:tcW w:w="851" w:type="dxa"/>
            <w:tcBorders>
              <w:bottom w:val="single" w:sz="6" w:space="0" w:color="000000"/>
            </w:tcBorders>
            <w:shd w:val="clear" w:color="auto" w:fill="auto"/>
          </w:tcPr>
          <w:p w14:paraId="7419B70F" w14:textId="77777777" w:rsidR="00DB2D77" w:rsidRPr="006D61EF" w:rsidRDefault="00DB2D77" w:rsidP="00B45504">
            <w:pPr>
              <w:pStyle w:val="TextoTabla"/>
            </w:pPr>
          </w:p>
        </w:tc>
        <w:tc>
          <w:tcPr>
            <w:tcW w:w="850" w:type="dxa"/>
            <w:tcBorders>
              <w:bottom w:val="single" w:sz="6" w:space="0" w:color="000000"/>
            </w:tcBorders>
            <w:shd w:val="clear" w:color="auto" w:fill="auto"/>
          </w:tcPr>
          <w:p w14:paraId="1990B376" w14:textId="77777777" w:rsidR="00DB2D77" w:rsidRPr="006D61EF" w:rsidRDefault="00DB2D77" w:rsidP="00B45504">
            <w:pPr>
              <w:pStyle w:val="TextoTabla"/>
            </w:pPr>
          </w:p>
        </w:tc>
      </w:tr>
      <w:tr w:rsidR="00DB2D77" w:rsidRPr="00183B8E" w14:paraId="5E449086" w14:textId="77777777" w:rsidTr="00B45504">
        <w:trPr>
          <w:trHeight w:val="20"/>
          <w:jc w:val="center"/>
        </w:trPr>
        <w:tc>
          <w:tcPr>
            <w:tcW w:w="695" w:type="dxa"/>
            <w:tcBorders>
              <w:bottom w:val="single" w:sz="6" w:space="0" w:color="000000"/>
            </w:tcBorders>
            <w:shd w:val="clear" w:color="auto" w:fill="auto"/>
          </w:tcPr>
          <w:p w14:paraId="6D788F5C" w14:textId="77777777" w:rsidR="00DB2D77" w:rsidRPr="006D61EF" w:rsidRDefault="00DB2D77" w:rsidP="00B45504">
            <w:pPr>
              <w:pStyle w:val="TextoTabla"/>
            </w:pPr>
            <w:r w:rsidRPr="006D61EF">
              <w:t>6</w:t>
            </w:r>
          </w:p>
        </w:tc>
        <w:tc>
          <w:tcPr>
            <w:tcW w:w="7493" w:type="dxa"/>
            <w:gridSpan w:val="4"/>
            <w:tcBorders>
              <w:bottom w:val="single" w:sz="6" w:space="0" w:color="000000"/>
            </w:tcBorders>
            <w:shd w:val="clear" w:color="auto" w:fill="auto"/>
          </w:tcPr>
          <w:p w14:paraId="4520AF49" w14:textId="1CC74BDA" w:rsidR="00DB2D77" w:rsidRPr="006D61EF" w:rsidRDefault="00556E70" w:rsidP="00B45504">
            <w:pPr>
              <w:pStyle w:val="TextoTabla"/>
            </w:pPr>
            <w:r w:rsidRPr="00556E70">
              <w:t>Deshacer la llamada de colateral 1.</w:t>
            </w:r>
          </w:p>
        </w:tc>
        <w:tc>
          <w:tcPr>
            <w:tcW w:w="851" w:type="dxa"/>
            <w:tcBorders>
              <w:bottom w:val="single" w:sz="6" w:space="0" w:color="000000"/>
            </w:tcBorders>
            <w:shd w:val="clear" w:color="auto" w:fill="auto"/>
          </w:tcPr>
          <w:p w14:paraId="11F16EE5"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63805D4" w14:textId="77777777" w:rsidR="00DB2D77" w:rsidRPr="006D61EF" w:rsidRDefault="00DB2D77" w:rsidP="00B45504">
            <w:pPr>
              <w:pStyle w:val="TextoTabla"/>
            </w:pPr>
          </w:p>
        </w:tc>
      </w:tr>
      <w:tr w:rsidR="00DB2D77" w:rsidRPr="00183B8E" w14:paraId="5B840132" w14:textId="77777777" w:rsidTr="00B45504">
        <w:trPr>
          <w:trHeight w:val="20"/>
          <w:jc w:val="center"/>
        </w:trPr>
        <w:tc>
          <w:tcPr>
            <w:tcW w:w="695" w:type="dxa"/>
            <w:tcBorders>
              <w:bottom w:val="single" w:sz="6" w:space="0" w:color="000000"/>
            </w:tcBorders>
            <w:shd w:val="clear" w:color="auto" w:fill="auto"/>
          </w:tcPr>
          <w:p w14:paraId="07693DEC" w14:textId="77777777" w:rsidR="00DB2D77" w:rsidRPr="006D61EF" w:rsidRDefault="00DB2D77" w:rsidP="00B45504">
            <w:pPr>
              <w:pStyle w:val="TextoTabla"/>
            </w:pPr>
            <w:r w:rsidRPr="006D61EF">
              <w:t>7</w:t>
            </w:r>
          </w:p>
        </w:tc>
        <w:tc>
          <w:tcPr>
            <w:tcW w:w="7493" w:type="dxa"/>
            <w:gridSpan w:val="4"/>
            <w:tcBorders>
              <w:bottom w:val="single" w:sz="6" w:space="0" w:color="000000"/>
            </w:tcBorders>
            <w:shd w:val="clear" w:color="auto" w:fill="auto"/>
          </w:tcPr>
          <w:p w14:paraId="6B794705" w14:textId="0B6D0367" w:rsidR="00DB2D77" w:rsidRPr="006D61EF" w:rsidRDefault="00556E70" w:rsidP="00B45504">
            <w:pPr>
              <w:pStyle w:val="TextoTabla"/>
            </w:pPr>
            <w:r w:rsidRPr="00556E70">
              <w:t>Repetir los pasos 3 y 4 iniciando la llamada desde colateral 1.</w:t>
            </w:r>
          </w:p>
        </w:tc>
        <w:tc>
          <w:tcPr>
            <w:tcW w:w="851" w:type="dxa"/>
            <w:tcBorders>
              <w:bottom w:val="single" w:sz="6" w:space="0" w:color="000000"/>
            </w:tcBorders>
            <w:shd w:val="clear" w:color="auto" w:fill="auto"/>
          </w:tcPr>
          <w:p w14:paraId="26A6852D"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D4FDAA6" w14:textId="77777777" w:rsidR="00DB2D77" w:rsidRPr="006D61EF" w:rsidRDefault="00DB2D77" w:rsidP="00B45504">
            <w:pPr>
              <w:pStyle w:val="TextoTabla"/>
            </w:pPr>
          </w:p>
        </w:tc>
      </w:tr>
      <w:tr w:rsidR="00DB2D77" w:rsidRPr="00183B8E" w14:paraId="32DB03C0" w14:textId="77777777" w:rsidTr="00B45504">
        <w:trPr>
          <w:trHeight w:val="20"/>
          <w:jc w:val="center"/>
        </w:trPr>
        <w:tc>
          <w:tcPr>
            <w:tcW w:w="695" w:type="dxa"/>
            <w:tcBorders>
              <w:bottom w:val="single" w:sz="6" w:space="0" w:color="000000"/>
            </w:tcBorders>
            <w:shd w:val="clear" w:color="auto" w:fill="auto"/>
          </w:tcPr>
          <w:p w14:paraId="722ED4C5" w14:textId="77777777" w:rsidR="00DB2D77" w:rsidRPr="006D61EF" w:rsidRDefault="00DB2D77" w:rsidP="00B45504">
            <w:pPr>
              <w:pStyle w:val="TextoTabla"/>
            </w:pPr>
            <w:r w:rsidRPr="006D61EF">
              <w:t>8</w:t>
            </w:r>
          </w:p>
        </w:tc>
        <w:tc>
          <w:tcPr>
            <w:tcW w:w="7493" w:type="dxa"/>
            <w:gridSpan w:val="4"/>
            <w:tcBorders>
              <w:bottom w:val="single" w:sz="6" w:space="0" w:color="000000"/>
            </w:tcBorders>
            <w:shd w:val="clear" w:color="auto" w:fill="auto"/>
          </w:tcPr>
          <w:p w14:paraId="7D87DFA5" w14:textId="6C0BCE0D" w:rsidR="00556E70" w:rsidRDefault="00556E70" w:rsidP="00556E70">
            <w:pPr>
              <w:pStyle w:val="TextoTabla"/>
            </w:pPr>
            <w:r>
              <w:t>Trasmisión desde operador.</w:t>
            </w:r>
          </w:p>
          <w:p w14:paraId="609BC682" w14:textId="634CFBA4" w:rsidR="00556E70" w:rsidRDefault="00556E70" w:rsidP="00A83ECB">
            <w:pPr>
              <w:pStyle w:val="TextoTabla"/>
              <w:numPr>
                <w:ilvl w:val="0"/>
                <w:numId w:val="56"/>
              </w:numPr>
            </w:pPr>
            <w:r>
              <w:t>Iniciar una llamada radio desde operador 1 (propietario del grupo).</w:t>
            </w:r>
          </w:p>
          <w:p w14:paraId="531B55F2" w14:textId="1C40F164" w:rsidR="00556E70" w:rsidRDefault="00556E70" w:rsidP="00A83ECB">
            <w:pPr>
              <w:pStyle w:val="TextoTabla"/>
              <w:numPr>
                <w:ilvl w:val="0"/>
                <w:numId w:val="56"/>
              </w:numPr>
            </w:pPr>
            <w:r>
              <w:t>Comprobar que el sistema inicia llamadas en colateral 1 y colateral 2.</w:t>
            </w:r>
          </w:p>
          <w:p w14:paraId="5ABD1442" w14:textId="04EFA508" w:rsidR="00556E70" w:rsidRDefault="00556E70" w:rsidP="00A83ECB">
            <w:pPr>
              <w:pStyle w:val="TextoTabla"/>
              <w:numPr>
                <w:ilvl w:val="0"/>
                <w:numId w:val="56"/>
              </w:numPr>
            </w:pPr>
            <w:r>
              <w:t>Comprobar que el audio de operador se direcciona a ambos colaterales.</w:t>
            </w:r>
          </w:p>
          <w:p w14:paraId="22BEFEAC" w14:textId="66B8D99A" w:rsidR="00556E70" w:rsidRDefault="00556E70" w:rsidP="00A83ECB">
            <w:pPr>
              <w:pStyle w:val="TextoTabla"/>
              <w:numPr>
                <w:ilvl w:val="0"/>
                <w:numId w:val="56"/>
              </w:numPr>
            </w:pPr>
            <w:r>
              <w:t>Deshacer la llamada e Iniciar una llamada radio desde operador 2 (el no propietario).</w:t>
            </w:r>
          </w:p>
          <w:p w14:paraId="143CC608" w14:textId="564F8191" w:rsidR="00556E70" w:rsidRDefault="00556E70" w:rsidP="00A83ECB">
            <w:pPr>
              <w:pStyle w:val="TextoTabla"/>
              <w:numPr>
                <w:ilvl w:val="0"/>
                <w:numId w:val="56"/>
              </w:numPr>
            </w:pPr>
            <w:r>
              <w:t>Comprobar que el colateral asignado en puesto 2 es el único en recibir el audio de puesto 2.</w:t>
            </w:r>
          </w:p>
          <w:p w14:paraId="09A58234" w14:textId="4D54B201" w:rsidR="00DB2D77" w:rsidRPr="006D61EF" w:rsidRDefault="00556E70" w:rsidP="00A83ECB">
            <w:pPr>
              <w:pStyle w:val="TextoTabla"/>
              <w:numPr>
                <w:ilvl w:val="0"/>
                <w:numId w:val="56"/>
              </w:numPr>
            </w:pPr>
            <w:r>
              <w:t>Deshacer la llamada.</w:t>
            </w:r>
          </w:p>
        </w:tc>
        <w:tc>
          <w:tcPr>
            <w:tcW w:w="851" w:type="dxa"/>
            <w:tcBorders>
              <w:bottom w:val="single" w:sz="6" w:space="0" w:color="000000"/>
            </w:tcBorders>
            <w:shd w:val="clear" w:color="auto" w:fill="auto"/>
          </w:tcPr>
          <w:p w14:paraId="2D80C974"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0BD2256" w14:textId="77777777" w:rsidR="00DB2D77" w:rsidRPr="006D61EF" w:rsidRDefault="00DB2D77" w:rsidP="00B45504">
            <w:pPr>
              <w:pStyle w:val="TextoTabla"/>
            </w:pPr>
          </w:p>
        </w:tc>
      </w:tr>
      <w:tr w:rsidR="00DB2D77" w:rsidRPr="00183B8E" w14:paraId="655A6896" w14:textId="77777777" w:rsidTr="00B45504">
        <w:trPr>
          <w:trHeight w:val="20"/>
          <w:jc w:val="center"/>
        </w:trPr>
        <w:tc>
          <w:tcPr>
            <w:tcW w:w="695" w:type="dxa"/>
            <w:tcBorders>
              <w:bottom w:val="single" w:sz="6" w:space="0" w:color="000000"/>
            </w:tcBorders>
            <w:shd w:val="clear" w:color="auto" w:fill="auto"/>
          </w:tcPr>
          <w:p w14:paraId="172BB3AB" w14:textId="77777777" w:rsidR="00DB2D77" w:rsidRPr="006D61EF" w:rsidRDefault="00DB2D77" w:rsidP="00B45504">
            <w:pPr>
              <w:pStyle w:val="TextoTabla"/>
            </w:pPr>
            <w:r w:rsidRPr="006D61EF">
              <w:t>9</w:t>
            </w:r>
          </w:p>
        </w:tc>
        <w:tc>
          <w:tcPr>
            <w:tcW w:w="7493" w:type="dxa"/>
            <w:gridSpan w:val="4"/>
            <w:tcBorders>
              <w:bottom w:val="single" w:sz="6" w:space="0" w:color="000000"/>
            </w:tcBorders>
            <w:shd w:val="clear" w:color="auto" w:fill="auto"/>
          </w:tcPr>
          <w:p w14:paraId="02987593" w14:textId="592FEA88" w:rsidR="00DB2D77" w:rsidRPr="006D61EF" w:rsidRDefault="00556E70" w:rsidP="00B45504">
            <w:pPr>
              <w:pStyle w:val="TextoTabla"/>
            </w:pPr>
            <w:r w:rsidRPr="00556E70">
              <w:t>Repetir los pasos para otros grupos y con otra secuencia</w:t>
            </w:r>
          </w:p>
        </w:tc>
        <w:tc>
          <w:tcPr>
            <w:tcW w:w="851" w:type="dxa"/>
            <w:tcBorders>
              <w:bottom w:val="single" w:sz="6" w:space="0" w:color="000000"/>
            </w:tcBorders>
            <w:shd w:val="clear" w:color="auto" w:fill="auto"/>
          </w:tcPr>
          <w:p w14:paraId="2DE342B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02828CA6" w14:textId="77777777" w:rsidR="00DB2D77" w:rsidRPr="006D61EF" w:rsidRDefault="00DB2D77" w:rsidP="00B45504">
            <w:pPr>
              <w:pStyle w:val="TextoTabla"/>
            </w:pPr>
          </w:p>
        </w:tc>
      </w:tr>
      <w:tr w:rsidR="00DB2D77" w:rsidRPr="00183B8E" w14:paraId="2C476865" w14:textId="77777777" w:rsidTr="00B45504">
        <w:trPr>
          <w:trHeight w:val="20"/>
          <w:jc w:val="center"/>
        </w:trPr>
        <w:tc>
          <w:tcPr>
            <w:tcW w:w="695" w:type="dxa"/>
            <w:tcBorders>
              <w:bottom w:val="single" w:sz="6" w:space="0" w:color="000000"/>
            </w:tcBorders>
            <w:shd w:val="clear" w:color="auto" w:fill="auto"/>
          </w:tcPr>
          <w:p w14:paraId="586B29BF"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222D5A68" w14:textId="77777777" w:rsidR="00DB2D77" w:rsidRPr="006D61EF" w:rsidRDefault="00DB2D77" w:rsidP="00B45504">
            <w:pPr>
              <w:pStyle w:val="TextoTabla"/>
            </w:pPr>
          </w:p>
        </w:tc>
        <w:tc>
          <w:tcPr>
            <w:tcW w:w="851" w:type="dxa"/>
            <w:tcBorders>
              <w:bottom w:val="single" w:sz="6" w:space="0" w:color="000000"/>
            </w:tcBorders>
            <w:shd w:val="clear" w:color="auto" w:fill="auto"/>
          </w:tcPr>
          <w:p w14:paraId="40F20F57" w14:textId="77777777" w:rsidR="00DB2D77" w:rsidRPr="006D61EF" w:rsidRDefault="00DB2D77" w:rsidP="00B45504">
            <w:pPr>
              <w:pStyle w:val="TextoTabla"/>
            </w:pPr>
          </w:p>
        </w:tc>
        <w:tc>
          <w:tcPr>
            <w:tcW w:w="850" w:type="dxa"/>
            <w:tcBorders>
              <w:bottom w:val="single" w:sz="6" w:space="0" w:color="000000"/>
            </w:tcBorders>
            <w:shd w:val="clear" w:color="auto" w:fill="auto"/>
          </w:tcPr>
          <w:p w14:paraId="214341FE" w14:textId="77777777" w:rsidR="00DB2D77" w:rsidRPr="006D61EF" w:rsidRDefault="00DB2D77" w:rsidP="00B45504">
            <w:pPr>
              <w:pStyle w:val="TextoTabla"/>
            </w:pPr>
          </w:p>
        </w:tc>
      </w:tr>
      <w:tr w:rsidR="00DB2D77" w:rsidRPr="00183B8E" w14:paraId="2B9B7479"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4A7CAA3B" w14:textId="77777777" w:rsidR="00DB2D77" w:rsidRPr="006D61EF" w:rsidRDefault="00DB2D77" w:rsidP="00B45504">
            <w:pPr>
              <w:pStyle w:val="TextoTabla"/>
            </w:pPr>
            <w:r w:rsidRPr="006D61EF">
              <w:t xml:space="preserve"> </w:t>
            </w:r>
          </w:p>
        </w:tc>
      </w:tr>
    </w:tbl>
    <w:p w14:paraId="217C7773" w14:textId="77777777" w:rsidR="00DB2D77" w:rsidRPr="00DB2D77" w:rsidRDefault="00DB2D77" w:rsidP="00DB2D77"/>
    <w:p w14:paraId="65563D00" w14:textId="77777777" w:rsidR="00556E70" w:rsidRDefault="00556E70">
      <w:pPr>
        <w:spacing w:before="0" w:after="0" w:line="240" w:lineRule="auto"/>
        <w:jc w:val="left"/>
        <w:rPr>
          <w:u w:val="single"/>
        </w:rPr>
      </w:pPr>
      <w:r>
        <w:rPr>
          <w:u w:val="single"/>
        </w:rPr>
        <w:br w:type="page"/>
      </w:r>
    </w:p>
    <w:p w14:paraId="28145970" w14:textId="045F2DE3" w:rsidR="00BA0364" w:rsidRPr="009D03A0" w:rsidRDefault="00BA0364" w:rsidP="00BA0364">
      <w:pPr>
        <w:pStyle w:val="Ttulo1"/>
      </w:pPr>
      <w:bookmarkStart w:id="199" w:name="_Toc357060698"/>
      <w:bookmarkStart w:id="200" w:name="_Toc445195524"/>
      <w:bookmarkStart w:id="201" w:name="_Toc511809646"/>
      <w:bookmarkStart w:id="202" w:name="_Toc2596046"/>
      <w:bookmarkStart w:id="203" w:name="_Toc105486203"/>
      <w:r w:rsidRPr="009D03A0">
        <w:lastRenderedPageBreak/>
        <w:t xml:space="preserve">Casos de Prueba. Grupo </w:t>
      </w:r>
      <w:r w:rsidR="0081635B">
        <w:t>4</w:t>
      </w:r>
      <w:r w:rsidRPr="009D03A0">
        <w:t>. Funciones Especiales</w:t>
      </w:r>
      <w:bookmarkEnd w:id="199"/>
      <w:bookmarkEnd w:id="200"/>
      <w:bookmarkEnd w:id="201"/>
      <w:bookmarkEnd w:id="202"/>
      <w:bookmarkEnd w:id="203"/>
    </w:p>
    <w:p w14:paraId="2FB7DB48" w14:textId="77777777" w:rsidR="00BA0364" w:rsidRPr="009D03A0" w:rsidRDefault="00BA0364" w:rsidP="00BA0364">
      <w:r w:rsidRPr="009D03A0">
        <w:t>El objeto de este grupo de pruebas es comprobar que las comunicaciones se reestablecen de forma satisfactoria después de un cambio de pasarela activa.</w:t>
      </w:r>
    </w:p>
    <w:p w14:paraId="3B641879" w14:textId="77777777" w:rsidR="00BA0364" w:rsidRPr="009D03A0" w:rsidRDefault="00BA0364" w:rsidP="00BA0364">
      <w:r w:rsidRPr="009D03A0">
        <w:t xml:space="preserve">Todas las pruebas de este grupo requieren como condiciones iniciales que el sistema U5KI, este correctamente configurado y en modo normal de funcionamiento. Los procedimientos descritos en los puntos siguientes, se llevarán a cabo sobre uno de los puestos de operador configurados. Además será preciso tener configurada y operativa en el sistema </w:t>
      </w:r>
      <w:r>
        <w:t xml:space="preserve">una pasarela en configuración DUAL. A las CPUS de esta pasarela, nos referiremos como </w:t>
      </w:r>
      <w:r w:rsidRPr="009D03A0">
        <w:t>GW1 y GW2.</w:t>
      </w:r>
    </w:p>
    <w:p w14:paraId="0A0BA018" w14:textId="52E5A1FC" w:rsidR="00BA0364" w:rsidRDefault="00BA0364" w:rsidP="00BA0364">
      <w:pPr>
        <w:pStyle w:val="Ttulo2"/>
      </w:pPr>
      <w:bookmarkStart w:id="204" w:name="_Toc346622318"/>
      <w:bookmarkStart w:id="205" w:name="_Toc357060699"/>
      <w:bookmarkStart w:id="206" w:name="_Toc445195525"/>
      <w:bookmarkStart w:id="207" w:name="_Toc511809647"/>
      <w:bookmarkStart w:id="208" w:name="_Toc2596047"/>
      <w:bookmarkStart w:id="209" w:name="_Toc105486204"/>
      <w:r w:rsidRPr="009D03A0">
        <w:t>U5KI</w:t>
      </w:r>
      <w:r w:rsidR="00DB2D77">
        <w:t>.HURR.</w:t>
      </w:r>
      <w:r w:rsidRPr="009D03A0">
        <w:t>0</w:t>
      </w:r>
      <w:r w:rsidR="0081635B">
        <w:t>4</w:t>
      </w:r>
      <w:r w:rsidRPr="009D03A0">
        <w:t>.001. HMI D</w:t>
      </w:r>
      <w:r w:rsidR="0081635B">
        <w:t>u</w:t>
      </w:r>
      <w:r w:rsidRPr="009D03A0">
        <w:t>alidad de pasarelas. operativa radio</w:t>
      </w:r>
      <w:bookmarkEnd w:id="204"/>
      <w:r w:rsidRPr="009D03A0">
        <w:t>.</w:t>
      </w:r>
      <w:bookmarkEnd w:id="205"/>
      <w:r w:rsidRPr="009D03A0">
        <w:t xml:space="preserve"> </w:t>
      </w:r>
      <w:bookmarkStart w:id="210" w:name="OLE_LINK1"/>
      <w:bookmarkStart w:id="211" w:name="OLE_LINK2"/>
      <w:bookmarkStart w:id="212" w:name="OLE_LINK3"/>
      <w:bookmarkStart w:id="213" w:name="OLE_LINK4"/>
      <w:r w:rsidRPr="009D03A0">
        <w:t>(opcional)</w:t>
      </w:r>
      <w:bookmarkEnd w:id="206"/>
      <w:bookmarkEnd w:id="207"/>
      <w:bookmarkEnd w:id="208"/>
      <w:bookmarkEnd w:id="209"/>
      <w:bookmarkEnd w:id="210"/>
      <w:bookmarkEnd w:id="211"/>
      <w:bookmarkEnd w:id="212"/>
      <w:bookmarkEnd w:id="2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1FC32D3E"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5AA8FB72" w14:textId="77777777" w:rsidR="00DB2D77" w:rsidRPr="006D61EF" w:rsidRDefault="00DB2D77" w:rsidP="00B45504">
            <w:pPr>
              <w:pStyle w:val="TextoTabla"/>
            </w:pPr>
          </w:p>
        </w:tc>
      </w:tr>
      <w:tr w:rsidR="00DB2D77" w:rsidRPr="006D61EF" w14:paraId="3048F88B" w14:textId="77777777" w:rsidTr="00B45504">
        <w:trPr>
          <w:trHeight w:val="20"/>
          <w:jc w:val="center"/>
        </w:trPr>
        <w:tc>
          <w:tcPr>
            <w:tcW w:w="1971" w:type="dxa"/>
            <w:gridSpan w:val="2"/>
            <w:shd w:val="clear" w:color="auto" w:fill="D9D9D9" w:themeFill="background1" w:themeFillShade="D9"/>
          </w:tcPr>
          <w:p w14:paraId="1DAB5B6C" w14:textId="77777777" w:rsidR="00DB2D77" w:rsidRPr="006D61EF" w:rsidRDefault="00DB2D77" w:rsidP="00B45504">
            <w:pPr>
              <w:pStyle w:val="TextoTabla"/>
              <w:rPr>
                <w:b/>
              </w:rPr>
            </w:pPr>
            <w:r w:rsidRPr="006D61EF">
              <w:rPr>
                <w:b/>
              </w:rPr>
              <w:t>Grupo</w:t>
            </w:r>
          </w:p>
        </w:tc>
        <w:tc>
          <w:tcPr>
            <w:tcW w:w="2371" w:type="dxa"/>
            <w:shd w:val="clear" w:color="auto" w:fill="auto"/>
          </w:tcPr>
          <w:p w14:paraId="51DF050A" w14:textId="08B55648" w:rsidR="00DB2D77" w:rsidRPr="006D61EF" w:rsidRDefault="00180D31" w:rsidP="00B45504">
            <w:pPr>
              <w:pStyle w:val="TextoTabla"/>
            </w:pPr>
            <w:r>
              <w:t>Funciones Especiales</w:t>
            </w:r>
          </w:p>
        </w:tc>
        <w:tc>
          <w:tcPr>
            <w:tcW w:w="2161" w:type="dxa"/>
            <w:shd w:val="clear" w:color="auto" w:fill="D9D9D9" w:themeFill="background1" w:themeFillShade="D9"/>
          </w:tcPr>
          <w:p w14:paraId="73D1436C"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3E146A90" w14:textId="728F9556" w:rsidR="00DB2D77" w:rsidRPr="006D61EF" w:rsidRDefault="00180D31" w:rsidP="00B45504">
            <w:pPr>
              <w:pStyle w:val="TextoTabla"/>
            </w:pPr>
            <w:r w:rsidRPr="00180D31">
              <w:t>U5KI.HURR.04.001</w:t>
            </w:r>
          </w:p>
        </w:tc>
      </w:tr>
      <w:tr w:rsidR="00DB2D77" w:rsidRPr="00183B8E" w14:paraId="78C07B25" w14:textId="77777777" w:rsidTr="00B45504">
        <w:trPr>
          <w:trHeight w:val="20"/>
          <w:jc w:val="center"/>
        </w:trPr>
        <w:tc>
          <w:tcPr>
            <w:tcW w:w="1971" w:type="dxa"/>
            <w:gridSpan w:val="2"/>
            <w:shd w:val="clear" w:color="auto" w:fill="D9D9D9" w:themeFill="background1" w:themeFillShade="D9"/>
          </w:tcPr>
          <w:p w14:paraId="7A73CB5A"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474D3A40" w14:textId="5F630DF1" w:rsidR="00DB2D77" w:rsidRPr="006D61EF" w:rsidRDefault="00180D31" w:rsidP="00B45504">
            <w:pPr>
              <w:pStyle w:val="TextoTabla"/>
            </w:pPr>
            <w:r>
              <w:t>Dualidad de Pasarelas. Operativa Radio.</w:t>
            </w:r>
          </w:p>
        </w:tc>
      </w:tr>
      <w:tr w:rsidR="00DB2D77" w:rsidRPr="00183B8E" w14:paraId="5AB58D8E" w14:textId="77777777" w:rsidTr="00B45504">
        <w:trPr>
          <w:trHeight w:val="20"/>
          <w:jc w:val="center"/>
        </w:trPr>
        <w:tc>
          <w:tcPr>
            <w:tcW w:w="1971" w:type="dxa"/>
            <w:gridSpan w:val="2"/>
            <w:shd w:val="clear" w:color="auto" w:fill="D9D9D9" w:themeFill="background1" w:themeFillShade="D9"/>
          </w:tcPr>
          <w:p w14:paraId="0B4128BD"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5DC49C85" w14:textId="414E59B1" w:rsidR="00DB2D77" w:rsidRPr="006D61EF" w:rsidRDefault="00180D31" w:rsidP="00B45504">
            <w:pPr>
              <w:pStyle w:val="TextoTabla"/>
            </w:pPr>
            <w:r w:rsidRPr="00180D31">
              <w:t>Comprobar que las comunicaciones con las distintas frecuencias relativas a una pasarela se reestablecen después de un cambio de CPU activa en la misma.</w:t>
            </w:r>
          </w:p>
        </w:tc>
      </w:tr>
      <w:tr w:rsidR="00DB2D77" w:rsidRPr="006D61EF" w14:paraId="597DF51F" w14:textId="77777777" w:rsidTr="00B45504">
        <w:trPr>
          <w:trHeight w:val="20"/>
          <w:jc w:val="center"/>
        </w:trPr>
        <w:tc>
          <w:tcPr>
            <w:tcW w:w="1971" w:type="dxa"/>
            <w:gridSpan w:val="2"/>
            <w:shd w:val="clear" w:color="auto" w:fill="D9D9D9" w:themeFill="background1" w:themeFillShade="D9"/>
            <w:vAlign w:val="center"/>
          </w:tcPr>
          <w:p w14:paraId="0204685E"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461C7733" w14:textId="77777777" w:rsidR="00180D31" w:rsidRDefault="00180D31" w:rsidP="00180D31">
            <w:pPr>
              <w:pStyle w:val="TextoTabla"/>
            </w:pPr>
            <w:r>
              <w:t>Un puesto de operador configurado en modo NORMAL con JACKS insertados.</w:t>
            </w:r>
          </w:p>
          <w:p w14:paraId="4D15BE76" w14:textId="77777777" w:rsidR="00180D31" w:rsidRDefault="00180D31" w:rsidP="00180D31">
            <w:pPr>
              <w:pStyle w:val="TextoTabla"/>
            </w:pPr>
            <w:r>
              <w:t>Puesto de Supervisión y Mantenimiento del U5KI operativo con la ventana de supervisión de pasarelas visible.</w:t>
            </w:r>
          </w:p>
          <w:p w14:paraId="56389406" w14:textId="77777777" w:rsidR="00180D31" w:rsidRDefault="00180D31" w:rsidP="00180D31">
            <w:pPr>
              <w:pStyle w:val="TextoTabla"/>
            </w:pPr>
            <w:r>
              <w:t>GW1 activa y GW2 en reserva.</w:t>
            </w:r>
          </w:p>
          <w:p w14:paraId="7E248136" w14:textId="0E1652E4" w:rsidR="00DB2D77" w:rsidRPr="006D61EF" w:rsidRDefault="00180D31" w:rsidP="00180D31">
            <w:pPr>
              <w:pStyle w:val="TextoTabla"/>
            </w:pPr>
            <w:r>
              <w:t>Colaterales de Radio.</w:t>
            </w:r>
            <w:r>
              <w:t xml:space="preserve"> </w:t>
            </w:r>
            <w:r>
              <w:t>El puesto tendrá configurados y operativos al menos un colateral radio cuyo recurso radio asociado pertenezca a la pasarela.</w:t>
            </w:r>
          </w:p>
        </w:tc>
      </w:tr>
      <w:tr w:rsidR="00DB2D77" w:rsidRPr="006D61EF" w14:paraId="1FF137DF" w14:textId="77777777" w:rsidTr="00B45504">
        <w:trPr>
          <w:trHeight w:val="20"/>
          <w:jc w:val="center"/>
        </w:trPr>
        <w:tc>
          <w:tcPr>
            <w:tcW w:w="695" w:type="dxa"/>
            <w:shd w:val="clear" w:color="auto" w:fill="BFBFBF" w:themeFill="background1" w:themeFillShade="BF"/>
          </w:tcPr>
          <w:p w14:paraId="50318472"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16B2EF9E"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699F50F2" w14:textId="77777777" w:rsidR="00DB2D77" w:rsidRPr="006D61EF" w:rsidRDefault="00DB2D77" w:rsidP="00B45504">
            <w:pPr>
              <w:pStyle w:val="TextoTabla"/>
              <w:rPr>
                <w:b/>
              </w:rPr>
            </w:pPr>
            <w:r w:rsidRPr="006D61EF">
              <w:rPr>
                <w:b/>
              </w:rPr>
              <w:t>Resultado</w:t>
            </w:r>
          </w:p>
        </w:tc>
      </w:tr>
      <w:tr w:rsidR="00DB2D77" w:rsidRPr="006D61EF" w14:paraId="6D14E314" w14:textId="77777777" w:rsidTr="00B45504">
        <w:trPr>
          <w:trHeight w:val="20"/>
          <w:jc w:val="center"/>
        </w:trPr>
        <w:tc>
          <w:tcPr>
            <w:tcW w:w="8188" w:type="dxa"/>
            <w:gridSpan w:val="5"/>
            <w:shd w:val="clear" w:color="auto" w:fill="D9D9D9" w:themeFill="background1" w:themeFillShade="D9"/>
          </w:tcPr>
          <w:p w14:paraId="03F92555" w14:textId="77777777" w:rsidR="00DB2D77" w:rsidRPr="006D61EF" w:rsidRDefault="00DB2D77" w:rsidP="00B45504">
            <w:pPr>
              <w:pStyle w:val="TextoTabla"/>
              <w:rPr>
                <w:b/>
              </w:rPr>
            </w:pPr>
          </w:p>
        </w:tc>
        <w:tc>
          <w:tcPr>
            <w:tcW w:w="851" w:type="dxa"/>
            <w:shd w:val="clear" w:color="auto" w:fill="D9D9D9" w:themeFill="background1" w:themeFillShade="D9"/>
          </w:tcPr>
          <w:p w14:paraId="0819CDA7"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60F333BE" w14:textId="77777777" w:rsidR="00DB2D77" w:rsidRPr="006D61EF" w:rsidRDefault="00DB2D77" w:rsidP="00B45504">
            <w:pPr>
              <w:pStyle w:val="TextoTabla"/>
              <w:rPr>
                <w:b/>
              </w:rPr>
            </w:pPr>
            <w:r w:rsidRPr="006D61EF">
              <w:rPr>
                <w:b/>
              </w:rPr>
              <w:t>NO</w:t>
            </w:r>
          </w:p>
        </w:tc>
      </w:tr>
      <w:tr w:rsidR="00DB2D77" w:rsidRPr="00183B8E" w14:paraId="274C684D" w14:textId="77777777" w:rsidTr="00B45504">
        <w:trPr>
          <w:trHeight w:val="20"/>
          <w:jc w:val="center"/>
        </w:trPr>
        <w:tc>
          <w:tcPr>
            <w:tcW w:w="695" w:type="dxa"/>
            <w:tcBorders>
              <w:bottom w:val="single" w:sz="6" w:space="0" w:color="000000"/>
            </w:tcBorders>
            <w:shd w:val="clear" w:color="auto" w:fill="auto"/>
          </w:tcPr>
          <w:p w14:paraId="5558550D"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38C3A505" w14:textId="5F307685" w:rsidR="00DB2D77" w:rsidRPr="006D61EF" w:rsidRDefault="00180D31" w:rsidP="00B45504">
            <w:pPr>
              <w:pStyle w:val="TextoTabla"/>
            </w:pPr>
            <w:r w:rsidRPr="00180D31">
              <w:t>Comprobar que las comunicaciones radio por las frecuencias configuradas en la pasarela funcionan con normalidad.</w:t>
            </w:r>
          </w:p>
        </w:tc>
        <w:tc>
          <w:tcPr>
            <w:tcW w:w="851" w:type="dxa"/>
            <w:tcBorders>
              <w:bottom w:val="single" w:sz="6" w:space="0" w:color="000000"/>
            </w:tcBorders>
            <w:shd w:val="clear" w:color="auto" w:fill="auto"/>
          </w:tcPr>
          <w:p w14:paraId="449E8DBA" w14:textId="77777777" w:rsidR="00DB2D77" w:rsidRPr="006D61EF" w:rsidRDefault="00DB2D77" w:rsidP="00B45504">
            <w:pPr>
              <w:pStyle w:val="TextoTabla"/>
            </w:pPr>
          </w:p>
        </w:tc>
        <w:tc>
          <w:tcPr>
            <w:tcW w:w="850" w:type="dxa"/>
            <w:tcBorders>
              <w:bottom w:val="single" w:sz="6" w:space="0" w:color="000000"/>
            </w:tcBorders>
            <w:shd w:val="clear" w:color="auto" w:fill="auto"/>
          </w:tcPr>
          <w:p w14:paraId="11AFFB67" w14:textId="77777777" w:rsidR="00DB2D77" w:rsidRPr="006D61EF" w:rsidRDefault="00DB2D77" w:rsidP="00B45504">
            <w:pPr>
              <w:pStyle w:val="TextoTabla"/>
            </w:pPr>
          </w:p>
        </w:tc>
      </w:tr>
      <w:tr w:rsidR="00DB2D77" w:rsidRPr="00183B8E" w14:paraId="293E1709" w14:textId="77777777" w:rsidTr="00B45504">
        <w:trPr>
          <w:trHeight w:val="20"/>
          <w:jc w:val="center"/>
        </w:trPr>
        <w:tc>
          <w:tcPr>
            <w:tcW w:w="695" w:type="dxa"/>
            <w:tcBorders>
              <w:bottom w:val="single" w:sz="6" w:space="0" w:color="000000"/>
            </w:tcBorders>
            <w:shd w:val="clear" w:color="auto" w:fill="auto"/>
          </w:tcPr>
          <w:p w14:paraId="394A0932"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684F97FB" w14:textId="5483024F" w:rsidR="00DB2D77" w:rsidRPr="006D61EF" w:rsidRDefault="00180D31" w:rsidP="00B45504">
            <w:pPr>
              <w:pStyle w:val="TextoTabla"/>
            </w:pPr>
            <w:r w:rsidRPr="00180D31">
              <w:t xml:space="preserve">Forzar la conmutación de CPU activa (por </w:t>
            </w:r>
            <w:r w:rsidRPr="00180D31">
              <w:t>ejemplo,</w:t>
            </w:r>
            <w:r w:rsidRPr="00180D31">
              <w:t xml:space="preserve"> efectuando un RESET de la misma).</w:t>
            </w:r>
          </w:p>
        </w:tc>
        <w:tc>
          <w:tcPr>
            <w:tcW w:w="851" w:type="dxa"/>
            <w:tcBorders>
              <w:bottom w:val="single" w:sz="6" w:space="0" w:color="000000"/>
            </w:tcBorders>
            <w:shd w:val="clear" w:color="auto" w:fill="auto"/>
          </w:tcPr>
          <w:p w14:paraId="508669B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4F91D8FC" w14:textId="77777777" w:rsidR="00DB2D77" w:rsidRPr="006D61EF" w:rsidRDefault="00DB2D77" w:rsidP="00B45504">
            <w:pPr>
              <w:pStyle w:val="TextoTabla"/>
            </w:pPr>
          </w:p>
        </w:tc>
      </w:tr>
      <w:tr w:rsidR="00DB2D77" w:rsidRPr="00183B8E" w14:paraId="0F06BE7F" w14:textId="77777777" w:rsidTr="00B45504">
        <w:trPr>
          <w:trHeight w:val="20"/>
          <w:jc w:val="center"/>
        </w:trPr>
        <w:tc>
          <w:tcPr>
            <w:tcW w:w="695" w:type="dxa"/>
            <w:tcBorders>
              <w:bottom w:val="single" w:sz="6" w:space="0" w:color="000000"/>
            </w:tcBorders>
            <w:shd w:val="clear" w:color="auto" w:fill="auto"/>
          </w:tcPr>
          <w:p w14:paraId="1507E63F" w14:textId="38ABACC9" w:rsidR="00DB2D77" w:rsidRPr="006D61EF" w:rsidRDefault="00180D31" w:rsidP="00B45504">
            <w:pPr>
              <w:pStyle w:val="TextoTabla"/>
            </w:pPr>
            <w:r>
              <w:t>3</w:t>
            </w:r>
          </w:p>
        </w:tc>
        <w:tc>
          <w:tcPr>
            <w:tcW w:w="7493" w:type="dxa"/>
            <w:gridSpan w:val="4"/>
            <w:tcBorders>
              <w:bottom w:val="single" w:sz="6" w:space="0" w:color="000000"/>
            </w:tcBorders>
            <w:shd w:val="clear" w:color="auto" w:fill="auto"/>
          </w:tcPr>
          <w:p w14:paraId="6B18B7FB" w14:textId="127898A9" w:rsidR="00DB2D77" w:rsidRPr="006D61EF" w:rsidRDefault="00180D31" w:rsidP="00B45504">
            <w:pPr>
              <w:pStyle w:val="TextoTabla"/>
            </w:pPr>
            <w:r w:rsidRPr="00180D31">
              <w:t>Comprobar que en el puesto de Supervisión y Mantenimiento señaliza el cambio de CPU.</w:t>
            </w:r>
          </w:p>
        </w:tc>
        <w:tc>
          <w:tcPr>
            <w:tcW w:w="851" w:type="dxa"/>
            <w:tcBorders>
              <w:bottom w:val="single" w:sz="6" w:space="0" w:color="000000"/>
            </w:tcBorders>
            <w:shd w:val="clear" w:color="auto" w:fill="auto"/>
          </w:tcPr>
          <w:p w14:paraId="2E5701C2"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AEB46C4" w14:textId="77777777" w:rsidR="00DB2D77" w:rsidRPr="006D61EF" w:rsidRDefault="00DB2D77" w:rsidP="00B45504">
            <w:pPr>
              <w:pStyle w:val="TextoTabla"/>
            </w:pPr>
          </w:p>
        </w:tc>
      </w:tr>
      <w:tr w:rsidR="00DB2D77" w:rsidRPr="006D61EF" w14:paraId="02B27BE9" w14:textId="77777777" w:rsidTr="00B45504">
        <w:trPr>
          <w:trHeight w:val="20"/>
          <w:jc w:val="center"/>
        </w:trPr>
        <w:tc>
          <w:tcPr>
            <w:tcW w:w="695" w:type="dxa"/>
            <w:tcBorders>
              <w:bottom w:val="single" w:sz="6" w:space="0" w:color="000000"/>
            </w:tcBorders>
            <w:shd w:val="clear" w:color="auto" w:fill="auto"/>
          </w:tcPr>
          <w:p w14:paraId="10C6DA31" w14:textId="6BB90995" w:rsidR="00DB2D77" w:rsidRPr="006D61EF" w:rsidRDefault="00180D31" w:rsidP="00B45504">
            <w:pPr>
              <w:pStyle w:val="TextoTabla"/>
            </w:pPr>
            <w:r>
              <w:t>4</w:t>
            </w:r>
          </w:p>
        </w:tc>
        <w:tc>
          <w:tcPr>
            <w:tcW w:w="7493" w:type="dxa"/>
            <w:gridSpan w:val="4"/>
            <w:tcBorders>
              <w:bottom w:val="single" w:sz="6" w:space="0" w:color="000000"/>
            </w:tcBorders>
            <w:shd w:val="clear" w:color="auto" w:fill="auto"/>
          </w:tcPr>
          <w:p w14:paraId="37AD4B4A" w14:textId="12257108" w:rsidR="00DB2D77" w:rsidRPr="006D61EF" w:rsidRDefault="00180D31" w:rsidP="00B45504">
            <w:pPr>
              <w:pStyle w:val="TextoTabla"/>
            </w:pPr>
            <w:r w:rsidRPr="00180D31">
              <w:t>En el puesto de operador, los canales de radio afectados pasan momentáneamente por el estado de inhabilitados (aspas rojas sobre los botones de los colaterales radio) para quedar habilitados definitivamente una vez se efectúa la conmutación.</w:t>
            </w:r>
          </w:p>
        </w:tc>
        <w:tc>
          <w:tcPr>
            <w:tcW w:w="851" w:type="dxa"/>
            <w:tcBorders>
              <w:bottom w:val="single" w:sz="6" w:space="0" w:color="000000"/>
            </w:tcBorders>
            <w:shd w:val="clear" w:color="auto" w:fill="auto"/>
          </w:tcPr>
          <w:p w14:paraId="0E2E2649" w14:textId="77777777" w:rsidR="00DB2D77" w:rsidRPr="006D61EF" w:rsidRDefault="00DB2D77" w:rsidP="00B45504">
            <w:pPr>
              <w:pStyle w:val="TextoTabla"/>
            </w:pPr>
          </w:p>
        </w:tc>
        <w:tc>
          <w:tcPr>
            <w:tcW w:w="850" w:type="dxa"/>
            <w:tcBorders>
              <w:bottom w:val="single" w:sz="6" w:space="0" w:color="000000"/>
            </w:tcBorders>
            <w:shd w:val="clear" w:color="auto" w:fill="auto"/>
          </w:tcPr>
          <w:p w14:paraId="1B7F6E2D" w14:textId="77777777" w:rsidR="00DB2D77" w:rsidRPr="006D61EF" w:rsidRDefault="00DB2D77" w:rsidP="00B45504">
            <w:pPr>
              <w:pStyle w:val="TextoTabla"/>
            </w:pPr>
          </w:p>
        </w:tc>
      </w:tr>
      <w:tr w:rsidR="00DB2D77" w:rsidRPr="00183B8E" w14:paraId="0EAE0EB5" w14:textId="77777777" w:rsidTr="00B45504">
        <w:trPr>
          <w:trHeight w:val="20"/>
          <w:jc w:val="center"/>
        </w:trPr>
        <w:tc>
          <w:tcPr>
            <w:tcW w:w="695" w:type="dxa"/>
            <w:tcBorders>
              <w:bottom w:val="single" w:sz="6" w:space="0" w:color="000000"/>
            </w:tcBorders>
            <w:shd w:val="clear" w:color="auto" w:fill="auto"/>
          </w:tcPr>
          <w:p w14:paraId="144838AB" w14:textId="1A5D1A2F" w:rsidR="00DB2D77" w:rsidRPr="006D61EF" w:rsidRDefault="00180D31" w:rsidP="00B45504">
            <w:pPr>
              <w:pStyle w:val="TextoTabla"/>
            </w:pPr>
            <w:r>
              <w:t>5</w:t>
            </w:r>
          </w:p>
        </w:tc>
        <w:tc>
          <w:tcPr>
            <w:tcW w:w="7493" w:type="dxa"/>
            <w:gridSpan w:val="4"/>
            <w:tcBorders>
              <w:bottom w:val="single" w:sz="6" w:space="0" w:color="000000"/>
            </w:tcBorders>
            <w:shd w:val="clear" w:color="auto" w:fill="auto"/>
          </w:tcPr>
          <w:p w14:paraId="31B2B33E" w14:textId="26D65616" w:rsidR="00DB2D77" w:rsidRPr="006D61EF" w:rsidRDefault="00180D31" w:rsidP="00B45504">
            <w:pPr>
              <w:pStyle w:val="TextoTabla"/>
            </w:pPr>
            <w:r w:rsidRPr="00180D31">
              <w:t>Comprobar que las comunicaciones radio por estas frecuencias funcionan con normalidad.</w:t>
            </w:r>
          </w:p>
        </w:tc>
        <w:tc>
          <w:tcPr>
            <w:tcW w:w="851" w:type="dxa"/>
            <w:tcBorders>
              <w:bottom w:val="single" w:sz="6" w:space="0" w:color="000000"/>
            </w:tcBorders>
            <w:shd w:val="clear" w:color="auto" w:fill="auto"/>
          </w:tcPr>
          <w:p w14:paraId="2F932811" w14:textId="77777777" w:rsidR="00DB2D77" w:rsidRPr="006D61EF" w:rsidRDefault="00DB2D77" w:rsidP="00B45504">
            <w:pPr>
              <w:pStyle w:val="TextoTabla"/>
            </w:pPr>
          </w:p>
        </w:tc>
        <w:tc>
          <w:tcPr>
            <w:tcW w:w="850" w:type="dxa"/>
            <w:tcBorders>
              <w:bottom w:val="single" w:sz="6" w:space="0" w:color="000000"/>
            </w:tcBorders>
            <w:shd w:val="clear" w:color="auto" w:fill="auto"/>
          </w:tcPr>
          <w:p w14:paraId="3B74E626" w14:textId="77777777" w:rsidR="00DB2D77" w:rsidRPr="006D61EF" w:rsidRDefault="00DB2D77" w:rsidP="00B45504">
            <w:pPr>
              <w:pStyle w:val="TextoTabla"/>
            </w:pPr>
          </w:p>
        </w:tc>
      </w:tr>
      <w:tr w:rsidR="00DB2D77" w:rsidRPr="00183B8E" w14:paraId="0F7946E9" w14:textId="77777777" w:rsidTr="00B45504">
        <w:trPr>
          <w:trHeight w:val="20"/>
          <w:jc w:val="center"/>
        </w:trPr>
        <w:tc>
          <w:tcPr>
            <w:tcW w:w="695" w:type="dxa"/>
            <w:tcBorders>
              <w:bottom w:val="single" w:sz="6" w:space="0" w:color="000000"/>
            </w:tcBorders>
            <w:shd w:val="clear" w:color="auto" w:fill="auto"/>
          </w:tcPr>
          <w:p w14:paraId="33A1962D"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590B1AC2" w14:textId="77777777" w:rsidR="00DB2D77" w:rsidRPr="006D61EF" w:rsidRDefault="00DB2D77" w:rsidP="00B45504">
            <w:pPr>
              <w:pStyle w:val="TextoTabla"/>
            </w:pPr>
          </w:p>
        </w:tc>
        <w:tc>
          <w:tcPr>
            <w:tcW w:w="851" w:type="dxa"/>
            <w:tcBorders>
              <w:bottom w:val="single" w:sz="6" w:space="0" w:color="000000"/>
            </w:tcBorders>
            <w:shd w:val="clear" w:color="auto" w:fill="auto"/>
          </w:tcPr>
          <w:p w14:paraId="1A0E5939" w14:textId="77777777" w:rsidR="00DB2D77" w:rsidRPr="006D61EF" w:rsidRDefault="00DB2D77" w:rsidP="00B45504">
            <w:pPr>
              <w:pStyle w:val="TextoTabla"/>
            </w:pPr>
          </w:p>
        </w:tc>
        <w:tc>
          <w:tcPr>
            <w:tcW w:w="850" w:type="dxa"/>
            <w:tcBorders>
              <w:bottom w:val="single" w:sz="6" w:space="0" w:color="000000"/>
            </w:tcBorders>
            <w:shd w:val="clear" w:color="auto" w:fill="auto"/>
          </w:tcPr>
          <w:p w14:paraId="3381A3E5" w14:textId="77777777" w:rsidR="00DB2D77" w:rsidRPr="006D61EF" w:rsidRDefault="00DB2D77" w:rsidP="00B45504">
            <w:pPr>
              <w:pStyle w:val="TextoTabla"/>
            </w:pPr>
          </w:p>
        </w:tc>
      </w:tr>
      <w:tr w:rsidR="00DB2D77" w:rsidRPr="00183B8E" w14:paraId="75E8B0BB"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3AA20D65" w14:textId="77777777" w:rsidR="00DB2D77" w:rsidRPr="006D61EF" w:rsidRDefault="00DB2D77" w:rsidP="00B45504">
            <w:pPr>
              <w:pStyle w:val="TextoTabla"/>
            </w:pPr>
            <w:r w:rsidRPr="006D61EF">
              <w:t xml:space="preserve"> </w:t>
            </w:r>
          </w:p>
        </w:tc>
      </w:tr>
    </w:tbl>
    <w:p w14:paraId="469717FE" w14:textId="77777777" w:rsidR="00DB2D77" w:rsidRPr="00DB2D77" w:rsidRDefault="00DB2D77" w:rsidP="00DB2D77"/>
    <w:p w14:paraId="3AF977EE" w14:textId="77777777" w:rsidR="00180D31" w:rsidRDefault="00180D31">
      <w:pPr>
        <w:spacing w:before="0" w:after="0" w:line="240" w:lineRule="auto"/>
        <w:jc w:val="left"/>
        <w:rPr>
          <w:u w:val="single"/>
        </w:rPr>
      </w:pPr>
      <w:r>
        <w:rPr>
          <w:u w:val="single"/>
        </w:rPr>
        <w:br w:type="page"/>
      </w:r>
    </w:p>
    <w:p w14:paraId="1B230747" w14:textId="737B78EE" w:rsidR="00BA0364" w:rsidRPr="009D03A0" w:rsidRDefault="00BA0364" w:rsidP="00BA0364">
      <w:pPr>
        <w:pStyle w:val="Ttulo1"/>
      </w:pPr>
      <w:bookmarkStart w:id="214" w:name="_Toc444597406"/>
      <w:bookmarkStart w:id="215" w:name="_Toc444597407"/>
      <w:bookmarkStart w:id="216" w:name="_Toc444597408"/>
      <w:bookmarkStart w:id="217" w:name="_Toc444597409"/>
      <w:bookmarkStart w:id="218" w:name="_Toc444597410"/>
      <w:bookmarkStart w:id="219" w:name="_Toc444597411"/>
      <w:bookmarkStart w:id="220" w:name="_Toc444597412"/>
      <w:bookmarkStart w:id="221" w:name="_Toc444597413"/>
      <w:bookmarkStart w:id="222" w:name="_Toc444597414"/>
      <w:bookmarkStart w:id="223" w:name="_Toc444597415"/>
      <w:bookmarkStart w:id="224" w:name="_Toc444597416"/>
      <w:bookmarkStart w:id="225" w:name="_Toc444597417"/>
      <w:bookmarkStart w:id="226" w:name="_Toc444597418"/>
      <w:bookmarkStart w:id="227" w:name="_Toc444597419"/>
      <w:bookmarkStart w:id="228" w:name="_Toc444597420"/>
      <w:bookmarkStart w:id="229" w:name="_Toc444597421"/>
      <w:bookmarkStart w:id="230" w:name="_Toc444597422"/>
      <w:bookmarkStart w:id="231" w:name="_Toc444597423"/>
      <w:bookmarkStart w:id="232" w:name="_Toc444597424"/>
      <w:bookmarkStart w:id="233" w:name="_Toc444597425"/>
      <w:bookmarkStart w:id="234" w:name="_Toc444597426"/>
      <w:bookmarkStart w:id="235" w:name="_Toc444597427"/>
      <w:bookmarkStart w:id="236" w:name="_Toc444597428"/>
      <w:bookmarkStart w:id="237" w:name="_Toc444597429"/>
      <w:bookmarkStart w:id="238" w:name="_Toc444597430"/>
      <w:bookmarkStart w:id="239" w:name="_Toc444597431"/>
      <w:bookmarkStart w:id="240" w:name="_Toc444597432"/>
      <w:bookmarkStart w:id="241" w:name="_Toc444597433"/>
      <w:bookmarkStart w:id="242" w:name="_Toc444597434"/>
      <w:bookmarkStart w:id="243" w:name="_Toc444597435"/>
      <w:bookmarkStart w:id="244" w:name="_Toc444597436"/>
      <w:bookmarkStart w:id="245" w:name="_Toc444597437"/>
      <w:bookmarkStart w:id="246" w:name="_Toc444597438"/>
      <w:bookmarkStart w:id="247" w:name="_Toc444597439"/>
      <w:bookmarkStart w:id="248" w:name="_Toc444597440"/>
      <w:bookmarkStart w:id="249" w:name="_Toc444597441"/>
      <w:bookmarkStart w:id="250" w:name="_Toc444597442"/>
      <w:bookmarkStart w:id="251" w:name="_Toc444597443"/>
      <w:bookmarkStart w:id="252" w:name="_Toc444597444"/>
      <w:bookmarkStart w:id="253" w:name="_Toc444597445"/>
      <w:bookmarkStart w:id="254" w:name="_Toc444597446"/>
      <w:bookmarkStart w:id="255" w:name="_Toc444597447"/>
      <w:bookmarkStart w:id="256" w:name="_Toc444597448"/>
      <w:bookmarkStart w:id="257" w:name="_Toc444597449"/>
      <w:bookmarkStart w:id="258" w:name="_Toc444597450"/>
      <w:bookmarkStart w:id="259" w:name="_Toc444597451"/>
      <w:bookmarkStart w:id="260" w:name="_Toc444597452"/>
      <w:bookmarkStart w:id="261" w:name="_Toc444597453"/>
      <w:bookmarkStart w:id="262" w:name="_Toc444597454"/>
      <w:bookmarkStart w:id="263" w:name="_Toc444597455"/>
      <w:bookmarkStart w:id="264" w:name="_Toc444597456"/>
      <w:bookmarkStart w:id="265" w:name="_Toc444597457"/>
      <w:bookmarkStart w:id="266" w:name="_Toc444597458"/>
      <w:bookmarkStart w:id="267" w:name="_Toc444597459"/>
      <w:bookmarkStart w:id="268" w:name="_Toc444597460"/>
      <w:bookmarkStart w:id="269" w:name="_Toc444597461"/>
      <w:bookmarkStart w:id="270" w:name="_Toc444597462"/>
      <w:bookmarkStart w:id="271" w:name="_Toc444597463"/>
      <w:bookmarkStart w:id="272" w:name="_Toc444597464"/>
      <w:bookmarkStart w:id="273" w:name="_Toc444597465"/>
      <w:bookmarkStart w:id="274" w:name="_Toc444597466"/>
      <w:bookmarkStart w:id="275" w:name="_Toc444597467"/>
      <w:bookmarkStart w:id="276" w:name="_Toc444597468"/>
      <w:bookmarkStart w:id="277" w:name="_Toc444597469"/>
      <w:bookmarkStart w:id="278" w:name="_Toc444597470"/>
      <w:bookmarkStart w:id="279" w:name="_Toc444597471"/>
      <w:bookmarkStart w:id="280" w:name="_Toc444597472"/>
      <w:bookmarkStart w:id="281" w:name="_Toc444597473"/>
      <w:bookmarkStart w:id="282" w:name="_Toc444597474"/>
      <w:bookmarkStart w:id="283" w:name="_Toc444597475"/>
      <w:bookmarkStart w:id="284" w:name="_Toc444597476"/>
      <w:bookmarkStart w:id="285" w:name="_Toc444597477"/>
      <w:bookmarkStart w:id="286" w:name="_Toc444597478"/>
      <w:bookmarkStart w:id="287" w:name="_Toc444597479"/>
      <w:bookmarkStart w:id="288" w:name="_Toc444597480"/>
      <w:bookmarkStart w:id="289" w:name="_Toc444597481"/>
      <w:bookmarkStart w:id="290" w:name="_Toc444597482"/>
      <w:bookmarkStart w:id="291" w:name="_Toc444597483"/>
      <w:bookmarkStart w:id="292" w:name="_Toc444597484"/>
      <w:bookmarkStart w:id="293" w:name="_Toc444597485"/>
      <w:bookmarkStart w:id="294" w:name="_Toc444597486"/>
      <w:bookmarkStart w:id="295" w:name="_Toc357060704"/>
      <w:bookmarkStart w:id="296" w:name="_Toc445195528"/>
      <w:bookmarkStart w:id="297" w:name="_Toc511809649"/>
      <w:bookmarkStart w:id="298" w:name="_Toc2596048"/>
      <w:bookmarkStart w:id="299" w:name="_Toc105486205"/>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Pr="009D03A0">
        <w:lastRenderedPageBreak/>
        <w:t>Casos de Prueba. Grupo</w:t>
      </w:r>
      <w:r w:rsidR="001D389D">
        <w:t xml:space="preserve"> 5</w:t>
      </w:r>
      <w:r w:rsidRPr="009D03A0">
        <w:t xml:space="preserve">. doble </w:t>
      </w:r>
      <w:bookmarkEnd w:id="295"/>
      <w:bookmarkEnd w:id="296"/>
      <w:bookmarkEnd w:id="297"/>
      <w:r>
        <w:t>LAN</w:t>
      </w:r>
      <w:bookmarkEnd w:id="298"/>
      <w:bookmarkEnd w:id="299"/>
    </w:p>
    <w:p w14:paraId="29DAFB72" w14:textId="77777777" w:rsidR="00BA0364" w:rsidRPr="009D03A0" w:rsidRDefault="00BA0364" w:rsidP="00BA0364">
      <w:r w:rsidRPr="009D03A0">
        <w:t>El objeto de este grupo de pruebas es verificar al correcto funcionamiento de la dualidad de las tarjetas de red de las posiciones de operador.</w:t>
      </w:r>
    </w:p>
    <w:p w14:paraId="50ED1749" w14:textId="10C183B2" w:rsidR="00BA0364" w:rsidRDefault="00BA0364" w:rsidP="00BA0364">
      <w:pPr>
        <w:pStyle w:val="Ttulo2"/>
        <w:spacing w:after="320"/>
        <w:ind w:left="0" w:firstLine="0"/>
      </w:pPr>
      <w:bookmarkStart w:id="300" w:name="_Toc357060705"/>
      <w:bookmarkStart w:id="301" w:name="_Toc445195529"/>
      <w:bookmarkStart w:id="302" w:name="_Toc511809650"/>
      <w:bookmarkStart w:id="303" w:name="_Toc2596049"/>
      <w:bookmarkStart w:id="304" w:name="_Toc105486206"/>
      <w:r w:rsidRPr="009D03A0">
        <w:t>U5KI</w:t>
      </w:r>
      <w:r w:rsidR="00DB2D77">
        <w:t>.HURR.</w:t>
      </w:r>
      <w:r w:rsidRPr="009D03A0">
        <w:t>0</w:t>
      </w:r>
      <w:r w:rsidR="001D389D">
        <w:t>5</w:t>
      </w:r>
      <w:r w:rsidRPr="009D03A0">
        <w:t>.001. HMI DUalidad de lan. operativa radio.</w:t>
      </w:r>
      <w:bookmarkEnd w:id="300"/>
      <w:bookmarkEnd w:id="301"/>
      <w:bookmarkEnd w:id="302"/>
      <w:bookmarkEnd w:id="303"/>
      <w:bookmarkEnd w:id="30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DB2D77" w:rsidRPr="006D61EF" w14:paraId="2C06329E" w14:textId="77777777" w:rsidTr="00B45504">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1CE58403" w14:textId="77777777" w:rsidR="00DB2D77" w:rsidRPr="006D61EF" w:rsidRDefault="00DB2D77" w:rsidP="00B45504">
            <w:pPr>
              <w:pStyle w:val="TextoTabla"/>
            </w:pPr>
          </w:p>
        </w:tc>
      </w:tr>
      <w:tr w:rsidR="00DB2D77" w:rsidRPr="006D61EF" w14:paraId="424CEE36" w14:textId="77777777" w:rsidTr="00B45504">
        <w:trPr>
          <w:trHeight w:val="20"/>
          <w:jc w:val="center"/>
        </w:trPr>
        <w:tc>
          <w:tcPr>
            <w:tcW w:w="1971" w:type="dxa"/>
            <w:gridSpan w:val="2"/>
            <w:shd w:val="clear" w:color="auto" w:fill="D9D9D9" w:themeFill="background1" w:themeFillShade="D9"/>
          </w:tcPr>
          <w:p w14:paraId="04D0B4D7" w14:textId="77777777" w:rsidR="00DB2D77" w:rsidRPr="006D61EF" w:rsidRDefault="00DB2D77" w:rsidP="00B45504">
            <w:pPr>
              <w:pStyle w:val="TextoTabla"/>
              <w:rPr>
                <w:b/>
              </w:rPr>
            </w:pPr>
            <w:r w:rsidRPr="006D61EF">
              <w:rPr>
                <w:b/>
              </w:rPr>
              <w:t>Grupo</w:t>
            </w:r>
          </w:p>
        </w:tc>
        <w:tc>
          <w:tcPr>
            <w:tcW w:w="2371" w:type="dxa"/>
            <w:shd w:val="clear" w:color="auto" w:fill="auto"/>
          </w:tcPr>
          <w:p w14:paraId="55B63CA0" w14:textId="4C69B5F3" w:rsidR="00DB2D77" w:rsidRPr="006D61EF" w:rsidRDefault="001D389D" w:rsidP="00B45504">
            <w:pPr>
              <w:pStyle w:val="TextoTabla"/>
            </w:pPr>
            <w:r>
              <w:t>Doble LAN</w:t>
            </w:r>
          </w:p>
        </w:tc>
        <w:tc>
          <w:tcPr>
            <w:tcW w:w="2161" w:type="dxa"/>
            <w:shd w:val="clear" w:color="auto" w:fill="D9D9D9" w:themeFill="background1" w:themeFillShade="D9"/>
          </w:tcPr>
          <w:p w14:paraId="4B409985" w14:textId="77777777" w:rsidR="00DB2D77" w:rsidRPr="006D61EF" w:rsidRDefault="00DB2D77" w:rsidP="00B45504">
            <w:pPr>
              <w:pStyle w:val="TextoTabla"/>
              <w:rPr>
                <w:b/>
              </w:rPr>
            </w:pPr>
            <w:r w:rsidRPr="006D61EF">
              <w:rPr>
                <w:b/>
              </w:rPr>
              <w:t>Caso de Prueba</w:t>
            </w:r>
          </w:p>
        </w:tc>
        <w:tc>
          <w:tcPr>
            <w:tcW w:w="3386" w:type="dxa"/>
            <w:gridSpan w:val="3"/>
            <w:shd w:val="clear" w:color="auto" w:fill="auto"/>
          </w:tcPr>
          <w:p w14:paraId="084E6387" w14:textId="5B1723B5" w:rsidR="00DB2D77" w:rsidRPr="006D61EF" w:rsidRDefault="001D389D" w:rsidP="00B45504">
            <w:pPr>
              <w:pStyle w:val="TextoTabla"/>
            </w:pPr>
            <w:r w:rsidRPr="001D389D">
              <w:t>U5KI.HURR.07.001</w:t>
            </w:r>
          </w:p>
        </w:tc>
      </w:tr>
      <w:tr w:rsidR="00DB2D77" w:rsidRPr="00183B8E" w14:paraId="1C30F6B9" w14:textId="77777777" w:rsidTr="00B45504">
        <w:trPr>
          <w:trHeight w:val="20"/>
          <w:jc w:val="center"/>
        </w:trPr>
        <w:tc>
          <w:tcPr>
            <w:tcW w:w="1971" w:type="dxa"/>
            <w:gridSpan w:val="2"/>
            <w:shd w:val="clear" w:color="auto" w:fill="D9D9D9" w:themeFill="background1" w:themeFillShade="D9"/>
          </w:tcPr>
          <w:p w14:paraId="1C5B61FD" w14:textId="77777777" w:rsidR="00DB2D77" w:rsidRPr="006D61EF" w:rsidRDefault="00DB2D77" w:rsidP="00B45504">
            <w:pPr>
              <w:pStyle w:val="TextoTabla"/>
              <w:rPr>
                <w:b/>
              </w:rPr>
            </w:pPr>
            <w:r w:rsidRPr="006D61EF">
              <w:rPr>
                <w:b/>
              </w:rPr>
              <w:t>Título</w:t>
            </w:r>
          </w:p>
        </w:tc>
        <w:tc>
          <w:tcPr>
            <w:tcW w:w="7918" w:type="dxa"/>
            <w:gridSpan w:val="5"/>
            <w:shd w:val="clear" w:color="auto" w:fill="auto"/>
          </w:tcPr>
          <w:p w14:paraId="78CAEE9D" w14:textId="5770AE25" w:rsidR="00DB2D77" w:rsidRPr="006D61EF" w:rsidRDefault="001D389D" w:rsidP="00B45504">
            <w:pPr>
              <w:pStyle w:val="TextoTabla"/>
            </w:pPr>
            <w:r>
              <w:t>HMI. Dualidad de LAN. Operativa Radio.</w:t>
            </w:r>
          </w:p>
        </w:tc>
      </w:tr>
      <w:tr w:rsidR="00DB2D77" w:rsidRPr="00183B8E" w14:paraId="1F519427" w14:textId="77777777" w:rsidTr="00B45504">
        <w:trPr>
          <w:trHeight w:val="20"/>
          <w:jc w:val="center"/>
        </w:trPr>
        <w:tc>
          <w:tcPr>
            <w:tcW w:w="1971" w:type="dxa"/>
            <w:gridSpan w:val="2"/>
            <w:shd w:val="clear" w:color="auto" w:fill="D9D9D9" w:themeFill="background1" w:themeFillShade="D9"/>
          </w:tcPr>
          <w:p w14:paraId="1D75CA16" w14:textId="77777777" w:rsidR="00DB2D77" w:rsidRPr="006D61EF" w:rsidRDefault="00DB2D77" w:rsidP="00B45504">
            <w:pPr>
              <w:pStyle w:val="TextoTabla"/>
              <w:rPr>
                <w:b/>
              </w:rPr>
            </w:pPr>
            <w:r w:rsidRPr="006D61EF">
              <w:rPr>
                <w:b/>
              </w:rPr>
              <w:t>Objetivos</w:t>
            </w:r>
          </w:p>
        </w:tc>
        <w:tc>
          <w:tcPr>
            <w:tcW w:w="7918" w:type="dxa"/>
            <w:gridSpan w:val="5"/>
            <w:shd w:val="clear" w:color="auto" w:fill="auto"/>
          </w:tcPr>
          <w:p w14:paraId="4AD66E48" w14:textId="1C2ACC2A" w:rsidR="00DB2D77" w:rsidRPr="006D61EF" w:rsidRDefault="001D389D" w:rsidP="00B45504">
            <w:pPr>
              <w:pStyle w:val="TextoTabla"/>
            </w:pPr>
            <w:r w:rsidRPr="001D389D">
              <w:t>Comprobar que las comunicaciones con las pasarelas de Radio se mantienen cuando se desconecta una de las dos líneas LAN.</w:t>
            </w:r>
          </w:p>
        </w:tc>
      </w:tr>
      <w:tr w:rsidR="00DB2D77" w:rsidRPr="006D61EF" w14:paraId="130105C5" w14:textId="77777777" w:rsidTr="00B45504">
        <w:trPr>
          <w:trHeight w:val="20"/>
          <w:jc w:val="center"/>
        </w:trPr>
        <w:tc>
          <w:tcPr>
            <w:tcW w:w="1971" w:type="dxa"/>
            <w:gridSpan w:val="2"/>
            <w:shd w:val="clear" w:color="auto" w:fill="D9D9D9" w:themeFill="background1" w:themeFillShade="D9"/>
            <w:vAlign w:val="center"/>
          </w:tcPr>
          <w:p w14:paraId="17AD6766" w14:textId="77777777" w:rsidR="00DB2D77" w:rsidRPr="006D61EF" w:rsidRDefault="00DB2D77" w:rsidP="00B45504">
            <w:pPr>
              <w:pStyle w:val="TextoTabla"/>
              <w:rPr>
                <w:b/>
              </w:rPr>
            </w:pPr>
            <w:r w:rsidRPr="006D61EF">
              <w:rPr>
                <w:b/>
              </w:rPr>
              <w:t>Condiciones Iniciales</w:t>
            </w:r>
          </w:p>
        </w:tc>
        <w:tc>
          <w:tcPr>
            <w:tcW w:w="7918" w:type="dxa"/>
            <w:gridSpan w:val="5"/>
            <w:shd w:val="clear" w:color="auto" w:fill="auto"/>
          </w:tcPr>
          <w:p w14:paraId="3A7F8F92" w14:textId="1AE11415" w:rsidR="001D389D" w:rsidRDefault="001D389D" w:rsidP="001D389D">
            <w:pPr>
              <w:pStyle w:val="TextoTabla"/>
            </w:pPr>
            <w:r>
              <w:t xml:space="preserve">Operativa Radio en </w:t>
            </w:r>
            <w:proofErr w:type="spellStart"/>
            <w:r>
              <w:t>Rx</w:t>
            </w:r>
            <w:proofErr w:type="spellEnd"/>
          </w:p>
          <w:p w14:paraId="6839B865" w14:textId="77777777" w:rsidR="001D389D" w:rsidRDefault="001D389D" w:rsidP="00A83ECB">
            <w:pPr>
              <w:pStyle w:val="TextoTabla"/>
              <w:numPr>
                <w:ilvl w:val="0"/>
                <w:numId w:val="57"/>
              </w:numPr>
            </w:pPr>
            <w:r>
              <w:t xml:space="preserve">Un puesto de operador configurado en modo NORMAL con al menos un canal radio configurado y seleccionado en RX </w:t>
            </w:r>
            <w:proofErr w:type="spellStart"/>
            <w:r>
              <w:t>ó</w:t>
            </w:r>
            <w:proofErr w:type="spellEnd"/>
            <w:r>
              <w:t xml:space="preserve"> TX y JACKS insertados.</w:t>
            </w:r>
          </w:p>
          <w:p w14:paraId="0963DE20" w14:textId="77777777" w:rsidR="001D389D" w:rsidRDefault="001D389D" w:rsidP="00A83ECB">
            <w:pPr>
              <w:pStyle w:val="TextoTabla"/>
              <w:numPr>
                <w:ilvl w:val="0"/>
                <w:numId w:val="57"/>
              </w:numPr>
            </w:pPr>
            <w:r>
              <w:t>Un generador de audio con la capacidad de inyectar un tono hacia el sistema.</w:t>
            </w:r>
          </w:p>
          <w:p w14:paraId="257E469D" w14:textId="77777777" w:rsidR="00DB2D77" w:rsidRDefault="001D389D" w:rsidP="00A83ECB">
            <w:pPr>
              <w:pStyle w:val="TextoTabla"/>
              <w:numPr>
                <w:ilvl w:val="0"/>
                <w:numId w:val="57"/>
              </w:numPr>
            </w:pPr>
            <w:r>
              <w:t>Inyectar el tono y verificar que éste es audible en Altavoz o Cascos según el medio seleccionado</w:t>
            </w:r>
          </w:p>
          <w:p w14:paraId="05BBCC1F" w14:textId="38AADAC5" w:rsidR="001D389D" w:rsidRDefault="001D389D" w:rsidP="001D389D">
            <w:pPr>
              <w:pStyle w:val="TextoTabla"/>
            </w:pPr>
            <w:r>
              <w:t xml:space="preserve">Operativa Radio en </w:t>
            </w:r>
            <w:proofErr w:type="spellStart"/>
            <w:r>
              <w:t>Tx</w:t>
            </w:r>
            <w:proofErr w:type="spellEnd"/>
          </w:p>
          <w:p w14:paraId="5C3C57DA" w14:textId="77777777" w:rsidR="001D389D" w:rsidRDefault="001D389D" w:rsidP="00A83ECB">
            <w:pPr>
              <w:pStyle w:val="TextoTabla"/>
              <w:numPr>
                <w:ilvl w:val="0"/>
                <w:numId w:val="58"/>
              </w:numPr>
            </w:pPr>
            <w:r>
              <w:t>Un puesto de operador configurado en modo NORMAL con al menos un canal radio configurado y seleccionado en TX y JACKS insertados.</w:t>
            </w:r>
          </w:p>
          <w:p w14:paraId="12031B64" w14:textId="77777777" w:rsidR="001D389D" w:rsidRDefault="001D389D" w:rsidP="00A83ECB">
            <w:pPr>
              <w:pStyle w:val="TextoTabla"/>
              <w:numPr>
                <w:ilvl w:val="0"/>
                <w:numId w:val="58"/>
              </w:numPr>
            </w:pPr>
            <w:r>
              <w:t>Un generador de audio con la capacidad de inyectar un tono en el sistema.</w:t>
            </w:r>
          </w:p>
          <w:p w14:paraId="7264759D" w14:textId="1C3E92F6" w:rsidR="001D389D" w:rsidRPr="006D61EF" w:rsidRDefault="001D389D" w:rsidP="00A83ECB">
            <w:pPr>
              <w:pStyle w:val="TextoTabla"/>
              <w:numPr>
                <w:ilvl w:val="0"/>
                <w:numId w:val="58"/>
              </w:numPr>
            </w:pPr>
            <w:r>
              <w:t>Inyectar el tono por micro, hacer PTT y verificar que éste tono y la señalización salen hacia el exterior</w:t>
            </w:r>
          </w:p>
        </w:tc>
      </w:tr>
      <w:tr w:rsidR="00DB2D77" w:rsidRPr="006D61EF" w14:paraId="187970BB" w14:textId="77777777" w:rsidTr="00B45504">
        <w:trPr>
          <w:trHeight w:val="20"/>
          <w:jc w:val="center"/>
        </w:trPr>
        <w:tc>
          <w:tcPr>
            <w:tcW w:w="695" w:type="dxa"/>
            <w:shd w:val="clear" w:color="auto" w:fill="BFBFBF" w:themeFill="background1" w:themeFillShade="BF"/>
          </w:tcPr>
          <w:p w14:paraId="29470240" w14:textId="77777777" w:rsidR="00DB2D77" w:rsidRPr="006D61EF" w:rsidRDefault="00DB2D77" w:rsidP="00B45504">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242E271F" w14:textId="77777777" w:rsidR="00DB2D77" w:rsidRPr="006D61EF" w:rsidRDefault="00DB2D77" w:rsidP="00B45504">
            <w:pPr>
              <w:pStyle w:val="TextoTabla"/>
              <w:rPr>
                <w:b/>
              </w:rPr>
            </w:pPr>
            <w:r w:rsidRPr="006D61EF">
              <w:rPr>
                <w:b/>
              </w:rPr>
              <w:t>Descripción</w:t>
            </w:r>
          </w:p>
        </w:tc>
        <w:tc>
          <w:tcPr>
            <w:tcW w:w="1701" w:type="dxa"/>
            <w:gridSpan w:val="2"/>
            <w:shd w:val="clear" w:color="auto" w:fill="BFBFBF" w:themeFill="background1" w:themeFillShade="BF"/>
          </w:tcPr>
          <w:p w14:paraId="199F89E2" w14:textId="77777777" w:rsidR="00DB2D77" w:rsidRPr="006D61EF" w:rsidRDefault="00DB2D77" w:rsidP="00B45504">
            <w:pPr>
              <w:pStyle w:val="TextoTabla"/>
              <w:rPr>
                <w:b/>
              </w:rPr>
            </w:pPr>
            <w:r w:rsidRPr="006D61EF">
              <w:rPr>
                <w:b/>
              </w:rPr>
              <w:t>Resultado</w:t>
            </w:r>
          </w:p>
        </w:tc>
      </w:tr>
      <w:tr w:rsidR="00DB2D77" w:rsidRPr="006D61EF" w14:paraId="72FF2561" w14:textId="77777777" w:rsidTr="00B45504">
        <w:trPr>
          <w:trHeight w:val="20"/>
          <w:jc w:val="center"/>
        </w:trPr>
        <w:tc>
          <w:tcPr>
            <w:tcW w:w="8188" w:type="dxa"/>
            <w:gridSpan w:val="5"/>
            <w:shd w:val="clear" w:color="auto" w:fill="D9D9D9" w:themeFill="background1" w:themeFillShade="D9"/>
          </w:tcPr>
          <w:p w14:paraId="05E6704E" w14:textId="77777777" w:rsidR="00DB2D77" w:rsidRPr="006D61EF" w:rsidRDefault="00DB2D77" w:rsidP="00B45504">
            <w:pPr>
              <w:pStyle w:val="TextoTabla"/>
              <w:rPr>
                <w:b/>
              </w:rPr>
            </w:pPr>
          </w:p>
        </w:tc>
        <w:tc>
          <w:tcPr>
            <w:tcW w:w="851" w:type="dxa"/>
            <w:shd w:val="clear" w:color="auto" w:fill="D9D9D9" w:themeFill="background1" w:themeFillShade="D9"/>
          </w:tcPr>
          <w:p w14:paraId="746F26EA" w14:textId="77777777" w:rsidR="00DB2D77" w:rsidRPr="006D61EF" w:rsidRDefault="00DB2D77" w:rsidP="00B45504">
            <w:pPr>
              <w:pStyle w:val="TextoTabla"/>
              <w:rPr>
                <w:b/>
              </w:rPr>
            </w:pPr>
            <w:r w:rsidRPr="006D61EF">
              <w:rPr>
                <w:b/>
              </w:rPr>
              <w:t>SI</w:t>
            </w:r>
          </w:p>
        </w:tc>
        <w:tc>
          <w:tcPr>
            <w:tcW w:w="850" w:type="dxa"/>
            <w:shd w:val="clear" w:color="auto" w:fill="D9D9D9" w:themeFill="background1" w:themeFillShade="D9"/>
          </w:tcPr>
          <w:p w14:paraId="6734E341" w14:textId="77777777" w:rsidR="00DB2D77" w:rsidRPr="006D61EF" w:rsidRDefault="00DB2D77" w:rsidP="00B45504">
            <w:pPr>
              <w:pStyle w:val="TextoTabla"/>
              <w:rPr>
                <w:b/>
              </w:rPr>
            </w:pPr>
            <w:r w:rsidRPr="006D61EF">
              <w:rPr>
                <w:b/>
              </w:rPr>
              <w:t>NO</w:t>
            </w:r>
          </w:p>
        </w:tc>
      </w:tr>
      <w:tr w:rsidR="00DB2D77" w:rsidRPr="00183B8E" w14:paraId="732D7FC3" w14:textId="77777777" w:rsidTr="00B45504">
        <w:trPr>
          <w:trHeight w:val="20"/>
          <w:jc w:val="center"/>
        </w:trPr>
        <w:tc>
          <w:tcPr>
            <w:tcW w:w="695" w:type="dxa"/>
            <w:tcBorders>
              <w:bottom w:val="single" w:sz="6" w:space="0" w:color="000000"/>
            </w:tcBorders>
            <w:shd w:val="clear" w:color="auto" w:fill="auto"/>
          </w:tcPr>
          <w:p w14:paraId="4149E23D" w14:textId="77777777" w:rsidR="00DB2D77" w:rsidRPr="006D61EF" w:rsidRDefault="00DB2D77" w:rsidP="00B45504">
            <w:pPr>
              <w:pStyle w:val="TextoTabla"/>
            </w:pPr>
            <w:r w:rsidRPr="006D61EF">
              <w:t>1</w:t>
            </w:r>
          </w:p>
        </w:tc>
        <w:tc>
          <w:tcPr>
            <w:tcW w:w="7493" w:type="dxa"/>
            <w:gridSpan w:val="4"/>
            <w:tcBorders>
              <w:bottom w:val="single" w:sz="6" w:space="0" w:color="000000"/>
            </w:tcBorders>
            <w:shd w:val="clear" w:color="auto" w:fill="auto"/>
          </w:tcPr>
          <w:p w14:paraId="1465707B" w14:textId="77777777" w:rsidR="00DB2D77" w:rsidRDefault="001D389D" w:rsidP="00B45504">
            <w:pPr>
              <w:pStyle w:val="TextoTabla"/>
            </w:pPr>
            <w:r w:rsidRPr="001D389D">
              <w:t xml:space="preserve">Operativa Radio en </w:t>
            </w:r>
            <w:proofErr w:type="spellStart"/>
            <w:r w:rsidRPr="001D389D">
              <w:t>Rx</w:t>
            </w:r>
            <w:proofErr w:type="spellEnd"/>
          </w:p>
          <w:p w14:paraId="3ED0A0E4" w14:textId="1A07C689" w:rsidR="001D389D" w:rsidRDefault="001D389D" w:rsidP="00A83ECB">
            <w:pPr>
              <w:pStyle w:val="TextoTabla"/>
              <w:numPr>
                <w:ilvl w:val="0"/>
                <w:numId w:val="59"/>
              </w:numPr>
            </w:pPr>
            <w:r>
              <w:t>Desconectar uno de los dos cables LAN de la posición bajo prueba y verificar que el tono continúa oyéndose en la posición.</w:t>
            </w:r>
          </w:p>
          <w:p w14:paraId="64B93081" w14:textId="7B33F005" w:rsidR="001D389D" w:rsidRDefault="001D389D" w:rsidP="00A83ECB">
            <w:pPr>
              <w:pStyle w:val="TextoTabla"/>
              <w:numPr>
                <w:ilvl w:val="0"/>
                <w:numId w:val="59"/>
              </w:numPr>
            </w:pPr>
            <w:r>
              <w:t>Conectar el cale nuevamente y verificar que el audio se continúa oyendo en la posición.</w:t>
            </w:r>
          </w:p>
          <w:p w14:paraId="2F86B15C" w14:textId="2B50D132" w:rsidR="001D389D" w:rsidRDefault="001D389D" w:rsidP="00A83ECB">
            <w:pPr>
              <w:pStyle w:val="TextoTabla"/>
              <w:numPr>
                <w:ilvl w:val="0"/>
                <w:numId w:val="59"/>
              </w:numPr>
            </w:pPr>
            <w:r>
              <w:t>Desconectar el otro cable LAN de la posición y comprobar que el tono se continúa oyendo.</w:t>
            </w:r>
          </w:p>
          <w:p w14:paraId="4A791C7F" w14:textId="24522F8F" w:rsidR="001D389D" w:rsidRPr="006D61EF" w:rsidRDefault="001D389D" w:rsidP="00A83ECB">
            <w:pPr>
              <w:pStyle w:val="TextoTabla"/>
              <w:numPr>
                <w:ilvl w:val="0"/>
                <w:numId w:val="59"/>
              </w:numPr>
            </w:pPr>
            <w:r>
              <w:t>Volver a conectar nuevamente el cable verificando que se continúa oyendo el tono.</w:t>
            </w:r>
          </w:p>
        </w:tc>
        <w:tc>
          <w:tcPr>
            <w:tcW w:w="851" w:type="dxa"/>
            <w:tcBorders>
              <w:bottom w:val="single" w:sz="6" w:space="0" w:color="000000"/>
            </w:tcBorders>
            <w:shd w:val="clear" w:color="auto" w:fill="auto"/>
          </w:tcPr>
          <w:p w14:paraId="234701EA" w14:textId="77777777" w:rsidR="00DB2D77" w:rsidRPr="006D61EF" w:rsidRDefault="00DB2D77" w:rsidP="00B45504">
            <w:pPr>
              <w:pStyle w:val="TextoTabla"/>
            </w:pPr>
          </w:p>
        </w:tc>
        <w:tc>
          <w:tcPr>
            <w:tcW w:w="850" w:type="dxa"/>
            <w:tcBorders>
              <w:bottom w:val="single" w:sz="6" w:space="0" w:color="000000"/>
            </w:tcBorders>
            <w:shd w:val="clear" w:color="auto" w:fill="auto"/>
          </w:tcPr>
          <w:p w14:paraId="76213650" w14:textId="77777777" w:rsidR="00DB2D77" w:rsidRPr="006D61EF" w:rsidRDefault="00DB2D77" w:rsidP="00B45504">
            <w:pPr>
              <w:pStyle w:val="TextoTabla"/>
            </w:pPr>
          </w:p>
        </w:tc>
      </w:tr>
      <w:tr w:rsidR="00DB2D77" w:rsidRPr="00183B8E" w14:paraId="01850880" w14:textId="77777777" w:rsidTr="00B45504">
        <w:trPr>
          <w:trHeight w:val="20"/>
          <w:jc w:val="center"/>
        </w:trPr>
        <w:tc>
          <w:tcPr>
            <w:tcW w:w="695" w:type="dxa"/>
            <w:tcBorders>
              <w:bottom w:val="single" w:sz="6" w:space="0" w:color="000000"/>
            </w:tcBorders>
            <w:shd w:val="clear" w:color="auto" w:fill="auto"/>
          </w:tcPr>
          <w:p w14:paraId="338B60D7" w14:textId="77777777" w:rsidR="00DB2D77" w:rsidRPr="006D61EF" w:rsidRDefault="00DB2D77" w:rsidP="00B45504">
            <w:pPr>
              <w:pStyle w:val="TextoTabla"/>
            </w:pPr>
            <w:r w:rsidRPr="006D61EF">
              <w:t>2</w:t>
            </w:r>
          </w:p>
        </w:tc>
        <w:tc>
          <w:tcPr>
            <w:tcW w:w="7493" w:type="dxa"/>
            <w:gridSpan w:val="4"/>
            <w:tcBorders>
              <w:bottom w:val="single" w:sz="6" w:space="0" w:color="000000"/>
            </w:tcBorders>
            <w:shd w:val="clear" w:color="auto" w:fill="auto"/>
          </w:tcPr>
          <w:p w14:paraId="47344629" w14:textId="77777777" w:rsidR="00DB2D77" w:rsidRDefault="001D389D" w:rsidP="00B45504">
            <w:pPr>
              <w:pStyle w:val="TextoTabla"/>
            </w:pPr>
            <w:r w:rsidRPr="001D389D">
              <w:t xml:space="preserve">Operativa Radio en </w:t>
            </w:r>
            <w:proofErr w:type="spellStart"/>
            <w:r w:rsidRPr="001D389D">
              <w:t>Tx</w:t>
            </w:r>
            <w:proofErr w:type="spellEnd"/>
          </w:p>
          <w:p w14:paraId="10F75CC2" w14:textId="37CFDD62" w:rsidR="001D389D" w:rsidRDefault="001D389D" w:rsidP="00A83ECB">
            <w:pPr>
              <w:pStyle w:val="TextoTabla"/>
              <w:numPr>
                <w:ilvl w:val="0"/>
                <w:numId w:val="60"/>
              </w:numPr>
            </w:pPr>
            <w:r>
              <w:t>Desconectar uno de los dos cables LAN de la posición bajo prueba y verificar que el tono y la señalización continúan saliendo.</w:t>
            </w:r>
          </w:p>
          <w:p w14:paraId="7CAE4595" w14:textId="2AA53DE9" w:rsidR="001D389D" w:rsidRDefault="001D389D" w:rsidP="00A83ECB">
            <w:pPr>
              <w:pStyle w:val="TextoTabla"/>
              <w:numPr>
                <w:ilvl w:val="0"/>
                <w:numId w:val="60"/>
              </w:numPr>
            </w:pPr>
            <w:r>
              <w:t xml:space="preserve">Conectar el cale nuevamente y verificar que el tono y la señalización </w:t>
            </w:r>
            <w:r>
              <w:lastRenderedPageBreak/>
              <w:t>continúan saliendo.</w:t>
            </w:r>
          </w:p>
          <w:p w14:paraId="44B04D6E" w14:textId="0DA8A0BE" w:rsidR="001D389D" w:rsidRDefault="001D389D" w:rsidP="00A83ECB">
            <w:pPr>
              <w:pStyle w:val="TextoTabla"/>
              <w:numPr>
                <w:ilvl w:val="0"/>
                <w:numId w:val="60"/>
              </w:numPr>
            </w:pPr>
            <w:r>
              <w:t>Desconectar el otro cable LAN de la posición y comprobar que el tono y la señalización continúan saliendo.</w:t>
            </w:r>
          </w:p>
          <w:p w14:paraId="050EDB78" w14:textId="73F8AFEA" w:rsidR="001D389D" w:rsidRPr="006D61EF" w:rsidRDefault="001D389D" w:rsidP="00A83ECB">
            <w:pPr>
              <w:pStyle w:val="TextoTabla"/>
              <w:numPr>
                <w:ilvl w:val="0"/>
                <w:numId w:val="60"/>
              </w:numPr>
            </w:pPr>
            <w:r>
              <w:t>Volver a conectar nuevamente el cable verificando que tanto el tono como la señalización continúan saliendo.</w:t>
            </w:r>
          </w:p>
        </w:tc>
        <w:tc>
          <w:tcPr>
            <w:tcW w:w="851" w:type="dxa"/>
            <w:tcBorders>
              <w:bottom w:val="single" w:sz="6" w:space="0" w:color="000000"/>
            </w:tcBorders>
            <w:shd w:val="clear" w:color="auto" w:fill="auto"/>
          </w:tcPr>
          <w:p w14:paraId="26064963" w14:textId="77777777" w:rsidR="00DB2D77" w:rsidRPr="006D61EF" w:rsidRDefault="00DB2D77" w:rsidP="00B45504">
            <w:pPr>
              <w:pStyle w:val="TextoTabla"/>
            </w:pPr>
          </w:p>
        </w:tc>
        <w:tc>
          <w:tcPr>
            <w:tcW w:w="850" w:type="dxa"/>
            <w:tcBorders>
              <w:bottom w:val="single" w:sz="6" w:space="0" w:color="000000"/>
            </w:tcBorders>
            <w:shd w:val="clear" w:color="auto" w:fill="auto"/>
          </w:tcPr>
          <w:p w14:paraId="5A3A16AE" w14:textId="77777777" w:rsidR="00DB2D77" w:rsidRPr="006D61EF" w:rsidRDefault="00DB2D77" w:rsidP="00B45504">
            <w:pPr>
              <w:pStyle w:val="TextoTabla"/>
            </w:pPr>
          </w:p>
        </w:tc>
      </w:tr>
      <w:tr w:rsidR="00DB2D77" w:rsidRPr="00183B8E" w14:paraId="1D6233CF" w14:textId="77777777" w:rsidTr="00B45504">
        <w:trPr>
          <w:trHeight w:val="20"/>
          <w:jc w:val="center"/>
        </w:trPr>
        <w:tc>
          <w:tcPr>
            <w:tcW w:w="695" w:type="dxa"/>
            <w:tcBorders>
              <w:bottom w:val="single" w:sz="6" w:space="0" w:color="000000"/>
            </w:tcBorders>
            <w:shd w:val="clear" w:color="auto" w:fill="auto"/>
          </w:tcPr>
          <w:p w14:paraId="325C52D8" w14:textId="77777777" w:rsidR="00DB2D77" w:rsidRPr="006D61EF" w:rsidRDefault="00DB2D77" w:rsidP="00B45504">
            <w:pPr>
              <w:pStyle w:val="TextoTabla"/>
            </w:pPr>
          </w:p>
        </w:tc>
        <w:tc>
          <w:tcPr>
            <w:tcW w:w="7493" w:type="dxa"/>
            <w:gridSpan w:val="4"/>
            <w:tcBorders>
              <w:bottom w:val="single" w:sz="6" w:space="0" w:color="000000"/>
            </w:tcBorders>
            <w:shd w:val="clear" w:color="auto" w:fill="auto"/>
          </w:tcPr>
          <w:p w14:paraId="1AE30409" w14:textId="77777777" w:rsidR="00DB2D77" w:rsidRPr="006D61EF" w:rsidRDefault="00DB2D77" w:rsidP="00B45504">
            <w:pPr>
              <w:pStyle w:val="TextoTabla"/>
            </w:pPr>
          </w:p>
        </w:tc>
        <w:tc>
          <w:tcPr>
            <w:tcW w:w="851" w:type="dxa"/>
            <w:tcBorders>
              <w:bottom w:val="single" w:sz="6" w:space="0" w:color="000000"/>
            </w:tcBorders>
            <w:shd w:val="clear" w:color="auto" w:fill="auto"/>
          </w:tcPr>
          <w:p w14:paraId="121E7F66" w14:textId="77777777" w:rsidR="00DB2D77" w:rsidRPr="006D61EF" w:rsidRDefault="00DB2D77" w:rsidP="00B45504">
            <w:pPr>
              <w:pStyle w:val="TextoTabla"/>
            </w:pPr>
          </w:p>
        </w:tc>
        <w:tc>
          <w:tcPr>
            <w:tcW w:w="850" w:type="dxa"/>
            <w:tcBorders>
              <w:bottom w:val="single" w:sz="6" w:space="0" w:color="000000"/>
            </w:tcBorders>
            <w:shd w:val="clear" w:color="auto" w:fill="auto"/>
          </w:tcPr>
          <w:p w14:paraId="370A3363" w14:textId="77777777" w:rsidR="00DB2D77" w:rsidRPr="006D61EF" w:rsidRDefault="00DB2D77" w:rsidP="00B45504">
            <w:pPr>
              <w:pStyle w:val="TextoTabla"/>
            </w:pPr>
          </w:p>
        </w:tc>
      </w:tr>
      <w:tr w:rsidR="00DB2D77" w:rsidRPr="00183B8E" w14:paraId="19191EFE" w14:textId="77777777" w:rsidTr="00B45504">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5B6A53AE" w14:textId="77777777" w:rsidR="00DB2D77" w:rsidRPr="006D61EF" w:rsidRDefault="00DB2D77" w:rsidP="00B45504">
            <w:pPr>
              <w:pStyle w:val="TextoTabla"/>
            </w:pPr>
            <w:r w:rsidRPr="006D61EF">
              <w:t xml:space="preserve"> </w:t>
            </w:r>
          </w:p>
        </w:tc>
      </w:tr>
    </w:tbl>
    <w:p w14:paraId="6FFD9EFD" w14:textId="77777777" w:rsidR="00DB2D77" w:rsidRPr="00DB2D77" w:rsidRDefault="00DB2D77" w:rsidP="00DB2D77"/>
    <w:p w14:paraId="5F0360B7" w14:textId="77777777" w:rsidR="001D389D" w:rsidRDefault="001D389D">
      <w:pPr>
        <w:spacing w:before="0" w:after="0" w:line="240" w:lineRule="auto"/>
        <w:jc w:val="left"/>
        <w:rPr>
          <w:u w:val="single"/>
        </w:rPr>
      </w:pPr>
      <w:r>
        <w:rPr>
          <w:u w:val="single"/>
        </w:rPr>
        <w:br w:type="page"/>
      </w:r>
    </w:p>
    <w:p w14:paraId="6321777F" w14:textId="77777777" w:rsidR="00BA0364" w:rsidRPr="009D03A0" w:rsidRDefault="00BA0364" w:rsidP="00BA0364">
      <w:pPr>
        <w:pStyle w:val="Ttulo1"/>
      </w:pPr>
      <w:bookmarkStart w:id="305" w:name="_Toc318897632"/>
      <w:bookmarkStart w:id="306" w:name="_Toc357060709"/>
      <w:bookmarkStart w:id="307" w:name="_Toc445195533"/>
      <w:bookmarkStart w:id="308" w:name="_Toc511809654"/>
      <w:bookmarkStart w:id="309" w:name="_Toc2596052"/>
      <w:bookmarkStart w:id="310" w:name="_Toc105486207"/>
      <w:r w:rsidRPr="009D03A0">
        <w:lastRenderedPageBreak/>
        <w:t>Hoja de Resultados.</w:t>
      </w:r>
      <w:bookmarkEnd w:id="305"/>
      <w:bookmarkEnd w:id="306"/>
      <w:bookmarkEnd w:id="307"/>
      <w:bookmarkEnd w:id="308"/>
      <w:bookmarkEnd w:id="309"/>
      <w:bookmarkEnd w:id="310"/>
    </w:p>
    <w:tbl>
      <w:tblPr>
        <w:tblW w:w="5000" w:type="pct"/>
        <w:jc w:val="center"/>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BA0364" w:rsidRPr="00A61693" w14:paraId="071194AF" w14:textId="77777777" w:rsidTr="00313E75">
        <w:trPr>
          <w:trHeight w:val="315"/>
          <w:jc w:val="center"/>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15F22F69" w14:textId="050B876E" w:rsidR="00BA0364" w:rsidRPr="009D03A0" w:rsidRDefault="00BA0364" w:rsidP="00313E75">
            <w:pPr>
              <w:pStyle w:val="TextoTabla"/>
            </w:pPr>
            <w:r w:rsidRPr="009D03A0">
              <w:t xml:space="preserve">U5KI. Operación </w:t>
            </w:r>
            <w:r w:rsidR="001D389D">
              <w:t>URR</w:t>
            </w:r>
            <w:r w:rsidRPr="009D03A0">
              <w:t>. Registro de Resultados.</w:t>
            </w:r>
          </w:p>
        </w:tc>
      </w:tr>
      <w:tr w:rsidR="00BA0364" w:rsidRPr="009D03A0" w14:paraId="13D5A2A9" w14:textId="77777777" w:rsidTr="00313E75">
        <w:trPr>
          <w:trHeight w:val="315"/>
          <w:jc w:val="center"/>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4881A044" w14:textId="77777777" w:rsidR="00BA0364" w:rsidRPr="009D03A0" w:rsidRDefault="00BA0364" w:rsidP="00313E75">
            <w:pPr>
              <w:pStyle w:val="TextoTabla"/>
            </w:pPr>
            <w:r w:rsidRPr="009D03A0">
              <w:t>Fecha</w:t>
            </w:r>
          </w:p>
        </w:tc>
        <w:tc>
          <w:tcPr>
            <w:tcW w:w="2142" w:type="pct"/>
            <w:gridSpan w:val="3"/>
            <w:tcBorders>
              <w:top w:val="nil"/>
              <w:left w:val="nil"/>
              <w:bottom w:val="single" w:sz="8" w:space="0" w:color="auto"/>
              <w:right w:val="single" w:sz="4" w:space="0" w:color="auto"/>
            </w:tcBorders>
            <w:shd w:val="clear" w:color="auto" w:fill="auto"/>
            <w:noWrap/>
            <w:vAlign w:val="bottom"/>
          </w:tcPr>
          <w:p w14:paraId="2FEE2E5D" w14:textId="77777777" w:rsidR="00BA0364" w:rsidRPr="009D03A0" w:rsidRDefault="00BA0364" w:rsidP="00313E75">
            <w:pPr>
              <w:pStyle w:val="TextoTabla"/>
            </w:pPr>
            <w:r w:rsidRPr="009D03A0">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14:paraId="5F758192" w14:textId="77777777" w:rsidR="00BA0364" w:rsidRPr="009D03A0" w:rsidRDefault="00BA0364" w:rsidP="00313E75">
            <w:pPr>
              <w:pStyle w:val="TextoTabla"/>
            </w:pPr>
            <w:r w:rsidRPr="009D03A0">
              <w:t>Página</w:t>
            </w:r>
          </w:p>
        </w:tc>
        <w:tc>
          <w:tcPr>
            <w:tcW w:w="932" w:type="pct"/>
            <w:tcBorders>
              <w:top w:val="nil"/>
              <w:left w:val="nil"/>
              <w:bottom w:val="single" w:sz="8" w:space="0" w:color="auto"/>
              <w:right w:val="single" w:sz="8" w:space="0" w:color="auto"/>
            </w:tcBorders>
            <w:shd w:val="clear" w:color="auto" w:fill="auto"/>
            <w:noWrap/>
            <w:vAlign w:val="bottom"/>
          </w:tcPr>
          <w:p w14:paraId="39F8AB6F" w14:textId="77777777" w:rsidR="00BA0364" w:rsidRPr="009D03A0" w:rsidRDefault="00BA0364" w:rsidP="00313E75">
            <w:pPr>
              <w:pStyle w:val="TextoTabla"/>
            </w:pPr>
            <w:r w:rsidRPr="009D03A0">
              <w:t xml:space="preserve">1 de </w:t>
            </w:r>
            <w:r>
              <w:t>5</w:t>
            </w:r>
          </w:p>
        </w:tc>
      </w:tr>
      <w:tr w:rsidR="00BA0364" w:rsidRPr="009D03A0" w14:paraId="45F0BFEB" w14:textId="77777777" w:rsidTr="00313E75">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05CDDF00" w14:textId="77777777" w:rsidR="00BA0364" w:rsidRPr="009D03A0" w:rsidRDefault="00BA0364" w:rsidP="00313E75">
            <w:pPr>
              <w:pStyle w:val="TextoTabla"/>
              <w:rPr>
                <w:i/>
                <w:iCs/>
              </w:rPr>
            </w:pPr>
            <w:r w:rsidRPr="009D03A0">
              <w:rPr>
                <w:i/>
                <w:iCs/>
              </w:rPr>
              <w:t>Grupo.1. Interfaz Hombre Maquina</w:t>
            </w:r>
          </w:p>
        </w:tc>
      </w:tr>
      <w:tr w:rsidR="00BA0364" w:rsidRPr="009D03A0" w14:paraId="06776A2B" w14:textId="77777777" w:rsidTr="00313E75">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14:paraId="3FFF67B3" w14:textId="77777777" w:rsidR="00BA0364" w:rsidRPr="009D03A0" w:rsidRDefault="00BA0364" w:rsidP="00313E75">
            <w:pPr>
              <w:pStyle w:val="TextoTabla"/>
            </w:pPr>
            <w:r w:rsidRPr="009D03A0">
              <w:t>Código</w:t>
            </w:r>
          </w:p>
        </w:tc>
        <w:tc>
          <w:tcPr>
            <w:tcW w:w="1885" w:type="pct"/>
            <w:gridSpan w:val="3"/>
            <w:tcBorders>
              <w:top w:val="nil"/>
              <w:left w:val="nil"/>
              <w:bottom w:val="single" w:sz="8" w:space="0" w:color="auto"/>
              <w:right w:val="single" w:sz="4" w:space="0" w:color="auto"/>
            </w:tcBorders>
            <w:shd w:val="pct5" w:color="auto" w:fill="auto"/>
            <w:noWrap/>
            <w:vAlign w:val="bottom"/>
          </w:tcPr>
          <w:p w14:paraId="443A02E3" w14:textId="77777777" w:rsidR="00BA0364" w:rsidRPr="009D03A0" w:rsidRDefault="00BA0364" w:rsidP="00313E75">
            <w:pPr>
              <w:pStyle w:val="TextoTabla"/>
            </w:pPr>
            <w:r w:rsidRPr="009D03A0">
              <w:t>Prueba</w:t>
            </w:r>
          </w:p>
        </w:tc>
        <w:tc>
          <w:tcPr>
            <w:tcW w:w="738" w:type="pct"/>
            <w:gridSpan w:val="2"/>
            <w:tcBorders>
              <w:top w:val="nil"/>
              <w:left w:val="nil"/>
              <w:bottom w:val="single" w:sz="8" w:space="0" w:color="auto"/>
              <w:right w:val="single" w:sz="4" w:space="0" w:color="auto"/>
            </w:tcBorders>
            <w:shd w:val="pct5" w:color="auto" w:fill="auto"/>
            <w:noWrap/>
            <w:vAlign w:val="bottom"/>
          </w:tcPr>
          <w:p w14:paraId="008D9589" w14:textId="77777777" w:rsidR="00BA0364" w:rsidRPr="009D03A0" w:rsidRDefault="00BA0364" w:rsidP="00313E75">
            <w:pPr>
              <w:pStyle w:val="TextoTabla"/>
            </w:pPr>
            <w:r w:rsidRPr="009D03A0">
              <w:t>Resultado</w:t>
            </w:r>
          </w:p>
        </w:tc>
        <w:tc>
          <w:tcPr>
            <w:tcW w:w="1270" w:type="pct"/>
            <w:gridSpan w:val="2"/>
            <w:tcBorders>
              <w:top w:val="nil"/>
              <w:left w:val="nil"/>
              <w:bottom w:val="single" w:sz="8" w:space="0" w:color="auto"/>
              <w:right w:val="single" w:sz="8" w:space="0" w:color="auto"/>
            </w:tcBorders>
            <w:shd w:val="pct5" w:color="auto" w:fill="auto"/>
            <w:noWrap/>
            <w:vAlign w:val="bottom"/>
          </w:tcPr>
          <w:p w14:paraId="52AE5ECB" w14:textId="77777777" w:rsidR="00BA0364" w:rsidRPr="009D03A0" w:rsidRDefault="00BA0364" w:rsidP="00313E75">
            <w:pPr>
              <w:pStyle w:val="TextoTabla"/>
            </w:pPr>
            <w:r w:rsidRPr="009D03A0">
              <w:t>Comentarios</w:t>
            </w:r>
          </w:p>
        </w:tc>
      </w:tr>
      <w:tr w:rsidR="00BA0364" w:rsidRPr="00A61693" w14:paraId="596A771B"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2E309916" w14:textId="2ED902D2" w:rsidR="00BA0364" w:rsidRPr="009D03A0" w:rsidRDefault="00BA0364" w:rsidP="00313E75">
            <w:pPr>
              <w:pStyle w:val="TextoTabla"/>
            </w:pPr>
            <w:r w:rsidRPr="009D03A0">
              <w:t>U5KI</w:t>
            </w:r>
            <w:r w:rsidR="00DB2D77">
              <w:t>.HURR.</w:t>
            </w:r>
            <w:r w:rsidRPr="009D03A0">
              <w:t>01.001</w:t>
            </w:r>
          </w:p>
        </w:tc>
        <w:tc>
          <w:tcPr>
            <w:tcW w:w="1885" w:type="pct"/>
            <w:gridSpan w:val="3"/>
            <w:tcBorders>
              <w:top w:val="nil"/>
              <w:left w:val="nil"/>
              <w:bottom w:val="dotted" w:sz="4" w:space="0" w:color="auto"/>
              <w:right w:val="single" w:sz="4" w:space="0" w:color="auto"/>
            </w:tcBorders>
            <w:shd w:val="clear" w:color="auto" w:fill="auto"/>
          </w:tcPr>
          <w:p w14:paraId="196DB3F1" w14:textId="77777777" w:rsidR="00BA0364" w:rsidRPr="009D03A0" w:rsidRDefault="00BA0364" w:rsidP="00313E75">
            <w:pPr>
              <w:pStyle w:val="TextoTabla"/>
            </w:pPr>
            <w:r w:rsidRPr="009D03A0">
              <w:t>Formato General de la Pantalla (TWR).</w:t>
            </w:r>
          </w:p>
        </w:tc>
        <w:tc>
          <w:tcPr>
            <w:tcW w:w="738" w:type="pct"/>
            <w:gridSpan w:val="2"/>
            <w:tcBorders>
              <w:top w:val="nil"/>
              <w:left w:val="nil"/>
              <w:bottom w:val="dotted" w:sz="4" w:space="0" w:color="auto"/>
              <w:right w:val="single" w:sz="4" w:space="0" w:color="auto"/>
            </w:tcBorders>
            <w:shd w:val="clear" w:color="auto" w:fill="auto"/>
            <w:noWrap/>
          </w:tcPr>
          <w:p w14:paraId="209CDAF3"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3C88712C" w14:textId="77777777" w:rsidR="00BA0364" w:rsidRPr="009D03A0" w:rsidRDefault="00BA0364" w:rsidP="00313E75">
            <w:pPr>
              <w:pStyle w:val="TextoTabla"/>
            </w:pPr>
            <w:r w:rsidRPr="009D03A0">
              <w:t> </w:t>
            </w:r>
          </w:p>
        </w:tc>
      </w:tr>
      <w:tr w:rsidR="00BA0364" w:rsidRPr="009D03A0" w14:paraId="7F5B66FA"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646823A5" w14:textId="083A61EF" w:rsidR="00BA0364" w:rsidRPr="009D03A0" w:rsidRDefault="00BA0364" w:rsidP="00313E75">
            <w:pPr>
              <w:pStyle w:val="TextoTabla"/>
            </w:pPr>
            <w:r w:rsidRPr="009D03A0">
              <w:t>U5KI</w:t>
            </w:r>
            <w:r w:rsidR="00DB2D77">
              <w:t>.HURR.</w:t>
            </w:r>
            <w:r w:rsidRPr="009D03A0">
              <w:t>01.002</w:t>
            </w:r>
          </w:p>
        </w:tc>
        <w:tc>
          <w:tcPr>
            <w:tcW w:w="1885" w:type="pct"/>
            <w:gridSpan w:val="3"/>
            <w:tcBorders>
              <w:top w:val="nil"/>
              <w:left w:val="nil"/>
              <w:bottom w:val="dotted" w:sz="4" w:space="0" w:color="auto"/>
              <w:right w:val="single" w:sz="4" w:space="0" w:color="auto"/>
            </w:tcBorders>
            <w:shd w:val="clear" w:color="auto" w:fill="auto"/>
          </w:tcPr>
          <w:p w14:paraId="0A2C4CCF" w14:textId="77777777" w:rsidR="00BA0364" w:rsidRPr="009D03A0" w:rsidRDefault="00BA0364" w:rsidP="00313E75">
            <w:pPr>
              <w:pStyle w:val="TextoTabla"/>
            </w:pPr>
            <w:r w:rsidRPr="009D03A0">
              <w:t>Inserción cascos operador.</w:t>
            </w:r>
          </w:p>
        </w:tc>
        <w:tc>
          <w:tcPr>
            <w:tcW w:w="738" w:type="pct"/>
            <w:gridSpan w:val="2"/>
            <w:tcBorders>
              <w:top w:val="nil"/>
              <w:left w:val="nil"/>
              <w:bottom w:val="dotted" w:sz="4" w:space="0" w:color="auto"/>
              <w:right w:val="single" w:sz="4" w:space="0" w:color="auto"/>
            </w:tcBorders>
            <w:shd w:val="clear" w:color="auto" w:fill="auto"/>
            <w:noWrap/>
          </w:tcPr>
          <w:p w14:paraId="608B48D6"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5A7616F4" w14:textId="77777777" w:rsidR="00BA0364" w:rsidRPr="009D03A0" w:rsidRDefault="00BA0364" w:rsidP="00313E75">
            <w:pPr>
              <w:pStyle w:val="TextoTabla"/>
            </w:pPr>
            <w:r w:rsidRPr="009D03A0">
              <w:t> </w:t>
            </w:r>
          </w:p>
        </w:tc>
      </w:tr>
      <w:tr w:rsidR="00BA0364" w:rsidRPr="009D03A0" w14:paraId="7131D30A"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708A8AF0" w14:textId="20613A84" w:rsidR="00BA0364" w:rsidRPr="009D03A0" w:rsidRDefault="00BA0364" w:rsidP="00313E75">
            <w:pPr>
              <w:pStyle w:val="TextoTabla"/>
            </w:pPr>
            <w:r w:rsidRPr="009D03A0">
              <w:t>U5KI</w:t>
            </w:r>
            <w:r w:rsidR="00DB2D77">
              <w:t>.HURR.</w:t>
            </w:r>
            <w:r w:rsidRPr="009D03A0">
              <w:t>01.00</w:t>
            </w:r>
            <w:r>
              <w:t>3</w:t>
            </w:r>
          </w:p>
        </w:tc>
        <w:tc>
          <w:tcPr>
            <w:tcW w:w="1885" w:type="pct"/>
            <w:gridSpan w:val="3"/>
            <w:tcBorders>
              <w:top w:val="nil"/>
              <w:left w:val="nil"/>
              <w:bottom w:val="dotted" w:sz="4" w:space="0" w:color="auto"/>
              <w:right w:val="single" w:sz="4" w:space="0" w:color="auto"/>
            </w:tcBorders>
            <w:shd w:val="clear" w:color="auto" w:fill="auto"/>
          </w:tcPr>
          <w:p w14:paraId="0E011ECA" w14:textId="77777777" w:rsidR="00BA0364" w:rsidRPr="009D03A0" w:rsidRDefault="00BA0364" w:rsidP="00313E75">
            <w:pPr>
              <w:pStyle w:val="TextoTabla"/>
            </w:pPr>
            <w:r w:rsidRPr="009D03A0">
              <w:t>Control brillo.</w:t>
            </w:r>
          </w:p>
        </w:tc>
        <w:tc>
          <w:tcPr>
            <w:tcW w:w="738" w:type="pct"/>
            <w:gridSpan w:val="2"/>
            <w:tcBorders>
              <w:top w:val="nil"/>
              <w:left w:val="nil"/>
              <w:bottom w:val="dotted" w:sz="4" w:space="0" w:color="auto"/>
              <w:right w:val="single" w:sz="4" w:space="0" w:color="auto"/>
            </w:tcBorders>
            <w:shd w:val="clear" w:color="auto" w:fill="auto"/>
            <w:noWrap/>
          </w:tcPr>
          <w:p w14:paraId="5C06D9C3"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0DDCF864" w14:textId="77777777" w:rsidR="00BA0364" w:rsidRPr="009D03A0" w:rsidRDefault="00BA0364" w:rsidP="00313E75">
            <w:pPr>
              <w:pStyle w:val="TextoTabla"/>
            </w:pPr>
            <w:r w:rsidRPr="009D03A0">
              <w:t> </w:t>
            </w:r>
          </w:p>
        </w:tc>
      </w:tr>
      <w:tr w:rsidR="00BA0364" w:rsidRPr="009D03A0" w14:paraId="3F1C6AAF"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1F7A281C" w14:textId="42182959" w:rsidR="00BA0364" w:rsidRPr="009D03A0" w:rsidRDefault="00BA0364" w:rsidP="00313E75">
            <w:pPr>
              <w:pStyle w:val="TextoTabla"/>
            </w:pPr>
            <w:r w:rsidRPr="009D03A0">
              <w:t>U5KI</w:t>
            </w:r>
            <w:r w:rsidR="00DB2D77">
              <w:t>.HURR.</w:t>
            </w:r>
            <w:r w:rsidRPr="009D03A0">
              <w:t>01.00</w:t>
            </w:r>
            <w:r>
              <w:t>4</w:t>
            </w:r>
          </w:p>
        </w:tc>
        <w:tc>
          <w:tcPr>
            <w:tcW w:w="1885" w:type="pct"/>
            <w:gridSpan w:val="3"/>
            <w:tcBorders>
              <w:top w:val="nil"/>
              <w:left w:val="nil"/>
              <w:bottom w:val="dotted" w:sz="4" w:space="0" w:color="auto"/>
              <w:right w:val="single" w:sz="4" w:space="0" w:color="auto"/>
            </w:tcBorders>
            <w:shd w:val="clear" w:color="auto" w:fill="auto"/>
          </w:tcPr>
          <w:p w14:paraId="2C618F38" w14:textId="77777777" w:rsidR="00BA0364" w:rsidRPr="009D03A0" w:rsidRDefault="00BA0364" w:rsidP="00313E75">
            <w:pPr>
              <w:pStyle w:val="TextoTabla"/>
            </w:pPr>
            <w:r w:rsidRPr="009D03A0">
              <w:t>Modo Limpieza.</w:t>
            </w:r>
          </w:p>
        </w:tc>
        <w:tc>
          <w:tcPr>
            <w:tcW w:w="738" w:type="pct"/>
            <w:gridSpan w:val="2"/>
            <w:tcBorders>
              <w:top w:val="nil"/>
              <w:left w:val="nil"/>
              <w:bottom w:val="dotted" w:sz="4" w:space="0" w:color="auto"/>
              <w:right w:val="single" w:sz="4" w:space="0" w:color="auto"/>
            </w:tcBorders>
            <w:shd w:val="clear" w:color="auto" w:fill="auto"/>
            <w:noWrap/>
          </w:tcPr>
          <w:p w14:paraId="35C0110A"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245A813B" w14:textId="77777777" w:rsidR="00BA0364" w:rsidRPr="009D03A0" w:rsidRDefault="00BA0364" w:rsidP="00313E75">
            <w:pPr>
              <w:pStyle w:val="TextoTabla"/>
            </w:pPr>
            <w:r w:rsidRPr="009D03A0">
              <w:t> </w:t>
            </w:r>
          </w:p>
        </w:tc>
      </w:tr>
      <w:tr w:rsidR="00BA0364" w:rsidRPr="009D03A0" w14:paraId="671CEF3F"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40358288"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5FDD75C5"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DFBE2A7"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3330393" w14:textId="77777777" w:rsidR="00BA0364" w:rsidRPr="009D03A0" w:rsidRDefault="00BA0364" w:rsidP="00313E75">
            <w:pPr>
              <w:pStyle w:val="TextoTabla"/>
            </w:pPr>
          </w:p>
        </w:tc>
      </w:tr>
      <w:tr w:rsidR="00BA0364" w:rsidRPr="009D03A0" w14:paraId="21AFF1B5" w14:textId="77777777" w:rsidTr="00313E75">
        <w:trPr>
          <w:trHeight w:val="301"/>
          <w:jc w:val="center"/>
        </w:trPr>
        <w:tc>
          <w:tcPr>
            <w:tcW w:w="1107" w:type="pct"/>
            <w:tcBorders>
              <w:top w:val="nil"/>
              <w:left w:val="single" w:sz="8" w:space="0" w:color="auto"/>
              <w:bottom w:val="single" w:sz="8" w:space="0" w:color="auto"/>
              <w:right w:val="single" w:sz="4" w:space="0" w:color="auto"/>
            </w:tcBorders>
            <w:shd w:val="clear" w:color="auto" w:fill="auto"/>
            <w:noWrap/>
          </w:tcPr>
          <w:p w14:paraId="5C1343B7" w14:textId="77777777" w:rsidR="00BA0364" w:rsidRPr="009D03A0" w:rsidRDefault="00BA0364" w:rsidP="00313E75">
            <w:pPr>
              <w:pStyle w:val="TextoTabla"/>
            </w:pPr>
            <w:r w:rsidRPr="009D03A0">
              <w:t> </w:t>
            </w:r>
          </w:p>
        </w:tc>
        <w:tc>
          <w:tcPr>
            <w:tcW w:w="1885" w:type="pct"/>
            <w:gridSpan w:val="3"/>
            <w:tcBorders>
              <w:top w:val="nil"/>
              <w:left w:val="nil"/>
              <w:bottom w:val="single" w:sz="8" w:space="0" w:color="auto"/>
              <w:right w:val="single" w:sz="4" w:space="0" w:color="auto"/>
            </w:tcBorders>
            <w:shd w:val="clear" w:color="auto" w:fill="auto"/>
          </w:tcPr>
          <w:p w14:paraId="6A1998AC" w14:textId="77777777" w:rsidR="00BA0364" w:rsidRPr="009D03A0" w:rsidRDefault="00BA0364" w:rsidP="00313E75">
            <w:pPr>
              <w:pStyle w:val="TextoTabla"/>
            </w:pPr>
            <w:r w:rsidRPr="009D03A0">
              <w:t> </w:t>
            </w:r>
          </w:p>
        </w:tc>
        <w:tc>
          <w:tcPr>
            <w:tcW w:w="738" w:type="pct"/>
            <w:gridSpan w:val="2"/>
            <w:tcBorders>
              <w:top w:val="nil"/>
              <w:left w:val="nil"/>
              <w:bottom w:val="single" w:sz="8" w:space="0" w:color="auto"/>
              <w:right w:val="single" w:sz="4" w:space="0" w:color="auto"/>
            </w:tcBorders>
            <w:shd w:val="clear" w:color="auto" w:fill="auto"/>
            <w:noWrap/>
          </w:tcPr>
          <w:p w14:paraId="7302EC7A" w14:textId="77777777" w:rsidR="00BA0364" w:rsidRPr="009D03A0" w:rsidRDefault="00BA0364" w:rsidP="00313E75">
            <w:pPr>
              <w:pStyle w:val="TextoTabla"/>
            </w:pPr>
            <w:r w:rsidRPr="009D03A0">
              <w:t> </w:t>
            </w:r>
          </w:p>
        </w:tc>
        <w:tc>
          <w:tcPr>
            <w:tcW w:w="1270" w:type="pct"/>
            <w:gridSpan w:val="2"/>
            <w:tcBorders>
              <w:top w:val="nil"/>
              <w:left w:val="nil"/>
              <w:bottom w:val="single" w:sz="8" w:space="0" w:color="auto"/>
              <w:right w:val="single" w:sz="8" w:space="0" w:color="auto"/>
            </w:tcBorders>
            <w:shd w:val="clear" w:color="auto" w:fill="auto"/>
            <w:noWrap/>
          </w:tcPr>
          <w:p w14:paraId="5236F709" w14:textId="77777777" w:rsidR="00BA0364" w:rsidRPr="009D03A0" w:rsidRDefault="00BA0364" w:rsidP="00313E75">
            <w:pPr>
              <w:pStyle w:val="TextoTabla"/>
            </w:pPr>
            <w:r w:rsidRPr="009D03A0">
              <w:t> </w:t>
            </w:r>
          </w:p>
        </w:tc>
      </w:tr>
      <w:tr w:rsidR="00BA0364" w:rsidRPr="009D03A0" w14:paraId="0BD9079D" w14:textId="77777777" w:rsidTr="00313E75">
        <w:trPr>
          <w:trHeight w:val="315"/>
          <w:jc w:val="center"/>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75D873A2" w14:textId="77777777" w:rsidR="00BA0364" w:rsidRPr="009D03A0" w:rsidRDefault="00BA0364" w:rsidP="00313E75">
            <w:pPr>
              <w:pStyle w:val="TextoTabla"/>
              <w:rPr>
                <w:i/>
                <w:iCs/>
              </w:rPr>
            </w:pPr>
            <w:r w:rsidRPr="009D03A0">
              <w:rPr>
                <w:i/>
                <w:iCs/>
              </w:rPr>
              <w:t>Grupo.2. Operatividad Básica</w:t>
            </w:r>
          </w:p>
        </w:tc>
      </w:tr>
      <w:tr w:rsidR="00BA0364" w:rsidRPr="009D03A0" w14:paraId="0B6A9D62" w14:textId="77777777" w:rsidTr="00313E75">
        <w:trPr>
          <w:trHeight w:val="315"/>
          <w:jc w:val="center"/>
        </w:trPr>
        <w:tc>
          <w:tcPr>
            <w:tcW w:w="1107" w:type="pct"/>
            <w:tcBorders>
              <w:top w:val="nil"/>
              <w:left w:val="single" w:sz="8" w:space="0" w:color="auto"/>
              <w:bottom w:val="single" w:sz="8" w:space="0" w:color="auto"/>
              <w:right w:val="single" w:sz="4" w:space="0" w:color="auto"/>
            </w:tcBorders>
            <w:shd w:val="pct5" w:color="auto" w:fill="auto"/>
            <w:noWrap/>
            <w:vAlign w:val="bottom"/>
          </w:tcPr>
          <w:p w14:paraId="2005CBF5" w14:textId="77777777" w:rsidR="00BA0364" w:rsidRPr="009D03A0" w:rsidRDefault="00BA0364" w:rsidP="00313E75">
            <w:pPr>
              <w:pStyle w:val="TextoTabla"/>
            </w:pPr>
            <w:r w:rsidRPr="009D03A0">
              <w:t>Código</w:t>
            </w:r>
          </w:p>
        </w:tc>
        <w:tc>
          <w:tcPr>
            <w:tcW w:w="1885" w:type="pct"/>
            <w:gridSpan w:val="3"/>
            <w:tcBorders>
              <w:top w:val="nil"/>
              <w:left w:val="nil"/>
              <w:bottom w:val="single" w:sz="8" w:space="0" w:color="auto"/>
              <w:right w:val="single" w:sz="4" w:space="0" w:color="auto"/>
            </w:tcBorders>
            <w:shd w:val="pct5" w:color="auto" w:fill="auto"/>
            <w:noWrap/>
            <w:vAlign w:val="bottom"/>
          </w:tcPr>
          <w:p w14:paraId="196E3924" w14:textId="77777777" w:rsidR="00BA0364" w:rsidRPr="009D03A0" w:rsidRDefault="00BA0364" w:rsidP="00313E75">
            <w:pPr>
              <w:pStyle w:val="TextoTabla"/>
            </w:pPr>
            <w:r w:rsidRPr="009D03A0">
              <w:t>Prueba</w:t>
            </w:r>
          </w:p>
        </w:tc>
        <w:tc>
          <w:tcPr>
            <w:tcW w:w="738" w:type="pct"/>
            <w:gridSpan w:val="2"/>
            <w:tcBorders>
              <w:top w:val="nil"/>
              <w:left w:val="nil"/>
              <w:bottom w:val="single" w:sz="8" w:space="0" w:color="auto"/>
              <w:right w:val="single" w:sz="4" w:space="0" w:color="auto"/>
            </w:tcBorders>
            <w:shd w:val="pct5" w:color="auto" w:fill="auto"/>
            <w:noWrap/>
            <w:vAlign w:val="bottom"/>
          </w:tcPr>
          <w:p w14:paraId="3492EA54" w14:textId="77777777" w:rsidR="00BA0364" w:rsidRPr="009D03A0" w:rsidRDefault="00BA0364" w:rsidP="00313E75">
            <w:pPr>
              <w:pStyle w:val="TextoTabla"/>
            </w:pPr>
            <w:r w:rsidRPr="009D03A0">
              <w:t>Resultado</w:t>
            </w:r>
          </w:p>
        </w:tc>
        <w:tc>
          <w:tcPr>
            <w:tcW w:w="1270" w:type="pct"/>
            <w:gridSpan w:val="2"/>
            <w:tcBorders>
              <w:top w:val="nil"/>
              <w:left w:val="nil"/>
              <w:bottom w:val="single" w:sz="8" w:space="0" w:color="auto"/>
              <w:right w:val="single" w:sz="8" w:space="0" w:color="auto"/>
            </w:tcBorders>
            <w:shd w:val="pct5" w:color="auto" w:fill="auto"/>
            <w:noWrap/>
            <w:vAlign w:val="bottom"/>
          </w:tcPr>
          <w:p w14:paraId="0334609A" w14:textId="77777777" w:rsidR="00BA0364" w:rsidRPr="009D03A0" w:rsidRDefault="00BA0364" w:rsidP="00313E75">
            <w:pPr>
              <w:pStyle w:val="TextoTabla"/>
            </w:pPr>
            <w:r w:rsidRPr="009D03A0">
              <w:t>Comentarios</w:t>
            </w:r>
          </w:p>
        </w:tc>
      </w:tr>
      <w:tr w:rsidR="00BA0364" w:rsidRPr="00A61693" w14:paraId="45CF400D"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14247D3E" w14:textId="2A5B5A7E" w:rsidR="00BA0364" w:rsidRPr="009D03A0" w:rsidRDefault="00BA0364" w:rsidP="00313E75">
            <w:pPr>
              <w:pStyle w:val="TextoTabla"/>
            </w:pPr>
            <w:r w:rsidRPr="009D03A0">
              <w:t>U5KI</w:t>
            </w:r>
            <w:r w:rsidR="00DB2D77">
              <w:t>.HURR.</w:t>
            </w:r>
            <w:r w:rsidRPr="009D03A0">
              <w:t>02.001</w:t>
            </w:r>
          </w:p>
        </w:tc>
        <w:tc>
          <w:tcPr>
            <w:tcW w:w="1885" w:type="pct"/>
            <w:gridSpan w:val="3"/>
            <w:tcBorders>
              <w:top w:val="nil"/>
              <w:left w:val="nil"/>
              <w:bottom w:val="dotted" w:sz="4" w:space="0" w:color="auto"/>
              <w:right w:val="single" w:sz="4" w:space="0" w:color="auto"/>
            </w:tcBorders>
            <w:shd w:val="clear" w:color="auto" w:fill="auto"/>
          </w:tcPr>
          <w:p w14:paraId="56E56650" w14:textId="77777777" w:rsidR="00BA0364" w:rsidRPr="009D03A0" w:rsidRDefault="00BA0364" w:rsidP="00313E75">
            <w:pPr>
              <w:pStyle w:val="TextoTabla"/>
            </w:pPr>
            <w:r w:rsidRPr="009D03A0">
              <w:t>Asignación de Recursos a las Posiciones de Control.</w:t>
            </w:r>
          </w:p>
        </w:tc>
        <w:tc>
          <w:tcPr>
            <w:tcW w:w="738" w:type="pct"/>
            <w:gridSpan w:val="2"/>
            <w:tcBorders>
              <w:top w:val="nil"/>
              <w:left w:val="nil"/>
              <w:bottom w:val="dotted" w:sz="4" w:space="0" w:color="auto"/>
              <w:right w:val="single" w:sz="4" w:space="0" w:color="auto"/>
            </w:tcBorders>
            <w:shd w:val="clear" w:color="auto" w:fill="auto"/>
            <w:noWrap/>
          </w:tcPr>
          <w:p w14:paraId="399301DD"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57BB4191" w14:textId="77777777" w:rsidR="00BA0364" w:rsidRPr="009D03A0" w:rsidRDefault="00BA0364" w:rsidP="00313E75">
            <w:pPr>
              <w:pStyle w:val="TextoTabla"/>
            </w:pPr>
            <w:r w:rsidRPr="009D03A0">
              <w:t> </w:t>
            </w:r>
          </w:p>
        </w:tc>
      </w:tr>
      <w:tr w:rsidR="00BA0364" w:rsidRPr="00A61693" w14:paraId="7C50FA35"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69B1A6FA" w14:textId="77777777" w:rsidR="00BA0364" w:rsidRPr="009D03A0" w:rsidRDefault="00BA0364" w:rsidP="00313E75">
            <w:pPr>
              <w:pStyle w:val="TextoTabla"/>
            </w:pPr>
            <w:r w:rsidRPr="009D03A0">
              <w:t> </w:t>
            </w:r>
          </w:p>
        </w:tc>
        <w:tc>
          <w:tcPr>
            <w:tcW w:w="1885" w:type="pct"/>
            <w:gridSpan w:val="3"/>
            <w:tcBorders>
              <w:top w:val="nil"/>
              <w:left w:val="nil"/>
              <w:bottom w:val="dotted" w:sz="4" w:space="0" w:color="auto"/>
              <w:right w:val="single" w:sz="4" w:space="0" w:color="auto"/>
            </w:tcBorders>
            <w:shd w:val="clear" w:color="auto" w:fill="auto"/>
          </w:tcPr>
          <w:p w14:paraId="5F5FB549" w14:textId="77777777" w:rsidR="00BA0364" w:rsidRPr="009D03A0" w:rsidRDefault="00BA0364" w:rsidP="00313E75">
            <w:pPr>
              <w:pStyle w:val="TextoTabla"/>
            </w:pPr>
            <w:r w:rsidRPr="009D03A0">
              <w:t> </w:t>
            </w:r>
          </w:p>
        </w:tc>
        <w:tc>
          <w:tcPr>
            <w:tcW w:w="738" w:type="pct"/>
            <w:gridSpan w:val="2"/>
            <w:tcBorders>
              <w:top w:val="nil"/>
              <w:left w:val="nil"/>
              <w:bottom w:val="dotted" w:sz="4" w:space="0" w:color="auto"/>
              <w:right w:val="single" w:sz="4" w:space="0" w:color="auto"/>
            </w:tcBorders>
            <w:shd w:val="clear" w:color="auto" w:fill="auto"/>
            <w:noWrap/>
          </w:tcPr>
          <w:p w14:paraId="75BAA402"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1432CF8C" w14:textId="77777777" w:rsidR="00BA0364" w:rsidRPr="009D03A0" w:rsidRDefault="00BA0364" w:rsidP="00313E75">
            <w:pPr>
              <w:pStyle w:val="TextoTabla"/>
            </w:pPr>
            <w:r w:rsidRPr="009D03A0">
              <w:t> </w:t>
            </w:r>
          </w:p>
        </w:tc>
      </w:tr>
      <w:tr w:rsidR="00BA0364" w:rsidRPr="00A61693" w14:paraId="4368DEC8"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499BC6FA" w14:textId="77777777" w:rsidR="00BA0364" w:rsidRPr="009D03A0" w:rsidRDefault="00BA0364" w:rsidP="00313E75">
            <w:pPr>
              <w:pStyle w:val="TextoTabla"/>
            </w:pPr>
            <w:r w:rsidRPr="009D03A0">
              <w:t> </w:t>
            </w:r>
          </w:p>
        </w:tc>
        <w:tc>
          <w:tcPr>
            <w:tcW w:w="1885" w:type="pct"/>
            <w:gridSpan w:val="3"/>
            <w:tcBorders>
              <w:top w:val="nil"/>
              <w:left w:val="nil"/>
              <w:bottom w:val="dotted" w:sz="4" w:space="0" w:color="auto"/>
              <w:right w:val="single" w:sz="4" w:space="0" w:color="auto"/>
            </w:tcBorders>
            <w:shd w:val="clear" w:color="auto" w:fill="auto"/>
          </w:tcPr>
          <w:p w14:paraId="782D4B3F" w14:textId="77777777" w:rsidR="00BA0364" w:rsidRPr="009D03A0" w:rsidRDefault="00BA0364" w:rsidP="00313E75">
            <w:pPr>
              <w:pStyle w:val="TextoTabla"/>
            </w:pPr>
            <w:r w:rsidRPr="009D03A0">
              <w:t> </w:t>
            </w:r>
          </w:p>
        </w:tc>
        <w:tc>
          <w:tcPr>
            <w:tcW w:w="738" w:type="pct"/>
            <w:gridSpan w:val="2"/>
            <w:tcBorders>
              <w:top w:val="nil"/>
              <w:left w:val="nil"/>
              <w:bottom w:val="dotted" w:sz="4" w:space="0" w:color="auto"/>
              <w:right w:val="single" w:sz="4" w:space="0" w:color="auto"/>
            </w:tcBorders>
            <w:shd w:val="clear" w:color="auto" w:fill="auto"/>
            <w:noWrap/>
          </w:tcPr>
          <w:p w14:paraId="7CAC9556"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03EA025A" w14:textId="77777777" w:rsidR="00BA0364" w:rsidRPr="009D03A0" w:rsidRDefault="00BA0364" w:rsidP="00313E75">
            <w:pPr>
              <w:pStyle w:val="TextoTabla"/>
            </w:pPr>
            <w:r w:rsidRPr="009D03A0">
              <w:t> </w:t>
            </w:r>
          </w:p>
        </w:tc>
      </w:tr>
      <w:tr w:rsidR="00BA0364" w:rsidRPr="00A61693" w14:paraId="2AA555F6" w14:textId="77777777" w:rsidTr="00313E75">
        <w:trPr>
          <w:trHeight w:val="301"/>
          <w:jc w:val="center"/>
        </w:trPr>
        <w:tc>
          <w:tcPr>
            <w:tcW w:w="1107" w:type="pct"/>
            <w:tcBorders>
              <w:top w:val="nil"/>
              <w:left w:val="single" w:sz="8" w:space="0" w:color="auto"/>
              <w:bottom w:val="dotted" w:sz="4" w:space="0" w:color="auto"/>
              <w:right w:val="single" w:sz="4" w:space="0" w:color="auto"/>
            </w:tcBorders>
            <w:shd w:val="clear" w:color="auto" w:fill="auto"/>
            <w:noWrap/>
          </w:tcPr>
          <w:p w14:paraId="29377F51" w14:textId="77777777" w:rsidR="00BA0364" w:rsidRPr="009D03A0" w:rsidRDefault="00BA0364" w:rsidP="00313E75">
            <w:pPr>
              <w:pStyle w:val="TextoTabla"/>
            </w:pPr>
            <w:r w:rsidRPr="009D03A0">
              <w:t> </w:t>
            </w:r>
          </w:p>
        </w:tc>
        <w:tc>
          <w:tcPr>
            <w:tcW w:w="1885" w:type="pct"/>
            <w:gridSpan w:val="3"/>
            <w:tcBorders>
              <w:top w:val="nil"/>
              <w:left w:val="nil"/>
              <w:bottom w:val="dotted" w:sz="4" w:space="0" w:color="auto"/>
              <w:right w:val="single" w:sz="4" w:space="0" w:color="auto"/>
            </w:tcBorders>
            <w:shd w:val="clear" w:color="auto" w:fill="auto"/>
          </w:tcPr>
          <w:p w14:paraId="511C060A" w14:textId="77777777" w:rsidR="00BA0364" w:rsidRPr="009D03A0" w:rsidRDefault="00BA0364" w:rsidP="00313E75">
            <w:pPr>
              <w:pStyle w:val="TextoTabla"/>
            </w:pPr>
            <w:r w:rsidRPr="009D03A0">
              <w:t> </w:t>
            </w:r>
          </w:p>
        </w:tc>
        <w:tc>
          <w:tcPr>
            <w:tcW w:w="738" w:type="pct"/>
            <w:gridSpan w:val="2"/>
            <w:tcBorders>
              <w:top w:val="nil"/>
              <w:left w:val="nil"/>
              <w:bottom w:val="dotted" w:sz="4" w:space="0" w:color="auto"/>
              <w:right w:val="single" w:sz="4" w:space="0" w:color="auto"/>
            </w:tcBorders>
            <w:shd w:val="clear" w:color="auto" w:fill="auto"/>
            <w:noWrap/>
          </w:tcPr>
          <w:p w14:paraId="3B208FA4"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6B335088" w14:textId="77777777" w:rsidR="00BA0364" w:rsidRPr="009D03A0" w:rsidRDefault="00BA0364" w:rsidP="00313E75">
            <w:pPr>
              <w:pStyle w:val="TextoTabla"/>
            </w:pPr>
            <w:r w:rsidRPr="009D03A0">
              <w:t> </w:t>
            </w:r>
          </w:p>
        </w:tc>
      </w:tr>
      <w:tr w:rsidR="00BA0364" w:rsidRPr="00A61693" w14:paraId="5DD7F0B0" w14:textId="77777777" w:rsidTr="00313E75">
        <w:trPr>
          <w:trHeight w:val="301"/>
          <w:jc w:val="center"/>
        </w:trPr>
        <w:tc>
          <w:tcPr>
            <w:tcW w:w="1107" w:type="pct"/>
            <w:tcBorders>
              <w:top w:val="nil"/>
              <w:left w:val="single" w:sz="8" w:space="0" w:color="auto"/>
              <w:bottom w:val="single" w:sz="8" w:space="0" w:color="auto"/>
              <w:right w:val="single" w:sz="4" w:space="0" w:color="auto"/>
            </w:tcBorders>
            <w:shd w:val="clear" w:color="auto" w:fill="auto"/>
            <w:noWrap/>
          </w:tcPr>
          <w:p w14:paraId="23DF8F38" w14:textId="77777777" w:rsidR="00BA0364" w:rsidRPr="009D03A0" w:rsidRDefault="00BA0364" w:rsidP="00313E75">
            <w:pPr>
              <w:pStyle w:val="TextoTabla"/>
            </w:pPr>
            <w:r w:rsidRPr="009D03A0">
              <w:t> </w:t>
            </w:r>
          </w:p>
        </w:tc>
        <w:tc>
          <w:tcPr>
            <w:tcW w:w="1885" w:type="pct"/>
            <w:gridSpan w:val="3"/>
            <w:tcBorders>
              <w:top w:val="nil"/>
              <w:left w:val="nil"/>
              <w:bottom w:val="single" w:sz="8" w:space="0" w:color="auto"/>
              <w:right w:val="single" w:sz="4" w:space="0" w:color="auto"/>
            </w:tcBorders>
            <w:shd w:val="clear" w:color="auto" w:fill="auto"/>
          </w:tcPr>
          <w:p w14:paraId="52860A72" w14:textId="77777777" w:rsidR="00BA0364" w:rsidRPr="009D03A0" w:rsidRDefault="00BA0364" w:rsidP="00313E75">
            <w:pPr>
              <w:pStyle w:val="TextoTabla"/>
            </w:pPr>
            <w:r w:rsidRPr="009D03A0">
              <w:t> </w:t>
            </w:r>
          </w:p>
        </w:tc>
        <w:tc>
          <w:tcPr>
            <w:tcW w:w="738" w:type="pct"/>
            <w:gridSpan w:val="2"/>
            <w:tcBorders>
              <w:top w:val="nil"/>
              <w:left w:val="nil"/>
              <w:bottom w:val="single" w:sz="8" w:space="0" w:color="auto"/>
              <w:right w:val="single" w:sz="4" w:space="0" w:color="auto"/>
            </w:tcBorders>
            <w:shd w:val="clear" w:color="auto" w:fill="auto"/>
            <w:noWrap/>
          </w:tcPr>
          <w:p w14:paraId="7B4B8C9B" w14:textId="77777777" w:rsidR="00BA0364" w:rsidRPr="009D03A0" w:rsidRDefault="00BA0364" w:rsidP="00313E75">
            <w:pPr>
              <w:pStyle w:val="TextoTabla"/>
            </w:pPr>
            <w:r w:rsidRPr="009D03A0">
              <w:t> </w:t>
            </w:r>
          </w:p>
        </w:tc>
        <w:tc>
          <w:tcPr>
            <w:tcW w:w="1270" w:type="pct"/>
            <w:gridSpan w:val="2"/>
            <w:tcBorders>
              <w:top w:val="nil"/>
              <w:left w:val="nil"/>
              <w:bottom w:val="single" w:sz="8" w:space="0" w:color="auto"/>
              <w:right w:val="single" w:sz="8" w:space="0" w:color="auto"/>
            </w:tcBorders>
            <w:shd w:val="clear" w:color="auto" w:fill="auto"/>
            <w:noWrap/>
          </w:tcPr>
          <w:p w14:paraId="1C5E044E" w14:textId="77777777" w:rsidR="00BA0364" w:rsidRPr="009D03A0" w:rsidRDefault="00BA0364" w:rsidP="00313E75">
            <w:pPr>
              <w:pStyle w:val="TextoTabla"/>
            </w:pPr>
            <w:r w:rsidRPr="009D03A0">
              <w:t> </w:t>
            </w:r>
          </w:p>
        </w:tc>
      </w:tr>
      <w:tr w:rsidR="00BA0364" w:rsidRPr="009D03A0" w14:paraId="7622E2E2" w14:textId="77777777" w:rsidTr="00313E75">
        <w:trPr>
          <w:trHeight w:val="315"/>
          <w:jc w:val="center"/>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40396D4C" w14:textId="77777777" w:rsidR="00BA0364" w:rsidRPr="009D03A0" w:rsidRDefault="00BA0364" w:rsidP="00313E75">
            <w:pPr>
              <w:pStyle w:val="TextoTabla"/>
            </w:pPr>
            <w:r w:rsidRPr="009D03A0">
              <w:t>Comentarios</w:t>
            </w:r>
          </w:p>
        </w:tc>
      </w:tr>
      <w:tr w:rsidR="00BA0364" w:rsidRPr="009D03A0" w14:paraId="60AB031D" w14:textId="77777777" w:rsidTr="00313E75">
        <w:trPr>
          <w:trHeight w:val="315"/>
          <w:jc w:val="center"/>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3366F5FB" w14:textId="77777777" w:rsidR="00BA0364" w:rsidRPr="009D03A0" w:rsidRDefault="00BA0364" w:rsidP="00313E75">
            <w:pPr>
              <w:pStyle w:val="TextoTabla"/>
            </w:pPr>
            <w:r w:rsidRPr="009D03A0">
              <w:t> </w:t>
            </w:r>
          </w:p>
          <w:p w14:paraId="0FF77E05" w14:textId="77777777" w:rsidR="00BA0364" w:rsidRPr="009D03A0" w:rsidRDefault="00BA0364" w:rsidP="00313E75">
            <w:pPr>
              <w:pStyle w:val="TextoTabla"/>
            </w:pPr>
          </w:p>
          <w:p w14:paraId="24AA4582" w14:textId="77777777" w:rsidR="00BA0364" w:rsidRPr="009D03A0" w:rsidRDefault="00BA0364" w:rsidP="00313E75">
            <w:pPr>
              <w:pStyle w:val="TextoTabla"/>
            </w:pPr>
          </w:p>
          <w:p w14:paraId="33394ED7" w14:textId="77777777" w:rsidR="00BA0364" w:rsidRPr="009D03A0" w:rsidRDefault="00BA0364" w:rsidP="00313E75">
            <w:pPr>
              <w:pStyle w:val="TextoTabla"/>
            </w:pPr>
          </w:p>
          <w:p w14:paraId="389253F0" w14:textId="77777777" w:rsidR="00BA0364" w:rsidRPr="009D03A0" w:rsidRDefault="00BA0364" w:rsidP="00313E75">
            <w:pPr>
              <w:pStyle w:val="TextoTabla"/>
            </w:pPr>
          </w:p>
        </w:tc>
      </w:tr>
      <w:tr w:rsidR="00BA0364" w:rsidRPr="009D03A0" w14:paraId="20A965B7" w14:textId="77777777" w:rsidTr="00313E75">
        <w:trPr>
          <w:trHeight w:val="300"/>
          <w:jc w:val="center"/>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1BA36314" w14:textId="77777777" w:rsidR="00BA0364" w:rsidRPr="009D03A0" w:rsidRDefault="00BA0364" w:rsidP="00313E75">
            <w:pPr>
              <w:pStyle w:val="TextoTabla"/>
            </w:pPr>
            <w:r w:rsidRPr="009D03A0">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14:paraId="661CAD30" w14:textId="77777777" w:rsidR="00BA0364" w:rsidRPr="009D03A0" w:rsidRDefault="00BA0364" w:rsidP="00313E75">
            <w:pPr>
              <w:pStyle w:val="TextoTabla"/>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14:paraId="752CE9BE" w14:textId="77777777" w:rsidR="00BA0364" w:rsidRPr="009D03A0" w:rsidRDefault="00BA0364" w:rsidP="00313E75">
            <w:pPr>
              <w:pStyle w:val="TextoTabla"/>
            </w:pPr>
            <w:r w:rsidRPr="009D03A0">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14:paraId="57102006" w14:textId="77777777" w:rsidR="00BA0364" w:rsidRPr="009D03A0" w:rsidRDefault="00BA0364" w:rsidP="00313E75">
            <w:pPr>
              <w:pStyle w:val="TextoTabla"/>
            </w:pPr>
          </w:p>
        </w:tc>
      </w:tr>
      <w:tr w:rsidR="00BA0364" w:rsidRPr="009D03A0" w14:paraId="1321BF23" w14:textId="77777777" w:rsidTr="00313E75">
        <w:trPr>
          <w:trHeight w:val="315"/>
          <w:jc w:val="center"/>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14:paraId="1DAFE7A9" w14:textId="77777777" w:rsidR="00BA0364" w:rsidRPr="009D03A0" w:rsidRDefault="00BA0364" w:rsidP="00313E75">
            <w:pPr>
              <w:pStyle w:val="TextoTabla"/>
            </w:pPr>
            <w:r w:rsidRPr="009D03A0">
              <w:t> Realizado</w:t>
            </w:r>
          </w:p>
          <w:p w14:paraId="0057117F" w14:textId="77777777" w:rsidR="00BA0364" w:rsidRPr="009D03A0" w:rsidRDefault="00BA0364" w:rsidP="00313E75">
            <w:pPr>
              <w:pStyle w:val="TextoTabla"/>
            </w:pPr>
          </w:p>
          <w:p w14:paraId="2746D31C" w14:textId="77777777" w:rsidR="00BA0364" w:rsidRPr="009D03A0" w:rsidRDefault="00BA0364" w:rsidP="00313E75">
            <w:pPr>
              <w:pStyle w:val="TextoTabla"/>
            </w:pPr>
          </w:p>
          <w:p w14:paraId="631DA5D3" w14:textId="77777777" w:rsidR="00BA0364" w:rsidRPr="009D03A0" w:rsidRDefault="00BA0364" w:rsidP="00313E75">
            <w:pPr>
              <w:pStyle w:val="TextoTabla"/>
            </w:pPr>
          </w:p>
        </w:tc>
        <w:tc>
          <w:tcPr>
            <w:tcW w:w="1476" w:type="pct"/>
            <w:gridSpan w:val="2"/>
            <w:tcBorders>
              <w:top w:val="nil"/>
              <w:left w:val="nil"/>
              <w:bottom w:val="single" w:sz="8" w:space="0" w:color="auto"/>
              <w:right w:val="single" w:sz="4" w:space="0" w:color="auto"/>
            </w:tcBorders>
            <w:shd w:val="clear" w:color="auto" w:fill="auto"/>
            <w:noWrap/>
          </w:tcPr>
          <w:p w14:paraId="036F70EA" w14:textId="77777777" w:rsidR="00BA0364" w:rsidRPr="009D03A0" w:rsidRDefault="00BA0364" w:rsidP="00313E75">
            <w:pPr>
              <w:pStyle w:val="TextoTabla"/>
            </w:pPr>
            <w:r w:rsidRPr="009D03A0">
              <w:t> </w:t>
            </w:r>
          </w:p>
        </w:tc>
        <w:tc>
          <w:tcPr>
            <w:tcW w:w="748" w:type="pct"/>
            <w:gridSpan w:val="2"/>
            <w:tcBorders>
              <w:top w:val="single" w:sz="4" w:space="0" w:color="auto"/>
              <w:left w:val="nil"/>
              <w:bottom w:val="single" w:sz="8" w:space="0" w:color="auto"/>
              <w:right w:val="single" w:sz="4" w:space="0" w:color="auto"/>
            </w:tcBorders>
            <w:shd w:val="pct10" w:color="auto" w:fill="auto"/>
            <w:noWrap/>
          </w:tcPr>
          <w:p w14:paraId="654B6BA4" w14:textId="77777777" w:rsidR="00BA0364" w:rsidRPr="009D03A0" w:rsidRDefault="00BA0364" w:rsidP="00313E75">
            <w:pPr>
              <w:pStyle w:val="TextoTabla"/>
            </w:pPr>
            <w:r w:rsidRPr="009D03A0">
              <w:t>Revisado</w:t>
            </w:r>
          </w:p>
        </w:tc>
        <w:tc>
          <w:tcPr>
            <w:tcW w:w="1669" w:type="pct"/>
            <w:gridSpan w:val="3"/>
            <w:tcBorders>
              <w:top w:val="nil"/>
              <w:left w:val="nil"/>
              <w:bottom w:val="single" w:sz="8" w:space="0" w:color="auto"/>
              <w:right w:val="single" w:sz="8" w:space="0" w:color="auto"/>
            </w:tcBorders>
            <w:shd w:val="clear" w:color="auto" w:fill="auto"/>
            <w:noWrap/>
          </w:tcPr>
          <w:p w14:paraId="196D59FB" w14:textId="77777777" w:rsidR="00BA0364" w:rsidRPr="009D03A0" w:rsidRDefault="00BA0364" w:rsidP="00313E75">
            <w:pPr>
              <w:pStyle w:val="TextoTabla"/>
            </w:pPr>
            <w:r w:rsidRPr="009D03A0">
              <w:t> </w:t>
            </w:r>
          </w:p>
        </w:tc>
      </w:tr>
    </w:tbl>
    <w:p w14:paraId="10AE6A19" w14:textId="036BC9A4" w:rsidR="00BA0364" w:rsidRPr="009D03A0" w:rsidRDefault="00BA0364" w:rsidP="00BA0364">
      <w:pPr>
        <w:pStyle w:val="PiedeIlustracion"/>
      </w:pPr>
      <w:bookmarkStart w:id="311" w:name="_Toc318897666"/>
      <w:bookmarkStart w:id="312" w:name="_Toc357060745"/>
      <w:bookmarkStart w:id="313" w:name="_Toc445195566"/>
      <w:bookmarkStart w:id="314" w:name="_Toc511809663"/>
      <w:bookmarkStart w:id="315" w:name="_Toc2596078"/>
      <w:bookmarkStart w:id="316" w:name="_Toc105486215"/>
      <w:r w:rsidRPr="009D03A0">
        <w:t xml:space="preserve">Tabla </w:t>
      </w:r>
      <w:fldSimple w:instr=" SEQ Tabla \* ARABIC ">
        <w:r w:rsidR="00A30209">
          <w:rPr>
            <w:noProof/>
          </w:rPr>
          <w:t>5</w:t>
        </w:r>
      </w:fldSimple>
      <w:r w:rsidRPr="009D03A0">
        <w:t>. Hoja de Resultados. Grupo 1 y 2</w:t>
      </w:r>
      <w:bookmarkEnd w:id="311"/>
      <w:bookmarkEnd w:id="312"/>
      <w:bookmarkEnd w:id="313"/>
      <w:bookmarkEnd w:id="314"/>
      <w:bookmarkEnd w:id="315"/>
      <w:bookmarkEnd w:id="316"/>
    </w:p>
    <w:p w14:paraId="0E290665" w14:textId="77777777" w:rsidR="00BA0364" w:rsidRPr="009D03A0" w:rsidRDefault="00BA0364" w:rsidP="001D389D"/>
    <w:p w14:paraId="56E704D7" w14:textId="77777777" w:rsidR="00BA0364" w:rsidRPr="009D03A0" w:rsidRDefault="00BA0364" w:rsidP="00BA0364">
      <w:pPr>
        <w:pStyle w:val="TextoNivel1"/>
        <w:rPr>
          <w:lang w:val="es-ES"/>
        </w:rPr>
      </w:pPr>
      <w:r w:rsidRPr="009D03A0">
        <w:rPr>
          <w:lang w:val="es-ES"/>
        </w:rPr>
        <w:br w:type="page"/>
      </w:r>
    </w:p>
    <w:tbl>
      <w:tblPr>
        <w:tblW w:w="5000" w:type="pct"/>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BA0364" w:rsidRPr="00A61693" w14:paraId="72D94AA6" w14:textId="77777777" w:rsidTr="00313E75">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77B19620" w14:textId="5EFF53AA" w:rsidR="00BA0364" w:rsidRPr="009D03A0" w:rsidRDefault="00BA0364" w:rsidP="00313E75">
            <w:pPr>
              <w:pStyle w:val="TextoTabla"/>
            </w:pPr>
            <w:r w:rsidRPr="009D03A0">
              <w:lastRenderedPageBreak/>
              <w:t xml:space="preserve">U5KI. Operación </w:t>
            </w:r>
            <w:r w:rsidR="001D389D">
              <w:t>URR</w:t>
            </w:r>
            <w:r w:rsidRPr="009D03A0">
              <w:t>. Registro de Resultados.</w:t>
            </w:r>
          </w:p>
        </w:tc>
      </w:tr>
      <w:tr w:rsidR="00BA0364" w:rsidRPr="009D03A0" w14:paraId="71C7DD2E" w14:textId="77777777" w:rsidTr="00313E75">
        <w:trPr>
          <w:trHeight w:val="315"/>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1511BA6B" w14:textId="77777777" w:rsidR="00BA0364" w:rsidRPr="009D03A0" w:rsidRDefault="00BA0364" w:rsidP="00313E75">
            <w:pPr>
              <w:pStyle w:val="TextoTabla"/>
            </w:pPr>
            <w:r w:rsidRPr="009D03A0">
              <w:t>Fecha</w:t>
            </w:r>
          </w:p>
        </w:tc>
        <w:tc>
          <w:tcPr>
            <w:tcW w:w="2142" w:type="pct"/>
            <w:gridSpan w:val="3"/>
            <w:tcBorders>
              <w:top w:val="nil"/>
              <w:left w:val="nil"/>
              <w:bottom w:val="single" w:sz="8" w:space="0" w:color="auto"/>
              <w:right w:val="single" w:sz="4" w:space="0" w:color="auto"/>
            </w:tcBorders>
            <w:shd w:val="clear" w:color="auto" w:fill="auto"/>
            <w:noWrap/>
            <w:vAlign w:val="bottom"/>
          </w:tcPr>
          <w:p w14:paraId="642954F0" w14:textId="77777777" w:rsidR="00BA0364" w:rsidRPr="009D03A0" w:rsidRDefault="00BA0364" w:rsidP="00313E75">
            <w:pPr>
              <w:pStyle w:val="TextoTabla"/>
            </w:pPr>
            <w:r w:rsidRPr="009D03A0">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14:paraId="20AC72A0" w14:textId="77777777" w:rsidR="00BA0364" w:rsidRPr="009D03A0" w:rsidRDefault="00BA0364" w:rsidP="00313E75">
            <w:pPr>
              <w:pStyle w:val="TextoTabla"/>
            </w:pPr>
            <w:r w:rsidRPr="009D03A0">
              <w:t>Página</w:t>
            </w:r>
          </w:p>
        </w:tc>
        <w:tc>
          <w:tcPr>
            <w:tcW w:w="932" w:type="pct"/>
            <w:tcBorders>
              <w:top w:val="nil"/>
              <w:left w:val="nil"/>
              <w:bottom w:val="single" w:sz="8" w:space="0" w:color="auto"/>
              <w:right w:val="single" w:sz="8" w:space="0" w:color="auto"/>
            </w:tcBorders>
            <w:shd w:val="clear" w:color="auto" w:fill="auto"/>
            <w:noWrap/>
            <w:vAlign w:val="bottom"/>
          </w:tcPr>
          <w:p w14:paraId="12B62C22" w14:textId="77777777" w:rsidR="00BA0364" w:rsidRPr="009D03A0" w:rsidRDefault="00BA0364" w:rsidP="00313E75">
            <w:pPr>
              <w:pStyle w:val="TextoTabla"/>
            </w:pPr>
            <w:r w:rsidRPr="009D03A0">
              <w:t xml:space="preserve">2 de </w:t>
            </w:r>
            <w:r>
              <w:t>5</w:t>
            </w:r>
          </w:p>
        </w:tc>
      </w:tr>
      <w:tr w:rsidR="00BA0364" w:rsidRPr="009D03A0" w14:paraId="29C7D93E" w14:textId="77777777" w:rsidTr="00313E75">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1B7D1CD5" w14:textId="77777777" w:rsidR="00BA0364" w:rsidRPr="009D03A0" w:rsidRDefault="00BA0364" w:rsidP="00313E75">
            <w:pPr>
              <w:pStyle w:val="TextoTabla"/>
              <w:rPr>
                <w:i/>
                <w:iCs/>
              </w:rPr>
            </w:pPr>
            <w:r w:rsidRPr="009D03A0">
              <w:rPr>
                <w:i/>
                <w:iCs/>
              </w:rPr>
              <w:t>Grupo.3. Operación Radio</w:t>
            </w:r>
          </w:p>
        </w:tc>
      </w:tr>
      <w:tr w:rsidR="00BA0364" w:rsidRPr="009D03A0" w14:paraId="7B210D8C" w14:textId="77777777" w:rsidTr="00313E75">
        <w:trPr>
          <w:trHeight w:val="315"/>
        </w:trPr>
        <w:tc>
          <w:tcPr>
            <w:tcW w:w="1107" w:type="pct"/>
            <w:tcBorders>
              <w:top w:val="nil"/>
              <w:left w:val="single" w:sz="8" w:space="0" w:color="auto"/>
              <w:bottom w:val="single" w:sz="8" w:space="0" w:color="auto"/>
              <w:right w:val="single" w:sz="4" w:space="0" w:color="auto"/>
            </w:tcBorders>
            <w:shd w:val="pct5" w:color="auto" w:fill="auto"/>
            <w:noWrap/>
            <w:vAlign w:val="bottom"/>
          </w:tcPr>
          <w:p w14:paraId="72E5EC66" w14:textId="77777777" w:rsidR="00BA0364" w:rsidRPr="009D03A0" w:rsidRDefault="00BA0364" w:rsidP="00313E75">
            <w:pPr>
              <w:pStyle w:val="TextoTabla"/>
            </w:pPr>
            <w:r w:rsidRPr="009D03A0">
              <w:t>Código</w:t>
            </w:r>
          </w:p>
        </w:tc>
        <w:tc>
          <w:tcPr>
            <w:tcW w:w="1885" w:type="pct"/>
            <w:gridSpan w:val="3"/>
            <w:tcBorders>
              <w:top w:val="nil"/>
              <w:left w:val="nil"/>
              <w:bottom w:val="single" w:sz="8" w:space="0" w:color="auto"/>
              <w:right w:val="single" w:sz="4" w:space="0" w:color="auto"/>
            </w:tcBorders>
            <w:shd w:val="pct5" w:color="auto" w:fill="auto"/>
            <w:noWrap/>
            <w:vAlign w:val="bottom"/>
          </w:tcPr>
          <w:p w14:paraId="79AAECD4" w14:textId="77777777" w:rsidR="00BA0364" w:rsidRPr="009D03A0" w:rsidRDefault="00BA0364" w:rsidP="00313E75">
            <w:pPr>
              <w:pStyle w:val="TextoTabla"/>
            </w:pPr>
            <w:r w:rsidRPr="009D03A0">
              <w:t>Prueba</w:t>
            </w:r>
          </w:p>
        </w:tc>
        <w:tc>
          <w:tcPr>
            <w:tcW w:w="738" w:type="pct"/>
            <w:gridSpan w:val="2"/>
            <w:tcBorders>
              <w:top w:val="nil"/>
              <w:left w:val="nil"/>
              <w:bottom w:val="single" w:sz="8" w:space="0" w:color="auto"/>
              <w:right w:val="single" w:sz="4" w:space="0" w:color="auto"/>
            </w:tcBorders>
            <w:shd w:val="pct5" w:color="auto" w:fill="auto"/>
            <w:noWrap/>
            <w:vAlign w:val="bottom"/>
          </w:tcPr>
          <w:p w14:paraId="2D4C70E3" w14:textId="77777777" w:rsidR="00BA0364" w:rsidRPr="009D03A0" w:rsidRDefault="00BA0364" w:rsidP="00313E75">
            <w:pPr>
              <w:pStyle w:val="TextoTabla"/>
            </w:pPr>
            <w:r w:rsidRPr="009D03A0">
              <w:t>Resultado</w:t>
            </w:r>
          </w:p>
        </w:tc>
        <w:tc>
          <w:tcPr>
            <w:tcW w:w="1270" w:type="pct"/>
            <w:gridSpan w:val="2"/>
            <w:tcBorders>
              <w:top w:val="nil"/>
              <w:left w:val="nil"/>
              <w:bottom w:val="single" w:sz="8" w:space="0" w:color="auto"/>
              <w:right w:val="single" w:sz="8" w:space="0" w:color="auto"/>
            </w:tcBorders>
            <w:shd w:val="pct5" w:color="auto" w:fill="auto"/>
            <w:noWrap/>
            <w:vAlign w:val="bottom"/>
          </w:tcPr>
          <w:p w14:paraId="68936F48" w14:textId="77777777" w:rsidR="00BA0364" w:rsidRPr="009D03A0" w:rsidRDefault="00BA0364" w:rsidP="00313E75">
            <w:pPr>
              <w:pStyle w:val="TextoTabla"/>
            </w:pPr>
            <w:r w:rsidRPr="009D03A0">
              <w:t>Comentarios</w:t>
            </w:r>
          </w:p>
        </w:tc>
      </w:tr>
      <w:tr w:rsidR="00BA0364" w:rsidRPr="009D03A0" w14:paraId="541EDE1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3E119F62" w14:textId="02122ECF" w:rsidR="00BA0364" w:rsidRPr="009D03A0" w:rsidRDefault="00BA0364" w:rsidP="00313E75">
            <w:pPr>
              <w:pStyle w:val="TextoTabla"/>
            </w:pPr>
            <w:r w:rsidRPr="009D03A0">
              <w:t>U5KI</w:t>
            </w:r>
            <w:r w:rsidR="00DB2D77">
              <w:t>.HURR.</w:t>
            </w:r>
            <w:r w:rsidRPr="009D03A0">
              <w:t>03.001</w:t>
            </w:r>
          </w:p>
        </w:tc>
        <w:tc>
          <w:tcPr>
            <w:tcW w:w="1885" w:type="pct"/>
            <w:gridSpan w:val="3"/>
            <w:tcBorders>
              <w:top w:val="nil"/>
              <w:left w:val="nil"/>
              <w:bottom w:val="dotted" w:sz="4" w:space="0" w:color="auto"/>
              <w:right w:val="single" w:sz="4" w:space="0" w:color="auto"/>
            </w:tcBorders>
            <w:shd w:val="clear" w:color="auto" w:fill="auto"/>
          </w:tcPr>
          <w:p w14:paraId="451C3F41" w14:textId="77777777" w:rsidR="00BA0364" w:rsidRPr="009D03A0" w:rsidRDefault="00BA0364" w:rsidP="00313E75">
            <w:pPr>
              <w:pStyle w:val="TextoTabla"/>
            </w:pPr>
            <w:r w:rsidRPr="009D03A0">
              <w:t>HMI Radio.</w:t>
            </w:r>
          </w:p>
        </w:tc>
        <w:tc>
          <w:tcPr>
            <w:tcW w:w="738" w:type="pct"/>
            <w:gridSpan w:val="2"/>
            <w:tcBorders>
              <w:top w:val="nil"/>
              <w:left w:val="nil"/>
              <w:bottom w:val="dotted" w:sz="4" w:space="0" w:color="auto"/>
              <w:right w:val="single" w:sz="4" w:space="0" w:color="auto"/>
            </w:tcBorders>
            <w:shd w:val="clear" w:color="auto" w:fill="auto"/>
            <w:noWrap/>
          </w:tcPr>
          <w:p w14:paraId="67B3737B"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6A6231D6" w14:textId="77777777" w:rsidR="00BA0364" w:rsidRPr="009D03A0" w:rsidRDefault="00BA0364" w:rsidP="00313E75">
            <w:pPr>
              <w:pStyle w:val="TextoTabla"/>
            </w:pPr>
            <w:r w:rsidRPr="009D03A0">
              <w:t> </w:t>
            </w:r>
          </w:p>
        </w:tc>
      </w:tr>
      <w:tr w:rsidR="00BA0364" w:rsidRPr="00A61693" w14:paraId="47C14171"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3F3C1D02" w14:textId="567D8A0C" w:rsidR="00BA0364" w:rsidRPr="009D03A0" w:rsidRDefault="00BA0364" w:rsidP="00313E75">
            <w:pPr>
              <w:pStyle w:val="TextoTabla"/>
            </w:pPr>
            <w:r w:rsidRPr="009D03A0">
              <w:t>U5KI</w:t>
            </w:r>
            <w:r w:rsidR="00DB2D77">
              <w:t>.HURR.</w:t>
            </w:r>
            <w:r w:rsidRPr="009D03A0">
              <w:t>03.002</w:t>
            </w:r>
          </w:p>
        </w:tc>
        <w:tc>
          <w:tcPr>
            <w:tcW w:w="1885" w:type="pct"/>
            <w:gridSpan w:val="3"/>
            <w:tcBorders>
              <w:top w:val="nil"/>
              <w:left w:val="nil"/>
              <w:bottom w:val="dotted" w:sz="4" w:space="0" w:color="auto"/>
              <w:right w:val="single" w:sz="4" w:space="0" w:color="auto"/>
            </w:tcBorders>
            <w:shd w:val="clear" w:color="auto" w:fill="auto"/>
          </w:tcPr>
          <w:p w14:paraId="0031B617" w14:textId="77777777" w:rsidR="00BA0364" w:rsidRPr="009D03A0" w:rsidRDefault="00BA0364" w:rsidP="00313E75">
            <w:pPr>
              <w:pStyle w:val="TextoTabla"/>
            </w:pPr>
            <w:r w:rsidRPr="009D03A0">
              <w:t xml:space="preserve">Asignación. Modos (Reposo, </w:t>
            </w:r>
            <w:proofErr w:type="spellStart"/>
            <w:r w:rsidRPr="009D03A0">
              <w:t>Rx</w:t>
            </w:r>
            <w:proofErr w:type="spellEnd"/>
            <w:r w:rsidRPr="009D03A0">
              <w:t xml:space="preserve">, </w:t>
            </w:r>
            <w:proofErr w:type="spellStart"/>
            <w:r w:rsidRPr="009D03A0">
              <w:t>RxTx</w:t>
            </w:r>
            <w:proofErr w:type="spellEnd"/>
            <w:r w:rsidRPr="009D03A0">
              <w:t>).</w:t>
            </w:r>
          </w:p>
        </w:tc>
        <w:tc>
          <w:tcPr>
            <w:tcW w:w="738" w:type="pct"/>
            <w:gridSpan w:val="2"/>
            <w:tcBorders>
              <w:top w:val="nil"/>
              <w:left w:val="nil"/>
              <w:bottom w:val="dotted" w:sz="4" w:space="0" w:color="auto"/>
              <w:right w:val="single" w:sz="4" w:space="0" w:color="auto"/>
            </w:tcBorders>
            <w:shd w:val="clear" w:color="auto" w:fill="auto"/>
            <w:noWrap/>
          </w:tcPr>
          <w:p w14:paraId="0E23341A"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77926F35" w14:textId="77777777" w:rsidR="00BA0364" w:rsidRPr="009D03A0" w:rsidRDefault="00BA0364" w:rsidP="00313E75">
            <w:pPr>
              <w:pStyle w:val="TextoTabla"/>
            </w:pPr>
            <w:r w:rsidRPr="009D03A0">
              <w:t> </w:t>
            </w:r>
          </w:p>
        </w:tc>
      </w:tr>
      <w:tr w:rsidR="00BA0364" w:rsidRPr="009D03A0" w14:paraId="15A8722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BF85B66" w14:textId="28D765B4" w:rsidR="00BA0364" w:rsidRPr="009D03A0" w:rsidRDefault="00BA0364" w:rsidP="00313E75">
            <w:pPr>
              <w:pStyle w:val="TextoTabla"/>
            </w:pPr>
            <w:r w:rsidRPr="009D03A0">
              <w:t>U5KI</w:t>
            </w:r>
            <w:r w:rsidR="00DB2D77">
              <w:t>.HURR.</w:t>
            </w:r>
            <w:r w:rsidRPr="009D03A0">
              <w:t>03.003</w:t>
            </w:r>
          </w:p>
        </w:tc>
        <w:tc>
          <w:tcPr>
            <w:tcW w:w="1885" w:type="pct"/>
            <w:gridSpan w:val="3"/>
            <w:tcBorders>
              <w:top w:val="nil"/>
              <w:left w:val="nil"/>
              <w:bottom w:val="dotted" w:sz="4" w:space="0" w:color="auto"/>
              <w:right w:val="single" w:sz="4" w:space="0" w:color="auto"/>
            </w:tcBorders>
            <w:shd w:val="clear" w:color="auto" w:fill="auto"/>
          </w:tcPr>
          <w:p w14:paraId="61D73F9B" w14:textId="77777777" w:rsidR="00BA0364" w:rsidRPr="009D03A0" w:rsidRDefault="00BA0364" w:rsidP="00313E75">
            <w:pPr>
              <w:pStyle w:val="TextoTabla"/>
            </w:pPr>
            <w:r w:rsidRPr="009D03A0">
              <w:t>Transmisión Radio</w:t>
            </w:r>
          </w:p>
        </w:tc>
        <w:tc>
          <w:tcPr>
            <w:tcW w:w="738" w:type="pct"/>
            <w:gridSpan w:val="2"/>
            <w:tcBorders>
              <w:top w:val="nil"/>
              <w:left w:val="nil"/>
              <w:bottom w:val="dotted" w:sz="4" w:space="0" w:color="auto"/>
              <w:right w:val="single" w:sz="4" w:space="0" w:color="auto"/>
            </w:tcBorders>
            <w:shd w:val="clear" w:color="auto" w:fill="auto"/>
            <w:noWrap/>
          </w:tcPr>
          <w:p w14:paraId="19AFF833"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0ED17CAB" w14:textId="77777777" w:rsidR="00BA0364" w:rsidRPr="009D03A0" w:rsidRDefault="00BA0364" w:rsidP="00313E75">
            <w:pPr>
              <w:pStyle w:val="TextoTabla"/>
            </w:pPr>
            <w:r w:rsidRPr="009D03A0">
              <w:t> </w:t>
            </w:r>
          </w:p>
        </w:tc>
      </w:tr>
      <w:tr w:rsidR="00BA0364" w:rsidRPr="009D03A0" w14:paraId="74C60C56"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7A31222E" w14:textId="4F10D0D6" w:rsidR="00BA0364" w:rsidRPr="009D03A0" w:rsidRDefault="00BA0364" w:rsidP="00313E75">
            <w:pPr>
              <w:pStyle w:val="TextoTabla"/>
            </w:pPr>
            <w:r w:rsidRPr="009D03A0">
              <w:t>U5KI</w:t>
            </w:r>
            <w:r w:rsidR="00DB2D77">
              <w:t>.HURR.</w:t>
            </w:r>
            <w:r w:rsidRPr="009D03A0">
              <w:t>03.004</w:t>
            </w:r>
          </w:p>
        </w:tc>
        <w:tc>
          <w:tcPr>
            <w:tcW w:w="1885" w:type="pct"/>
            <w:gridSpan w:val="3"/>
            <w:tcBorders>
              <w:top w:val="nil"/>
              <w:left w:val="nil"/>
              <w:bottom w:val="dotted" w:sz="4" w:space="0" w:color="auto"/>
              <w:right w:val="single" w:sz="4" w:space="0" w:color="auto"/>
            </w:tcBorders>
            <w:shd w:val="clear" w:color="auto" w:fill="auto"/>
          </w:tcPr>
          <w:p w14:paraId="49F925E3" w14:textId="77777777" w:rsidR="00BA0364" w:rsidRPr="009D03A0" w:rsidRDefault="00BA0364" w:rsidP="00313E75">
            <w:pPr>
              <w:pStyle w:val="TextoTabla"/>
            </w:pPr>
            <w:r w:rsidRPr="009D03A0">
              <w:t>Recepción Radio</w:t>
            </w:r>
          </w:p>
        </w:tc>
        <w:tc>
          <w:tcPr>
            <w:tcW w:w="738" w:type="pct"/>
            <w:gridSpan w:val="2"/>
            <w:tcBorders>
              <w:top w:val="nil"/>
              <w:left w:val="nil"/>
              <w:bottom w:val="dotted" w:sz="4" w:space="0" w:color="auto"/>
              <w:right w:val="single" w:sz="4" w:space="0" w:color="auto"/>
            </w:tcBorders>
            <w:shd w:val="clear" w:color="auto" w:fill="auto"/>
            <w:noWrap/>
          </w:tcPr>
          <w:p w14:paraId="762F53F2"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10B46CFE" w14:textId="77777777" w:rsidR="00BA0364" w:rsidRPr="009D03A0" w:rsidRDefault="00BA0364" w:rsidP="00313E75">
            <w:pPr>
              <w:pStyle w:val="TextoTabla"/>
            </w:pPr>
            <w:r w:rsidRPr="009D03A0">
              <w:t> </w:t>
            </w:r>
          </w:p>
        </w:tc>
      </w:tr>
      <w:tr w:rsidR="00BA0364" w:rsidRPr="009D03A0" w14:paraId="6CF5AC55"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6CD424B1" w14:textId="52DA97A5" w:rsidR="00BA0364" w:rsidRPr="009D03A0" w:rsidRDefault="00BA0364" w:rsidP="00313E75">
            <w:pPr>
              <w:pStyle w:val="TextoTabla"/>
            </w:pPr>
            <w:r w:rsidRPr="009D03A0">
              <w:t>U5KI</w:t>
            </w:r>
            <w:r w:rsidR="00DB2D77">
              <w:t>.HURR.</w:t>
            </w:r>
            <w:r w:rsidRPr="009D03A0">
              <w:t>03.005</w:t>
            </w:r>
          </w:p>
        </w:tc>
        <w:tc>
          <w:tcPr>
            <w:tcW w:w="1885" w:type="pct"/>
            <w:gridSpan w:val="3"/>
            <w:tcBorders>
              <w:top w:val="nil"/>
              <w:left w:val="nil"/>
              <w:bottom w:val="dotted" w:sz="4" w:space="0" w:color="auto"/>
              <w:right w:val="single" w:sz="4" w:space="0" w:color="auto"/>
            </w:tcBorders>
            <w:shd w:val="clear" w:color="auto" w:fill="auto"/>
          </w:tcPr>
          <w:p w14:paraId="21909868" w14:textId="77777777" w:rsidR="00BA0364" w:rsidRPr="009D03A0" w:rsidRDefault="00BA0364" w:rsidP="00313E75">
            <w:pPr>
              <w:pStyle w:val="TextoTabla"/>
            </w:pPr>
            <w:r w:rsidRPr="009D03A0">
              <w:t>Paginación de Recursos Radio</w:t>
            </w:r>
          </w:p>
        </w:tc>
        <w:tc>
          <w:tcPr>
            <w:tcW w:w="738" w:type="pct"/>
            <w:gridSpan w:val="2"/>
            <w:tcBorders>
              <w:top w:val="nil"/>
              <w:left w:val="nil"/>
              <w:bottom w:val="dotted" w:sz="4" w:space="0" w:color="auto"/>
              <w:right w:val="single" w:sz="4" w:space="0" w:color="auto"/>
            </w:tcBorders>
            <w:shd w:val="clear" w:color="auto" w:fill="auto"/>
            <w:noWrap/>
          </w:tcPr>
          <w:p w14:paraId="43339C3B"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2DFD6418" w14:textId="77777777" w:rsidR="00BA0364" w:rsidRPr="009D03A0" w:rsidRDefault="00BA0364" w:rsidP="00313E75">
            <w:pPr>
              <w:pStyle w:val="TextoTabla"/>
            </w:pPr>
            <w:r w:rsidRPr="009D03A0">
              <w:t> </w:t>
            </w:r>
          </w:p>
        </w:tc>
      </w:tr>
      <w:tr w:rsidR="00BA0364" w:rsidRPr="00A61693" w14:paraId="03186925"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7E11AE3" w14:textId="25C4290D" w:rsidR="00BA0364" w:rsidRPr="009D03A0" w:rsidRDefault="00BA0364" w:rsidP="00313E75">
            <w:pPr>
              <w:pStyle w:val="TextoTabla"/>
            </w:pPr>
            <w:r w:rsidRPr="009D03A0">
              <w:t>U5KI</w:t>
            </w:r>
            <w:r w:rsidR="00DB2D77">
              <w:t>.HURR.</w:t>
            </w:r>
            <w:r w:rsidRPr="009D03A0">
              <w:t>03.006</w:t>
            </w:r>
          </w:p>
        </w:tc>
        <w:tc>
          <w:tcPr>
            <w:tcW w:w="1885" w:type="pct"/>
            <w:gridSpan w:val="3"/>
            <w:tcBorders>
              <w:top w:val="nil"/>
              <w:left w:val="nil"/>
              <w:bottom w:val="dotted" w:sz="4" w:space="0" w:color="auto"/>
              <w:right w:val="single" w:sz="4" w:space="0" w:color="auto"/>
            </w:tcBorders>
            <w:shd w:val="clear" w:color="auto" w:fill="auto"/>
          </w:tcPr>
          <w:p w14:paraId="01D1406C" w14:textId="77777777" w:rsidR="00BA0364" w:rsidRPr="009D03A0" w:rsidRDefault="00BA0364" w:rsidP="00313E75">
            <w:pPr>
              <w:pStyle w:val="TextoTabla"/>
            </w:pPr>
            <w:r w:rsidRPr="009D03A0">
              <w:t>Formación de Grupos de Retransmisión</w:t>
            </w:r>
          </w:p>
        </w:tc>
        <w:tc>
          <w:tcPr>
            <w:tcW w:w="738" w:type="pct"/>
            <w:gridSpan w:val="2"/>
            <w:tcBorders>
              <w:top w:val="nil"/>
              <w:left w:val="nil"/>
              <w:bottom w:val="dotted" w:sz="4" w:space="0" w:color="auto"/>
              <w:right w:val="single" w:sz="4" w:space="0" w:color="auto"/>
            </w:tcBorders>
            <w:shd w:val="clear" w:color="auto" w:fill="auto"/>
            <w:noWrap/>
          </w:tcPr>
          <w:p w14:paraId="53A12D6D"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69587F4C" w14:textId="77777777" w:rsidR="00BA0364" w:rsidRPr="009D03A0" w:rsidRDefault="00BA0364" w:rsidP="00313E75">
            <w:pPr>
              <w:pStyle w:val="TextoTabla"/>
            </w:pPr>
            <w:r w:rsidRPr="009D03A0">
              <w:t> </w:t>
            </w:r>
          </w:p>
        </w:tc>
      </w:tr>
      <w:tr w:rsidR="00BA0364" w:rsidRPr="009D03A0" w14:paraId="6FB5E0EB"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A865E72" w14:textId="30140A01" w:rsidR="00BA0364" w:rsidRPr="009D03A0" w:rsidRDefault="00BA0364" w:rsidP="00313E75">
            <w:pPr>
              <w:pStyle w:val="TextoTabla"/>
            </w:pPr>
            <w:r w:rsidRPr="009D03A0">
              <w:t>U5KI</w:t>
            </w:r>
            <w:r w:rsidR="00DB2D77">
              <w:t>.HURR.</w:t>
            </w:r>
            <w:r w:rsidRPr="009D03A0">
              <w:t>03.007</w:t>
            </w:r>
          </w:p>
        </w:tc>
        <w:tc>
          <w:tcPr>
            <w:tcW w:w="1885" w:type="pct"/>
            <w:gridSpan w:val="3"/>
            <w:tcBorders>
              <w:top w:val="nil"/>
              <w:left w:val="nil"/>
              <w:bottom w:val="dotted" w:sz="4" w:space="0" w:color="auto"/>
              <w:right w:val="single" w:sz="4" w:space="0" w:color="auto"/>
            </w:tcBorders>
            <w:shd w:val="clear" w:color="auto" w:fill="auto"/>
          </w:tcPr>
          <w:p w14:paraId="6FE2297C" w14:textId="77777777" w:rsidR="00BA0364" w:rsidRPr="009D03A0" w:rsidRDefault="00BA0364" w:rsidP="00313E75">
            <w:pPr>
              <w:pStyle w:val="TextoTabla"/>
            </w:pPr>
            <w:r w:rsidRPr="009D03A0">
              <w:t>Operativa de Retransmisión</w:t>
            </w:r>
          </w:p>
        </w:tc>
        <w:tc>
          <w:tcPr>
            <w:tcW w:w="738" w:type="pct"/>
            <w:gridSpan w:val="2"/>
            <w:tcBorders>
              <w:top w:val="nil"/>
              <w:left w:val="nil"/>
              <w:bottom w:val="dotted" w:sz="4" w:space="0" w:color="auto"/>
              <w:right w:val="single" w:sz="4" w:space="0" w:color="auto"/>
            </w:tcBorders>
            <w:shd w:val="clear" w:color="auto" w:fill="auto"/>
            <w:noWrap/>
          </w:tcPr>
          <w:p w14:paraId="525E645F" w14:textId="77777777" w:rsidR="00BA0364" w:rsidRPr="009D03A0" w:rsidRDefault="00BA0364" w:rsidP="00313E75">
            <w:pPr>
              <w:pStyle w:val="TextoTabla"/>
            </w:pPr>
            <w:r w:rsidRPr="009D03A0">
              <w:t> </w:t>
            </w:r>
          </w:p>
        </w:tc>
        <w:tc>
          <w:tcPr>
            <w:tcW w:w="1270" w:type="pct"/>
            <w:gridSpan w:val="2"/>
            <w:tcBorders>
              <w:top w:val="nil"/>
              <w:left w:val="nil"/>
              <w:bottom w:val="dotted" w:sz="4" w:space="0" w:color="auto"/>
              <w:right w:val="single" w:sz="8" w:space="0" w:color="auto"/>
            </w:tcBorders>
            <w:shd w:val="clear" w:color="auto" w:fill="auto"/>
            <w:noWrap/>
          </w:tcPr>
          <w:p w14:paraId="0A3D60C3" w14:textId="77777777" w:rsidR="00BA0364" w:rsidRPr="009D03A0" w:rsidRDefault="00BA0364" w:rsidP="00313E75">
            <w:pPr>
              <w:pStyle w:val="TextoTabla"/>
            </w:pPr>
            <w:r w:rsidRPr="009D03A0">
              <w:t> </w:t>
            </w:r>
          </w:p>
        </w:tc>
      </w:tr>
      <w:tr w:rsidR="00BA0364" w:rsidRPr="009D03A0" w14:paraId="03E9C779"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F828D89"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3E7C857B"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A1988D0"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0A27831" w14:textId="77777777" w:rsidR="00BA0364" w:rsidRPr="009D03A0" w:rsidRDefault="00BA0364" w:rsidP="00313E75">
            <w:pPr>
              <w:pStyle w:val="TextoTabla"/>
            </w:pPr>
          </w:p>
        </w:tc>
      </w:tr>
      <w:tr w:rsidR="00BA0364" w:rsidRPr="00B76676" w14:paraId="29A3F3D0" w14:textId="77777777" w:rsidTr="00313E75">
        <w:trPr>
          <w:trHeight w:val="315"/>
          <w:hidden/>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3A960E00" w14:textId="77777777" w:rsidR="00BA0364" w:rsidRPr="00EE0323" w:rsidRDefault="00BA0364" w:rsidP="00313E75">
            <w:pPr>
              <w:pStyle w:val="TextoTabla"/>
              <w:rPr>
                <w:vanish/>
              </w:rPr>
            </w:pPr>
            <w:r w:rsidRPr="00EE0323">
              <w:rPr>
                <w:vanish/>
              </w:rPr>
              <w:t>Comentarios</w:t>
            </w:r>
          </w:p>
        </w:tc>
      </w:tr>
      <w:tr w:rsidR="00BA0364" w:rsidRPr="00B76676" w14:paraId="59B2EC6E" w14:textId="77777777" w:rsidTr="00313E75">
        <w:trPr>
          <w:trHeight w:val="315"/>
          <w:hidden/>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11CD35ED" w14:textId="77777777" w:rsidR="00BA0364" w:rsidRPr="00EE0323" w:rsidRDefault="00BA0364" w:rsidP="00313E75">
            <w:pPr>
              <w:pStyle w:val="TextoTabla"/>
              <w:rPr>
                <w:vanish/>
              </w:rPr>
            </w:pPr>
          </w:p>
          <w:p w14:paraId="089A83E4" w14:textId="77777777" w:rsidR="00BA0364" w:rsidRPr="00EE0323" w:rsidRDefault="00BA0364" w:rsidP="00313E75">
            <w:pPr>
              <w:pStyle w:val="TextoTabla"/>
              <w:rPr>
                <w:vanish/>
              </w:rPr>
            </w:pPr>
          </w:p>
          <w:p w14:paraId="2AC27D8C" w14:textId="77777777" w:rsidR="00BA0364" w:rsidRPr="00EE0323" w:rsidRDefault="00BA0364" w:rsidP="00313E75">
            <w:pPr>
              <w:pStyle w:val="TextoTabla"/>
              <w:rPr>
                <w:vanish/>
              </w:rPr>
            </w:pPr>
          </w:p>
          <w:p w14:paraId="025734C9" w14:textId="77777777" w:rsidR="00BA0364" w:rsidRPr="00EE0323" w:rsidRDefault="00BA0364" w:rsidP="00313E75">
            <w:pPr>
              <w:pStyle w:val="TextoTabla"/>
              <w:rPr>
                <w:vanish/>
              </w:rPr>
            </w:pPr>
          </w:p>
          <w:p w14:paraId="6690BD16" w14:textId="77777777" w:rsidR="00BA0364" w:rsidRPr="00EE0323" w:rsidRDefault="00BA0364" w:rsidP="00313E75">
            <w:pPr>
              <w:pStyle w:val="TextoTabla"/>
              <w:rPr>
                <w:vanish/>
              </w:rPr>
            </w:pPr>
          </w:p>
        </w:tc>
      </w:tr>
      <w:tr w:rsidR="00BA0364" w:rsidRPr="00B76676" w14:paraId="0A3B5E87" w14:textId="77777777" w:rsidTr="00313E75">
        <w:trPr>
          <w:trHeight w:val="300"/>
          <w:hidden/>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402516F8" w14:textId="77777777" w:rsidR="00BA0364" w:rsidRPr="00EE0323" w:rsidRDefault="00BA0364" w:rsidP="00313E75">
            <w:pPr>
              <w:pStyle w:val="TextoTabla"/>
              <w:rPr>
                <w:vanish/>
              </w:rPr>
            </w:pPr>
            <w:r w:rsidRPr="00EE0323">
              <w:rPr>
                <w:vanish/>
              </w:rPr>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14:paraId="69EF0E38" w14:textId="77777777" w:rsidR="00BA0364" w:rsidRPr="00EE0323" w:rsidRDefault="00BA0364" w:rsidP="00313E75">
            <w:pPr>
              <w:pStyle w:val="TextoTabla"/>
              <w:rPr>
                <w:vanish/>
              </w:rPr>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14:paraId="13016A4A" w14:textId="77777777" w:rsidR="00BA0364" w:rsidRPr="00EE0323" w:rsidRDefault="00BA0364" w:rsidP="00313E75">
            <w:pPr>
              <w:pStyle w:val="TextoTabla"/>
              <w:rPr>
                <w:vanish/>
              </w:rPr>
            </w:pPr>
            <w:r w:rsidRPr="00EE0323">
              <w:rPr>
                <w:vanish/>
              </w:rPr>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14:paraId="38575A99" w14:textId="77777777" w:rsidR="00BA0364" w:rsidRPr="00EE0323" w:rsidRDefault="00BA0364" w:rsidP="00313E75">
            <w:pPr>
              <w:pStyle w:val="TextoTabla"/>
              <w:rPr>
                <w:vanish/>
              </w:rPr>
            </w:pPr>
          </w:p>
        </w:tc>
      </w:tr>
      <w:tr w:rsidR="00BA0364" w:rsidRPr="00B76676" w14:paraId="2C30BFAB" w14:textId="77777777" w:rsidTr="00313E75">
        <w:trPr>
          <w:trHeight w:val="315"/>
          <w:hidden/>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14:paraId="22A60456" w14:textId="758A7BC7" w:rsidR="00BA0364" w:rsidRPr="00EE0323" w:rsidRDefault="00BA0364" w:rsidP="00313E75">
            <w:pPr>
              <w:pStyle w:val="TextoTabla"/>
              <w:rPr>
                <w:vanish/>
              </w:rPr>
            </w:pPr>
            <w:r w:rsidRPr="00EE0323">
              <w:rPr>
                <w:vanish/>
              </w:rPr>
              <w:t>Realizado</w:t>
            </w:r>
          </w:p>
          <w:p w14:paraId="56011FEC" w14:textId="77777777" w:rsidR="00BA0364" w:rsidRPr="00EE0323" w:rsidRDefault="00BA0364" w:rsidP="00313E75">
            <w:pPr>
              <w:pStyle w:val="TextoTabla"/>
              <w:rPr>
                <w:vanish/>
              </w:rPr>
            </w:pPr>
          </w:p>
          <w:p w14:paraId="043281EC" w14:textId="77777777" w:rsidR="00BA0364" w:rsidRPr="00EE0323" w:rsidRDefault="00BA0364" w:rsidP="00313E75">
            <w:pPr>
              <w:pStyle w:val="TextoTabla"/>
              <w:rPr>
                <w:vanish/>
              </w:rPr>
            </w:pPr>
          </w:p>
          <w:p w14:paraId="20AEDE67" w14:textId="77777777" w:rsidR="00BA0364" w:rsidRPr="00EE0323" w:rsidRDefault="00BA0364" w:rsidP="00313E75">
            <w:pPr>
              <w:pStyle w:val="TextoTabla"/>
              <w:rPr>
                <w:vanish/>
              </w:rPr>
            </w:pPr>
          </w:p>
        </w:tc>
        <w:tc>
          <w:tcPr>
            <w:tcW w:w="1476" w:type="pct"/>
            <w:gridSpan w:val="2"/>
            <w:tcBorders>
              <w:top w:val="nil"/>
              <w:left w:val="nil"/>
              <w:bottom w:val="single" w:sz="8" w:space="0" w:color="auto"/>
              <w:right w:val="single" w:sz="4" w:space="0" w:color="auto"/>
            </w:tcBorders>
            <w:shd w:val="clear" w:color="auto" w:fill="auto"/>
            <w:noWrap/>
          </w:tcPr>
          <w:p w14:paraId="6F96DA93" w14:textId="77777777" w:rsidR="00BA0364" w:rsidRPr="00EE0323" w:rsidRDefault="00BA0364" w:rsidP="00313E75">
            <w:pPr>
              <w:pStyle w:val="TextoTabla"/>
              <w:rPr>
                <w:vanish/>
              </w:rPr>
            </w:pPr>
            <w:r w:rsidRPr="00EE0323">
              <w:rPr>
                <w:vanish/>
              </w:rPr>
              <w:t> </w:t>
            </w:r>
          </w:p>
        </w:tc>
        <w:tc>
          <w:tcPr>
            <w:tcW w:w="748" w:type="pct"/>
            <w:gridSpan w:val="2"/>
            <w:tcBorders>
              <w:top w:val="single" w:sz="4" w:space="0" w:color="auto"/>
              <w:left w:val="nil"/>
              <w:bottom w:val="single" w:sz="8" w:space="0" w:color="auto"/>
              <w:right w:val="single" w:sz="4" w:space="0" w:color="auto"/>
            </w:tcBorders>
            <w:shd w:val="pct10" w:color="auto" w:fill="auto"/>
            <w:noWrap/>
          </w:tcPr>
          <w:p w14:paraId="094C2C59" w14:textId="77777777" w:rsidR="00BA0364" w:rsidRPr="00EE0323" w:rsidRDefault="00BA0364" w:rsidP="00313E75">
            <w:pPr>
              <w:pStyle w:val="TextoTabla"/>
              <w:rPr>
                <w:vanish/>
              </w:rPr>
            </w:pPr>
            <w:r w:rsidRPr="00EE0323">
              <w:rPr>
                <w:vanish/>
              </w:rPr>
              <w:t>Revisado</w:t>
            </w:r>
          </w:p>
        </w:tc>
        <w:tc>
          <w:tcPr>
            <w:tcW w:w="1669" w:type="pct"/>
            <w:gridSpan w:val="3"/>
            <w:tcBorders>
              <w:top w:val="nil"/>
              <w:left w:val="nil"/>
              <w:bottom w:val="single" w:sz="8" w:space="0" w:color="auto"/>
              <w:right w:val="single" w:sz="8" w:space="0" w:color="auto"/>
            </w:tcBorders>
            <w:shd w:val="clear" w:color="auto" w:fill="auto"/>
            <w:noWrap/>
          </w:tcPr>
          <w:p w14:paraId="4A4DF805" w14:textId="77777777" w:rsidR="00BA0364" w:rsidRPr="00EE0323" w:rsidRDefault="00BA0364" w:rsidP="00313E75">
            <w:pPr>
              <w:pStyle w:val="TextoTabla"/>
              <w:rPr>
                <w:vanish/>
              </w:rPr>
            </w:pPr>
            <w:r w:rsidRPr="00EE0323">
              <w:rPr>
                <w:vanish/>
              </w:rPr>
              <w:t> </w:t>
            </w:r>
          </w:p>
        </w:tc>
      </w:tr>
    </w:tbl>
    <w:p w14:paraId="6535D384" w14:textId="384FA3CD" w:rsidR="00BA0364" w:rsidRDefault="00BA0364" w:rsidP="00BA0364">
      <w:pPr>
        <w:pStyle w:val="PiedeIlustracion"/>
      </w:pPr>
      <w:bookmarkStart w:id="317" w:name="_Toc318897667"/>
      <w:bookmarkStart w:id="318" w:name="_Toc357060746"/>
      <w:bookmarkStart w:id="319" w:name="_Toc445195567"/>
      <w:bookmarkStart w:id="320" w:name="_Toc2596079"/>
      <w:bookmarkStart w:id="321" w:name="_Toc105486216"/>
      <w:r w:rsidRPr="00EE0323">
        <w:t xml:space="preserve">Tabla </w:t>
      </w:r>
      <w:fldSimple w:instr=" SEQ Tabla \* ARABIC ">
        <w:r w:rsidR="00A30209">
          <w:rPr>
            <w:noProof/>
          </w:rPr>
          <w:t>6</w:t>
        </w:r>
      </w:fldSimple>
      <w:r>
        <w:t>. Hoja de Resultados. Grupo</w:t>
      </w:r>
      <w:r w:rsidRPr="00EE0323">
        <w:t xml:space="preserve"> 3.</w:t>
      </w:r>
      <w:bookmarkEnd w:id="317"/>
      <w:bookmarkEnd w:id="318"/>
      <w:bookmarkEnd w:id="319"/>
      <w:bookmarkEnd w:id="320"/>
      <w:bookmarkEnd w:id="321"/>
    </w:p>
    <w:p w14:paraId="5D006B55" w14:textId="77777777" w:rsidR="00BA0364" w:rsidRDefault="00BA0364">
      <w:pPr>
        <w:spacing w:before="0" w:after="0"/>
        <w:jc w:val="left"/>
      </w:pPr>
      <w:r>
        <w:br w:type="page"/>
      </w:r>
    </w:p>
    <w:tbl>
      <w:tblPr>
        <w:tblW w:w="5000" w:type="pct"/>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BA0364" w:rsidRPr="00A61693" w14:paraId="6DC49C75" w14:textId="77777777" w:rsidTr="00313E75">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2162FE5B" w14:textId="4F2571A6" w:rsidR="00BA0364" w:rsidRPr="009D03A0" w:rsidRDefault="00BA0364" w:rsidP="00313E75">
            <w:pPr>
              <w:pStyle w:val="TextoTabla"/>
            </w:pPr>
            <w:r w:rsidRPr="009D03A0">
              <w:lastRenderedPageBreak/>
              <w:t xml:space="preserve">U5KI. Operación </w:t>
            </w:r>
            <w:r w:rsidR="00A30209">
              <w:t>URR</w:t>
            </w:r>
            <w:r w:rsidRPr="009D03A0">
              <w:t>. Registro de Resultados.</w:t>
            </w:r>
          </w:p>
        </w:tc>
      </w:tr>
      <w:tr w:rsidR="00BA0364" w:rsidRPr="009D03A0" w14:paraId="48598923" w14:textId="77777777" w:rsidTr="00313E75">
        <w:trPr>
          <w:trHeight w:val="315"/>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2AB32593" w14:textId="77777777" w:rsidR="00BA0364" w:rsidRPr="009D03A0" w:rsidRDefault="00BA0364" w:rsidP="00313E75">
            <w:pPr>
              <w:pStyle w:val="TextoTabla"/>
            </w:pPr>
            <w:r w:rsidRPr="009D03A0">
              <w:t>Fecha</w:t>
            </w:r>
          </w:p>
        </w:tc>
        <w:tc>
          <w:tcPr>
            <w:tcW w:w="2142" w:type="pct"/>
            <w:gridSpan w:val="3"/>
            <w:tcBorders>
              <w:top w:val="nil"/>
              <w:left w:val="nil"/>
              <w:bottom w:val="single" w:sz="8" w:space="0" w:color="auto"/>
              <w:right w:val="single" w:sz="4" w:space="0" w:color="auto"/>
            </w:tcBorders>
            <w:shd w:val="clear" w:color="auto" w:fill="auto"/>
            <w:noWrap/>
            <w:vAlign w:val="bottom"/>
          </w:tcPr>
          <w:p w14:paraId="35B52FA0" w14:textId="77777777" w:rsidR="00BA0364" w:rsidRPr="009D03A0" w:rsidRDefault="00BA0364" w:rsidP="00313E75">
            <w:pPr>
              <w:pStyle w:val="TextoTabla"/>
            </w:pPr>
            <w:r w:rsidRPr="009D03A0">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14:paraId="02F0E1F3" w14:textId="77777777" w:rsidR="00BA0364" w:rsidRPr="009D03A0" w:rsidRDefault="00BA0364" w:rsidP="00313E75">
            <w:pPr>
              <w:pStyle w:val="TextoTabla"/>
            </w:pPr>
            <w:r w:rsidRPr="009D03A0">
              <w:t>Página</w:t>
            </w:r>
          </w:p>
        </w:tc>
        <w:tc>
          <w:tcPr>
            <w:tcW w:w="932" w:type="pct"/>
            <w:tcBorders>
              <w:top w:val="nil"/>
              <w:left w:val="nil"/>
              <w:bottom w:val="single" w:sz="8" w:space="0" w:color="auto"/>
              <w:right w:val="single" w:sz="8" w:space="0" w:color="auto"/>
            </w:tcBorders>
            <w:shd w:val="clear" w:color="auto" w:fill="auto"/>
            <w:noWrap/>
            <w:vAlign w:val="bottom"/>
          </w:tcPr>
          <w:p w14:paraId="6E18CC11" w14:textId="77777777" w:rsidR="00BA0364" w:rsidRPr="009D03A0" w:rsidRDefault="00BA0364" w:rsidP="00313E75">
            <w:pPr>
              <w:pStyle w:val="TextoTabla"/>
            </w:pPr>
            <w:r w:rsidRPr="009D03A0">
              <w:t xml:space="preserve">4 de </w:t>
            </w:r>
            <w:r>
              <w:t>5</w:t>
            </w:r>
          </w:p>
        </w:tc>
      </w:tr>
      <w:tr w:rsidR="00BA0364" w:rsidRPr="009D03A0" w14:paraId="3DAB39CC" w14:textId="77777777" w:rsidTr="00313E75">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2DEECFEB" w14:textId="3F8CDF25" w:rsidR="00BA0364" w:rsidRPr="009D03A0" w:rsidRDefault="00BA0364" w:rsidP="00313E75">
            <w:pPr>
              <w:pStyle w:val="TextoTabla"/>
              <w:rPr>
                <w:i/>
                <w:iCs/>
              </w:rPr>
            </w:pPr>
            <w:r w:rsidRPr="009D03A0">
              <w:rPr>
                <w:i/>
                <w:iCs/>
              </w:rPr>
              <w:t>Grupo</w:t>
            </w:r>
            <w:r w:rsidR="00A30209">
              <w:rPr>
                <w:i/>
                <w:iCs/>
              </w:rPr>
              <w:t xml:space="preserve"> 4</w:t>
            </w:r>
            <w:r w:rsidRPr="009D03A0">
              <w:rPr>
                <w:i/>
                <w:iCs/>
              </w:rPr>
              <w:t>. Funciones Especiales</w:t>
            </w:r>
          </w:p>
        </w:tc>
      </w:tr>
      <w:tr w:rsidR="00BA0364" w:rsidRPr="009D03A0" w14:paraId="5ABC42C8" w14:textId="77777777" w:rsidTr="00313E75">
        <w:trPr>
          <w:trHeight w:val="315"/>
        </w:trPr>
        <w:tc>
          <w:tcPr>
            <w:tcW w:w="1107" w:type="pct"/>
            <w:tcBorders>
              <w:top w:val="nil"/>
              <w:left w:val="single" w:sz="8" w:space="0" w:color="auto"/>
              <w:bottom w:val="single" w:sz="8" w:space="0" w:color="auto"/>
              <w:right w:val="single" w:sz="4" w:space="0" w:color="auto"/>
            </w:tcBorders>
            <w:shd w:val="pct5" w:color="auto" w:fill="auto"/>
            <w:noWrap/>
            <w:vAlign w:val="bottom"/>
          </w:tcPr>
          <w:p w14:paraId="6CD50F43" w14:textId="77777777" w:rsidR="00BA0364" w:rsidRPr="009D03A0" w:rsidRDefault="00BA0364" w:rsidP="00313E75">
            <w:pPr>
              <w:pStyle w:val="TextoTabla"/>
            </w:pPr>
            <w:r w:rsidRPr="009D03A0">
              <w:t>Código</w:t>
            </w:r>
          </w:p>
        </w:tc>
        <w:tc>
          <w:tcPr>
            <w:tcW w:w="1885" w:type="pct"/>
            <w:gridSpan w:val="3"/>
            <w:tcBorders>
              <w:top w:val="nil"/>
              <w:left w:val="nil"/>
              <w:bottom w:val="single" w:sz="8" w:space="0" w:color="auto"/>
              <w:right w:val="single" w:sz="4" w:space="0" w:color="auto"/>
            </w:tcBorders>
            <w:shd w:val="pct5" w:color="auto" w:fill="auto"/>
            <w:noWrap/>
            <w:vAlign w:val="bottom"/>
          </w:tcPr>
          <w:p w14:paraId="44B77A78" w14:textId="77777777" w:rsidR="00BA0364" w:rsidRPr="009D03A0" w:rsidRDefault="00BA0364" w:rsidP="00313E75">
            <w:pPr>
              <w:pStyle w:val="TextoTabla"/>
            </w:pPr>
            <w:r w:rsidRPr="009D03A0">
              <w:t>Prueba</w:t>
            </w:r>
          </w:p>
        </w:tc>
        <w:tc>
          <w:tcPr>
            <w:tcW w:w="738" w:type="pct"/>
            <w:gridSpan w:val="2"/>
            <w:tcBorders>
              <w:top w:val="nil"/>
              <w:left w:val="nil"/>
              <w:bottom w:val="single" w:sz="8" w:space="0" w:color="auto"/>
              <w:right w:val="single" w:sz="4" w:space="0" w:color="auto"/>
            </w:tcBorders>
            <w:shd w:val="pct5" w:color="auto" w:fill="auto"/>
            <w:noWrap/>
            <w:vAlign w:val="bottom"/>
          </w:tcPr>
          <w:p w14:paraId="4DE2349F" w14:textId="77777777" w:rsidR="00BA0364" w:rsidRPr="009D03A0" w:rsidRDefault="00BA0364" w:rsidP="00313E75">
            <w:pPr>
              <w:pStyle w:val="TextoTabla"/>
            </w:pPr>
            <w:r w:rsidRPr="009D03A0">
              <w:t>Resultado</w:t>
            </w:r>
          </w:p>
        </w:tc>
        <w:tc>
          <w:tcPr>
            <w:tcW w:w="1270" w:type="pct"/>
            <w:gridSpan w:val="2"/>
            <w:tcBorders>
              <w:top w:val="nil"/>
              <w:left w:val="nil"/>
              <w:bottom w:val="single" w:sz="8" w:space="0" w:color="auto"/>
              <w:right w:val="single" w:sz="8" w:space="0" w:color="auto"/>
            </w:tcBorders>
            <w:shd w:val="pct5" w:color="auto" w:fill="auto"/>
            <w:noWrap/>
            <w:vAlign w:val="bottom"/>
          </w:tcPr>
          <w:p w14:paraId="7A09883B" w14:textId="77777777" w:rsidR="00BA0364" w:rsidRPr="009D03A0" w:rsidRDefault="00BA0364" w:rsidP="00313E75">
            <w:pPr>
              <w:pStyle w:val="TextoTabla"/>
            </w:pPr>
            <w:r w:rsidRPr="009D03A0">
              <w:t>Comentarios</w:t>
            </w:r>
          </w:p>
        </w:tc>
      </w:tr>
      <w:tr w:rsidR="00BA0364" w:rsidRPr="009D03A0" w14:paraId="27906459"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035ADC89"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4FCB1A22"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3DB66431"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192E7D7A" w14:textId="77777777" w:rsidR="00BA0364" w:rsidRPr="009D03A0" w:rsidRDefault="00BA0364" w:rsidP="00313E75">
            <w:pPr>
              <w:pStyle w:val="TextoTabla"/>
            </w:pPr>
          </w:p>
        </w:tc>
      </w:tr>
      <w:tr w:rsidR="00BA0364" w:rsidRPr="00A61693" w14:paraId="24518481"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6966788E" w14:textId="01B44472" w:rsidR="00BA0364" w:rsidRPr="009D03A0" w:rsidRDefault="00BA0364" w:rsidP="00313E75">
            <w:pPr>
              <w:pStyle w:val="TextoTabla"/>
            </w:pPr>
            <w:r w:rsidRPr="009D03A0">
              <w:t>U5KI</w:t>
            </w:r>
            <w:r w:rsidR="00DB2D77">
              <w:t>.HURR.</w:t>
            </w:r>
            <w:r w:rsidRPr="009D03A0">
              <w:t>0</w:t>
            </w:r>
            <w:r w:rsidR="00A30209">
              <w:t>4</w:t>
            </w:r>
            <w:r w:rsidRPr="009D03A0">
              <w:t>.001</w:t>
            </w:r>
          </w:p>
        </w:tc>
        <w:tc>
          <w:tcPr>
            <w:tcW w:w="1885" w:type="pct"/>
            <w:gridSpan w:val="3"/>
            <w:tcBorders>
              <w:top w:val="nil"/>
              <w:left w:val="nil"/>
              <w:bottom w:val="dotted" w:sz="4" w:space="0" w:color="auto"/>
              <w:right w:val="single" w:sz="4" w:space="0" w:color="auto"/>
            </w:tcBorders>
            <w:shd w:val="clear" w:color="auto" w:fill="auto"/>
          </w:tcPr>
          <w:p w14:paraId="1B2BD1B4" w14:textId="77777777" w:rsidR="00BA0364" w:rsidRPr="009D03A0" w:rsidRDefault="00BA0364" w:rsidP="00313E75">
            <w:pPr>
              <w:pStyle w:val="TextoTabla"/>
            </w:pPr>
            <w:r w:rsidRPr="009D03A0">
              <w:t>HMI Dualidad De Pasarelas. Operativa Radio</w:t>
            </w:r>
          </w:p>
        </w:tc>
        <w:tc>
          <w:tcPr>
            <w:tcW w:w="738" w:type="pct"/>
            <w:gridSpan w:val="2"/>
            <w:tcBorders>
              <w:top w:val="nil"/>
              <w:left w:val="nil"/>
              <w:bottom w:val="dotted" w:sz="4" w:space="0" w:color="auto"/>
              <w:right w:val="single" w:sz="4" w:space="0" w:color="auto"/>
            </w:tcBorders>
            <w:shd w:val="clear" w:color="auto" w:fill="auto"/>
            <w:noWrap/>
          </w:tcPr>
          <w:p w14:paraId="7B18B25D"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7D7FA107" w14:textId="77777777" w:rsidR="00BA0364" w:rsidRPr="009D03A0" w:rsidRDefault="00BA0364" w:rsidP="00313E75">
            <w:pPr>
              <w:pStyle w:val="TextoTabla"/>
            </w:pPr>
          </w:p>
        </w:tc>
      </w:tr>
      <w:tr w:rsidR="00BA0364" w:rsidRPr="00A61693" w14:paraId="1F6CC39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74C95C1"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3019E2FB"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6C25972A"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79251A3E" w14:textId="77777777" w:rsidR="00BA0364" w:rsidRPr="009D03A0" w:rsidRDefault="00BA0364" w:rsidP="00313E75">
            <w:pPr>
              <w:pStyle w:val="TextoTabla"/>
            </w:pPr>
          </w:p>
        </w:tc>
      </w:tr>
      <w:tr w:rsidR="00BA0364" w:rsidRPr="00A61693" w14:paraId="5B6C27F6"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A99716C"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5BA0FAB9"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9BF77C7"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162EEB3" w14:textId="77777777" w:rsidR="00BA0364" w:rsidRPr="009D03A0" w:rsidRDefault="00BA0364" w:rsidP="00313E75">
            <w:pPr>
              <w:pStyle w:val="TextoTabla"/>
            </w:pPr>
          </w:p>
        </w:tc>
      </w:tr>
      <w:tr w:rsidR="00BA0364" w:rsidRPr="00A61693" w14:paraId="36210A2B"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F45E786"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17CFF3BF"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1FC6A7BA"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231D4D09" w14:textId="77777777" w:rsidR="00BA0364" w:rsidRPr="009D03A0" w:rsidRDefault="00BA0364" w:rsidP="00313E75">
            <w:pPr>
              <w:pStyle w:val="TextoTabla"/>
            </w:pPr>
          </w:p>
        </w:tc>
      </w:tr>
      <w:tr w:rsidR="00BA0364" w:rsidRPr="00A61693" w14:paraId="5089F64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C8FDA6E"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25BB7A64"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24530C4C"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210B7B68" w14:textId="77777777" w:rsidR="00BA0364" w:rsidRPr="009D03A0" w:rsidRDefault="00BA0364" w:rsidP="00313E75">
            <w:pPr>
              <w:pStyle w:val="TextoTabla"/>
            </w:pPr>
          </w:p>
        </w:tc>
      </w:tr>
      <w:tr w:rsidR="00BA0364" w:rsidRPr="00A61693" w14:paraId="63E07689"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7BB1102"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3E88718A"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13787F9F"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10C4AAFD" w14:textId="77777777" w:rsidR="00BA0364" w:rsidRPr="009D03A0" w:rsidRDefault="00BA0364" w:rsidP="00313E75">
            <w:pPr>
              <w:pStyle w:val="TextoTabla"/>
            </w:pPr>
          </w:p>
        </w:tc>
      </w:tr>
      <w:tr w:rsidR="00BA0364" w:rsidRPr="00A61693" w14:paraId="75D9B9B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353062AD"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1C4658D2"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51CA3F30"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6E6F88A" w14:textId="77777777" w:rsidR="00BA0364" w:rsidRPr="009D03A0" w:rsidRDefault="00BA0364" w:rsidP="00313E75">
            <w:pPr>
              <w:pStyle w:val="TextoTabla"/>
            </w:pPr>
          </w:p>
        </w:tc>
      </w:tr>
      <w:tr w:rsidR="00BA0364" w:rsidRPr="00A61693" w14:paraId="0D96327D"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3CB7B8A4"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6F3346EA"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1D3468F5"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7EAB52D8" w14:textId="77777777" w:rsidR="00BA0364" w:rsidRPr="009D03A0" w:rsidRDefault="00BA0364" w:rsidP="00313E75">
            <w:pPr>
              <w:pStyle w:val="TextoTabla"/>
            </w:pPr>
          </w:p>
        </w:tc>
      </w:tr>
      <w:tr w:rsidR="00BA0364" w:rsidRPr="00A61693" w14:paraId="21BEB798"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61BAF5D"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7F236756"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0C40454F"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18AF8CF1" w14:textId="77777777" w:rsidR="00BA0364" w:rsidRPr="009D03A0" w:rsidRDefault="00BA0364" w:rsidP="00313E75">
            <w:pPr>
              <w:pStyle w:val="TextoTabla"/>
            </w:pPr>
          </w:p>
        </w:tc>
      </w:tr>
      <w:tr w:rsidR="00BA0364" w:rsidRPr="00A61693" w14:paraId="6408224B"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C9604FB"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1249E4F5"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37E14154"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7940171" w14:textId="77777777" w:rsidR="00BA0364" w:rsidRPr="009D03A0" w:rsidRDefault="00BA0364" w:rsidP="00313E75">
            <w:pPr>
              <w:pStyle w:val="TextoTabla"/>
            </w:pPr>
          </w:p>
        </w:tc>
      </w:tr>
      <w:tr w:rsidR="00BA0364" w:rsidRPr="00A61693" w14:paraId="0685EDA7"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271873B6"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701BC623"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748D0F51"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62919820" w14:textId="77777777" w:rsidR="00BA0364" w:rsidRPr="009D03A0" w:rsidRDefault="00BA0364" w:rsidP="00313E75">
            <w:pPr>
              <w:pStyle w:val="TextoTabla"/>
            </w:pPr>
          </w:p>
        </w:tc>
      </w:tr>
      <w:tr w:rsidR="00BA0364" w:rsidRPr="00A61693" w14:paraId="0A17D40B"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AFAD3F7"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63A2A2B0"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714832B8"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79CEB58D" w14:textId="77777777" w:rsidR="00BA0364" w:rsidRPr="009D03A0" w:rsidRDefault="00BA0364" w:rsidP="00313E75">
            <w:pPr>
              <w:pStyle w:val="TextoTabla"/>
            </w:pPr>
          </w:p>
        </w:tc>
      </w:tr>
      <w:tr w:rsidR="00BA0364" w:rsidRPr="00A61693" w14:paraId="0CC54940"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4F2E5A2D"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40464252"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626B12B0"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40B8CE0B" w14:textId="77777777" w:rsidR="00BA0364" w:rsidRPr="009D03A0" w:rsidRDefault="00BA0364" w:rsidP="00313E75">
            <w:pPr>
              <w:pStyle w:val="TextoTabla"/>
            </w:pPr>
          </w:p>
        </w:tc>
      </w:tr>
      <w:tr w:rsidR="00BA0364" w:rsidRPr="00A61693" w14:paraId="456DABD7" w14:textId="77777777" w:rsidTr="00313E75">
        <w:trPr>
          <w:trHeight w:val="301"/>
        </w:trPr>
        <w:tc>
          <w:tcPr>
            <w:tcW w:w="1107" w:type="pct"/>
            <w:tcBorders>
              <w:top w:val="nil"/>
              <w:left w:val="single" w:sz="8" w:space="0" w:color="auto"/>
              <w:bottom w:val="single" w:sz="8" w:space="0" w:color="auto"/>
              <w:right w:val="single" w:sz="4" w:space="0" w:color="auto"/>
            </w:tcBorders>
            <w:shd w:val="clear" w:color="auto" w:fill="auto"/>
            <w:noWrap/>
          </w:tcPr>
          <w:p w14:paraId="0797DA25" w14:textId="77777777" w:rsidR="00BA0364" w:rsidRPr="009D03A0" w:rsidRDefault="00BA0364" w:rsidP="00313E75">
            <w:pPr>
              <w:pStyle w:val="TextoTabla"/>
            </w:pPr>
            <w:r w:rsidRPr="009D03A0">
              <w:t> </w:t>
            </w:r>
          </w:p>
        </w:tc>
        <w:tc>
          <w:tcPr>
            <w:tcW w:w="1885" w:type="pct"/>
            <w:gridSpan w:val="3"/>
            <w:tcBorders>
              <w:top w:val="nil"/>
              <w:left w:val="nil"/>
              <w:bottom w:val="single" w:sz="8" w:space="0" w:color="auto"/>
              <w:right w:val="single" w:sz="4" w:space="0" w:color="auto"/>
            </w:tcBorders>
            <w:shd w:val="clear" w:color="auto" w:fill="auto"/>
          </w:tcPr>
          <w:p w14:paraId="67987244" w14:textId="77777777" w:rsidR="00BA0364" w:rsidRPr="009D03A0" w:rsidRDefault="00BA0364" w:rsidP="00313E75">
            <w:pPr>
              <w:pStyle w:val="TextoTabla"/>
            </w:pPr>
            <w:r w:rsidRPr="009D03A0">
              <w:t> </w:t>
            </w:r>
          </w:p>
        </w:tc>
        <w:tc>
          <w:tcPr>
            <w:tcW w:w="738" w:type="pct"/>
            <w:gridSpan w:val="2"/>
            <w:tcBorders>
              <w:top w:val="nil"/>
              <w:left w:val="nil"/>
              <w:bottom w:val="single" w:sz="8" w:space="0" w:color="auto"/>
              <w:right w:val="single" w:sz="4" w:space="0" w:color="auto"/>
            </w:tcBorders>
            <w:shd w:val="clear" w:color="auto" w:fill="auto"/>
            <w:noWrap/>
          </w:tcPr>
          <w:p w14:paraId="5E6476B7" w14:textId="77777777" w:rsidR="00BA0364" w:rsidRPr="009D03A0" w:rsidRDefault="00BA0364" w:rsidP="00313E75">
            <w:pPr>
              <w:pStyle w:val="TextoTabla"/>
            </w:pPr>
            <w:r w:rsidRPr="009D03A0">
              <w:t> </w:t>
            </w:r>
          </w:p>
        </w:tc>
        <w:tc>
          <w:tcPr>
            <w:tcW w:w="1270" w:type="pct"/>
            <w:gridSpan w:val="2"/>
            <w:tcBorders>
              <w:top w:val="nil"/>
              <w:left w:val="nil"/>
              <w:bottom w:val="single" w:sz="8" w:space="0" w:color="auto"/>
              <w:right w:val="single" w:sz="8" w:space="0" w:color="auto"/>
            </w:tcBorders>
            <w:shd w:val="clear" w:color="auto" w:fill="auto"/>
            <w:noWrap/>
          </w:tcPr>
          <w:p w14:paraId="4F2B266B" w14:textId="77777777" w:rsidR="00BA0364" w:rsidRPr="009D03A0" w:rsidRDefault="00BA0364" w:rsidP="00313E75">
            <w:pPr>
              <w:pStyle w:val="TextoTabla"/>
            </w:pPr>
            <w:r w:rsidRPr="009D03A0">
              <w:t> </w:t>
            </w:r>
          </w:p>
        </w:tc>
      </w:tr>
      <w:tr w:rsidR="00BA0364" w:rsidRPr="009D03A0" w14:paraId="3A53C6E1" w14:textId="77777777" w:rsidTr="00313E75">
        <w:trPr>
          <w:trHeight w:val="315"/>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1B663033" w14:textId="77777777" w:rsidR="00BA0364" w:rsidRPr="009D03A0" w:rsidRDefault="00BA0364" w:rsidP="00313E75">
            <w:pPr>
              <w:pStyle w:val="TextoTabla"/>
            </w:pPr>
            <w:r w:rsidRPr="009D03A0">
              <w:t>Comentarios</w:t>
            </w:r>
          </w:p>
        </w:tc>
      </w:tr>
      <w:tr w:rsidR="00BA0364" w:rsidRPr="009D03A0" w14:paraId="6ED01E06" w14:textId="77777777" w:rsidTr="00313E75">
        <w:trPr>
          <w:trHeight w:val="315"/>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3B0181FA" w14:textId="1A5973E6" w:rsidR="00BA0364" w:rsidRPr="009D03A0" w:rsidRDefault="00BA0364" w:rsidP="00313E75">
            <w:pPr>
              <w:pStyle w:val="TextoTabla"/>
            </w:pPr>
          </w:p>
          <w:p w14:paraId="43E41E4D" w14:textId="77777777" w:rsidR="00BA0364" w:rsidRPr="009D03A0" w:rsidRDefault="00BA0364" w:rsidP="00313E75">
            <w:pPr>
              <w:pStyle w:val="TextoTabla"/>
            </w:pPr>
          </w:p>
          <w:p w14:paraId="216B3895" w14:textId="77777777" w:rsidR="00BA0364" w:rsidRPr="009D03A0" w:rsidRDefault="00BA0364" w:rsidP="00313E75">
            <w:pPr>
              <w:pStyle w:val="TextoTabla"/>
            </w:pPr>
          </w:p>
          <w:p w14:paraId="29665FFB" w14:textId="77777777" w:rsidR="00BA0364" w:rsidRPr="009D03A0" w:rsidRDefault="00BA0364" w:rsidP="00313E75">
            <w:pPr>
              <w:pStyle w:val="TextoTabla"/>
            </w:pPr>
          </w:p>
          <w:p w14:paraId="577CEE55" w14:textId="77777777" w:rsidR="00BA0364" w:rsidRPr="009D03A0" w:rsidRDefault="00BA0364" w:rsidP="00313E75">
            <w:pPr>
              <w:pStyle w:val="TextoTabla"/>
            </w:pPr>
          </w:p>
        </w:tc>
      </w:tr>
      <w:tr w:rsidR="00BA0364" w:rsidRPr="009D03A0" w14:paraId="71F18AF0" w14:textId="77777777" w:rsidTr="00313E75">
        <w:trPr>
          <w:trHeight w:val="300"/>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411CC2A4" w14:textId="77777777" w:rsidR="00BA0364" w:rsidRPr="009D03A0" w:rsidRDefault="00BA0364" w:rsidP="00313E75">
            <w:pPr>
              <w:pStyle w:val="TextoTabla"/>
            </w:pPr>
            <w:r w:rsidRPr="009D03A0">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14:paraId="0763EE2A" w14:textId="77777777" w:rsidR="00BA0364" w:rsidRPr="009D03A0" w:rsidRDefault="00BA0364" w:rsidP="00313E75">
            <w:pPr>
              <w:pStyle w:val="TextoTabla"/>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14:paraId="1FB479E8" w14:textId="77777777" w:rsidR="00BA0364" w:rsidRPr="009D03A0" w:rsidRDefault="00BA0364" w:rsidP="00313E75">
            <w:pPr>
              <w:pStyle w:val="TextoTabla"/>
            </w:pPr>
            <w:r w:rsidRPr="009D03A0">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14:paraId="69B5790B" w14:textId="77777777" w:rsidR="00BA0364" w:rsidRPr="009D03A0" w:rsidRDefault="00BA0364" w:rsidP="00313E75">
            <w:pPr>
              <w:pStyle w:val="TextoTabla"/>
            </w:pPr>
          </w:p>
        </w:tc>
      </w:tr>
      <w:tr w:rsidR="00BA0364" w:rsidRPr="009D03A0" w14:paraId="448E314E" w14:textId="77777777" w:rsidTr="00313E75">
        <w:trPr>
          <w:trHeight w:val="315"/>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14:paraId="5A6C0143" w14:textId="74BFEFC8" w:rsidR="00BA0364" w:rsidRPr="009D03A0" w:rsidRDefault="00BA0364" w:rsidP="00313E75">
            <w:pPr>
              <w:pStyle w:val="TextoTabla"/>
            </w:pPr>
            <w:r w:rsidRPr="009D03A0">
              <w:t>Realizado</w:t>
            </w:r>
          </w:p>
          <w:p w14:paraId="7C794CB7" w14:textId="77777777" w:rsidR="00BA0364" w:rsidRPr="009D03A0" w:rsidRDefault="00BA0364" w:rsidP="00313E75">
            <w:pPr>
              <w:pStyle w:val="TextoTabla"/>
            </w:pPr>
          </w:p>
          <w:p w14:paraId="5480FF77" w14:textId="77777777" w:rsidR="00BA0364" w:rsidRPr="009D03A0" w:rsidRDefault="00BA0364" w:rsidP="00313E75">
            <w:pPr>
              <w:pStyle w:val="TextoTabla"/>
            </w:pPr>
          </w:p>
          <w:p w14:paraId="73D56326" w14:textId="77777777" w:rsidR="00BA0364" w:rsidRPr="009D03A0" w:rsidRDefault="00BA0364" w:rsidP="00313E75">
            <w:pPr>
              <w:pStyle w:val="TextoTabla"/>
            </w:pPr>
          </w:p>
        </w:tc>
        <w:tc>
          <w:tcPr>
            <w:tcW w:w="1476" w:type="pct"/>
            <w:gridSpan w:val="2"/>
            <w:tcBorders>
              <w:top w:val="nil"/>
              <w:left w:val="nil"/>
              <w:bottom w:val="single" w:sz="8" w:space="0" w:color="auto"/>
              <w:right w:val="single" w:sz="4" w:space="0" w:color="auto"/>
            </w:tcBorders>
            <w:shd w:val="clear" w:color="auto" w:fill="auto"/>
            <w:noWrap/>
          </w:tcPr>
          <w:p w14:paraId="5C49B0B9" w14:textId="77777777" w:rsidR="00BA0364" w:rsidRPr="009D03A0" w:rsidRDefault="00BA0364" w:rsidP="00313E75">
            <w:pPr>
              <w:pStyle w:val="TextoTabla"/>
            </w:pPr>
            <w:r w:rsidRPr="009D03A0">
              <w:t> </w:t>
            </w:r>
          </w:p>
        </w:tc>
        <w:tc>
          <w:tcPr>
            <w:tcW w:w="748" w:type="pct"/>
            <w:gridSpan w:val="2"/>
            <w:tcBorders>
              <w:top w:val="single" w:sz="4" w:space="0" w:color="auto"/>
              <w:left w:val="nil"/>
              <w:bottom w:val="single" w:sz="8" w:space="0" w:color="auto"/>
              <w:right w:val="single" w:sz="4" w:space="0" w:color="auto"/>
            </w:tcBorders>
            <w:shd w:val="pct10" w:color="auto" w:fill="auto"/>
            <w:noWrap/>
          </w:tcPr>
          <w:p w14:paraId="120D963B" w14:textId="77777777" w:rsidR="00BA0364" w:rsidRPr="009D03A0" w:rsidRDefault="00BA0364" w:rsidP="00313E75">
            <w:pPr>
              <w:pStyle w:val="TextoTabla"/>
            </w:pPr>
            <w:r w:rsidRPr="009D03A0">
              <w:t>Revisado</w:t>
            </w:r>
          </w:p>
        </w:tc>
        <w:tc>
          <w:tcPr>
            <w:tcW w:w="1669" w:type="pct"/>
            <w:gridSpan w:val="3"/>
            <w:tcBorders>
              <w:top w:val="nil"/>
              <w:left w:val="nil"/>
              <w:bottom w:val="single" w:sz="8" w:space="0" w:color="auto"/>
              <w:right w:val="single" w:sz="8" w:space="0" w:color="auto"/>
            </w:tcBorders>
            <w:shd w:val="clear" w:color="auto" w:fill="auto"/>
            <w:noWrap/>
          </w:tcPr>
          <w:p w14:paraId="2E4913ED" w14:textId="77777777" w:rsidR="00BA0364" w:rsidRPr="009D03A0" w:rsidRDefault="00BA0364" w:rsidP="00313E75">
            <w:pPr>
              <w:pStyle w:val="TextoTabla"/>
            </w:pPr>
            <w:r w:rsidRPr="009D03A0">
              <w:t> </w:t>
            </w:r>
          </w:p>
        </w:tc>
      </w:tr>
    </w:tbl>
    <w:p w14:paraId="1E065EBF" w14:textId="4C3DDD2B" w:rsidR="00BA0364" w:rsidRPr="009D03A0" w:rsidRDefault="00BA0364" w:rsidP="00BA0364">
      <w:pPr>
        <w:pStyle w:val="PiedeIlustracion"/>
      </w:pPr>
      <w:bookmarkStart w:id="322" w:name="_Toc357060748"/>
      <w:bookmarkStart w:id="323" w:name="_Toc445195569"/>
      <w:bookmarkStart w:id="324" w:name="_Toc511809664"/>
      <w:bookmarkStart w:id="325" w:name="_Toc2596080"/>
      <w:bookmarkStart w:id="326" w:name="_Toc105486217"/>
      <w:r w:rsidRPr="009D03A0">
        <w:t xml:space="preserve">Tabla </w:t>
      </w:r>
      <w:fldSimple w:instr=" SEQ Tabla \* ARABIC ">
        <w:r w:rsidR="00A30209">
          <w:rPr>
            <w:noProof/>
          </w:rPr>
          <w:t>7</w:t>
        </w:r>
      </w:fldSimple>
      <w:r w:rsidRPr="009D03A0">
        <w:t xml:space="preserve">. Hoja de Resultados. Grupo </w:t>
      </w:r>
      <w:r>
        <w:t>6</w:t>
      </w:r>
      <w:r w:rsidRPr="009D03A0">
        <w:t>.</w:t>
      </w:r>
      <w:bookmarkEnd w:id="322"/>
      <w:bookmarkEnd w:id="323"/>
      <w:bookmarkEnd w:id="324"/>
      <w:bookmarkEnd w:id="325"/>
      <w:bookmarkEnd w:id="326"/>
    </w:p>
    <w:p w14:paraId="756D7DF4" w14:textId="77777777" w:rsidR="00BA0364" w:rsidRPr="009D03A0" w:rsidRDefault="00BA0364" w:rsidP="00BA0364">
      <w:pPr>
        <w:pStyle w:val="TextoNivel1"/>
        <w:rPr>
          <w:lang w:val="es-ES"/>
        </w:rPr>
      </w:pPr>
    </w:p>
    <w:p w14:paraId="0485FF2B" w14:textId="77777777" w:rsidR="00BA0364" w:rsidRDefault="00BA0364" w:rsidP="00BA0364">
      <w:pPr>
        <w:jc w:val="left"/>
        <w:rPr>
          <w:rFonts w:ascii="Univers" w:hAnsi="Univers"/>
        </w:rPr>
      </w:pPr>
      <w:r>
        <w:br w:type="page"/>
      </w:r>
    </w:p>
    <w:tbl>
      <w:tblPr>
        <w:tblW w:w="5000" w:type="pct"/>
        <w:tblCellMar>
          <w:left w:w="70" w:type="dxa"/>
          <w:right w:w="70" w:type="dxa"/>
        </w:tblCellMar>
        <w:tblLook w:val="04A0" w:firstRow="1" w:lastRow="0" w:firstColumn="1" w:lastColumn="0" w:noHBand="0" w:noVBand="1"/>
      </w:tblPr>
      <w:tblGrid>
        <w:gridCol w:w="2291"/>
        <w:gridCol w:w="170"/>
        <w:gridCol w:w="2884"/>
        <w:gridCol w:w="846"/>
        <w:gridCol w:w="701"/>
        <w:gridCol w:w="826"/>
        <w:gridCol w:w="699"/>
        <w:gridCol w:w="1928"/>
      </w:tblGrid>
      <w:tr w:rsidR="00BA0364" w:rsidRPr="00A61693" w14:paraId="022F4D73" w14:textId="77777777" w:rsidTr="00313E75">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239ABC1C" w14:textId="6990F927" w:rsidR="00BA0364" w:rsidRPr="009D03A0" w:rsidRDefault="00BA0364" w:rsidP="00313E75">
            <w:pPr>
              <w:pStyle w:val="TextoTabla"/>
            </w:pPr>
            <w:r w:rsidRPr="009D03A0">
              <w:lastRenderedPageBreak/>
              <w:t xml:space="preserve">U5KI. Operación </w:t>
            </w:r>
            <w:r w:rsidR="00A30209">
              <w:t>URR</w:t>
            </w:r>
            <w:r w:rsidRPr="009D03A0">
              <w:t>. Registro de Resultados.</w:t>
            </w:r>
          </w:p>
        </w:tc>
      </w:tr>
      <w:tr w:rsidR="00BA0364" w:rsidRPr="009D03A0" w14:paraId="0944102C" w14:textId="77777777" w:rsidTr="00313E75">
        <w:trPr>
          <w:trHeight w:val="315"/>
        </w:trPr>
        <w:tc>
          <w:tcPr>
            <w:tcW w:w="1189"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6BBAEEFF" w14:textId="77777777" w:rsidR="00BA0364" w:rsidRPr="009D03A0" w:rsidRDefault="00BA0364" w:rsidP="00313E75">
            <w:pPr>
              <w:pStyle w:val="TextoTabla"/>
            </w:pPr>
            <w:r w:rsidRPr="009D03A0">
              <w:t>Fecha</w:t>
            </w:r>
          </w:p>
        </w:tc>
        <w:tc>
          <w:tcPr>
            <w:tcW w:w="2142" w:type="pct"/>
            <w:gridSpan w:val="3"/>
            <w:tcBorders>
              <w:top w:val="nil"/>
              <w:left w:val="nil"/>
              <w:bottom w:val="single" w:sz="8" w:space="0" w:color="auto"/>
              <w:right w:val="single" w:sz="4" w:space="0" w:color="auto"/>
            </w:tcBorders>
            <w:shd w:val="clear" w:color="auto" w:fill="auto"/>
            <w:noWrap/>
            <w:vAlign w:val="bottom"/>
          </w:tcPr>
          <w:p w14:paraId="7D6F8BA5" w14:textId="77777777" w:rsidR="00BA0364" w:rsidRPr="009D03A0" w:rsidRDefault="00BA0364" w:rsidP="00313E75">
            <w:pPr>
              <w:pStyle w:val="TextoTabla"/>
            </w:pPr>
            <w:r w:rsidRPr="009D03A0">
              <w:t> </w:t>
            </w:r>
          </w:p>
        </w:tc>
        <w:tc>
          <w:tcPr>
            <w:tcW w:w="737" w:type="pct"/>
            <w:gridSpan w:val="2"/>
            <w:tcBorders>
              <w:top w:val="single" w:sz="8" w:space="0" w:color="auto"/>
              <w:left w:val="nil"/>
              <w:bottom w:val="single" w:sz="8" w:space="0" w:color="auto"/>
              <w:right w:val="single" w:sz="4" w:space="0" w:color="auto"/>
            </w:tcBorders>
            <w:shd w:val="pct10" w:color="auto" w:fill="auto"/>
            <w:noWrap/>
            <w:vAlign w:val="bottom"/>
          </w:tcPr>
          <w:p w14:paraId="3B4D3626" w14:textId="77777777" w:rsidR="00BA0364" w:rsidRPr="009D03A0" w:rsidRDefault="00BA0364" w:rsidP="00313E75">
            <w:pPr>
              <w:pStyle w:val="TextoTabla"/>
            </w:pPr>
            <w:r w:rsidRPr="009D03A0">
              <w:t>Página</w:t>
            </w:r>
          </w:p>
        </w:tc>
        <w:tc>
          <w:tcPr>
            <w:tcW w:w="932" w:type="pct"/>
            <w:tcBorders>
              <w:top w:val="nil"/>
              <w:left w:val="nil"/>
              <w:bottom w:val="single" w:sz="8" w:space="0" w:color="auto"/>
              <w:right w:val="single" w:sz="8" w:space="0" w:color="auto"/>
            </w:tcBorders>
            <w:shd w:val="clear" w:color="auto" w:fill="auto"/>
            <w:noWrap/>
            <w:vAlign w:val="bottom"/>
          </w:tcPr>
          <w:p w14:paraId="1C23175D" w14:textId="77777777" w:rsidR="00BA0364" w:rsidRPr="009D03A0" w:rsidRDefault="00BA0364" w:rsidP="00313E75">
            <w:pPr>
              <w:pStyle w:val="TextoTabla"/>
            </w:pPr>
            <w:r>
              <w:t>5</w:t>
            </w:r>
            <w:r w:rsidRPr="009D03A0">
              <w:t xml:space="preserve"> de </w:t>
            </w:r>
            <w:r>
              <w:t>5</w:t>
            </w:r>
          </w:p>
        </w:tc>
      </w:tr>
      <w:tr w:rsidR="00BA0364" w:rsidRPr="009D03A0" w14:paraId="45A88259" w14:textId="77777777" w:rsidTr="00313E75">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132D231B" w14:textId="4DA43CA7" w:rsidR="00BA0364" w:rsidRPr="009D03A0" w:rsidRDefault="00BA0364" w:rsidP="00313E75">
            <w:pPr>
              <w:pStyle w:val="TextoTabla"/>
              <w:rPr>
                <w:i/>
                <w:iCs/>
              </w:rPr>
            </w:pPr>
            <w:r>
              <w:rPr>
                <w:i/>
                <w:iCs/>
              </w:rPr>
              <w:t>Grupo</w:t>
            </w:r>
            <w:r w:rsidR="00A30209">
              <w:rPr>
                <w:i/>
                <w:iCs/>
              </w:rPr>
              <w:t xml:space="preserve"> 5</w:t>
            </w:r>
            <w:r w:rsidRPr="009D03A0">
              <w:rPr>
                <w:i/>
                <w:iCs/>
              </w:rPr>
              <w:t xml:space="preserve">. </w:t>
            </w:r>
            <w:r>
              <w:rPr>
                <w:i/>
                <w:iCs/>
              </w:rPr>
              <w:t>Dualidad LAN</w:t>
            </w:r>
          </w:p>
        </w:tc>
      </w:tr>
      <w:tr w:rsidR="00BA0364" w:rsidRPr="009D03A0" w14:paraId="64ACDA2C" w14:textId="77777777" w:rsidTr="00313E75">
        <w:trPr>
          <w:trHeight w:val="315"/>
        </w:trPr>
        <w:tc>
          <w:tcPr>
            <w:tcW w:w="1107" w:type="pct"/>
            <w:tcBorders>
              <w:top w:val="nil"/>
              <w:left w:val="single" w:sz="8" w:space="0" w:color="auto"/>
              <w:bottom w:val="single" w:sz="8" w:space="0" w:color="auto"/>
              <w:right w:val="single" w:sz="4" w:space="0" w:color="auto"/>
            </w:tcBorders>
            <w:shd w:val="pct5" w:color="auto" w:fill="auto"/>
            <w:noWrap/>
            <w:vAlign w:val="bottom"/>
          </w:tcPr>
          <w:p w14:paraId="6C9D6B5E" w14:textId="77777777" w:rsidR="00BA0364" w:rsidRPr="009D03A0" w:rsidRDefault="00BA0364" w:rsidP="00313E75">
            <w:pPr>
              <w:pStyle w:val="TextoTabla"/>
            </w:pPr>
            <w:r w:rsidRPr="009D03A0">
              <w:t>Código</w:t>
            </w:r>
          </w:p>
        </w:tc>
        <w:tc>
          <w:tcPr>
            <w:tcW w:w="1885" w:type="pct"/>
            <w:gridSpan w:val="3"/>
            <w:tcBorders>
              <w:top w:val="nil"/>
              <w:left w:val="nil"/>
              <w:bottom w:val="single" w:sz="8" w:space="0" w:color="auto"/>
              <w:right w:val="single" w:sz="4" w:space="0" w:color="auto"/>
            </w:tcBorders>
            <w:shd w:val="pct5" w:color="auto" w:fill="auto"/>
            <w:noWrap/>
            <w:vAlign w:val="bottom"/>
          </w:tcPr>
          <w:p w14:paraId="6E2CE996" w14:textId="77777777" w:rsidR="00BA0364" w:rsidRPr="009D03A0" w:rsidRDefault="00BA0364" w:rsidP="00313E75">
            <w:pPr>
              <w:pStyle w:val="TextoTabla"/>
            </w:pPr>
            <w:r w:rsidRPr="009D03A0">
              <w:t>Prueba</w:t>
            </w:r>
          </w:p>
        </w:tc>
        <w:tc>
          <w:tcPr>
            <w:tcW w:w="738" w:type="pct"/>
            <w:gridSpan w:val="2"/>
            <w:tcBorders>
              <w:top w:val="nil"/>
              <w:left w:val="nil"/>
              <w:bottom w:val="single" w:sz="8" w:space="0" w:color="auto"/>
              <w:right w:val="single" w:sz="4" w:space="0" w:color="auto"/>
            </w:tcBorders>
            <w:shd w:val="pct5" w:color="auto" w:fill="auto"/>
            <w:noWrap/>
            <w:vAlign w:val="bottom"/>
          </w:tcPr>
          <w:p w14:paraId="4C0A03D2" w14:textId="77777777" w:rsidR="00BA0364" w:rsidRPr="009D03A0" w:rsidRDefault="00BA0364" w:rsidP="00313E75">
            <w:pPr>
              <w:pStyle w:val="TextoTabla"/>
            </w:pPr>
            <w:r w:rsidRPr="009D03A0">
              <w:t>Resultado</w:t>
            </w:r>
          </w:p>
        </w:tc>
        <w:tc>
          <w:tcPr>
            <w:tcW w:w="1270" w:type="pct"/>
            <w:gridSpan w:val="2"/>
            <w:tcBorders>
              <w:top w:val="nil"/>
              <w:left w:val="nil"/>
              <w:bottom w:val="single" w:sz="8" w:space="0" w:color="auto"/>
              <w:right w:val="single" w:sz="8" w:space="0" w:color="auto"/>
            </w:tcBorders>
            <w:shd w:val="pct5" w:color="auto" w:fill="auto"/>
            <w:noWrap/>
            <w:vAlign w:val="bottom"/>
          </w:tcPr>
          <w:p w14:paraId="37417185" w14:textId="77777777" w:rsidR="00BA0364" w:rsidRPr="009D03A0" w:rsidRDefault="00BA0364" w:rsidP="00313E75">
            <w:pPr>
              <w:pStyle w:val="TextoTabla"/>
            </w:pPr>
            <w:r w:rsidRPr="009D03A0">
              <w:t>Comentarios</w:t>
            </w:r>
          </w:p>
        </w:tc>
      </w:tr>
      <w:tr w:rsidR="00BA0364" w:rsidRPr="009D03A0" w14:paraId="79DA2DC4"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563AC88A"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282C27F5"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105A2F8"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1049CA14" w14:textId="77777777" w:rsidR="00BA0364" w:rsidRPr="009D03A0" w:rsidRDefault="00BA0364" w:rsidP="00313E75">
            <w:pPr>
              <w:pStyle w:val="TextoTabla"/>
            </w:pPr>
          </w:p>
        </w:tc>
      </w:tr>
      <w:tr w:rsidR="00BA0364" w:rsidRPr="004F64C3" w14:paraId="200BFBA8"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421AA380" w14:textId="1067B427" w:rsidR="00BA0364" w:rsidRPr="009D03A0" w:rsidRDefault="00BA0364" w:rsidP="00313E75">
            <w:pPr>
              <w:pStyle w:val="TextoTabla"/>
            </w:pPr>
            <w:r>
              <w:t>U5KI</w:t>
            </w:r>
            <w:r w:rsidR="00DB2D77">
              <w:t>.HURR.</w:t>
            </w:r>
            <w:r>
              <w:t>0</w:t>
            </w:r>
            <w:r w:rsidR="00A30209">
              <w:t>5</w:t>
            </w:r>
            <w:r w:rsidRPr="009D03A0">
              <w:t>.001</w:t>
            </w:r>
          </w:p>
        </w:tc>
        <w:tc>
          <w:tcPr>
            <w:tcW w:w="1885" w:type="pct"/>
            <w:gridSpan w:val="3"/>
            <w:tcBorders>
              <w:top w:val="nil"/>
              <w:left w:val="nil"/>
              <w:bottom w:val="dotted" w:sz="4" w:space="0" w:color="auto"/>
              <w:right w:val="single" w:sz="4" w:space="0" w:color="auto"/>
            </w:tcBorders>
            <w:shd w:val="clear" w:color="auto" w:fill="auto"/>
          </w:tcPr>
          <w:p w14:paraId="12FF438A" w14:textId="77777777" w:rsidR="00BA0364" w:rsidRPr="009D03A0" w:rsidRDefault="00BA0364" w:rsidP="00313E75">
            <w:pPr>
              <w:pStyle w:val="TextoTabla"/>
            </w:pPr>
            <w:r w:rsidRPr="009D03A0">
              <w:t xml:space="preserve">HMI Dualidad </w:t>
            </w:r>
            <w:r>
              <w:t>LAN</w:t>
            </w:r>
            <w:r w:rsidRPr="009D03A0">
              <w:t>. Operativa Radio</w:t>
            </w:r>
          </w:p>
        </w:tc>
        <w:tc>
          <w:tcPr>
            <w:tcW w:w="738" w:type="pct"/>
            <w:gridSpan w:val="2"/>
            <w:tcBorders>
              <w:top w:val="nil"/>
              <w:left w:val="nil"/>
              <w:bottom w:val="dotted" w:sz="4" w:space="0" w:color="auto"/>
              <w:right w:val="single" w:sz="4" w:space="0" w:color="auto"/>
            </w:tcBorders>
            <w:shd w:val="clear" w:color="auto" w:fill="auto"/>
            <w:noWrap/>
          </w:tcPr>
          <w:p w14:paraId="65CEB708"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4650AD0F" w14:textId="77777777" w:rsidR="00BA0364" w:rsidRPr="009D03A0" w:rsidRDefault="00BA0364" w:rsidP="00313E75">
            <w:pPr>
              <w:pStyle w:val="TextoTabla"/>
            </w:pPr>
          </w:p>
        </w:tc>
      </w:tr>
      <w:tr w:rsidR="00BA0364" w:rsidRPr="00913A43" w14:paraId="209446D2" w14:textId="77777777" w:rsidTr="00313E75">
        <w:trPr>
          <w:trHeight w:val="301"/>
          <w:hidden/>
        </w:trPr>
        <w:tc>
          <w:tcPr>
            <w:tcW w:w="1107" w:type="pct"/>
            <w:tcBorders>
              <w:top w:val="nil"/>
              <w:left w:val="single" w:sz="8" w:space="0" w:color="auto"/>
              <w:bottom w:val="dotted" w:sz="4" w:space="0" w:color="auto"/>
              <w:right w:val="single" w:sz="4" w:space="0" w:color="auto"/>
            </w:tcBorders>
            <w:shd w:val="clear" w:color="auto" w:fill="auto"/>
            <w:noWrap/>
          </w:tcPr>
          <w:p w14:paraId="06C22265" w14:textId="77777777" w:rsidR="00BA0364" w:rsidRPr="00913A43" w:rsidRDefault="00BA0364" w:rsidP="00313E75">
            <w:pPr>
              <w:pStyle w:val="TextoTabla"/>
              <w:rPr>
                <w:vanish/>
              </w:rPr>
            </w:pPr>
          </w:p>
        </w:tc>
        <w:tc>
          <w:tcPr>
            <w:tcW w:w="1885" w:type="pct"/>
            <w:gridSpan w:val="3"/>
            <w:tcBorders>
              <w:top w:val="nil"/>
              <w:left w:val="nil"/>
              <w:bottom w:val="dotted" w:sz="4" w:space="0" w:color="auto"/>
              <w:right w:val="single" w:sz="4" w:space="0" w:color="auto"/>
            </w:tcBorders>
            <w:shd w:val="clear" w:color="auto" w:fill="auto"/>
          </w:tcPr>
          <w:p w14:paraId="60AE1F4E" w14:textId="77777777" w:rsidR="00BA0364" w:rsidRPr="00913A43" w:rsidRDefault="00BA0364" w:rsidP="00313E75">
            <w:pPr>
              <w:pStyle w:val="TextoTabla"/>
              <w:rPr>
                <w:vanish/>
              </w:rPr>
            </w:pPr>
          </w:p>
        </w:tc>
        <w:tc>
          <w:tcPr>
            <w:tcW w:w="738" w:type="pct"/>
            <w:gridSpan w:val="2"/>
            <w:tcBorders>
              <w:top w:val="nil"/>
              <w:left w:val="nil"/>
              <w:bottom w:val="dotted" w:sz="4" w:space="0" w:color="auto"/>
              <w:right w:val="single" w:sz="4" w:space="0" w:color="auto"/>
            </w:tcBorders>
            <w:shd w:val="clear" w:color="auto" w:fill="auto"/>
            <w:noWrap/>
          </w:tcPr>
          <w:p w14:paraId="12F3F065" w14:textId="77777777" w:rsidR="00BA0364" w:rsidRPr="00913A43" w:rsidRDefault="00BA0364" w:rsidP="00313E75">
            <w:pPr>
              <w:pStyle w:val="TextoTabla"/>
              <w:rPr>
                <w:vanish/>
              </w:rPr>
            </w:pPr>
          </w:p>
        </w:tc>
        <w:tc>
          <w:tcPr>
            <w:tcW w:w="1270" w:type="pct"/>
            <w:gridSpan w:val="2"/>
            <w:tcBorders>
              <w:top w:val="nil"/>
              <w:left w:val="nil"/>
              <w:bottom w:val="dotted" w:sz="4" w:space="0" w:color="auto"/>
              <w:right w:val="single" w:sz="8" w:space="0" w:color="auto"/>
            </w:tcBorders>
            <w:shd w:val="clear" w:color="auto" w:fill="auto"/>
            <w:noWrap/>
          </w:tcPr>
          <w:p w14:paraId="335A0C3D" w14:textId="77777777" w:rsidR="00BA0364" w:rsidRPr="00913A43" w:rsidRDefault="00BA0364" w:rsidP="00313E75">
            <w:pPr>
              <w:pStyle w:val="TextoTabla"/>
              <w:rPr>
                <w:vanish/>
              </w:rPr>
            </w:pPr>
          </w:p>
        </w:tc>
      </w:tr>
      <w:tr w:rsidR="00BA0364" w:rsidRPr="00CF5E40" w14:paraId="2CCEC8D9"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736DA4C7"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505752DD"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112C9C4"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08D34A1C" w14:textId="77777777" w:rsidR="00BA0364" w:rsidRPr="009D03A0" w:rsidRDefault="00BA0364" w:rsidP="00313E75">
            <w:pPr>
              <w:pStyle w:val="TextoTabla"/>
            </w:pPr>
          </w:p>
        </w:tc>
      </w:tr>
      <w:tr w:rsidR="00BA0364" w:rsidRPr="00CF5E40" w14:paraId="12A0E031"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13FBFAE9"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44D57A76"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CC7D516"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29468D20" w14:textId="77777777" w:rsidR="00BA0364" w:rsidRPr="009D03A0" w:rsidRDefault="00BA0364" w:rsidP="00313E75">
            <w:pPr>
              <w:pStyle w:val="TextoTabla"/>
            </w:pPr>
          </w:p>
        </w:tc>
      </w:tr>
      <w:tr w:rsidR="00BA0364" w:rsidRPr="00CF5E40" w14:paraId="2CBE2FE5"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40C569EE"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707D96CA"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1D0EC097"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59FF2869" w14:textId="77777777" w:rsidR="00BA0364" w:rsidRPr="009D03A0" w:rsidRDefault="00BA0364" w:rsidP="00313E75">
            <w:pPr>
              <w:pStyle w:val="TextoTabla"/>
            </w:pPr>
          </w:p>
        </w:tc>
      </w:tr>
      <w:tr w:rsidR="00BA0364" w:rsidRPr="00CF5E40" w14:paraId="5C233DF0"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17401F50"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11FDFF9B"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584391FB"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33443EA0" w14:textId="77777777" w:rsidR="00BA0364" w:rsidRPr="009D03A0" w:rsidRDefault="00BA0364" w:rsidP="00313E75">
            <w:pPr>
              <w:pStyle w:val="TextoTabla"/>
            </w:pPr>
          </w:p>
        </w:tc>
      </w:tr>
      <w:tr w:rsidR="00BA0364" w:rsidRPr="00CF5E40" w14:paraId="23BCC6C6"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06B06C65"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393B1B29"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2B8DBDC7"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77B63283" w14:textId="77777777" w:rsidR="00BA0364" w:rsidRPr="009D03A0" w:rsidRDefault="00BA0364" w:rsidP="00313E75">
            <w:pPr>
              <w:pStyle w:val="TextoTabla"/>
            </w:pPr>
          </w:p>
        </w:tc>
      </w:tr>
      <w:tr w:rsidR="00BA0364" w:rsidRPr="00CF5E40" w14:paraId="35071114"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1C226516"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6E8CB795"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276BD0FB"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6E3CFEC7" w14:textId="77777777" w:rsidR="00BA0364" w:rsidRPr="009D03A0" w:rsidRDefault="00BA0364" w:rsidP="00313E75">
            <w:pPr>
              <w:pStyle w:val="TextoTabla"/>
            </w:pPr>
          </w:p>
        </w:tc>
      </w:tr>
      <w:tr w:rsidR="00BA0364" w:rsidRPr="00CF5E40" w14:paraId="6D3DDA9F"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6B26FE9C"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5202986A"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489DEA28"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6D2CDD97" w14:textId="77777777" w:rsidR="00BA0364" w:rsidRPr="009D03A0" w:rsidRDefault="00BA0364" w:rsidP="00313E75">
            <w:pPr>
              <w:pStyle w:val="TextoTabla"/>
            </w:pPr>
          </w:p>
        </w:tc>
      </w:tr>
      <w:tr w:rsidR="00BA0364" w:rsidRPr="00CF5E40" w14:paraId="12AC6F18"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78F8EDD5"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00C91020"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3C7C45F6"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0694B9E6" w14:textId="77777777" w:rsidR="00BA0364" w:rsidRPr="009D03A0" w:rsidRDefault="00BA0364" w:rsidP="00313E75">
            <w:pPr>
              <w:pStyle w:val="TextoTabla"/>
            </w:pPr>
          </w:p>
        </w:tc>
      </w:tr>
      <w:tr w:rsidR="00BA0364" w:rsidRPr="00CF5E40" w14:paraId="3FBE1889"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7C2EAA95"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2552FF2E"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7C1454A9"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3300C624" w14:textId="77777777" w:rsidR="00BA0364" w:rsidRPr="009D03A0" w:rsidRDefault="00BA0364" w:rsidP="00313E75">
            <w:pPr>
              <w:pStyle w:val="TextoTabla"/>
            </w:pPr>
          </w:p>
        </w:tc>
      </w:tr>
      <w:tr w:rsidR="00BA0364" w:rsidRPr="00CF5E40" w14:paraId="3DC171E7"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7AC02837"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38D3CE20"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30977D1D"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3EA7930F" w14:textId="77777777" w:rsidR="00BA0364" w:rsidRPr="009D03A0" w:rsidRDefault="00BA0364" w:rsidP="00313E75">
            <w:pPr>
              <w:pStyle w:val="TextoTabla"/>
            </w:pPr>
          </w:p>
        </w:tc>
      </w:tr>
      <w:tr w:rsidR="00BA0364" w:rsidRPr="00CF5E40" w14:paraId="534FE38D" w14:textId="77777777" w:rsidTr="00313E75">
        <w:trPr>
          <w:trHeight w:val="301"/>
        </w:trPr>
        <w:tc>
          <w:tcPr>
            <w:tcW w:w="1107" w:type="pct"/>
            <w:tcBorders>
              <w:top w:val="nil"/>
              <w:left w:val="single" w:sz="8" w:space="0" w:color="auto"/>
              <w:bottom w:val="dotted" w:sz="4" w:space="0" w:color="auto"/>
              <w:right w:val="single" w:sz="4" w:space="0" w:color="auto"/>
            </w:tcBorders>
            <w:shd w:val="clear" w:color="auto" w:fill="auto"/>
            <w:noWrap/>
          </w:tcPr>
          <w:p w14:paraId="413B8163" w14:textId="77777777" w:rsidR="00BA0364" w:rsidRPr="009D03A0" w:rsidRDefault="00BA0364" w:rsidP="00313E75">
            <w:pPr>
              <w:pStyle w:val="TextoTabla"/>
            </w:pPr>
          </w:p>
        </w:tc>
        <w:tc>
          <w:tcPr>
            <w:tcW w:w="1885" w:type="pct"/>
            <w:gridSpan w:val="3"/>
            <w:tcBorders>
              <w:top w:val="nil"/>
              <w:left w:val="nil"/>
              <w:bottom w:val="dotted" w:sz="4" w:space="0" w:color="auto"/>
              <w:right w:val="single" w:sz="4" w:space="0" w:color="auto"/>
            </w:tcBorders>
            <w:shd w:val="clear" w:color="auto" w:fill="auto"/>
          </w:tcPr>
          <w:p w14:paraId="22DF7DF8" w14:textId="77777777" w:rsidR="00BA0364" w:rsidRPr="009D03A0" w:rsidRDefault="00BA0364" w:rsidP="00313E75">
            <w:pPr>
              <w:pStyle w:val="TextoTabla"/>
            </w:pPr>
          </w:p>
        </w:tc>
        <w:tc>
          <w:tcPr>
            <w:tcW w:w="738" w:type="pct"/>
            <w:gridSpan w:val="2"/>
            <w:tcBorders>
              <w:top w:val="nil"/>
              <w:left w:val="nil"/>
              <w:bottom w:val="dotted" w:sz="4" w:space="0" w:color="auto"/>
              <w:right w:val="single" w:sz="4" w:space="0" w:color="auto"/>
            </w:tcBorders>
            <w:shd w:val="clear" w:color="auto" w:fill="auto"/>
            <w:noWrap/>
          </w:tcPr>
          <w:p w14:paraId="72F0661D" w14:textId="77777777" w:rsidR="00BA0364" w:rsidRPr="009D03A0" w:rsidRDefault="00BA0364" w:rsidP="00313E75">
            <w:pPr>
              <w:pStyle w:val="TextoTabla"/>
            </w:pPr>
          </w:p>
        </w:tc>
        <w:tc>
          <w:tcPr>
            <w:tcW w:w="1270" w:type="pct"/>
            <w:gridSpan w:val="2"/>
            <w:tcBorders>
              <w:top w:val="nil"/>
              <w:left w:val="nil"/>
              <w:bottom w:val="dotted" w:sz="4" w:space="0" w:color="auto"/>
              <w:right w:val="single" w:sz="8" w:space="0" w:color="auto"/>
            </w:tcBorders>
            <w:shd w:val="clear" w:color="auto" w:fill="auto"/>
            <w:noWrap/>
          </w:tcPr>
          <w:p w14:paraId="0B8A4A45" w14:textId="77777777" w:rsidR="00BA0364" w:rsidRPr="009D03A0" w:rsidRDefault="00BA0364" w:rsidP="00313E75">
            <w:pPr>
              <w:pStyle w:val="TextoTabla"/>
            </w:pPr>
          </w:p>
        </w:tc>
      </w:tr>
      <w:tr w:rsidR="00BA0364" w:rsidRPr="00CF5E40" w14:paraId="519AA8EA" w14:textId="77777777" w:rsidTr="00313E75">
        <w:trPr>
          <w:trHeight w:val="301"/>
        </w:trPr>
        <w:tc>
          <w:tcPr>
            <w:tcW w:w="1107" w:type="pct"/>
            <w:tcBorders>
              <w:top w:val="nil"/>
              <w:left w:val="single" w:sz="8" w:space="0" w:color="auto"/>
              <w:bottom w:val="single" w:sz="8" w:space="0" w:color="auto"/>
              <w:right w:val="single" w:sz="4" w:space="0" w:color="auto"/>
            </w:tcBorders>
            <w:shd w:val="clear" w:color="auto" w:fill="auto"/>
            <w:noWrap/>
          </w:tcPr>
          <w:p w14:paraId="3AD971B0" w14:textId="77777777" w:rsidR="00BA0364" w:rsidRPr="009D03A0" w:rsidRDefault="00BA0364" w:rsidP="00313E75">
            <w:pPr>
              <w:pStyle w:val="TextoTabla"/>
            </w:pPr>
            <w:r w:rsidRPr="009D03A0">
              <w:t> </w:t>
            </w:r>
          </w:p>
        </w:tc>
        <w:tc>
          <w:tcPr>
            <w:tcW w:w="1885" w:type="pct"/>
            <w:gridSpan w:val="3"/>
            <w:tcBorders>
              <w:top w:val="nil"/>
              <w:left w:val="nil"/>
              <w:bottom w:val="single" w:sz="8" w:space="0" w:color="auto"/>
              <w:right w:val="single" w:sz="4" w:space="0" w:color="auto"/>
            </w:tcBorders>
            <w:shd w:val="clear" w:color="auto" w:fill="auto"/>
          </w:tcPr>
          <w:p w14:paraId="42EB4222" w14:textId="77777777" w:rsidR="00BA0364" w:rsidRPr="009D03A0" w:rsidRDefault="00BA0364" w:rsidP="00313E75">
            <w:pPr>
              <w:pStyle w:val="TextoTabla"/>
            </w:pPr>
            <w:r w:rsidRPr="009D03A0">
              <w:t> </w:t>
            </w:r>
          </w:p>
        </w:tc>
        <w:tc>
          <w:tcPr>
            <w:tcW w:w="738" w:type="pct"/>
            <w:gridSpan w:val="2"/>
            <w:tcBorders>
              <w:top w:val="nil"/>
              <w:left w:val="nil"/>
              <w:bottom w:val="single" w:sz="8" w:space="0" w:color="auto"/>
              <w:right w:val="single" w:sz="4" w:space="0" w:color="auto"/>
            </w:tcBorders>
            <w:shd w:val="clear" w:color="auto" w:fill="auto"/>
            <w:noWrap/>
          </w:tcPr>
          <w:p w14:paraId="5654D9FB" w14:textId="77777777" w:rsidR="00BA0364" w:rsidRPr="009D03A0" w:rsidRDefault="00BA0364" w:rsidP="00313E75">
            <w:pPr>
              <w:pStyle w:val="TextoTabla"/>
            </w:pPr>
            <w:r w:rsidRPr="009D03A0">
              <w:t> </w:t>
            </w:r>
          </w:p>
        </w:tc>
        <w:tc>
          <w:tcPr>
            <w:tcW w:w="1270" w:type="pct"/>
            <w:gridSpan w:val="2"/>
            <w:tcBorders>
              <w:top w:val="nil"/>
              <w:left w:val="nil"/>
              <w:bottom w:val="single" w:sz="8" w:space="0" w:color="auto"/>
              <w:right w:val="single" w:sz="8" w:space="0" w:color="auto"/>
            </w:tcBorders>
            <w:shd w:val="clear" w:color="auto" w:fill="auto"/>
            <w:noWrap/>
          </w:tcPr>
          <w:p w14:paraId="103B64E7" w14:textId="77777777" w:rsidR="00BA0364" w:rsidRPr="009D03A0" w:rsidRDefault="00BA0364" w:rsidP="00313E75">
            <w:pPr>
              <w:pStyle w:val="TextoTabla"/>
            </w:pPr>
            <w:r w:rsidRPr="009D03A0">
              <w:t> </w:t>
            </w:r>
          </w:p>
        </w:tc>
      </w:tr>
      <w:tr w:rsidR="00BA0364" w:rsidRPr="009D03A0" w14:paraId="32A46B09" w14:textId="77777777" w:rsidTr="00313E75">
        <w:trPr>
          <w:trHeight w:val="315"/>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354EFF49" w14:textId="77777777" w:rsidR="00BA0364" w:rsidRPr="009D03A0" w:rsidRDefault="00BA0364" w:rsidP="00313E75">
            <w:pPr>
              <w:pStyle w:val="TextoTabla"/>
            </w:pPr>
            <w:r w:rsidRPr="009D03A0">
              <w:t>Comentarios</w:t>
            </w:r>
          </w:p>
        </w:tc>
      </w:tr>
      <w:tr w:rsidR="00BA0364" w:rsidRPr="009D03A0" w14:paraId="70053170" w14:textId="77777777" w:rsidTr="00313E75">
        <w:trPr>
          <w:trHeight w:val="315"/>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68AB181A" w14:textId="7576FC74" w:rsidR="00BA0364" w:rsidRPr="009D03A0" w:rsidRDefault="00BA0364" w:rsidP="00313E75">
            <w:pPr>
              <w:pStyle w:val="TextoTabla"/>
            </w:pPr>
          </w:p>
          <w:p w14:paraId="06C88380" w14:textId="77777777" w:rsidR="00BA0364" w:rsidRPr="009D03A0" w:rsidRDefault="00BA0364" w:rsidP="00313E75">
            <w:pPr>
              <w:pStyle w:val="TextoTabla"/>
            </w:pPr>
          </w:p>
          <w:p w14:paraId="5569881C" w14:textId="77777777" w:rsidR="00BA0364" w:rsidRPr="009D03A0" w:rsidRDefault="00BA0364" w:rsidP="00313E75">
            <w:pPr>
              <w:pStyle w:val="TextoTabla"/>
            </w:pPr>
          </w:p>
          <w:p w14:paraId="4C97865E" w14:textId="77777777" w:rsidR="00BA0364" w:rsidRPr="009D03A0" w:rsidRDefault="00BA0364" w:rsidP="00313E75">
            <w:pPr>
              <w:pStyle w:val="TextoTabla"/>
            </w:pPr>
          </w:p>
          <w:p w14:paraId="6C0AA913" w14:textId="77777777" w:rsidR="00BA0364" w:rsidRPr="009D03A0" w:rsidRDefault="00BA0364" w:rsidP="00313E75">
            <w:pPr>
              <w:pStyle w:val="TextoTabla"/>
            </w:pPr>
          </w:p>
        </w:tc>
      </w:tr>
      <w:tr w:rsidR="00BA0364" w:rsidRPr="009D03A0" w14:paraId="42381BC1" w14:textId="77777777" w:rsidTr="00313E75">
        <w:trPr>
          <w:trHeight w:val="300"/>
        </w:trPr>
        <w:tc>
          <w:tcPr>
            <w:tcW w:w="110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1246997D" w14:textId="77777777" w:rsidR="00BA0364" w:rsidRPr="009D03A0" w:rsidRDefault="00BA0364" w:rsidP="00313E75">
            <w:pPr>
              <w:pStyle w:val="TextoTabla"/>
            </w:pPr>
            <w:r w:rsidRPr="009D03A0">
              <w:t>Fecha</w:t>
            </w:r>
          </w:p>
        </w:tc>
        <w:tc>
          <w:tcPr>
            <w:tcW w:w="1476" w:type="pct"/>
            <w:gridSpan w:val="2"/>
            <w:tcBorders>
              <w:top w:val="single" w:sz="8" w:space="0" w:color="auto"/>
              <w:left w:val="nil"/>
              <w:bottom w:val="single" w:sz="4" w:space="0" w:color="auto"/>
              <w:right w:val="single" w:sz="4" w:space="0" w:color="auto"/>
            </w:tcBorders>
            <w:shd w:val="clear" w:color="auto" w:fill="auto"/>
            <w:noWrap/>
            <w:vAlign w:val="bottom"/>
          </w:tcPr>
          <w:p w14:paraId="397B175E" w14:textId="77777777" w:rsidR="00BA0364" w:rsidRPr="009D03A0" w:rsidRDefault="00BA0364" w:rsidP="00313E75">
            <w:pPr>
              <w:pStyle w:val="TextoTabla"/>
            </w:pPr>
          </w:p>
        </w:tc>
        <w:tc>
          <w:tcPr>
            <w:tcW w:w="748" w:type="pct"/>
            <w:gridSpan w:val="2"/>
            <w:tcBorders>
              <w:top w:val="single" w:sz="8" w:space="0" w:color="auto"/>
              <w:left w:val="nil"/>
              <w:bottom w:val="single" w:sz="4" w:space="0" w:color="auto"/>
              <w:right w:val="single" w:sz="4" w:space="0" w:color="auto"/>
            </w:tcBorders>
            <w:shd w:val="pct10" w:color="auto" w:fill="auto"/>
            <w:noWrap/>
            <w:vAlign w:val="bottom"/>
          </w:tcPr>
          <w:p w14:paraId="423C4B83" w14:textId="77777777" w:rsidR="00BA0364" w:rsidRPr="009D03A0" w:rsidRDefault="00BA0364" w:rsidP="00313E75">
            <w:pPr>
              <w:pStyle w:val="TextoTabla"/>
            </w:pPr>
            <w:r w:rsidRPr="009D03A0">
              <w:t>Fecha</w:t>
            </w:r>
          </w:p>
        </w:tc>
        <w:tc>
          <w:tcPr>
            <w:tcW w:w="1669" w:type="pct"/>
            <w:gridSpan w:val="3"/>
            <w:tcBorders>
              <w:top w:val="single" w:sz="8" w:space="0" w:color="auto"/>
              <w:left w:val="nil"/>
              <w:bottom w:val="single" w:sz="4" w:space="0" w:color="auto"/>
              <w:right w:val="single" w:sz="8" w:space="0" w:color="auto"/>
            </w:tcBorders>
            <w:shd w:val="clear" w:color="auto" w:fill="auto"/>
            <w:noWrap/>
            <w:vAlign w:val="bottom"/>
          </w:tcPr>
          <w:p w14:paraId="1E29BCAE" w14:textId="77777777" w:rsidR="00BA0364" w:rsidRPr="009D03A0" w:rsidRDefault="00BA0364" w:rsidP="00313E75">
            <w:pPr>
              <w:pStyle w:val="TextoTabla"/>
            </w:pPr>
          </w:p>
        </w:tc>
      </w:tr>
      <w:tr w:rsidR="00BA0364" w:rsidRPr="009D03A0" w14:paraId="46F82876" w14:textId="77777777" w:rsidTr="00313E75">
        <w:trPr>
          <w:trHeight w:val="315"/>
        </w:trPr>
        <w:tc>
          <w:tcPr>
            <w:tcW w:w="1107" w:type="pct"/>
            <w:tcBorders>
              <w:top w:val="single" w:sz="4" w:space="0" w:color="auto"/>
              <w:left w:val="single" w:sz="4" w:space="0" w:color="auto"/>
              <w:bottom w:val="single" w:sz="8" w:space="0" w:color="auto"/>
              <w:right w:val="single" w:sz="4" w:space="0" w:color="auto"/>
            </w:tcBorders>
            <w:shd w:val="pct10" w:color="auto" w:fill="auto"/>
            <w:noWrap/>
          </w:tcPr>
          <w:p w14:paraId="7D8D8BF5" w14:textId="70BFE87F" w:rsidR="00BA0364" w:rsidRPr="009D03A0" w:rsidRDefault="00BA0364" w:rsidP="00313E75">
            <w:pPr>
              <w:pStyle w:val="TextoTabla"/>
            </w:pPr>
            <w:r w:rsidRPr="009D03A0">
              <w:t>Realizado</w:t>
            </w:r>
          </w:p>
          <w:p w14:paraId="3A3F35D5" w14:textId="77777777" w:rsidR="00BA0364" w:rsidRPr="009D03A0" w:rsidRDefault="00BA0364" w:rsidP="00313E75">
            <w:pPr>
              <w:pStyle w:val="TextoTabla"/>
            </w:pPr>
          </w:p>
          <w:p w14:paraId="260101B9" w14:textId="77777777" w:rsidR="00BA0364" w:rsidRPr="009D03A0" w:rsidRDefault="00BA0364" w:rsidP="00313E75">
            <w:pPr>
              <w:pStyle w:val="TextoTabla"/>
            </w:pPr>
          </w:p>
          <w:p w14:paraId="0FABEBC7" w14:textId="77777777" w:rsidR="00BA0364" w:rsidRPr="009D03A0" w:rsidRDefault="00BA0364" w:rsidP="00313E75">
            <w:pPr>
              <w:pStyle w:val="TextoTabla"/>
            </w:pPr>
          </w:p>
        </w:tc>
        <w:tc>
          <w:tcPr>
            <w:tcW w:w="1476" w:type="pct"/>
            <w:gridSpan w:val="2"/>
            <w:tcBorders>
              <w:top w:val="nil"/>
              <w:left w:val="nil"/>
              <w:bottom w:val="single" w:sz="8" w:space="0" w:color="auto"/>
              <w:right w:val="single" w:sz="4" w:space="0" w:color="auto"/>
            </w:tcBorders>
            <w:shd w:val="clear" w:color="auto" w:fill="auto"/>
            <w:noWrap/>
          </w:tcPr>
          <w:p w14:paraId="5180F567" w14:textId="77777777" w:rsidR="00BA0364" w:rsidRPr="009D03A0" w:rsidRDefault="00BA0364" w:rsidP="00313E75">
            <w:pPr>
              <w:pStyle w:val="TextoTabla"/>
            </w:pPr>
            <w:r w:rsidRPr="009D03A0">
              <w:t> </w:t>
            </w:r>
          </w:p>
        </w:tc>
        <w:tc>
          <w:tcPr>
            <w:tcW w:w="748" w:type="pct"/>
            <w:gridSpan w:val="2"/>
            <w:tcBorders>
              <w:top w:val="single" w:sz="4" w:space="0" w:color="auto"/>
              <w:left w:val="nil"/>
              <w:bottom w:val="single" w:sz="8" w:space="0" w:color="auto"/>
              <w:right w:val="single" w:sz="4" w:space="0" w:color="auto"/>
            </w:tcBorders>
            <w:shd w:val="pct10" w:color="auto" w:fill="auto"/>
            <w:noWrap/>
          </w:tcPr>
          <w:p w14:paraId="5B534E87" w14:textId="77777777" w:rsidR="00BA0364" w:rsidRPr="009D03A0" w:rsidRDefault="00BA0364" w:rsidP="00313E75">
            <w:pPr>
              <w:pStyle w:val="TextoTabla"/>
            </w:pPr>
            <w:r w:rsidRPr="009D03A0">
              <w:t>Revisado</w:t>
            </w:r>
          </w:p>
        </w:tc>
        <w:tc>
          <w:tcPr>
            <w:tcW w:w="1669" w:type="pct"/>
            <w:gridSpan w:val="3"/>
            <w:tcBorders>
              <w:top w:val="nil"/>
              <w:left w:val="nil"/>
              <w:bottom w:val="single" w:sz="8" w:space="0" w:color="auto"/>
              <w:right w:val="single" w:sz="8" w:space="0" w:color="auto"/>
            </w:tcBorders>
            <w:shd w:val="clear" w:color="auto" w:fill="auto"/>
            <w:noWrap/>
          </w:tcPr>
          <w:p w14:paraId="25F87047" w14:textId="77777777" w:rsidR="00BA0364" w:rsidRPr="009D03A0" w:rsidRDefault="00BA0364" w:rsidP="00313E75">
            <w:pPr>
              <w:pStyle w:val="TextoTabla"/>
            </w:pPr>
            <w:r w:rsidRPr="009D03A0">
              <w:t> </w:t>
            </w:r>
          </w:p>
        </w:tc>
      </w:tr>
    </w:tbl>
    <w:p w14:paraId="39351A73" w14:textId="5788A8D6" w:rsidR="00BA0364" w:rsidRPr="009D03A0" w:rsidRDefault="00BA0364" w:rsidP="00BA0364">
      <w:pPr>
        <w:pStyle w:val="PiedeIlustracion"/>
      </w:pPr>
      <w:bookmarkStart w:id="327" w:name="_Toc511809665"/>
      <w:bookmarkStart w:id="328" w:name="_Toc2596081"/>
      <w:bookmarkStart w:id="329" w:name="_Toc105486218"/>
      <w:r w:rsidRPr="009D03A0">
        <w:t xml:space="preserve">Tabla </w:t>
      </w:r>
      <w:fldSimple w:instr=" SEQ Tabla \* ARABIC ">
        <w:r w:rsidR="00A30209">
          <w:rPr>
            <w:noProof/>
          </w:rPr>
          <w:t>8</w:t>
        </w:r>
      </w:fldSimple>
      <w:r>
        <w:t>. Hoja de Resultados. Grupo 7</w:t>
      </w:r>
      <w:r w:rsidRPr="009D03A0">
        <w:t>.</w:t>
      </w:r>
      <w:bookmarkEnd w:id="327"/>
      <w:bookmarkEnd w:id="328"/>
      <w:bookmarkEnd w:id="329"/>
    </w:p>
    <w:p w14:paraId="4544709D" w14:textId="77777777" w:rsidR="00BA0364" w:rsidRDefault="00BA0364" w:rsidP="00BA0364">
      <w:pPr>
        <w:pStyle w:val="Ttulo1"/>
      </w:pPr>
      <w:bookmarkStart w:id="330" w:name="_Toc532379995"/>
      <w:bookmarkStart w:id="331" w:name="_Toc2245577"/>
      <w:bookmarkStart w:id="332" w:name="_Toc2596053"/>
      <w:bookmarkStart w:id="333" w:name="_Toc358037655"/>
      <w:bookmarkStart w:id="334" w:name="_Toc360025937"/>
      <w:bookmarkStart w:id="335" w:name="_Toc445300774"/>
      <w:bookmarkStart w:id="336" w:name="_Toc105486208"/>
      <w:r>
        <w:lastRenderedPageBreak/>
        <w:t>Información Legal</w:t>
      </w:r>
      <w:bookmarkEnd w:id="330"/>
      <w:bookmarkEnd w:id="331"/>
      <w:bookmarkEnd w:id="332"/>
      <w:bookmarkEnd w:id="336"/>
    </w:p>
    <w:p w14:paraId="6DA111C5" w14:textId="77777777" w:rsidR="00BA0364" w:rsidRPr="00A81A3C" w:rsidRDefault="00BA0364" w:rsidP="00BA0364">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BA0364" w:rsidRPr="009160F2" w14:paraId="59062EA2" w14:textId="77777777" w:rsidTr="00313E75">
        <w:trPr>
          <w:trHeight w:val="600"/>
          <w:jc w:val="center"/>
        </w:trPr>
        <w:tc>
          <w:tcPr>
            <w:tcW w:w="1553" w:type="dxa"/>
            <w:shd w:val="clear" w:color="auto" w:fill="auto"/>
            <w:hideMark/>
          </w:tcPr>
          <w:p w14:paraId="5733B17E" w14:textId="77777777" w:rsidR="00BA0364" w:rsidRPr="009160F2" w:rsidRDefault="00BA0364" w:rsidP="00313E75">
            <w:pPr>
              <w:jc w:val="center"/>
              <w:rPr>
                <w:b/>
                <w:bCs/>
                <w:color w:val="000000"/>
                <w:sz w:val="10"/>
              </w:rPr>
            </w:pPr>
            <w:r w:rsidRPr="009160F2">
              <w:rPr>
                <w:b/>
                <w:bCs/>
                <w:color w:val="000000"/>
                <w:sz w:val="10"/>
              </w:rPr>
              <w:t>OPEN SOURCE CODE SOFTWARE</w:t>
            </w:r>
          </w:p>
        </w:tc>
        <w:tc>
          <w:tcPr>
            <w:tcW w:w="668" w:type="dxa"/>
            <w:shd w:val="clear" w:color="auto" w:fill="auto"/>
            <w:hideMark/>
          </w:tcPr>
          <w:p w14:paraId="752D2395" w14:textId="77777777" w:rsidR="00BA0364" w:rsidRPr="009160F2" w:rsidRDefault="00BA0364" w:rsidP="00313E75">
            <w:pPr>
              <w:jc w:val="center"/>
              <w:rPr>
                <w:b/>
                <w:bCs/>
                <w:color w:val="000000"/>
                <w:sz w:val="10"/>
              </w:rPr>
            </w:pPr>
            <w:r w:rsidRPr="009160F2">
              <w:rPr>
                <w:b/>
                <w:bCs/>
                <w:color w:val="000000"/>
                <w:sz w:val="10"/>
              </w:rPr>
              <w:t>VERSION</w:t>
            </w:r>
          </w:p>
        </w:tc>
        <w:tc>
          <w:tcPr>
            <w:tcW w:w="683" w:type="dxa"/>
            <w:shd w:val="clear" w:color="auto" w:fill="auto"/>
            <w:hideMark/>
          </w:tcPr>
          <w:p w14:paraId="5FBB1226" w14:textId="77777777" w:rsidR="00BA0364" w:rsidRPr="009160F2" w:rsidRDefault="00BA0364" w:rsidP="00313E75">
            <w:pPr>
              <w:jc w:val="center"/>
              <w:rPr>
                <w:b/>
                <w:bCs/>
                <w:color w:val="000000"/>
                <w:sz w:val="10"/>
              </w:rPr>
            </w:pPr>
            <w:r w:rsidRPr="009160F2">
              <w:rPr>
                <w:b/>
                <w:bCs/>
                <w:color w:val="000000"/>
                <w:sz w:val="10"/>
              </w:rPr>
              <w:t>COPYING</w:t>
            </w:r>
          </w:p>
        </w:tc>
        <w:tc>
          <w:tcPr>
            <w:tcW w:w="721" w:type="dxa"/>
            <w:shd w:val="clear" w:color="auto" w:fill="auto"/>
            <w:hideMark/>
          </w:tcPr>
          <w:p w14:paraId="26B421EF" w14:textId="77777777" w:rsidR="00BA0364" w:rsidRPr="009160F2" w:rsidRDefault="00BA0364" w:rsidP="00313E75">
            <w:pPr>
              <w:jc w:val="center"/>
              <w:rPr>
                <w:b/>
                <w:bCs/>
                <w:color w:val="000000"/>
                <w:sz w:val="10"/>
              </w:rPr>
            </w:pPr>
            <w:r w:rsidRPr="009160F2">
              <w:rPr>
                <w:b/>
                <w:bCs/>
                <w:color w:val="000000"/>
                <w:sz w:val="10"/>
              </w:rPr>
              <w:t>COPYING.</w:t>
            </w:r>
          </w:p>
          <w:p w14:paraId="67869767" w14:textId="77777777" w:rsidR="00BA0364" w:rsidRPr="009160F2" w:rsidRDefault="00BA0364" w:rsidP="00313E75">
            <w:pPr>
              <w:jc w:val="center"/>
              <w:rPr>
                <w:b/>
                <w:bCs/>
                <w:color w:val="000000"/>
                <w:sz w:val="10"/>
              </w:rPr>
            </w:pPr>
            <w:r w:rsidRPr="009160F2">
              <w:rPr>
                <w:b/>
                <w:bCs/>
                <w:color w:val="000000"/>
                <w:sz w:val="10"/>
              </w:rPr>
              <w:t>LESSER</w:t>
            </w:r>
          </w:p>
        </w:tc>
        <w:tc>
          <w:tcPr>
            <w:tcW w:w="721" w:type="dxa"/>
            <w:shd w:val="clear" w:color="auto" w:fill="auto"/>
            <w:hideMark/>
          </w:tcPr>
          <w:p w14:paraId="316B327F" w14:textId="77777777" w:rsidR="00BA0364" w:rsidRPr="009160F2" w:rsidRDefault="00BA0364" w:rsidP="00313E75">
            <w:pPr>
              <w:jc w:val="center"/>
              <w:rPr>
                <w:b/>
                <w:bCs/>
                <w:color w:val="000000"/>
                <w:sz w:val="10"/>
              </w:rPr>
            </w:pPr>
            <w:r w:rsidRPr="009160F2">
              <w:rPr>
                <w:b/>
                <w:bCs/>
                <w:color w:val="000000"/>
                <w:sz w:val="10"/>
              </w:rPr>
              <w:t>COPYING.</w:t>
            </w:r>
          </w:p>
          <w:p w14:paraId="787CF113" w14:textId="77777777" w:rsidR="00BA0364" w:rsidRPr="009160F2" w:rsidRDefault="00BA0364" w:rsidP="00313E75">
            <w:pPr>
              <w:jc w:val="center"/>
              <w:rPr>
                <w:b/>
                <w:bCs/>
                <w:color w:val="000000"/>
                <w:sz w:val="10"/>
              </w:rPr>
            </w:pPr>
            <w:r w:rsidRPr="009160F2">
              <w:rPr>
                <w:b/>
                <w:bCs/>
                <w:color w:val="000000"/>
                <w:sz w:val="10"/>
              </w:rPr>
              <w:t>AFFERO</w:t>
            </w:r>
          </w:p>
        </w:tc>
        <w:tc>
          <w:tcPr>
            <w:tcW w:w="1069" w:type="dxa"/>
            <w:shd w:val="clear" w:color="auto" w:fill="auto"/>
            <w:hideMark/>
          </w:tcPr>
          <w:p w14:paraId="6C3955EB" w14:textId="77777777" w:rsidR="00BA0364" w:rsidRPr="009160F2" w:rsidRDefault="00BA0364" w:rsidP="00313E75">
            <w:pPr>
              <w:jc w:val="center"/>
              <w:rPr>
                <w:b/>
                <w:bCs/>
                <w:color w:val="000000"/>
                <w:sz w:val="10"/>
              </w:rPr>
            </w:pPr>
            <w:r w:rsidRPr="009160F2">
              <w:rPr>
                <w:b/>
                <w:bCs/>
                <w:color w:val="000000"/>
                <w:sz w:val="10"/>
              </w:rPr>
              <w:t>LICENSE</w:t>
            </w:r>
          </w:p>
        </w:tc>
        <w:tc>
          <w:tcPr>
            <w:tcW w:w="3727" w:type="dxa"/>
            <w:shd w:val="clear" w:color="auto" w:fill="auto"/>
            <w:hideMark/>
          </w:tcPr>
          <w:p w14:paraId="6EA2077D" w14:textId="77777777" w:rsidR="00BA0364" w:rsidRPr="009160F2" w:rsidRDefault="00BA0364" w:rsidP="00313E75">
            <w:pPr>
              <w:jc w:val="center"/>
              <w:rPr>
                <w:b/>
                <w:bCs/>
                <w:color w:val="000000"/>
                <w:sz w:val="10"/>
              </w:rPr>
            </w:pPr>
            <w:r w:rsidRPr="009160F2">
              <w:rPr>
                <w:b/>
                <w:bCs/>
                <w:color w:val="000000"/>
                <w:sz w:val="10"/>
              </w:rPr>
              <w:t>URL DOWNLOAD</w:t>
            </w:r>
          </w:p>
        </w:tc>
      </w:tr>
      <w:tr w:rsidR="00BA0364" w:rsidRPr="009160F2" w14:paraId="1D1712C8" w14:textId="77777777" w:rsidTr="00313E75">
        <w:trPr>
          <w:trHeight w:val="300"/>
          <w:jc w:val="center"/>
        </w:trPr>
        <w:tc>
          <w:tcPr>
            <w:tcW w:w="1553" w:type="dxa"/>
            <w:shd w:val="clear" w:color="auto" w:fill="auto"/>
            <w:noWrap/>
            <w:hideMark/>
          </w:tcPr>
          <w:p w14:paraId="5D37F02A" w14:textId="77777777" w:rsidR="00BA0364" w:rsidRPr="009160F2" w:rsidRDefault="00BA0364" w:rsidP="00313E75">
            <w:pPr>
              <w:jc w:val="center"/>
              <w:rPr>
                <w:color w:val="000000"/>
                <w:sz w:val="10"/>
              </w:rPr>
            </w:pPr>
            <w:r w:rsidRPr="009160F2">
              <w:rPr>
                <w:color w:val="000000"/>
                <w:sz w:val="10"/>
              </w:rPr>
              <w:t xml:space="preserve">MySQL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14:paraId="46056A00" w14:textId="77777777" w:rsidR="00BA0364" w:rsidRPr="009160F2" w:rsidRDefault="00BA0364" w:rsidP="00313E75">
            <w:pPr>
              <w:jc w:val="center"/>
              <w:rPr>
                <w:color w:val="000000"/>
                <w:sz w:val="10"/>
              </w:rPr>
            </w:pPr>
            <w:r w:rsidRPr="009160F2">
              <w:rPr>
                <w:color w:val="000000"/>
                <w:sz w:val="10"/>
              </w:rPr>
              <w:t>5.6.11</w:t>
            </w:r>
          </w:p>
        </w:tc>
        <w:tc>
          <w:tcPr>
            <w:tcW w:w="683" w:type="dxa"/>
            <w:shd w:val="clear" w:color="auto" w:fill="auto"/>
            <w:noWrap/>
            <w:hideMark/>
          </w:tcPr>
          <w:p w14:paraId="58C06DAC"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693C39FF" w14:textId="77777777" w:rsidR="00BA0364" w:rsidRPr="009160F2" w:rsidRDefault="00BA0364" w:rsidP="00313E75">
            <w:pPr>
              <w:jc w:val="center"/>
              <w:rPr>
                <w:color w:val="000000"/>
                <w:sz w:val="10"/>
              </w:rPr>
            </w:pPr>
          </w:p>
        </w:tc>
        <w:tc>
          <w:tcPr>
            <w:tcW w:w="721" w:type="dxa"/>
            <w:shd w:val="clear" w:color="auto" w:fill="auto"/>
            <w:noWrap/>
            <w:hideMark/>
          </w:tcPr>
          <w:p w14:paraId="4689D5A9"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0D68F0F" w14:textId="77777777" w:rsidR="00BA0364" w:rsidRPr="009160F2" w:rsidRDefault="00BA0364" w:rsidP="00313E75">
            <w:pPr>
              <w:jc w:val="center"/>
              <w:rPr>
                <w:color w:val="000000"/>
                <w:sz w:val="10"/>
              </w:rPr>
            </w:pPr>
            <w:r w:rsidRPr="009160F2">
              <w:rPr>
                <w:color w:val="000000"/>
                <w:sz w:val="10"/>
              </w:rPr>
              <w:t>GPL v2.0</w:t>
            </w:r>
          </w:p>
        </w:tc>
        <w:tc>
          <w:tcPr>
            <w:tcW w:w="3727" w:type="dxa"/>
            <w:shd w:val="clear" w:color="auto" w:fill="auto"/>
            <w:noWrap/>
            <w:hideMark/>
          </w:tcPr>
          <w:p w14:paraId="323B040C" w14:textId="30C1ECB0" w:rsidR="00BA0364" w:rsidRPr="009160F2" w:rsidRDefault="00A83ECB" w:rsidP="00313E75">
            <w:pPr>
              <w:jc w:val="center"/>
              <w:rPr>
                <w:color w:val="0563C1"/>
                <w:sz w:val="10"/>
                <w:u w:val="single"/>
              </w:rPr>
            </w:pPr>
            <w:hyperlink r:id="rId15" w:history="1">
              <w:r w:rsidR="00BA0364" w:rsidRPr="009160F2">
                <w:rPr>
                  <w:color w:val="0563C1"/>
                  <w:sz w:val="10"/>
                  <w:u w:val="single"/>
                </w:rPr>
                <w:t>https://www.mysql.com/products/community</w:t>
              </w:r>
            </w:hyperlink>
          </w:p>
        </w:tc>
      </w:tr>
      <w:tr w:rsidR="00BA0364" w:rsidRPr="009160F2" w14:paraId="147B6897" w14:textId="77777777" w:rsidTr="00313E75">
        <w:trPr>
          <w:trHeight w:val="300"/>
          <w:jc w:val="center"/>
        </w:trPr>
        <w:tc>
          <w:tcPr>
            <w:tcW w:w="1553" w:type="dxa"/>
            <w:shd w:val="clear" w:color="auto" w:fill="auto"/>
            <w:noWrap/>
            <w:hideMark/>
          </w:tcPr>
          <w:p w14:paraId="19385501" w14:textId="77777777" w:rsidR="00BA0364" w:rsidRPr="009160F2" w:rsidRDefault="00BA0364" w:rsidP="00313E75">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14:paraId="2121D2BE" w14:textId="77777777" w:rsidR="00BA0364" w:rsidRPr="009160F2" w:rsidRDefault="00BA0364" w:rsidP="00313E75">
            <w:pPr>
              <w:jc w:val="center"/>
              <w:rPr>
                <w:color w:val="000000"/>
                <w:sz w:val="10"/>
              </w:rPr>
            </w:pPr>
            <w:r w:rsidRPr="009160F2">
              <w:rPr>
                <w:color w:val="000000"/>
                <w:sz w:val="10"/>
              </w:rPr>
              <w:t>13.0.9</w:t>
            </w:r>
          </w:p>
        </w:tc>
        <w:tc>
          <w:tcPr>
            <w:tcW w:w="683" w:type="dxa"/>
            <w:shd w:val="clear" w:color="auto" w:fill="auto"/>
            <w:noWrap/>
            <w:hideMark/>
          </w:tcPr>
          <w:p w14:paraId="299E9286" w14:textId="77777777" w:rsidR="00BA0364" w:rsidRPr="009160F2" w:rsidRDefault="00BA0364" w:rsidP="00313E75">
            <w:pPr>
              <w:jc w:val="center"/>
              <w:rPr>
                <w:color w:val="000000"/>
                <w:sz w:val="10"/>
              </w:rPr>
            </w:pPr>
          </w:p>
        </w:tc>
        <w:tc>
          <w:tcPr>
            <w:tcW w:w="721" w:type="dxa"/>
            <w:shd w:val="clear" w:color="auto" w:fill="auto"/>
            <w:noWrap/>
            <w:hideMark/>
          </w:tcPr>
          <w:p w14:paraId="4367EDCE" w14:textId="77777777" w:rsidR="00BA0364" w:rsidRPr="009160F2" w:rsidRDefault="00BA0364" w:rsidP="00313E75">
            <w:pPr>
              <w:jc w:val="center"/>
              <w:rPr>
                <w:rFonts w:ascii="Times New Roman" w:hAnsi="Times New Roman"/>
                <w:sz w:val="10"/>
              </w:rPr>
            </w:pPr>
          </w:p>
        </w:tc>
        <w:tc>
          <w:tcPr>
            <w:tcW w:w="721" w:type="dxa"/>
            <w:shd w:val="clear" w:color="auto" w:fill="auto"/>
            <w:noWrap/>
            <w:hideMark/>
          </w:tcPr>
          <w:p w14:paraId="051ACA7C"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6FD6B7EF" w14:textId="77777777" w:rsidR="00BA0364" w:rsidRPr="009160F2" w:rsidRDefault="00BA0364" w:rsidP="00313E75">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14:paraId="1B5B3134" w14:textId="77777777" w:rsidR="00BA0364" w:rsidRPr="009160F2" w:rsidRDefault="00BA0364" w:rsidP="00313E75">
            <w:pPr>
              <w:jc w:val="center"/>
              <w:rPr>
                <w:color w:val="0563C1"/>
                <w:sz w:val="10"/>
                <w:u w:val="single"/>
              </w:rPr>
            </w:pPr>
            <w:r w:rsidRPr="009160F2">
              <w:rPr>
                <w:color w:val="0563C1"/>
                <w:sz w:val="10"/>
                <w:u w:val="single"/>
              </w:rPr>
              <w:t>https://wiki.scn.sap.com</w:t>
            </w:r>
          </w:p>
        </w:tc>
      </w:tr>
      <w:tr w:rsidR="00BA0364" w:rsidRPr="009160F2" w14:paraId="6D2B27FB" w14:textId="77777777" w:rsidTr="00313E75">
        <w:trPr>
          <w:trHeight w:val="300"/>
          <w:jc w:val="center"/>
        </w:trPr>
        <w:tc>
          <w:tcPr>
            <w:tcW w:w="1553" w:type="dxa"/>
            <w:shd w:val="clear" w:color="auto" w:fill="auto"/>
            <w:noWrap/>
            <w:hideMark/>
          </w:tcPr>
          <w:p w14:paraId="5D683462" w14:textId="77777777" w:rsidR="00BA0364" w:rsidRPr="009160F2" w:rsidRDefault="00BA0364" w:rsidP="00313E75">
            <w:pPr>
              <w:jc w:val="center"/>
              <w:rPr>
                <w:color w:val="000000"/>
                <w:sz w:val="10"/>
              </w:rPr>
            </w:pPr>
            <w:r w:rsidRPr="009160F2">
              <w:rPr>
                <w:color w:val="000000"/>
                <w:sz w:val="10"/>
              </w:rPr>
              <w:t>NLOG</w:t>
            </w:r>
          </w:p>
        </w:tc>
        <w:tc>
          <w:tcPr>
            <w:tcW w:w="668" w:type="dxa"/>
            <w:shd w:val="clear" w:color="auto" w:fill="auto"/>
            <w:noWrap/>
            <w:hideMark/>
          </w:tcPr>
          <w:p w14:paraId="01AE710B" w14:textId="77777777" w:rsidR="00BA0364" w:rsidRPr="009160F2" w:rsidRDefault="00BA0364" w:rsidP="00313E75">
            <w:pPr>
              <w:jc w:val="center"/>
              <w:rPr>
                <w:color w:val="000000"/>
                <w:sz w:val="10"/>
              </w:rPr>
            </w:pPr>
            <w:r w:rsidRPr="009160F2">
              <w:rPr>
                <w:color w:val="000000"/>
                <w:sz w:val="10"/>
              </w:rPr>
              <w:t>4.2.3</w:t>
            </w:r>
          </w:p>
        </w:tc>
        <w:tc>
          <w:tcPr>
            <w:tcW w:w="683" w:type="dxa"/>
            <w:shd w:val="clear" w:color="auto" w:fill="auto"/>
            <w:noWrap/>
            <w:hideMark/>
          </w:tcPr>
          <w:p w14:paraId="1C335384"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7817C259" w14:textId="77777777" w:rsidR="00BA0364" w:rsidRPr="009160F2" w:rsidRDefault="00BA0364" w:rsidP="00313E75">
            <w:pPr>
              <w:jc w:val="center"/>
              <w:rPr>
                <w:color w:val="000000"/>
                <w:sz w:val="10"/>
              </w:rPr>
            </w:pPr>
          </w:p>
        </w:tc>
        <w:tc>
          <w:tcPr>
            <w:tcW w:w="721" w:type="dxa"/>
            <w:shd w:val="clear" w:color="auto" w:fill="auto"/>
            <w:noWrap/>
            <w:hideMark/>
          </w:tcPr>
          <w:p w14:paraId="4287C78B"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6DFEF908" w14:textId="77777777" w:rsidR="00BA0364" w:rsidRPr="009160F2" w:rsidRDefault="00BA0364" w:rsidP="00313E75">
            <w:pPr>
              <w:jc w:val="center"/>
              <w:rPr>
                <w:sz w:val="10"/>
              </w:rPr>
            </w:pPr>
            <w:r w:rsidRPr="009160F2">
              <w:rPr>
                <w:sz w:val="10"/>
              </w:rPr>
              <w:t>BSD-3-Clause</w:t>
            </w:r>
          </w:p>
        </w:tc>
        <w:tc>
          <w:tcPr>
            <w:tcW w:w="3727" w:type="dxa"/>
            <w:shd w:val="clear" w:color="auto" w:fill="auto"/>
            <w:noWrap/>
            <w:hideMark/>
          </w:tcPr>
          <w:p w14:paraId="69A4AA6E" w14:textId="77777777" w:rsidR="00BA0364" w:rsidRPr="009160F2" w:rsidRDefault="00BA0364" w:rsidP="00313E75">
            <w:pPr>
              <w:jc w:val="center"/>
              <w:rPr>
                <w:color w:val="0563C1"/>
                <w:sz w:val="10"/>
                <w:u w:val="single"/>
              </w:rPr>
            </w:pPr>
            <w:r w:rsidRPr="009160F2">
              <w:rPr>
                <w:color w:val="0563C1"/>
                <w:sz w:val="10"/>
                <w:u w:val="single"/>
              </w:rPr>
              <w:t>https://www.nuget.org/packages/NLog/4.2.3</w:t>
            </w:r>
          </w:p>
        </w:tc>
      </w:tr>
      <w:tr w:rsidR="00BA0364" w:rsidRPr="009160F2" w14:paraId="100CF8F0" w14:textId="77777777" w:rsidTr="00313E75">
        <w:trPr>
          <w:trHeight w:val="300"/>
          <w:jc w:val="center"/>
        </w:trPr>
        <w:tc>
          <w:tcPr>
            <w:tcW w:w="1553" w:type="dxa"/>
            <w:shd w:val="clear" w:color="auto" w:fill="auto"/>
            <w:noWrap/>
            <w:hideMark/>
          </w:tcPr>
          <w:p w14:paraId="2BA9C936" w14:textId="77777777" w:rsidR="00BA0364" w:rsidRPr="009160F2" w:rsidRDefault="00BA0364" w:rsidP="00313E75">
            <w:pPr>
              <w:jc w:val="center"/>
              <w:rPr>
                <w:color w:val="000000"/>
                <w:sz w:val="10"/>
              </w:rPr>
            </w:pPr>
            <w:r w:rsidRPr="009160F2">
              <w:rPr>
                <w:color w:val="000000"/>
                <w:sz w:val="10"/>
              </w:rPr>
              <w:t>WebSocket4Net</w:t>
            </w:r>
          </w:p>
        </w:tc>
        <w:tc>
          <w:tcPr>
            <w:tcW w:w="668" w:type="dxa"/>
            <w:shd w:val="clear" w:color="auto" w:fill="auto"/>
            <w:noWrap/>
            <w:hideMark/>
          </w:tcPr>
          <w:p w14:paraId="2B98EE5E" w14:textId="77777777" w:rsidR="00BA0364" w:rsidRPr="009160F2" w:rsidRDefault="00BA0364" w:rsidP="00313E75">
            <w:pPr>
              <w:jc w:val="center"/>
              <w:rPr>
                <w:color w:val="000000"/>
                <w:sz w:val="10"/>
              </w:rPr>
            </w:pPr>
            <w:r w:rsidRPr="009160F2">
              <w:rPr>
                <w:color w:val="000000"/>
                <w:sz w:val="10"/>
              </w:rPr>
              <w:t>0.14.1</w:t>
            </w:r>
          </w:p>
        </w:tc>
        <w:tc>
          <w:tcPr>
            <w:tcW w:w="683" w:type="dxa"/>
            <w:shd w:val="clear" w:color="auto" w:fill="auto"/>
            <w:noWrap/>
            <w:hideMark/>
          </w:tcPr>
          <w:p w14:paraId="24FD4625"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2378C38C" w14:textId="77777777" w:rsidR="00BA0364" w:rsidRPr="009160F2" w:rsidRDefault="00BA0364" w:rsidP="00313E75">
            <w:pPr>
              <w:jc w:val="center"/>
              <w:rPr>
                <w:color w:val="000000"/>
                <w:sz w:val="10"/>
              </w:rPr>
            </w:pPr>
          </w:p>
        </w:tc>
        <w:tc>
          <w:tcPr>
            <w:tcW w:w="721" w:type="dxa"/>
            <w:shd w:val="clear" w:color="auto" w:fill="auto"/>
            <w:noWrap/>
            <w:hideMark/>
          </w:tcPr>
          <w:p w14:paraId="6AF29DFC"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78A3BB5D" w14:textId="77777777" w:rsidR="00BA0364" w:rsidRPr="009160F2" w:rsidRDefault="00BA0364" w:rsidP="00313E75">
            <w:pPr>
              <w:jc w:val="center"/>
              <w:rPr>
                <w:color w:val="000000"/>
                <w:sz w:val="10"/>
              </w:rPr>
            </w:pPr>
            <w:r w:rsidRPr="009160F2">
              <w:rPr>
                <w:color w:val="000000"/>
                <w:sz w:val="10"/>
              </w:rPr>
              <w:t>Apache-2.0</w:t>
            </w:r>
          </w:p>
        </w:tc>
        <w:tc>
          <w:tcPr>
            <w:tcW w:w="3727" w:type="dxa"/>
            <w:shd w:val="clear" w:color="auto" w:fill="auto"/>
            <w:noWrap/>
            <w:hideMark/>
          </w:tcPr>
          <w:p w14:paraId="3C57D180" w14:textId="77777777" w:rsidR="00BA0364" w:rsidRPr="009160F2" w:rsidRDefault="00BA0364" w:rsidP="00313E75">
            <w:pPr>
              <w:jc w:val="center"/>
              <w:rPr>
                <w:color w:val="0563C1"/>
                <w:sz w:val="10"/>
                <w:u w:val="single"/>
              </w:rPr>
            </w:pPr>
            <w:r w:rsidRPr="009160F2">
              <w:rPr>
                <w:color w:val="0563C1"/>
                <w:sz w:val="10"/>
                <w:u w:val="single"/>
              </w:rPr>
              <w:t>https://www.nuget.org/packages/WebSocket4Net/</w:t>
            </w:r>
          </w:p>
        </w:tc>
      </w:tr>
      <w:tr w:rsidR="00BA0364" w:rsidRPr="009160F2" w14:paraId="5ADC8E6F" w14:textId="77777777" w:rsidTr="00313E75">
        <w:trPr>
          <w:trHeight w:val="315"/>
          <w:jc w:val="center"/>
        </w:trPr>
        <w:tc>
          <w:tcPr>
            <w:tcW w:w="1553" w:type="dxa"/>
            <w:shd w:val="clear" w:color="auto" w:fill="auto"/>
            <w:noWrap/>
            <w:hideMark/>
          </w:tcPr>
          <w:p w14:paraId="5CB6D611" w14:textId="77777777" w:rsidR="00BA0364" w:rsidRPr="009160F2" w:rsidRDefault="00BA0364" w:rsidP="00313E75">
            <w:pPr>
              <w:jc w:val="center"/>
              <w:rPr>
                <w:color w:val="000000"/>
                <w:sz w:val="10"/>
              </w:rPr>
            </w:pPr>
            <w:r w:rsidRPr="009160F2">
              <w:rPr>
                <w:color w:val="000000"/>
                <w:sz w:val="10"/>
              </w:rPr>
              <w:t>JSON.NET</w:t>
            </w:r>
          </w:p>
        </w:tc>
        <w:tc>
          <w:tcPr>
            <w:tcW w:w="668" w:type="dxa"/>
            <w:shd w:val="clear" w:color="auto" w:fill="auto"/>
            <w:noWrap/>
            <w:hideMark/>
          </w:tcPr>
          <w:p w14:paraId="6D3F43EF" w14:textId="77777777" w:rsidR="00BA0364" w:rsidRPr="009160F2" w:rsidRDefault="00BA0364" w:rsidP="00313E75">
            <w:pPr>
              <w:jc w:val="center"/>
              <w:rPr>
                <w:color w:val="000000"/>
                <w:sz w:val="10"/>
              </w:rPr>
            </w:pPr>
            <w:r w:rsidRPr="009160F2">
              <w:rPr>
                <w:color w:val="000000"/>
                <w:sz w:val="10"/>
              </w:rPr>
              <w:t>7.0.1</w:t>
            </w:r>
          </w:p>
        </w:tc>
        <w:tc>
          <w:tcPr>
            <w:tcW w:w="683" w:type="dxa"/>
            <w:shd w:val="clear" w:color="auto" w:fill="auto"/>
            <w:noWrap/>
            <w:hideMark/>
          </w:tcPr>
          <w:p w14:paraId="2F1E0809"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2E26FD70" w14:textId="77777777" w:rsidR="00BA0364" w:rsidRPr="009160F2" w:rsidRDefault="00BA0364" w:rsidP="00313E75">
            <w:pPr>
              <w:jc w:val="center"/>
              <w:rPr>
                <w:color w:val="000000"/>
                <w:sz w:val="10"/>
              </w:rPr>
            </w:pPr>
          </w:p>
        </w:tc>
        <w:tc>
          <w:tcPr>
            <w:tcW w:w="721" w:type="dxa"/>
            <w:shd w:val="clear" w:color="auto" w:fill="auto"/>
            <w:noWrap/>
            <w:hideMark/>
          </w:tcPr>
          <w:p w14:paraId="28D5860F"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2284B528" w14:textId="77777777" w:rsidR="00BA0364" w:rsidRPr="009160F2" w:rsidRDefault="00BA0364" w:rsidP="00313E75">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582692DA" w14:textId="77777777" w:rsidR="00BA0364" w:rsidRPr="009160F2" w:rsidRDefault="00BA0364" w:rsidP="00313E75">
            <w:pPr>
              <w:jc w:val="center"/>
              <w:rPr>
                <w:color w:val="0563C1"/>
                <w:sz w:val="10"/>
                <w:u w:val="single"/>
              </w:rPr>
            </w:pPr>
            <w:r w:rsidRPr="009160F2">
              <w:rPr>
                <w:color w:val="0563C1"/>
                <w:sz w:val="10"/>
                <w:u w:val="single"/>
              </w:rPr>
              <w:t>https://www.nuget.org/packages/Newtonsoft.Json/7.0.1</w:t>
            </w:r>
          </w:p>
        </w:tc>
      </w:tr>
      <w:tr w:rsidR="00BA0364" w:rsidRPr="009160F2" w14:paraId="39AA22B4" w14:textId="77777777" w:rsidTr="00313E75">
        <w:trPr>
          <w:trHeight w:val="300"/>
          <w:jc w:val="center"/>
        </w:trPr>
        <w:tc>
          <w:tcPr>
            <w:tcW w:w="1553" w:type="dxa"/>
            <w:shd w:val="clear" w:color="auto" w:fill="auto"/>
            <w:noWrap/>
            <w:hideMark/>
          </w:tcPr>
          <w:p w14:paraId="5A511EFA" w14:textId="77777777" w:rsidR="00BA0364" w:rsidRPr="009160F2" w:rsidRDefault="00BA0364" w:rsidP="00313E75">
            <w:pPr>
              <w:jc w:val="center"/>
              <w:rPr>
                <w:sz w:val="10"/>
              </w:rPr>
            </w:pPr>
            <w:r w:rsidRPr="009160F2">
              <w:rPr>
                <w:sz w:val="10"/>
              </w:rPr>
              <w:t>#Snmp Library</w:t>
            </w:r>
          </w:p>
        </w:tc>
        <w:tc>
          <w:tcPr>
            <w:tcW w:w="668" w:type="dxa"/>
            <w:shd w:val="clear" w:color="auto" w:fill="auto"/>
            <w:noWrap/>
            <w:hideMark/>
          </w:tcPr>
          <w:p w14:paraId="751E30D0" w14:textId="77777777" w:rsidR="00BA0364" w:rsidRPr="009160F2" w:rsidRDefault="00BA0364" w:rsidP="00313E75">
            <w:pPr>
              <w:jc w:val="center"/>
              <w:rPr>
                <w:color w:val="000000"/>
                <w:sz w:val="10"/>
              </w:rPr>
            </w:pPr>
            <w:r w:rsidRPr="009160F2">
              <w:rPr>
                <w:color w:val="000000"/>
                <w:sz w:val="10"/>
              </w:rPr>
              <w:t>8.5.0.0</w:t>
            </w:r>
          </w:p>
        </w:tc>
        <w:tc>
          <w:tcPr>
            <w:tcW w:w="683" w:type="dxa"/>
            <w:shd w:val="clear" w:color="auto" w:fill="auto"/>
            <w:noWrap/>
            <w:hideMark/>
          </w:tcPr>
          <w:p w14:paraId="22438D28"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148AF919" w14:textId="77777777" w:rsidR="00BA0364" w:rsidRPr="009160F2" w:rsidRDefault="00BA0364" w:rsidP="00313E75">
            <w:pPr>
              <w:jc w:val="center"/>
              <w:rPr>
                <w:color w:val="000000"/>
                <w:sz w:val="10"/>
              </w:rPr>
            </w:pPr>
          </w:p>
        </w:tc>
        <w:tc>
          <w:tcPr>
            <w:tcW w:w="721" w:type="dxa"/>
            <w:shd w:val="clear" w:color="auto" w:fill="auto"/>
            <w:noWrap/>
            <w:hideMark/>
          </w:tcPr>
          <w:p w14:paraId="3282E516"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629B4EE3" w14:textId="77777777" w:rsidR="00BA0364" w:rsidRPr="009160F2" w:rsidRDefault="00BA0364" w:rsidP="00313E75">
            <w:pPr>
              <w:jc w:val="center"/>
              <w:rPr>
                <w:sz w:val="10"/>
              </w:rPr>
            </w:pPr>
            <w:r w:rsidRPr="009160F2">
              <w:rPr>
                <w:sz w:val="10"/>
              </w:rPr>
              <w:t>MIT</w:t>
            </w:r>
          </w:p>
        </w:tc>
        <w:tc>
          <w:tcPr>
            <w:tcW w:w="3727" w:type="dxa"/>
            <w:shd w:val="clear" w:color="auto" w:fill="auto"/>
            <w:noWrap/>
            <w:hideMark/>
          </w:tcPr>
          <w:p w14:paraId="7B2E48C2" w14:textId="77777777" w:rsidR="00BA0364" w:rsidRPr="009160F2" w:rsidRDefault="00BA0364" w:rsidP="00313E75">
            <w:pPr>
              <w:jc w:val="center"/>
              <w:rPr>
                <w:color w:val="0563C1"/>
                <w:sz w:val="10"/>
                <w:u w:val="single"/>
              </w:rPr>
            </w:pPr>
            <w:r w:rsidRPr="009160F2">
              <w:rPr>
                <w:color w:val="0563C1"/>
                <w:sz w:val="10"/>
                <w:u w:val="single"/>
              </w:rPr>
              <w:t>https://www.nuget.org/packages/Lextm.SharpSnmpLib/8.5.0</w:t>
            </w:r>
          </w:p>
        </w:tc>
      </w:tr>
      <w:tr w:rsidR="00BA0364" w:rsidRPr="009160F2" w14:paraId="230AE979" w14:textId="77777777" w:rsidTr="00313E75">
        <w:trPr>
          <w:trHeight w:val="300"/>
          <w:jc w:val="center"/>
        </w:trPr>
        <w:tc>
          <w:tcPr>
            <w:tcW w:w="1553" w:type="dxa"/>
            <w:shd w:val="clear" w:color="auto" w:fill="auto"/>
            <w:noWrap/>
            <w:hideMark/>
          </w:tcPr>
          <w:p w14:paraId="4F022057" w14:textId="77777777" w:rsidR="00BA0364" w:rsidRPr="009160F2" w:rsidRDefault="00BA0364" w:rsidP="00313E75">
            <w:pPr>
              <w:jc w:val="center"/>
              <w:rPr>
                <w:color w:val="000000"/>
                <w:sz w:val="10"/>
              </w:rPr>
            </w:pPr>
            <w:r w:rsidRPr="009160F2">
              <w:rPr>
                <w:color w:val="000000"/>
                <w:sz w:val="10"/>
              </w:rPr>
              <w:t>PJ-SIP</w:t>
            </w:r>
          </w:p>
        </w:tc>
        <w:tc>
          <w:tcPr>
            <w:tcW w:w="668" w:type="dxa"/>
            <w:shd w:val="clear" w:color="auto" w:fill="auto"/>
            <w:noWrap/>
            <w:hideMark/>
          </w:tcPr>
          <w:p w14:paraId="1F9F985A" w14:textId="77777777" w:rsidR="00BA0364" w:rsidRPr="009160F2" w:rsidRDefault="00BA0364" w:rsidP="00313E75">
            <w:pPr>
              <w:jc w:val="center"/>
              <w:rPr>
                <w:color w:val="000000"/>
                <w:sz w:val="10"/>
              </w:rPr>
            </w:pPr>
            <w:r w:rsidRPr="009160F2">
              <w:rPr>
                <w:color w:val="000000"/>
                <w:sz w:val="10"/>
              </w:rPr>
              <w:t>1.6</w:t>
            </w:r>
          </w:p>
        </w:tc>
        <w:tc>
          <w:tcPr>
            <w:tcW w:w="683" w:type="dxa"/>
            <w:shd w:val="clear" w:color="auto" w:fill="auto"/>
            <w:noWrap/>
            <w:hideMark/>
          </w:tcPr>
          <w:p w14:paraId="48A47A01"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68E952E0" w14:textId="77777777" w:rsidR="00BA0364" w:rsidRPr="009160F2" w:rsidRDefault="00BA0364" w:rsidP="00313E75">
            <w:pPr>
              <w:jc w:val="center"/>
              <w:rPr>
                <w:color w:val="000000"/>
                <w:sz w:val="10"/>
              </w:rPr>
            </w:pPr>
          </w:p>
        </w:tc>
        <w:tc>
          <w:tcPr>
            <w:tcW w:w="721" w:type="dxa"/>
            <w:shd w:val="clear" w:color="auto" w:fill="auto"/>
            <w:noWrap/>
            <w:hideMark/>
          </w:tcPr>
          <w:p w14:paraId="5A1D4566"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2FFC34B8" w14:textId="77777777" w:rsidR="00BA0364" w:rsidRPr="009160F2" w:rsidRDefault="00BA0364" w:rsidP="00313E75">
            <w:pPr>
              <w:jc w:val="center"/>
              <w:rPr>
                <w:sz w:val="10"/>
              </w:rPr>
            </w:pPr>
            <w:r w:rsidRPr="009160F2">
              <w:rPr>
                <w:sz w:val="10"/>
              </w:rPr>
              <w:t>GPL v2.0</w:t>
            </w:r>
          </w:p>
        </w:tc>
        <w:tc>
          <w:tcPr>
            <w:tcW w:w="3727" w:type="dxa"/>
            <w:shd w:val="clear" w:color="auto" w:fill="auto"/>
            <w:noWrap/>
            <w:hideMark/>
          </w:tcPr>
          <w:p w14:paraId="797F4870" w14:textId="1AA1F8B4" w:rsidR="00BA0364" w:rsidRPr="009160F2" w:rsidRDefault="00A83ECB" w:rsidP="00313E75">
            <w:pPr>
              <w:jc w:val="center"/>
              <w:rPr>
                <w:color w:val="0563C1"/>
                <w:sz w:val="10"/>
                <w:u w:val="single"/>
              </w:rPr>
            </w:pPr>
            <w:hyperlink r:id="rId16" w:history="1">
              <w:r w:rsidR="00BA0364" w:rsidRPr="009160F2">
                <w:rPr>
                  <w:color w:val="0563C1"/>
                  <w:sz w:val="10"/>
                  <w:u w:val="single"/>
                </w:rPr>
                <w:t>http://www.pjsip.org/download.htm</w:t>
              </w:r>
            </w:hyperlink>
          </w:p>
        </w:tc>
      </w:tr>
      <w:tr w:rsidR="00BA0364" w:rsidRPr="009160F2" w14:paraId="3BA8EF3A" w14:textId="77777777" w:rsidTr="00313E75">
        <w:trPr>
          <w:trHeight w:val="300"/>
          <w:jc w:val="center"/>
        </w:trPr>
        <w:tc>
          <w:tcPr>
            <w:tcW w:w="1553" w:type="dxa"/>
            <w:shd w:val="clear" w:color="auto" w:fill="auto"/>
            <w:noWrap/>
            <w:hideMark/>
          </w:tcPr>
          <w:p w14:paraId="74AB994D" w14:textId="77777777" w:rsidR="00BA0364" w:rsidRPr="009160F2" w:rsidRDefault="00BA0364" w:rsidP="00313E75">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14:paraId="762510B6" w14:textId="77777777" w:rsidR="00BA0364" w:rsidRPr="009160F2" w:rsidRDefault="00BA0364" w:rsidP="00313E75">
            <w:pPr>
              <w:jc w:val="center"/>
              <w:rPr>
                <w:color w:val="000000"/>
                <w:sz w:val="10"/>
              </w:rPr>
            </w:pPr>
            <w:r w:rsidRPr="009160F2">
              <w:rPr>
                <w:color w:val="000000"/>
                <w:sz w:val="10"/>
              </w:rPr>
              <w:t>4.4.0</w:t>
            </w:r>
          </w:p>
        </w:tc>
        <w:tc>
          <w:tcPr>
            <w:tcW w:w="683" w:type="dxa"/>
            <w:shd w:val="clear" w:color="auto" w:fill="auto"/>
            <w:noWrap/>
            <w:hideMark/>
          </w:tcPr>
          <w:p w14:paraId="06FF0C22"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01812B21" w14:textId="77777777" w:rsidR="00BA0364" w:rsidRPr="009160F2" w:rsidRDefault="00BA0364" w:rsidP="00313E75">
            <w:pPr>
              <w:jc w:val="center"/>
              <w:rPr>
                <w:color w:val="000000"/>
                <w:sz w:val="10"/>
              </w:rPr>
            </w:pPr>
          </w:p>
        </w:tc>
        <w:tc>
          <w:tcPr>
            <w:tcW w:w="721" w:type="dxa"/>
            <w:shd w:val="clear" w:color="auto" w:fill="auto"/>
            <w:noWrap/>
            <w:hideMark/>
          </w:tcPr>
          <w:p w14:paraId="53603BFF"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2DEA8985" w14:textId="77777777" w:rsidR="00BA0364" w:rsidRPr="009160F2" w:rsidRDefault="00BA0364" w:rsidP="00313E75">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14:paraId="19AA7721" w14:textId="52CEBFEC" w:rsidR="00BA0364" w:rsidRPr="009160F2" w:rsidRDefault="00A83ECB" w:rsidP="00313E75">
            <w:pPr>
              <w:jc w:val="center"/>
              <w:rPr>
                <w:color w:val="0563C1"/>
                <w:sz w:val="10"/>
                <w:u w:val="single"/>
              </w:rPr>
            </w:pPr>
            <w:hyperlink r:id="rId17" w:history="1">
              <w:r w:rsidR="00BA0364" w:rsidRPr="009160F2">
                <w:rPr>
                  <w:color w:val="0563C1"/>
                  <w:sz w:val="10"/>
                  <w:u w:val="single"/>
                </w:rPr>
                <w:t xml:space="preserve">http://www.spread.org/download.html </w:t>
              </w:r>
            </w:hyperlink>
          </w:p>
        </w:tc>
      </w:tr>
      <w:tr w:rsidR="00BA0364" w:rsidRPr="009160F2" w14:paraId="17045BB0" w14:textId="77777777" w:rsidTr="00313E75">
        <w:trPr>
          <w:trHeight w:val="300"/>
          <w:jc w:val="center"/>
        </w:trPr>
        <w:tc>
          <w:tcPr>
            <w:tcW w:w="1553" w:type="dxa"/>
            <w:shd w:val="clear" w:color="auto" w:fill="auto"/>
            <w:noWrap/>
            <w:hideMark/>
          </w:tcPr>
          <w:p w14:paraId="5AEE4D6C" w14:textId="77777777" w:rsidR="00BA0364" w:rsidRPr="009160F2" w:rsidRDefault="00BA0364" w:rsidP="00313E75">
            <w:pPr>
              <w:jc w:val="center"/>
              <w:rPr>
                <w:color w:val="000000"/>
                <w:sz w:val="10"/>
              </w:rPr>
            </w:pPr>
            <w:r w:rsidRPr="009160F2">
              <w:rPr>
                <w:color w:val="000000"/>
                <w:sz w:val="10"/>
              </w:rPr>
              <w:t>ASIO</w:t>
            </w:r>
          </w:p>
        </w:tc>
        <w:tc>
          <w:tcPr>
            <w:tcW w:w="668" w:type="dxa"/>
            <w:shd w:val="clear" w:color="auto" w:fill="auto"/>
            <w:noWrap/>
            <w:hideMark/>
          </w:tcPr>
          <w:p w14:paraId="031D21C6" w14:textId="77777777" w:rsidR="00BA0364" w:rsidRPr="009160F2" w:rsidRDefault="00BA0364" w:rsidP="00313E75">
            <w:pPr>
              <w:jc w:val="center"/>
              <w:rPr>
                <w:color w:val="000000"/>
                <w:sz w:val="10"/>
              </w:rPr>
            </w:pPr>
            <w:r w:rsidRPr="009160F2">
              <w:rPr>
                <w:color w:val="000000"/>
                <w:sz w:val="10"/>
              </w:rPr>
              <w:t>2.10</w:t>
            </w:r>
          </w:p>
        </w:tc>
        <w:tc>
          <w:tcPr>
            <w:tcW w:w="683" w:type="dxa"/>
            <w:shd w:val="clear" w:color="auto" w:fill="auto"/>
            <w:noWrap/>
            <w:hideMark/>
          </w:tcPr>
          <w:p w14:paraId="0FA54DDF"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53A92C8B" w14:textId="77777777" w:rsidR="00BA0364" w:rsidRPr="009160F2" w:rsidRDefault="00BA0364" w:rsidP="00313E75">
            <w:pPr>
              <w:jc w:val="center"/>
              <w:rPr>
                <w:color w:val="000000"/>
                <w:sz w:val="10"/>
              </w:rPr>
            </w:pPr>
          </w:p>
        </w:tc>
        <w:tc>
          <w:tcPr>
            <w:tcW w:w="721" w:type="dxa"/>
            <w:shd w:val="clear" w:color="auto" w:fill="auto"/>
            <w:noWrap/>
            <w:hideMark/>
          </w:tcPr>
          <w:p w14:paraId="1C1EBABF"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61EEFA97" w14:textId="77777777" w:rsidR="00BA0364" w:rsidRPr="009160F2" w:rsidRDefault="00BA0364" w:rsidP="00313E75">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28105E74" w14:textId="60A592DB" w:rsidR="00BA0364" w:rsidRPr="009160F2" w:rsidRDefault="00A83ECB" w:rsidP="00313E75">
            <w:pPr>
              <w:jc w:val="center"/>
              <w:rPr>
                <w:color w:val="0563C1"/>
                <w:sz w:val="10"/>
                <w:u w:val="single"/>
              </w:rPr>
            </w:pPr>
            <w:hyperlink r:id="rId18" w:history="1">
              <w:r w:rsidR="00BA0364" w:rsidRPr="009160F2">
                <w:rPr>
                  <w:color w:val="0563C1"/>
                  <w:sz w:val="10"/>
                  <w:u w:val="single"/>
                </w:rPr>
                <w:t>http://www.asio4all.com/</w:t>
              </w:r>
            </w:hyperlink>
          </w:p>
        </w:tc>
      </w:tr>
      <w:tr w:rsidR="00BA0364" w:rsidRPr="009160F2" w14:paraId="1142A423" w14:textId="77777777" w:rsidTr="00313E75">
        <w:trPr>
          <w:trHeight w:val="300"/>
          <w:jc w:val="center"/>
        </w:trPr>
        <w:tc>
          <w:tcPr>
            <w:tcW w:w="1553" w:type="dxa"/>
            <w:shd w:val="clear" w:color="auto" w:fill="auto"/>
            <w:noWrap/>
            <w:hideMark/>
          </w:tcPr>
          <w:p w14:paraId="1D3E36B9" w14:textId="77777777" w:rsidR="00BA0364" w:rsidRPr="009160F2" w:rsidRDefault="00BA0364" w:rsidP="00313E75">
            <w:pPr>
              <w:jc w:val="center"/>
              <w:rPr>
                <w:color w:val="000000"/>
                <w:sz w:val="10"/>
              </w:rPr>
            </w:pPr>
            <w:r w:rsidRPr="009160F2">
              <w:rPr>
                <w:color w:val="000000"/>
                <w:sz w:val="10"/>
              </w:rPr>
              <w:t>NLOG</w:t>
            </w:r>
          </w:p>
        </w:tc>
        <w:tc>
          <w:tcPr>
            <w:tcW w:w="668" w:type="dxa"/>
            <w:shd w:val="clear" w:color="auto" w:fill="auto"/>
            <w:noWrap/>
            <w:hideMark/>
          </w:tcPr>
          <w:p w14:paraId="76C60B21" w14:textId="77777777" w:rsidR="00BA0364" w:rsidRPr="009160F2" w:rsidRDefault="00BA0364" w:rsidP="00313E75">
            <w:pPr>
              <w:jc w:val="center"/>
              <w:rPr>
                <w:color w:val="000000"/>
                <w:sz w:val="10"/>
              </w:rPr>
            </w:pPr>
            <w:r w:rsidRPr="009160F2">
              <w:rPr>
                <w:color w:val="000000"/>
                <w:sz w:val="10"/>
              </w:rPr>
              <w:t>3.1.0.0</w:t>
            </w:r>
          </w:p>
        </w:tc>
        <w:tc>
          <w:tcPr>
            <w:tcW w:w="683" w:type="dxa"/>
            <w:shd w:val="clear" w:color="auto" w:fill="auto"/>
            <w:noWrap/>
            <w:hideMark/>
          </w:tcPr>
          <w:p w14:paraId="26A5EC79"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466D9E9F" w14:textId="77777777" w:rsidR="00BA0364" w:rsidRPr="009160F2" w:rsidRDefault="00BA0364" w:rsidP="00313E75">
            <w:pPr>
              <w:jc w:val="center"/>
              <w:rPr>
                <w:color w:val="000000"/>
                <w:sz w:val="10"/>
              </w:rPr>
            </w:pPr>
          </w:p>
        </w:tc>
        <w:tc>
          <w:tcPr>
            <w:tcW w:w="721" w:type="dxa"/>
            <w:shd w:val="clear" w:color="auto" w:fill="auto"/>
            <w:noWrap/>
            <w:hideMark/>
          </w:tcPr>
          <w:p w14:paraId="766B0A3B"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03747CC9" w14:textId="77777777" w:rsidR="00BA0364" w:rsidRPr="009160F2" w:rsidRDefault="00BA0364" w:rsidP="00313E75">
            <w:pPr>
              <w:jc w:val="center"/>
              <w:rPr>
                <w:sz w:val="10"/>
              </w:rPr>
            </w:pPr>
            <w:r w:rsidRPr="009160F2">
              <w:rPr>
                <w:sz w:val="10"/>
              </w:rPr>
              <w:t>BSD-3-Clause</w:t>
            </w:r>
          </w:p>
        </w:tc>
        <w:tc>
          <w:tcPr>
            <w:tcW w:w="3727" w:type="dxa"/>
            <w:shd w:val="clear" w:color="auto" w:fill="auto"/>
            <w:noWrap/>
            <w:hideMark/>
          </w:tcPr>
          <w:p w14:paraId="26E3EE88" w14:textId="77777777" w:rsidR="00BA0364" w:rsidRPr="009160F2" w:rsidRDefault="00BA0364" w:rsidP="00313E75">
            <w:pPr>
              <w:jc w:val="center"/>
              <w:rPr>
                <w:color w:val="0563C1"/>
                <w:sz w:val="10"/>
                <w:u w:val="single"/>
              </w:rPr>
            </w:pPr>
            <w:r w:rsidRPr="009160F2">
              <w:rPr>
                <w:color w:val="0563C1"/>
                <w:sz w:val="10"/>
                <w:u w:val="single"/>
              </w:rPr>
              <w:t>https://www.nuget.org/packages/NLog/3.1.0</w:t>
            </w:r>
          </w:p>
        </w:tc>
      </w:tr>
      <w:tr w:rsidR="00BA0364" w:rsidRPr="009160F2" w14:paraId="26EF4E6D" w14:textId="77777777" w:rsidTr="00313E75">
        <w:trPr>
          <w:trHeight w:val="315"/>
          <w:jc w:val="center"/>
        </w:trPr>
        <w:tc>
          <w:tcPr>
            <w:tcW w:w="1553" w:type="dxa"/>
            <w:shd w:val="clear" w:color="auto" w:fill="auto"/>
            <w:noWrap/>
            <w:hideMark/>
          </w:tcPr>
          <w:p w14:paraId="449F8631" w14:textId="77777777" w:rsidR="00BA0364" w:rsidRPr="009160F2" w:rsidRDefault="00BA0364" w:rsidP="00313E75">
            <w:pPr>
              <w:jc w:val="center"/>
              <w:rPr>
                <w:color w:val="000000"/>
                <w:sz w:val="10"/>
              </w:rPr>
            </w:pPr>
            <w:r w:rsidRPr="009160F2">
              <w:rPr>
                <w:color w:val="000000"/>
                <w:sz w:val="10"/>
              </w:rPr>
              <w:t>JSON.NET</w:t>
            </w:r>
          </w:p>
        </w:tc>
        <w:tc>
          <w:tcPr>
            <w:tcW w:w="668" w:type="dxa"/>
            <w:shd w:val="clear" w:color="auto" w:fill="auto"/>
            <w:noWrap/>
            <w:hideMark/>
          </w:tcPr>
          <w:p w14:paraId="36EBD779" w14:textId="77777777" w:rsidR="00BA0364" w:rsidRPr="009160F2" w:rsidRDefault="00BA0364" w:rsidP="00313E75">
            <w:pPr>
              <w:jc w:val="center"/>
              <w:rPr>
                <w:color w:val="000000"/>
                <w:sz w:val="10"/>
              </w:rPr>
            </w:pPr>
            <w:r w:rsidRPr="009160F2">
              <w:rPr>
                <w:color w:val="000000"/>
                <w:sz w:val="10"/>
              </w:rPr>
              <w:t>8.0.2</w:t>
            </w:r>
          </w:p>
        </w:tc>
        <w:tc>
          <w:tcPr>
            <w:tcW w:w="683" w:type="dxa"/>
            <w:shd w:val="clear" w:color="auto" w:fill="auto"/>
            <w:noWrap/>
            <w:hideMark/>
          </w:tcPr>
          <w:p w14:paraId="10B6165A"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3484228F" w14:textId="77777777" w:rsidR="00BA0364" w:rsidRPr="009160F2" w:rsidRDefault="00BA0364" w:rsidP="00313E75">
            <w:pPr>
              <w:jc w:val="center"/>
              <w:rPr>
                <w:color w:val="000000"/>
                <w:sz w:val="10"/>
              </w:rPr>
            </w:pPr>
          </w:p>
        </w:tc>
        <w:tc>
          <w:tcPr>
            <w:tcW w:w="721" w:type="dxa"/>
            <w:shd w:val="clear" w:color="auto" w:fill="auto"/>
            <w:noWrap/>
            <w:hideMark/>
          </w:tcPr>
          <w:p w14:paraId="4C2E93B4"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1E52C5E" w14:textId="77777777" w:rsidR="00BA0364" w:rsidRPr="009160F2" w:rsidRDefault="00BA0364" w:rsidP="00313E75">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3FE3F308" w14:textId="77777777" w:rsidR="00BA0364" w:rsidRPr="009160F2" w:rsidRDefault="00BA0364" w:rsidP="00313E75">
            <w:pPr>
              <w:jc w:val="center"/>
              <w:rPr>
                <w:color w:val="0563C1"/>
                <w:sz w:val="10"/>
                <w:u w:val="single"/>
              </w:rPr>
            </w:pPr>
            <w:r w:rsidRPr="009160F2">
              <w:rPr>
                <w:color w:val="0563C1"/>
                <w:sz w:val="10"/>
                <w:u w:val="single"/>
              </w:rPr>
              <w:t>https://www.nuget.org/packages/Newtonsoft.Json/8.0.2</w:t>
            </w:r>
          </w:p>
        </w:tc>
      </w:tr>
      <w:tr w:rsidR="00BA0364" w:rsidRPr="009160F2" w14:paraId="55DAE766" w14:textId="77777777" w:rsidTr="00313E75">
        <w:trPr>
          <w:trHeight w:val="300"/>
          <w:jc w:val="center"/>
        </w:trPr>
        <w:tc>
          <w:tcPr>
            <w:tcW w:w="1553" w:type="dxa"/>
            <w:shd w:val="clear" w:color="auto" w:fill="auto"/>
            <w:noWrap/>
            <w:hideMark/>
          </w:tcPr>
          <w:p w14:paraId="45A0813E" w14:textId="77777777" w:rsidR="00BA0364" w:rsidRPr="009160F2" w:rsidRDefault="00BA0364" w:rsidP="00313E75">
            <w:pPr>
              <w:jc w:val="center"/>
              <w:rPr>
                <w:color w:val="000000"/>
                <w:sz w:val="10"/>
              </w:rPr>
            </w:pPr>
            <w:r w:rsidRPr="009160F2">
              <w:rPr>
                <w:color w:val="000000"/>
                <w:sz w:val="10"/>
              </w:rPr>
              <w:t>#Snmp Library</w:t>
            </w:r>
          </w:p>
        </w:tc>
        <w:tc>
          <w:tcPr>
            <w:tcW w:w="668" w:type="dxa"/>
            <w:shd w:val="clear" w:color="auto" w:fill="auto"/>
            <w:noWrap/>
            <w:hideMark/>
          </w:tcPr>
          <w:p w14:paraId="398AF29A" w14:textId="77777777" w:rsidR="00BA0364" w:rsidRPr="009160F2" w:rsidRDefault="00BA0364" w:rsidP="00313E75">
            <w:pPr>
              <w:jc w:val="center"/>
              <w:rPr>
                <w:color w:val="000000"/>
                <w:sz w:val="10"/>
              </w:rPr>
            </w:pPr>
            <w:r w:rsidRPr="009160F2">
              <w:rPr>
                <w:color w:val="000000"/>
                <w:sz w:val="10"/>
              </w:rPr>
              <w:t>7.0.0.1</w:t>
            </w:r>
          </w:p>
        </w:tc>
        <w:tc>
          <w:tcPr>
            <w:tcW w:w="683" w:type="dxa"/>
            <w:shd w:val="clear" w:color="auto" w:fill="auto"/>
            <w:noWrap/>
            <w:hideMark/>
          </w:tcPr>
          <w:p w14:paraId="2289D7F0"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1D2DCB6F" w14:textId="77777777" w:rsidR="00BA0364" w:rsidRPr="009160F2" w:rsidRDefault="00BA0364" w:rsidP="00313E75">
            <w:pPr>
              <w:jc w:val="center"/>
              <w:rPr>
                <w:color w:val="000000"/>
                <w:sz w:val="10"/>
              </w:rPr>
            </w:pPr>
          </w:p>
        </w:tc>
        <w:tc>
          <w:tcPr>
            <w:tcW w:w="721" w:type="dxa"/>
            <w:shd w:val="clear" w:color="auto" w:fill="auto"/>
            <w:noWrap/>
            <w:hideMark/>
          </w:tcPr>
          <w:p w14:paraId="00E2327A"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00B71AF0" w14:textId="77777777" w:rsidR="00BA0364" w:rsidRPr="009160F2" w:rsidRDefault="00BA0364" w:rsidP="00313E75">
            <w:pPr>
              <w:jc w:val="center"/>
              <w:rPr>
                <w:color w:val="000000"/>
                <w:sz w:val="10"/>
              </w:rPr>
            </w:pPr>
            <w:r w:rsidRPr="009160F2">
              <w:rPr>
                <w:color w:val="000000"/>
                <w:sz w:val="10"/>
              </w:rPr>
              <w:t>MIT</w:t>
            </w:r>
          </w:p>
        </w:tc>
        <w:tc>
          <w:tcPr>
            <w:tcW w:w="3727" w:type="dxa"/>
            <w:shd w:val="clear" w:color="auto" w:fill="auto"/>
            <w:noWrap/>
            <w:hideMark/>
          </w:tcPr>
          <w:p w14:paraId="0B91078A" w14:textId="77777777" w:rsidR="00BA0364" w:rsidRPr="009160F2" w:rsidRDefault="00BA0364" w:rsidP="00313E75">
            <w:pPr>
              <w:jc w:val="center"/>
              <w:rPr>
                <w:color w:val="0563C1"/>
                <w:sz w:val="10"/>
                <w:u w:val="single"/>
              </w:rPr>
            </w:pPr>
            <w:r w:rsidRPr="009160F2">
              <w:rPr>
                <w:color w:val="0563C1"/>
                <w:sz w:val="10"/>
                <w:u w:val="single"/>
              </w:rPr>
              <w:t>https://www.nuget.org/packages/Lextm.SharpSnmpLib/7.0.0.2</w:t>
            </w:r>
          </w:p>
        </w:tc>
      </w:tr>
      <w:tr w:rsidR="00BA0364" w:rsidRPr="009160F2" w14:paraId="530C19FD" w14:textId="77777777" w:rsidTr="00313E75">
        <w:trPr>
          <w:trHeight w:val="300"/>
          <w:jc w:val="center"/>
        </w:trPr>
        <w:tc>
          <w:tcPr>
            <w:tcW w:w="1553" w:type="dxa"/>
            <w:shd w:val="clear" w:color="auto" w:fill="auto"/>
            <w:noWrap/>
            <w:hideMark/>
          </w:tcPr>
          <w:p w14:paraId="49EC1057" w14:textId="77777777" w:rsidR="00BA0364" w:rsidRPr="009160F2" w:rsidRDefault="00BA0364" w:rsidP="00313E75">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14:paraId="003BA3A4" w14:textId="77777777" w:rsidR="00BA0364" w:rsidRPr="009160F2" w:rsidRDefault="00BA0364" w:rsidP="00313E75">
            <w:pPr>
              <w:jc w:val="center"/>
              <w:rPr>
                <w:color w:val="000000"/>
                <w:sz w:val="10"/>
              </w:rPr>
            </w:pPr>
            <w:r w:rsidRPr="009160F2">
              <w:rPr>
                <w:color w:val="000000"/>
                <w:sz w:val="10"/>
              </w:rPr>
              <w:t>2.3.0</w:t>
            </w:r>
          </w:p>
        </w:tc>
        <w:tc>
          <w:tcPr>
            <w:tcW w:w="683" w:type="dxa"/>
            <w:shd w:val="clear" w:color="auto" w:fill="auto"/>
            <w:noWrap/>
            <w:hideMark/>
          </w:tcPr>
          <w:p w14:paraId="0B016961"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50345474" w14:textId="77777777" w:rsidR="00BA0364" w:rsidRPr="009160F2" w:rsidRDefault="00BA0364" w:rsidP="00313E75">
            <w:pPr>
              <w:jc w:val="center"/>
              <w:rPr>
                <w:color w:val="000000"/>
                <w:sz w:val="10"/>
              </w:rPr>
            </w:pPr>
          </w:p>
        </w:tc>
        <w:tc>
          <w:tcPr>
            <w:tcW w:w="721" w:type="dxa"/>
            <w:shd w:val="clear" w:color="auto" w:fill="auto"/>
            <w:noWrap/>
            <w:hideMark/>
          </w:tcPr>
          <w:p w14:paraId="0298C06D"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91AB511" w14:textId="77777777" w:rsidR="00BA0364" w:rsidRPr="009160F2" w:rsidRDefault="00BA0364" w:rsidP="00313E75">
            <w:pPr>
              <w:jc w:val="center"/>
              <w:rPr>
                <w:sz w:val="10"/>
              </w:rPr>
            </w:pPr>
            <w:r w:rsidRPr="009160F2">
              <w:rPr>
                <w:sz w:val="10"/>
              </w:rPr>
              <w:t>MIT</w:t>
            </w:r>
          </w:p>
        </w:tc>
        <w:tc>
          <w:tcPr>
            <w:tcW w:w="3727" w:type="dxa"/>
            <w:shd w:val="clear" w:color="auto" w:fill="auto"/>
            <w:noWrap/>
            <w:hideMark/>
          </w:tcPr>
          <w:p w14:paraId="50A1321B" w14:textId="77777777" w:rsidR="00BA0364" w:rsidRPr="009160F2" w:rsidRDefault="00BA0364" w:rsidP="00313E75">
            <w:pPr>
              <w:jc w:val="center"/>
              <w:rPr>
                <w:color w:val="0563C1"/>
                <w:sz w:val="10"/>
                <w:u w:val="single"/>
              </w:rPr>
            </w:pPr>
            <w:r w:rsidRPr="009160F2">
              <w:rPr>
                <w:color w:val="0563C1"/>
                <w:sz w:val="10"/>
                <w:u w:val="single"/>
              </w:rPr>
              <w:t>https://www.nuget.org/packages/ini-parser/2.3.0</w:t>
            </w:r>
          </w:p>
        </w:tc>
      </w:tr>
      <w:tr w:rsidR="00BA0364" w:rsidRPr="009160F2" w14:paraId="02A16BCC" w14:textId="77777777" w:rsidTr="00313E75">
        <w:trPr>
          <w:trHeight w:val="300"/>
          <w:jc w:val="center"/>
        </w:trPr>
        <w:tc>
          <w:tcPr>
            <w:tcW w:w="1553" w:type="dxa"/>
            <w:shd w:val="clear" w:color="auto" w:fill="auto"/>
            <w:noWrap/>
            <w:hideMark/>
          </w:tcPr>
          <w:p w14:paraId="124DD322" w14:textId="77777777" w:rsidR="00BA0364" w:rsidRPr="009160F2" w:rsidRDefault="00BA0364" w:rsidP="00313E75">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14:paraId="4EA9791F" w14:textId="77777777" w:rsidR="00BA0364" w:rsidRPr="009160F2" w:rsidRDefault="00BA0364" w:rsidP="00313E75">
            <w:pPr>
              <w:jc w:val="center"/>
              <w:rPr>
                <w:color w:val="000000"/>
                <w:sz w:val="10"/>
              </w:rPr>
            </w:pPr>
            <w:r w:rsidRPr="009160F2">
              <w:rPr>
                <w:color w:val="000000"/>
                <w:sz w:val="10"/>
              </w:rPr>
              <w:t>1.7.3</w:t>
            </w:r>
          </w:p>
        </w:tc>
        <w:tc>
          <w:tcPr>
            <w:tcW w:w="683" w:type="dxa"/>
            <w:shd w:val="clear" w:color="auto" w:fill="auto"/>
            <w:noWrap/>
            <w:hideMark/>
          </w:tcPr>
          <w:p w14:paraId="569875D3"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31ECF825" w14:textId="77777777" w:rsidR="00BA0364" w:rsidRPr="009160F2" w:rsidRDefault="00BA0364" w:rsidP="00313E75">
            <w:pPr>
              <w:jc w:val="center"/>
              <w:rPr>
                <w:color w:val="000000"/>
                <w:sz w:val="10"/>
              </w:rPr>
            </w:pPr>
          </w:p>
        </w:tc>
        <w:tc>
          <w:tcPr>
            <w:tcW w:w="721" w:type="dxa"/>
            <w:shd w:val="clear" w:color="auto" w:fill="auto"/>
            <w:noWrap/>
            <w:hideMark/>
          </w:tcPr>
          <w:p w14:paraId="6AF86AC5"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572504C5" w14:textId="77777777" w:rsidR="00BA0364" w:rsidRPr="009160F2" w:rsidRDefault="00BA0364" w:rsidP="00313E75">
            <w:pPr>
              <w:jc w:val="center"/>
              <w:rPr>
                <w:color w:val="000000"/>
                <w:sz w:val="10"/>
              </w:rPr>
            </w:pPr>
            <w:r w:rsidRPr="009160F2">
              <w:rPr>
                <w:color w:val="000000"/>
                <w:sz w:val="10"/>
              </w:rPr>
              <w:t>MS-PL</w:t>
            </w:r>
          </w:p>
        </w:tc>
        <w:tc>
          <w:tcPr>
            <w:tcW w:w="3727" w:type="dxa"/>
            <w:shd w:val="clear" w:color="auto" w:fill="auto"/>
            <w:noWrap/>
            <w:hideMark/>
          </w:tcPr>
          <w:p w14:paraId="4234E77D" w14:textId="77777777" w:rsidR="00BA0364" w:rsidRPr="009160F2" w:rsidRDefault="00BA0364" w:rsidP="00313E75">
            <w:pPr>
              <w:jc w:val="center"/>
              <w:rPr>
                <w:color w:val="0563C1"/>
                <w:sz w:val="10"/>
                <w:u w:val="single"/>
              </w:rPr>
            </w:pPr>
            <w:r w:rsidRPr="009160F2">
              <w:rPr>
                <w:color w:val="0563C1"/>
                <w:sz w:val="10"/>
                <w:u w:val="single"/>
              </w:rPr>
              <w:t>https://www.nuget.org/packages/NAudio/1.7.3</w:t>
            </w:r>
          </w:p>
        </w:tc>
      </w:tr>
      <w:tr w:rsidR="00BA0364" w:rsidRPr="009160F2" w14:paraId="495C2FC1" w14:textId="77777777" w:rsidTr="00313E75">
        <w:trPr>
          <w:trHeight w:val="300"/>
          <w:jc w:val="center"/>
        </w:trPr>
        <w:tc>
          <w:tcPr>
            <w:tcW w:w="1553" w:type="dxa"/>
            <w:shd w:val="clear" w:color="auto" w:fill="auto"/>
            <w:noWrap/>
            <w:hideMark/>
          </w:tcPr>
          <w:p w14:paraId="05B12C3B" w14:textId="77777777" w:rsidR="00BA0364" w:rsidRPr="009160F2" w:rsidRDefault="00BA0364" w:rsidP="00313E75">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14:paraId="78FA92F9" w14:textId="77777777" w:rsidR="00BA0364" w:rsidRPr="009160F2" w:rsidRDefault="00BA0364" w:rsidP="00313E75">
            <w:pPr>
              <w:jc w:val="center"/>
              <w:rPr>
                <w:color w:val="000000"/>
                <w:sz w:val="10"/>
              </w:rPr>
            </w:pPr>
            <w:r w:rsidRPr="009160F2">
              <w:rPr>
                <w:color w:val="000000"/>
                <w:sz w:val="10"/>
              </w:rPr>
              <w:t>2.4.1</w:t>
            </w:r>
          </w:p>
        </w:tc>
        <w:tc>
          <w:tcPr>
            <w:tcW w:w="683" w:type="dxa"/>
            <w:shd w:val="clear" w:color="auto" w:fill="auto"/>
            <w:noWrap/>
            <w:hideMark/>
          </w:tcPr>
          <w:p w14:paraId="3FE54C7D"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5AB433A5"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4E2E31C8" w14:textId="77777777" w:rsidR="00BA0364" w:rsidRPr="009160F2" w:rsidRDefault="00BA0364" w:rsidP="00313E75">
            <w:pPr>
              <w:jc w:val="center"/>
              <w:rPr>
                <w:color w:val="000000"/>
                <w:sz w:val="10"/>
              </w:rPr>
            </w:pPr>
          </w:p>
        </w:tc>
        <w:tc>
          <w:tcPr>
            <w:tcW w:w="1069" w:type="dxa"/>
            <w:shd w:val="clear" w:color="auto" w:fill="auto"/>
            <w:noWrap/>
            <w:hideMark/>
          </w:tcPr>
          <w:p w14:paraId="5D38B4A0" w14:textId="77777777" w:rsidR="00BA0364" w:rsidRPr="009160F2" w:rsidRDefault="00BA0364" w:rsidP="00313E75">
            <w:pPr>
              <w:jc w:val="center"/>
              <w:rPr>
                <w:sz w:val="10"/>
              </w:rPr>
            </w:pPr>
            <w:r w:rsidRPr="009160F2">
              <w:rPr>
                <w:sz w:val="10"/>
              </w:rPr>
              <w:t>GPL v2.0, LGPL v.2.1</w:t>
            </w:r>
          </w:p>
        </w:tc>
        <w:tc>
          <w:tcPr>
            <w:tcW w:w="3727" w:type="dxa"/>
            <w:shd w:val="clear" w:color="auto" w:fill="auto"/>
            <w:noWrap/>
            <w:hideMark/>
          </w:tcPr>
          <w:p w14:paraId="63763856" w14:textId="77777777" w:rsidR="00BA0364" w:rsidRPr="009160F2" w:rsidRDefault="00BA0364" w:rsidP="00313E75">
            <w:pPr>
              <w:jc w:val="center"/>
              <w:rPr>
                <w:color w:val="0563C1"/>
                <w:sz w:val="10"/>
                <w:u w:val="single"/>
              </w:rPr>
            </w:pPr>
            <w:r w:rsidRPr="009160F2">
              <w:rPr>
                <w:color w:val="0563C1"/>
                <w:sz w:val="10"/>
                <w:u w:val="single"/>
              </w:rPr>
              <w:t>http://www.fixstars.com/en/technologies/linux/</w:t>
            </w:r>
          </w:p>
        </w:tc>
      </w:tr>
      <w:tr w:rsidR="00BA0364" w:rsidRPr="00313E75" w14:paraId="39E6FB75" w14:textId="77777777" w:rsidTr="00313E75">
        <w:trPr>
          <w:trHeight w:val="300"/>
          <w:jc w:val="center"/>
        </w:trPr>
        <w:tc>
          <w:tcPr>
            <w:tcW w:w="1553" w:type="dxa"/>
            <w:shd w:val="clear" w:color="auto" w:fill="auto"/>
            <w:noWrap/>
            <w:hideMark/>
          </w:tcPr>
          <w:p w14:paraId="70A0EA42" w14:textId="77777777" w:rsidR="00BA0364" w:rsidRPr="009160F2" w:rsidRDefault="00BA0364" w:rsidP="00313E75">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14:paraId="6847DC70" w14:textId="77777777" w:rsidR="00BA0364" w:rsidRPr="009160F2" w:rsidRDefault="00BA0364" w:rsidP="00313E75">
            <w:pPr>
              <w:jc w:val="center"/>
              <w:rPr>
                <w:color w:val="000000"/>
                <w:sz w:val="10"/>
              </w:rPr>
            </w:pPr>
            <w:r w:rsidRPr="009160F2">
              <w:rPr>
                <w:color w:val="000000"/>
                <w:sz w:val="10"/>
              </w:rPr>
              <w:t>2.3.5</w:t>
            </w:r>
          </w:p>
        </w:tc>
        <w:tc>
          <w:tcPr>
            <w:tcW w:w="683" w:type="dxa"/>
            <w:shd w:val="clear" w:color="auto" w:fill="auto"/>
            <w:noWrap/>
            <w:hideMark/>
          </w:tcPr>
          <w:p w14:paraId="27E09546" w14:textId="77777777" w:rsidR="00BA0364" w:rsidRPr="009160F2" w:rsidRDefault="00BA0364" w:rsidP="00313E75">
            <w:pPr>
              <w:jc w:val="center"/>
              <w:rPr>
                <w:color w:val="000000"/>
                <w:sz w:val="10"/>
              </w:rPr>
            </w:pPr>
          </w:p>
        </w:tc>
        <w:tc>
          <w:tcPr>
            <w:tcW w:w="721" w:type="dxa"/>
            <w:shd w:val="clear" w:color="auto" w:fill="auto"/>
            <w:noWrap/>
            <w:hideMark/>
          </w:tcPr>
          <w:p w14:paraId="6DCB5713"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2CD85A08" w14:textId="77777777" w:rsidR="00BA0364" w:rsidRPr="009160F2" w:rsidRDefault="00BA0364" w:rsidP="00313E75">
            <w:pPr>
              <w:jc w:val="center"/>
              <w:rPr>
                <w:color w:val="000000"/>
                <w:sz w:val="10"/>
              </w:rPr>
            </w:pPr>
          </w:p>
        </w:tc>
        <w:tc>
          <w:tcPr>
            <w:tcW w:w="1069" w:type="dxa"/>
            <w:shd w:val="clear" w:color="auto" w:fill="auto"/>
            <w:noWrap/>
            <w:hideMark/>
          </w:tcPr>
          <w:p w14:paraId="0302AE91" w14:textId="77777777" w:rsidR="00BA0364" w:rsidRPr="009160F2" w:rsidRDefault="00BA0364" w:rsidP="00313E75">
            <w:pPr>
              <w:jc w:val="center"/>
              <w:rPr>
                <w:sz w:val="10"/>
              </w:rPr>
            </w:pPr>
            <w:r w:rsidRPr="009160F2">
              <w:rPr>
                <w:sz w:val="10"/>
              </w:rPr>
              <w:t>LGPL v3</w:t>
            </w:r>
          </w:p>
        </w:tc>
        <w:tc>
          <w:tcPr>
            <w:tcW w:w="3727" w:type="dxa"/>
            <w:shd w:val="clear" w:color="auto" w:fill="auto"/>
            <w:noWrap/>
            <w:hideMark/>
          </w:tcPr>
          <w:p w14:paraId="18EF92FF" w14:textId="4AFFB865" w:rsidR="00BA0364" w:rsidRPr="009160F2" w:rsidRDefault="00A83ECB" w:rsidP="00313E75">
            <w:pPr>
              <w:jc w:val="center"/>
              <w:rPr>
                <w:color w:val="0563C1"/>
                <w:sz w:val="10"/>
                <w:u w:val="single"/>
                <w:lang w:val="en-US"/>
              </w:rPr>
            </w:pPr>
            <w:hyperlink r:id="rId19" w:history="1">
              <w:r w:rsidR="00BA0364" w:rsidRPr="009160F2">
                <w:rPr>
                  <w:color w:val="0563C1"/>
                  <w:sz w:val="10"/>
                  <w:u w:val="single"/>
                  <w:lang w:val="en-US"/>
                </w:rPr>
                <w:t>ftp://ftp.gnu.org/gnu/osip</w:t>
              </w:r>
            </w:hyperlink>
          </w:p>
        </w:tc>
      </w:tr>
      <w:tr w:rsidR="00BA0364" w:rsidRPr="009160F2" w14:paraId="06194077" w14:textId="77777777" w:rsidTr="00313E75">
        <w:trPr>
          <w:trHeight w:val="300"/>
          <w:jc w:val="center"/>
        </w:trPr>
        <w:tc>
          <w:tcPr>
            <w:tcW w:w="1553" w:type="dxa"/>
            <w:shd w:val="clear" w:color="auto" w:fill="auto"/>
            <w:noWrap/>
            <w:hideMark/>
          </w:tcPr>
          <w:p w14:paraId="6D499889" w14:textId="77777777" w:rsidR="00BA0364" w:rsidRPr="009160F2" w:rsidRDefault="00BA0364" w:rsidP="00313E75">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14:paraId="3B6DA23A" w14:textId="77777777" w:rsidR="00BA0364" w:rsidRPr="009160F2" w:rsidRDefault="00BA0364" w:rsidP="00313E75">
            <w:pPr>
              <w:jc w:val="center"/>
              <w:rPr>
                <w:color w:val="000000"/>
                <w:sz w:val="10"/>
              </w:rPr>
            </w:pPr>
            <w:r w:rsidRPr="009160F2">
              <w:rPr>
                <w:color w:val="000000"/>
                <w:sz w:val="10"/>
              </w:rPr>
              <w:t>2.3.5</w:t>
            </w:r>
          </w:p>
        </w:tc>
        <w:tc>
          <w:tcPr>
            <w:tcW w:w="683" w:type="dxa"/>
            <w:shd w:val="clear" w:color="auto" w:fill="auto"/>
            <w:noWrap/>
            <w:hideMark/>
          </w:tcPr>
          <w:p w14:paraId="77F5589E"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1A55A587" w14:textId="77777777" w:rsidR="00BA0364" w:rsidRPr="009160F2" w:rsidRDefault="00BA0364" w:rsidP="00313E75">
            <w:pPr>
              <w:jc w:val="center"/>
              <w:rPr>
                <w:color w:val="000000"/>
                <w:sz w:val="10"/>
              </w:rPr>
            </w:pPr>
          </w:p>
        </w:tc>
        <w:tc>
          <w:tcPr>
            <w:tcW w:w="721" w:type="dxa"/>
            <w:shd w:val="clear" w:color="auto" w:fill="auto"/>
            <w:noWrap/>
            <w:hideMark/>
          </w:tcPr>
          <w:p w14:paraId="62BBF6E5"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5FFB9AA3" w14:textId="77777777" w:rsidR="00BA0364" w:rsidRPr="009160F2" w:rsidRDefault="00BA0364" w:rsidP="00313E75">
            <w:pPr>
              <w:jc w:val="center"/>
              <w:rPr>
                <w:color w:val="000000"/>
                <w:sz w:val="10"/>
              </w:rPr>
            </w:pPr>
            <w:r w:rsidRPr="009160F2">
              <w:rPr>
                <w:color w:val="000000"/>
                <w:sz w:val="10"/>
              </w:rPr>
              <w:t>GPL v2.0</w:t>
            </w:r>
          </w:p>
        </w:tc>
        <w:tc>
          <w:tcPr>
            <w:tcW w:w="3727" w:type="dxa"/>
            <w:shd w:val="clear" w:color="auto" w:fill="auto"/>
            <w:noWrap/>
            <w:hideMark/>
          </w:tcPr>
          <w:p w14:paraId="52684B30" w14:textId="4F51D68E" w:rsidR="00BA0364" w:rsidRPr="009160F2" w:rsidRDefault="00A83ECB" w:rsidP="00313E75">
            <w:pPr>
              <w:jc w:val="center"/>
              <w:rPr>
                <w:color w:val="0563C1"/>
                <w:sz w:val="10"/>
                <w:u w:val="single"/>
              </w:rPr>
            </w:pPr>
            <w:hyperlink r:id="rId20" w:history="1">
              <w:r w:rsidR="00BA0364" w:rsidRPr="009160F2">
                <w:rPr>
                  <w:color w:val="0563C1"/>
                  <w:sz w:val="10"/>
                  <w:u w:val="single"/>
                </w:rPr>
                <w:t>http://download.savannah.nongnu.org/releases/exosip/</w:t>
              </w:r>
            </w:hyperlink>
          </w:p>
        </w:tc>
      </w:tr>
      <w:tr w:rsidR="00BA0364" w:rsidRPr="009160F2" w14:paraId="7D0A3599" w14:textId="77777777" w:rsidTr="00313E75">
        <w:trPr>
          <w:trHeight w:val="300"/>
          <w:jc w:val="center"/>
        </w:trPr>
        <w:tc>
          <w:tcPr>
            <w:tcW w:w="1553" w:type="dxa"/>
            <w:shd w:val="clear" w:color="auto" w:fill="auto"/>
            <w:noWrap/>
            <w:hideMark/>
          </w:tcPr>
          <w:p w14:paraId="11CAC869" w14:textId="77777777" w:rsidR="00BA0364" w:rsidRPr="009160F2" w:rsidRDefault="00BA0364" w:rsidP="00313E75">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14:paraId="2B7719F2" w14:textId="77777777" w:rsidR="00BA0364" w:rsidRPr="009160F2" w:rsidRDefault="00BA0364" w:rsidP="00313E75">
            <w:pPr>
              <w:jc w:val="center"/>
              <w:rPr>
                <w:sz w:val="10"/>
              </w:rPr>
            </w:pPr>
            <w:r w:rsidRPr="009160F2">
              <w:rPr>
                <w:sz w:val="10"/>
              </w:rPr>
              <w:t>3.7.1</w:t>
            </w:r>
          </w:p>
        </w:tc>
        <w:tc>
          <w:tcPr>
            <w:tcW w:w="683" w:type="dxa"/>
            <w:shd w:val="clear" w:color="auto" w:fill="auto"/>
            <w:noWrap/>
            <w:hideMark/>
          </w:tcPr>
          <w:p w14:paraId="132B1C6D"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77EE4E52" w14:textId="77777777" w:rsidR="00BA0364" w:rsidRPr="009160F2" w:rsidRDefault="00BA0364" w:rsidP="00313E75">
            <w:pPr>
              <w:jc w:val="center"/>
              <w:rPr>
                <w:color w:val="000000"/>
                <w:sz w:val="10"/>
              </w:rPr>
            </w:pPr>
          </w:p>
        </w:tc>
        <w:tc>
          <w:tcPr>
            <w:tcW w:w="721" w:type="dxa"/>
            <w:shd w:val="clear" w:color="auto" w:fill="auto"/>
            <w:noWrap/>
            <w:hideMark/>
          </w:tcPr>
          <w:p w14:paraId="0C3F9FFF"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7FE9A504" w14:textId="77777777" w:rsidR="00BA0364" w:rsidRPr="009160F2" w:rsidRDefault="00BA0364" w:rsidP="00313E75">
            <w:pPr>
              <w:jc w:val="center"/>
              <w:rPr>
                <w:sz w:val="10"/>
              </w:rPr>
            </w:pPr>
            <w:r w:rsidRPr="009160F2">
              <w:rPr>
                <w:sz w:val="10"/>
              </w:rPr>
              <w:t>MIT</w:t>
            </w:r>
          </w:p>
        </w:tc>
        <w:tc>
          <w:tcPr>
            <w:tcW w:w="3727" w:type="dxa"/>
            <w:shd w:val="clear" w:color="auto" w:fill="auto"/>
            <w:noWrap/>
            <w:hideMark/>
          </w:tcPr>
          <w:p w14:paraId="416C912D" w14:textId="77777777" w:rsidR="00BA0364" w:rsidRPr="009160F2" w:rsidRDefault="00BA0364" w:rsidP="00313E75">
            <w:pPr>
              <w:jc w:val="center"/>
              <w:rPr>
                <w:color w:val="0563C1"/>
                <w:sz w:val="10"/>
                <w:u w:val="single"/>
              </w:rPr>
            </w:pPr>
            <w:r w:rsidRPr="009160F2">
              <w:rPr>
                <w:color w:val="0563C1"/>
                <w:sz w:val="10"/>
                <w:u w:val="single"/>
              </w:rPr>
              <w:t>http://research.edm.uhasselt.be/jori/page/CS/Jrtplib.html</w:t>
            </w:r>
          </w:p>
        </w:tc>
      </w:tr>
      <w:tr w:rsidR="00BA0364" w:rsidRPr="009160F2" w14:paraId="443F921F" w14:textId="77777777" w:rsidTr="00313E75">
        <w:trPr>
          <w:trHeight w:val="300"/>
          <w:jc w:val="center"/>
        </w:trPr>
        <w:tc>
          <w:tcPr>
            <w:tcW w:w="1553" w:type="dxa"/>
            <w:shd w:val="clear" w:color="auto" w:fill="auto"/>
            <w:noWrap/>
            <w:hideMark/>
          </w:tcPr>
          <w:p w14:paraId="0BB72F03" w14:textId="77777777" w:rsidR="00BA0364" w:rsidRPr="009160F2" w:rsidRDefault="00BA0364" w:rsidP="00313E75">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14:paraId="0D934675" w14:textId="77777777" w:rsidR="00BA0364" w:rsidRPr="009160F2" w:rsidRDefault="00BA0364" w:rsidP="00313E75">
            <w:pPr>
              <w:jc w:val="center"/>
              <w:rPr>
                <w:color w:val="000000"/>
                <w:sz w:val="10"/>
              </w:rPr>
            </w:pPr>
            <w:r w:rsidRPr="009160F2">
              <w:rPr>
                <w:color w:val="000000"/>
                <w:sz w:val="10"/>
              </w:rPr>
              <w:t>3.3.1</w:t>
            </w:r>
          </w:p>
        </w:tc>
        <w:tc>
          <w:tcPr>
            <w:tcW w:w="683" w:type="dxa"/>
            <w:shd w:val="clear" w:color="auto" w:fill="auto"/>
            <w:noWrap/>
            <w:hideMark/>
          </w:tcPr>
          <w:p w14:paraId="6602AB1A"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0F6AF1EB" w14:textId="77777777" w:rsidR="00BA0364" w:rsidRPr="009160F2" w:rsidRDefault="00BA0364" w:rsidP="00313E75">
            <w:pPr>
              <w:jc w:val="center"/>
              <w:rPr>
                <w:color w:val="000000"/>
                <w:sz w:val="10"/>
              </w:rPr>
            </w:pPr>
          </w:p>
        </w:tc>
        <w:tc>
          <w:tcPr>
            <w:tcW w:w="721" w:type="dxa"/>
            <w:shd w:val="clear" w:color="auto" w:fill="auto"/>
            <w:noWrap/>
            <w:hideMark/>
          </w:tcPr>
          <w:p w14:paraId="14CF8650"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7860588A" w14:textId="77777777" w:rsidR="00BA0364" w:rsidRPr="009160F2" w:rsidRDefault="00BA0364" w:rsidP="00313E75">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2331B027" w14:textId="77777777" w:rsidR="00BA0364" w:rsidRPr="009160F2" w:rsidRDefault="00BA0364" w:rsidP="00313E75">
            <w:pPr>
              <w:jc w:val="center"/>
              <w:rPr>
                <w:color w:val="0563C1"/>
                <w:sz w:val="10"/>
                <w:u w:val="single"/>
              </w:rPr>
            </w:pPr>
            <w:r w:rsidRPr="009160F2">
              <w:rPr>
                <w:color w:val="0563C1"/>
                <w:sz w:val="10"/>
                <w:u w:val="single"/>
              </w:rPr>
              <w:t>http://agentpp.com/download.html</w:t>
            </w:r>
          </w:p>
        </w:tc>
      </w:tr>
      <w:tr w:rsidR="00BA0364" w:rsidRPr="009160F2" w14:paraId="6E87EA69" w14:textId="77777777" w:rsidTr="00313E75">
        <w:trPr>
          <w:trHeight w:val="300"/>
          <w:jc w:val="center"/>
        </w:trPr>
        <w:tc>
          <w:tcPr>
            <w:tcW w:w="1553" w:type="dxa"/>
            <w:shd w:val="clear" w:color="auto" w:fill="auto"/>
            <w:noWrap/>
            <w:hideMark/>
          </w:tcPr>
          <w:p w14:paraId="55D593D1" w14:textId="77777777" w:rsidR="00BA0364" w:rsidRPr="009160F2" w:rsidRDefault="00BA0364" w:rsidP="00313E75">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14:paraId="7D94899F" w14:textId="77777777" w:rsidR="00BA0364" w:rsidRPr="009160F2" w:rsidRDefault="00BA0364" w:rsidP="00313E75">
            <w:pPr>
              <w:jc w:val="center"/>
              <w:rPr>
                <w:color w:val="000000"/>
                <w:sz w:val="10"/>
              </w:rPr>
            </w:pPr>
            <w:r w:rsidRPr="009160F2">
              <w:rPr>
                <w:color w:val="000000"/>
                <w:sz w:val="10"/>
              </w:rPr>
              <w:t>4.0.2</w:t>
            </w:r>
          </w:p>
        </w:tc>
        <w:tc>
          <w:tcPr>
            <w:tcW w:w="683" w:type="dxa"/>
            <w:shd w:val="clear" w:color="auto" w:fill="auto"/>
            <w:noWrap/>
            <w:hideMark/>
          </w:tcPr>
          <w:p w14:paraId="46708AA7"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6684061A" w14:textId="77777777" w:rsidR="00BA0364" w:rsidRPr="009160F2" w:rsidRDefault="00BA0364" w:rsidP="00313E75">
            <w:pPr>
              <w:jc w:val="center"/>
              <w:rPr>
                <w:color w:val="000000"/>
                <w:sz w:val="10"/>
              </w:rPr>
            </w:pPr>
          </w:p>
        </w:tc>
        <w:tc>
          <w:tcPr>
            <w:tcW w:w="721" w:type="dxa"/>
            <w:shd w:val="clear" w:color="auto" w:fill="auto"/>
            <w:noWrap/>
            <w:hideMark/>
          </w:tcPr>
          <w:p w14:paraId="71EB00B0"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5F8659B2" w14:textId="77777777" w:rsidR="00BA0364" w:rsidRPr="009160F2" w:rsidRDefault="00BA0364" w:rsidP="00313E75">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14:paraId="402BE1F2" w14:textId="77777777" w:rsidR="00BA0364" w:rsidRPr="009160F2" w:rsidRDefault="00BA0364" w:rsidP="00313E75">
            <w:pPr>
              <w:jc w:val="center"/>
              <w:rPr>
                <w:color w:val="0563C1"/>
                <w:sz w:val="10"/>
                <w:u w:val="single"/>
              </w:rPr>
            </w:pPr>
            <w:r w:rsidRPr="009160F2">
              <w:rPr>
                <w:color w:val="0563C1"/>
                <w:sz w:val="10"/>
                <w:u w:val="single"/>
              </w:rPr>
              <w:t>http://agentpp.com/download.html</w:t>
            </w:r>
          </w:p>
        </w:tc>
      </w:tr>
      <w:tr w:rsidR="00BA0364" w:rsidRPr="009160F2" w14:paraId="2C1AA5FB" w14:textId="77777777" w:rsidTr="00313E75">
        <w:trPr>
          <w:trHeight w:val="300"/>
          <w:jc w:val="center"/>
        </w:trPr>
        <w:tc>
          <w:tcPr>
            <w:tcW w:w="1553" w:type="dxa"/>
            <w:shd w:val="clear" w:color="auto" w:fill="auto"/>
            <w:noWrap/>
            <w:hideMark/>
          </w:tcPr>
          <w:p w14:paraId="6F38B4C1" w14:textId="77777777" w:rsidR="00BA0364" w:rsidRPr="009160F2" w:rsidRDefault="00BA0364" w:rsidP="00313E75">
            <w:pPr>
              <w:jc w:val="center"/>
              <w:rPr>
                <w:sz w:val="10"/>
              </w:rPr>
            </w:pPr>
            <w:proofErr w:type="spellStart"/>
            <w:r w:rsidRPr="009160F2">
              <w:rPr>
                <w:sz w:val="10"/>
              </w:rPr>
              <w:t>mongoose</w:t>
            </w:r>
            <w:proofErr w:type="spellEnd"/>
            <w:r w:rsidRPr="009160F2">
              <w:rPr>
                <w:sz w:val="10"/>
              </w:rPr>
              <w:t xml:space="preserve"> server</w:t>
            </w:r>
          </w:p>
        </w:tc>
        <w:tc>
          <w:tcPr>
            <w:tcW w:w="668" w:type="dxa"/>
            <w:shd w:val="clear" w:color="auto" w:fill="auto"/>
            <w:noWrap/>
            <w:hideMark/>
          </w:tcPr>
          <w:p w14:paraId="6D7B3EA1" w14:textId="77777777" w:rsidR="00BA0364" w:rsidRPr="009160F2" w:rsidRDefault="00BA0364" w:rsidP="00313E75">
            <w:pPr>
              <w:jc w:val="center"/>
              <w:rPr>
                <w:color w:val="000000"/>
                <w:sz w:val="10"/>
              </w:rPr>
            </w:pPr>
            <w:r w:rsidRPr="009160F2">
              <w:rPr>
                <w:color w:val="000000"/>
                <w:sz w:val="10"/>
              </w:rPr>
              <w:t>5.6</w:t>
            </w:r>
          </w:p>
        </w:tc>
        <w:tc>
          <w:tcPr>
            <w:tcW w:w="683" w:type="dxa"/>
            <w:shd w:val="clear" w:color="auto" w:fill="auto"/>
            <w:noWrap/>
            <w:hideMark/>
          </w:tcPr>
          <w:p w14:paraId="2C1EA3B2"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2E7AAB39" w14:textId="77777777" w:rsidR="00BA0364" w:rsidRPr="009160F2" w:rsidRDefault="00BA0364" w:rsidP="00313E75">
            <w:pPr>
              <w:jc w:val="center"/>
              <w:rPr>
                <w:color w:val="000000"/>
                <w:sz w:val="10"/>
              </w:rPr>
            </w:pPr>
          </w:p>
        </w:tc>
        <w:tc>
          <w:tcPr>
            <w:tcW w:w="721" w:type="dxa"/>
            <w:shd w:val="clear" w:color="auto" w:fill="auto"/>
            <w:noWrap/>
            <w:hideMark/>
          </w:tcPr>
          <w:p w14:paraId="33076F17"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F3DA6D6" w14:textId="77777777" w:rsidR="00BA0364" w:rsidRPr="009160F2" w:rsidRDefault="00BA0364" w:rsidP="00313E75">
            <w:pPr>
              <w:jc w:val="center"/>
              <w:rPr>
                <w:sz w:val="10"/>
              </w:rPr>
            </w:pPr>
            <w:r w:rsidRPr="009160F2">
              <w:rPr>
                <w:sz w:val="10"/>
              </w:rPr>
              <w:t>GPL v2.0</w:t>
            </w:r>
          </w:p>
        </w:tc>
        <w:tc>
          <w:tcPr>
            <w:tcW w:w="3727" w:type="dxa"/>
            <w:shd w:val="clear" w:color="auto" w:fill="auto"/>
            <w:noWrap/>
            <w:hideMark/>
          </w:tcPr>
          <w:p w14:paraId="3B3645A5" w14:textId="77777777" w:rsidR="00BA0364" w:rsidRPr="009160F2" w:rsidRDefault="00BA0364" w:rsidP="00313E75">
            <w:pPr>
              <w:jc w:val="center"/>
              <w:rPr>
                <w:color w:val="0563C1"/>
                <w:sz w:val="10"/>
                <w:u w:val="single"/>
              </w:rPr>
            </w:pPr>
            <w:r w:rsidRPr="009160F2">
              <w:rPr>
                <w:color w:val="0563C1"/>
                <w:sz w:val="10"/>
                <w:u w:val="single"/>
              </w:rPr>
              <w:t>https://github.com/cesanta/mongoose/releases/tag/5.6</w:t>
            </w:r>
          </w:p>
        </w:tc>
      </w:tr>
      <w:tr w:rsidR="00BA0364" w:rsidRPr="009160F2" w14:paraId="2EE4BF15" w14:textId="77777777" w:rsidTr="00313E75">
        <w:trPr>
          <w:trHeight w:val="300"/>
          <w:jc w:val="center"/>
        </w:trPr>
        <w:tc>
          <w:tcPr>
            <w:tcW w:w="1553" w:type="dxa"/>
            <w:shd w:val="clear" w:color="auto" w:fill="auto"/>
            <w:noWrap/>
            <w:hideMark/>
          </w:tcPr>
          <w:p w14:paraId="155E5C43" w14:textId="77777777" w:rsidR="00BA0364" w:rsidRPr="009160F2" w:rsidRDefault="00BA0364" w:rsidP="00313E75">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14:paraId="60063427" w14:textId="77777777" w:rsidR="00BA0364" w:rsidRPr="009160F2" w:rsidRDefault="00BA0364" w:rsidP="00313E75">
            <w:pPr>
              <w:jc w:val="center"/>
              <w:rPr>
                <w:color w:val="000000"/>
                <w:sz w:val="10"/>
              </w:rPr>
            </w:pPr>
            <w:r w:rsidRPr="009160F2">
              <w:rPr>
                <w:color w:val="000000"/>
                <w:sz w:val="10"/>
              </w:rPr>
              <w:t>1.0.2</w:t>
            </w:r>
          </w:p>
        </w:tc>
        <w:tc>
          <w:tcPr>
            <w:tcW w:w="683" w:type="dxa"/>
            <w:shd w:val="clear" w:color="auto" w:fill="auto"/>
            <w:noWrap/>
            <w:hideMark/>
          </w:tcPr>
          <w:p w14:paraId="690BB6C0"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016EC3E3" w14:textId="77777777" w:rsidR="00BA0364" w:rsidRPr="009160F2" w:rsidRDefault="00BA0364" w:rsidP="00313E75">
            <w:pPr>
              <w:jc w:val="center"/>
              <w:rPr>
                <w:color w:val="000000"/>
                <w:sz w:val="10"/>
              </w:rPr>
            </w:pPr>
          </w:p>
        </w:tc>
        <w:tc>
          <w:tcPr>
            <w:tcW w:w="721" w:type="dxa"/>
            <w:shd w:val="clear" w:color="auto" w:fill="auto"/>
            <w:noWrap/>
            <w:hideMark/>
          </w:tcPr>
          <w:p w14:paraId="115D90AB"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4D83A240" w14:textId="77777777" w:rsidR="00BA0364" w:rsidRPr="009160F2" w:rsidRDefault="00BA0364" w:rsidP="00313E75">
            <w:pPr>
              <w:jc w:val="center"/>
              <w:rPr>
                <w:color w:val="000000"/>
                <w:sz w:val="10"/>
              </w:rPr>
            </w:pPr>
            <w:r w:rsidRPr="009160F2">
              <w:rPr>
                <w:color w:val="000000"/>
                <w:sz w:val="10"/>
              </w:rPr>
              <w:t>MIT</w:t>
            </w:r>
          </w:p>
        </w:tc>
        <w:tc>
          <w:tcPr>
            <w:tcW w:w="3727" w:type="dxa"/>
            <w:shd w:val="clear" w:color="auto" w:fill="auto"/>
            <w:noWrap/>
            <w:hideMark/>
          </w:tcPr>
          <w:p w14:paraId="4DF44415" w14:textId="77777777" w:rsidR="00BA0364" w:rsidRPr="009160F2" w:rsidRDefault="00BA0364" w:rsidP="00313E75">
            <w:pPr>
              <w:jc w:val="center"/>
              <w:rPr>
                <w:color w:val="0563C1"/>
                <w:sz w:val="10"/>
                <w:u w:val="single"/>
              </w:rPr>
            </w:pPr>
            <w:r w:rsidRPr="009160F2">
              <w:rPr>
                <w:color w:val="0563C1"/>
                <w:sz w:val="10"/>
                <w:u w:val="single"/>
              </w:rPr>
              <w:t>https://www.nuget.org/packages/rapidjson/1.0.2</w:t>
            </w:r>
          </w:p>
        </w:tc>
      </w:tr>
      <w:tr w:rsidR="00BA0364" w:rsidRPr="009160F2" w14:paraId="08148416" w14:textId="77777777" w:rsidTr="00313E75">
        <w:trPr>
          <w:trHeight w:val="300"/>
          <w:jc w:val="center"/>
        </w:trPr>
        <w:tc>
          <w:tcPr>
            <w:tcW w:w="1553" w:type="dxa"/>
            <w:shd w:val="clear" w:color="auto" w:fill="auto"/>
            <w:noWrap/>
            <w:hideMark/>
          </w:tcPr>
          <w:p w14:paraId="18836039" w14:textId="77777777" w:rsidR="00BA0364" w:rsidRPr="009160F2" w:rsidRDefault="00BA0364" w:rsidP="00313E75">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14:paraId="030F2B26" w14:textId="77777777" w:rsidR="00BA0364" w:rsidRPr="009160F2" w:rsidRDefault="00BA0364" w:rsidP="00313E75">
            <w:pPr>
              <w:jc w:val="center"/>
              <w:rPr>
                <w:color w:val="000000"/>
                <w:sz w:val="10"/>
              </w:rPr>
            </w:pPr>
            <w:r w:rsidRPr="009160F2">
              <w:rPr>
                <w:color w:val="000000"/>
                <w:sz w:val="10"/>
              </w:rPr>
              <w:t>1.13</w:t>
            </w:r>
          </w:p>
        </w:tc>
        <w:tc>
          <w:tcPr>
            <w:tcW w:w="683" w:type="dxa"/>
            <w:shd w:val="clear" w:color="auto" w:fill="auto"/>
            <w:noWrap/>
            <w:hideMark/>
          </w:tcPr>
          <w:p w14:paraId="77F70C5F"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5BA281DD" w14:textId="77777777" w:rsidR="00BA0364" w:rsidRPr="009160F2" w:rsidRDefault="00BA0364" w:rsidP="00313E75">
            <w:pPr>
              <w:jc w:val="center"/>
              <w:rPr>
                <w:color w:val="000000"/>
                <w:sz w:val="10"/>
              </w:rPr>
            </w:pPr>
          </w:p>
        </w:tc>
        <w:tc>
          <w:tcPr>
            <w:tcW w:w="721" w:type="dxa"/>
            <w:shd w:val="clear" w:color="auto" w:fill="auto"/>
            <w:noWrap/>
            <w:hideMark/>
          </w:tcPr>
          <w:p w14:paraId="045CD4AE"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7857BF12" w14:textId="77777777" w:rsidR="00BA0364" w:rsidRPr="009160F2" w:rsidRDefault="00BA0364" w:rsidP="00313E75">
            <w:pPr>
              <w:jc w:val="center"/>
              <w:rPr>
                <w:color w:val="000000"/>
                <w:sz w:val="10"/>
              </w:rPr>
            </w:pPr>
            <w:r w:rsidRPr="009160F2">
              <w:rPr>
                <w:color w:val="000000"/>
                <w:sz w:val="10"/>
              </w:rPr>
              <w:t>BSL-1.0/MIT</w:t>
            </w:r>
          </w:p>
        </w:tc>
        <w:tc>
          <w:tcPr>
            <w:tcW w:w="3727" w:type="dxa"/>
            <w:shd w:val="clear" w:color="auto" w:fill="auto"/>
            <w:noWrap/>
            <w:hideMark/>
          </w:tcPr>
          <w:p w14:paraId="594A07A7" w14:textId="11A0D397" w:rsidR="00BA0364" w:rsidRPr="009160F2" w:rsidRDefault="00A83ECB" w:rsidP="00313E75">
            <w:pPr>
              <w:jc w:val="center"/>
              <w:rPr>
                <w:color w:val="0563C1"/>
                <w:sz w:val="10"/>
                <w:u w:val="single"/>
              </w:rPr>
            </w:pPr>
            <w:hyperlink r:id="rId21" w:history="1">
              <w:r w:rsidR="00BA0364" w:rsidRPr="009160F2">
                <w:rPr>
                  <w:color w:val="0563C1"/>
                  <w:sz w:val="10"/>
                  <w:u w:val="single"/>
                </w:rPr>
                <w:t>https://www.nuget.org/packages/rapidxml/1.13.0</w:t>
              </w:r>
            </w:hyperlink>
          </w:p>
        </w:tc>
      </w:tr>
      <w:tr w:rsidR="00BA0364" w:rsidRPr="009160F2" w14:paraId="12D07EDF" w14:textId="77777777" w:rsidTr="00313E75">
        <w:trPr>
          <w:trHeight w:val="300"/>
          <w:jc w:val="center"/>
        </w:trPr>
        <w:tc>
          <w:tcPr>
            <w:tcW w:w="1553" w:type="dxa"/>
            <w:shd w:val="clear" w:color="auto" w:fill="auto"/>
            <w:noWrap/>
            <w:hideMark/>
          </w:tcPr>
          <w:p w14:paraId="161C017B" w14:textId="77777777" w:rsidR="00BA0364" w:rsidRPr="009160F2" w:rsidRDefault="00BA0364" w:rsidP="00313E75">
            <w:pPr>
              <w:jc w:val="center"/>
              <w:rPr>
                <w:color w:val="000000"/>
                <w:sz w:val="10"/>
              </w:rPr>
            </w:pPr>
            <w:r w:rsidRPr="009160F2">
              <w:rPr>
                <w:color w:val="000000"/>
                <w:sz w:val="10"/>
              </w:rPr>
              <w:t>jQuery</w:t>
            </w:r>
          </w:p>
        </w:tc>
        <w:tc>
          <w:tcPr>
            <w:tcW w:w="668" w:type="dxa"/>
            <w:shd w:val="clear" w:color="auto" w:fill="auto"/>
            <w:noWrap/>
            <w:hideMark/>
          </w:tcPr>
          <w:p w14:paraId="4B719C15" w14:textId="77777777" w:rsidR="00BA0364" w:rsidRPr="009160F2" w:rsidRDefault="00BA0364" w:rsidP="00313E75">
            <w:pPr>
              <w:jc w:val="center"/>
              <w:rPr>
                <w:color w:val="000000"/>
                <w:sz w:val="10"/>
              </w:rPr>
            </w:pPr>
            <w:r w:rsidRPr="009160F2">
              <w:rPr>
                <w:color w:val="000000"/>
                <w:sz w:val="10"/>
              </w:rPr>
              <w:t>2.1.3</w:t>
            </w:r>
          </w:p>
        </w:tc>
        <w:tc>
          <w:tcPr>
            <w:tcW w:w="683" w:type="dxa"/>
            <w:shd w:val="clear" w:color="auto" w:fill="auto"/>
            <w:noWrap/>
            <w:hideMark/>
          </w:tcPr>
          <w:p w14:paraId="607DA7A5"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4F9552DC" w14:textId="77777777" w:rsidR="00BA0364" w:rsidRPr="009160F2" w:rsidRDefault="00BA0364" w:rsidP="00313E75">
            <w:pPr>
              <w:jc w:val="center"/>
              <w:rPr>
                <w:color w:val="000000"/>
                <w:sz w:val="10"/>
              </w:rPr>
            </w:pPr>
          </w:p>
        </w:tc>
        <w:tc>
          <w:tcPr>
            <w:tcW w:w="721" w:type="dxa"/>
            <w:shd w:val="clear" w:color="auto" w:fill="auto"/>
            <w:noWrap/>
            <w:hideMark/>
          </w:tcPr>
          <w:p w14:paraId="2E98ADAC"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24B5A9B" w14:textId="61E1FEB4" w:rsidR="00BA0364" w:rsidRPr="009160F2" w:rsidRDefault="00A83ECB" w:rsidP="00313E75">
            <w:pPr>
              <w:jc w:val="center"/>
              <w:rPr>
                <w:sz w:val="10"/>
              </w:rPr>
            </w:pPr>
            <w:hyperlink r:id="rId22" w:history="1">
              <w:r w:rsidR="00BA0364" w:rsidRPr="009160F2">
                <w:rPr>
                  <w:sz w:val="10"/>
                </w:rPr>
                <w:t>MIT/</w:t>
              </w:r>
              <w:proofErr w:type="spellStart"/>
              <w:r w:rsidR="00BA0364" w:rsidRPr="009160F2">
                <w:rPr>
                  <w:sz w:val="10"/>
                </w:rPr>
                <w:t>Boost</w:t>
              </w:r>
              <w:proofErr w:type="spellEnd"/>
              <w:r w:rsidR="00BA0364" w:rsidRPr="009160F2">
                <w:rPr>
                  <w:sz w:val="10"/>
                </w:rPr>
                <w:t xml:space="preserve"> Software </w:t>
              </w:r>
              <w:proofErr w:type="spellStart"/>
              <w:r w:rsidR="00BA0364" w:rsidRPr="009160F2">
                <w:rPr>
                  <w:sz w:val="10"/>
                </w:rPr>
                <w:t>License</w:t>
              </w:r>
              <w:proofErr w:type="spellEnd"/>
            </w:hyperlink>
          </w:p>
        </w:tc>
        <w:tc>
          <w:tcPr>
            <w:tcW w:w="3727" w:type="dxa"/>
            <w:shd w:val="clear" w:color="auto" w:fill="auto"/>
            <w:noWrap/>
            <w:hideMark/>
          </w:tcPr>
          <w:p w14:paraId="0FDFABDA" w14:textId="77777777" w:rsidR="00BA0364" w:rsidRPr="009160F2" w:rsidRDefault="00BA0364" w:rsidP="00313E75">
            <w:pPr>
              <w:jc w:val="center"/>
              <w:rPr>
                <w:color w:val="0563C1"/>
                <w:sz w:val="10"/>
                <w:u w:val="single"/>
              </w:rPr>
            </w:pPr>
            <w:r w:rsidRPr="009160F2">
              <w:rPr>
                <w:color w:val="0563C1"/>
                <w:sz w:val="10"/>
                <w:u w:val="single"/>
              </w:rPr>
              <w:t>https://code.jquery.com/jquery/</w:t>
            </w:r>
          </w:p>
        </w:tc>
      </w:tr>
      <w:tr w:rsidR="00BA0364" w:rsidRPr="009160F2" w14:paraId="29601B89" w14:textId="77777777" w:rsidTr="00313E75">
        <w:trPr>
          <w:trHeight w:val="300"/>
          <w:jc w:val="center"/>
        </w:trPr>
        <w:tc>
          <w:tcPr>
            <w:tcW w:w="1553" w:type="dxa"/>
            <w:shd w:val="clear" w:color="auto" w:fill="auto"/>
            <w:noWrap/>
            <w:hideMark/>
          </w:tcPr>
          <w:p w14:paraId="639FFF16" w14:textId="77777777" w:rsidR="00BA0364" w:rsidRPr="009160F2" w:rsidRDefault="00BA0364" w:rsidP="00313E75">
            <w:pPr>
              <w:jc w:val="center"/>
              <w:rPr>
                <w:color w:val="000000"/>
                <w:sz w:val="10"/>
              </w:rPr>
            </w:pPr>
            <w:r w:rsidRPr="009160F2">
              <w:rPr>
                <w:color w:val="000000"/>
                <w:sz w:val="10"/>
              </w:rPr>
              <w:t>Angular JS</w:t>
            </w:r>
          </w:p>
        </w:tc>
        <w:tc>
          <w:tcPr>
            <w:tcW w:w="668" w:type="dxa"/>
            <w:shd w:val="clear" w:color="auto" w:fill="auto"/>
            <w:noWrap/>
            <w:hideMark/>
          </w:tcPr>
          <w:p w14:paraId="0C09D32D" w14:textId="77777777" w:rsidR="00BA0364" w:rsidRPr="009160F2" w:rsidRDefault="00BA0364" w:rsidP="00313E75">
            <w:pPr>
              <w:jc w:val="center"/>
              <w:rPr>
                <w:color w:val="000000"/>
                <w:sz w:val="10"/>
              </w:rPr>
            </w:pPr>
            <w:r w:rsidRPr="009160F2">
              <w:rPr>
                <w:color w:val="000000"/>
                <w:sz w:val="10"/>
              </w:rPr>
              <w:t>1.5.3</w:t>
            </w:r>
          </w:p>
        </w:tc>
        <w:tc>
          <w:tcPr>
            <w:tcW w:w="683" w:type="dxa"/>
            <w:shd w:val="clear" w:color="auto" w:fill="auto"/>
            <w:noWrap/>
            <w:hideMark/>
          </w:tcPr>
          <w:p w14:paraId="6FF71334"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74A89205" w14:textId="77777777" w:rsidR="00BA0364" w:rsidRPr="009160F2" w:rsidRDefault="00BA0364" w:rsidP="00313E75">
            <w:pPr>
              <w:jc w:val="center"/>
              <w:rPr>
                <w:color w:val="000000"/>
                <w:sz w:val="10"/>
              </w:rPr>
            </w:pPr>
          </w:p>
        </w:tc>
        <w:tc>
          <w:tcPr>
            <w:tcW w:w="721" w:type="dxa"/>
            <w:shd w:val="clear" w:color="auto" w:fill="auto"/>
            <w:noWrap/>
            <w:hideMark/>
          </w:tcPr>
          <w:p w14:paraId="01F6CBD2"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73F5F075" w14:textId="77777777" w:rsidR="00BA0364" w:rsidRPr="009160F2" w:rsidRDefault="00BA0364" w:rsidP="00313E75">
            <w:pPr>
              <w:jc w:val="center"/>
              <w:rPr>
                <w:color w:val="000000"/>
                <w:sz w:val="10"/>
              </w:rPr>
            </w:pPr>
            <w:r w:rsidRPr="009160F2">
              <w:rPr>
                <w:color w:val="000000"/>
                <w:sz w:val="10"/>
              </w:rPr>
              <w:t>MIT</w:t>
            </w:r>
          </w:p>
        </w:tc>
        <w:tc>
          <w:tcPr>
            <w:tcW w:w="3727" w:type="dxa"/>
            <w:shd w:val="clear" w:color="auto" w:fill="auto"/>
            <w:noWrap/>
            <w:hideMark/>
          </w:tcPr>
          <w:p w14:paraId="3D16A90D" w14:textId="77777777" w:rsidR="00BA0364" w:rsidRPr="009160F2" w:rsidRDefault="00BA0364" w:rsidP="00313E75">
            <w:pPr>
              <w:jc w:val="center"/>
              <w:rPr>
                <w:color w:val="0563C1"/>
                <w:sz w:val="10"/>
                <w:u w:val="single"/>
              </w:rPr>
            </w:pPr>
            <w:r w:rsidRPr="009160F2">
              <w:rPr>
                <w:color w:val="0563C1"/>
                <w:sz w:val="10"/>
                <w:u w:val="single"/>
              </w:rPr>
              <w:t>https://code.angularjs.org/1.5.3/</w:t>
            </w:r>
          </w:p>
        </w:tc>
      </w:tr>
      <w:tr w:rsidR="00BA0364" w:rsidRPr="009160F2" w14:paraId="378A09F2" w14:textId="77777777" w:rsidTr="00313E75">
        <w:trPr>
          <w:trHeight w:val="300"/>
          <w:jc w:val="center"/>
        </w:trPr>
        <w:tc>
          <w:tcPr>
            <w:tcW w:w="1553" w:type="dxa"/>
            <w:shd w:val="clear" w:color="auto" w:fill="auto"/>
            <w:noWrap/>
            <w:hideMark/>
          </w:tcPr>
          <w:p w14:paraId="670D1901" w14:textId="77777777" w:rsidR="00BA0364" w:rsidRPr="009160F2" w:rsidRDefault="00BA0364" w:rsidP="00313E75">
            <w:pPr>
              <w:jc w:val="center"/>
              <w:rPr>
                <w:color w:val="000000"/>
                <w:sz w:val="10"/>
              </w:rPr>
            </w:pPr>
            <w:r w:rsidRPr="009160F2">
              <w:rPr>
                <w:color w:val="000000"/>
                <w:sz w:val="10"/>
              </w:rPr>
              <w:t>Bootstrap</w:t>
            </w:r>
          </w:p>
        </w:tc>
        <w:tc>
          <w:tcPr>
            <w:tcW w:w="668" w:type="dxa"/>
            <w:shd w:val="clear" w:color="auto" w:fill="auto"/>
            <w:noWrap/>
            <w:hideMark/>
          </w:tcPr>
          <w:p w14:paraId="7C852B14" w14:textId="77777777" w:rsidR="00BA0364" w:rsidRPr="009160F2" w:rsidRDefault="00BA0364" w:rsidP="00313E75">
            <w:pPr>
              <w:jc w:val="center"/>
              <w:rPr>
                <w:color w:val="000000"/>
                <w:sz w:val="10"/>
              </w:rPr>
            </w:pPr>
            <w:r w:rsidRPr="009160F2">
              <w:rPr>
                <w:color w:val="000000"/>
                <w:sz w:val="10"/>
              </w:rPr>
              <w:t>3.3.5</w:t>
            </w:r>
          </w:p>
        </w:tc>
        <w:tc>
          <w:tcPr>
            <w:tcW w:w="683" w:type="dxa"/>
            <w:shd w:val="clear" w:color="auto" w:fill="auto"/>
            <w:noWrap/>
            <w:hideMark/>
          </w:tcPr>
          <w:p w14:paraId="1BD297CD"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79165EEC" w14:textId="77777777" w:rsidR="00BA0364" w:rsidRPr="009160F2" w:rsidRDefault="00BA0364" w:rsidP="00313E75">
            <w:pPr>
              <w:jc w:val="center"/>
              <w:rPr>
                <w:color w:val="000000"/>
                <w:sz w:val="10"/>
              </w:rPr>
            </w:pPr>
          </w:p>
        </w:tc>
        <w:tc>
          <w:tcPr>
            <w:tcW w:w="721" w:type="dxa"/>
            <w:shd w:val="clear" w:color="auto" w:fill="auto"/>
            <w:noWrap/>
            <w:hideMark/>
          </w:tcPr>
          <w:p w14:paraId="6A448090"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610505D4" w14:textId="77777777" w:rsidR="00BA0364" w:rsidRPr="009160F2" w:rsidRDefault="00BA0364" w:rsidP="00313E75">
            <w:pPr>
              <w:jc w:val="center"/>
              <w:rPr>
                <w:color w:val="000000"/>
                <w:sz w:val="10"/>
              </w:rPr>
            </w:pPr>
            <w:r w:rsidRPr="009160F2">
              <w:rPr>
                <w:color w:val="000000"/>
                <w:sz w:val="10"/>
              </w:rPr>
              <w:t>MIT</w:t>
            </w:r>
          </w:p>
        </w:tc>
        <w:tc>
          <w:tcPr>
            <w:tcW w:w="3727" w:type="dxa"/>
            <w:shd w:val="clear" w:color="auto" w:fill="auto"/>
            <w:noWrap/>
            <w:hideMark/>
          </w:tcPr>
          <w:p w14:paraId="18BD76FA" w14:textId="77777777" w:rsidR="00BA0364" w:rsidRPr="009160F2" w:rsidRDefault="00BA0364" w:rsidP="00313E75">
            <w:pPr>
              <w:jc w:val="center"/>
              <w:rPr>
                <w:color w:val="0563C1"/>
                <w:sz w:val="10"/>
                <w:u w:val="single"/>
              </w:rPr>
            </w:pPr>
            <w:r w:rsidRPr="009160F2">
              <w:rPr>
                <w:color w:val="0563C1"/>
                <w:sz w:val="10"/>
                <w:u w:val="single"/>
              </w:rPr>
              <w:t>https://github.com/twbs/bootstrap#copyright-and-license</w:t>
            </w:r>
          </w:p>
        </w:tc>
      </w:tr>
      <w:tr w:rsidR="00BA0364" w:rsidRPr="009160F2" w14:paraId="5CCF30E1" w14:textId="77777777" w:rsidTr="00313E75">
        <w:trPr>
          <w:trHeight w:val="300"/>
          <w:jc w:val="center"/>
        </w:trPr>
        <w:tc>
          <w:tcPr>
            <w:tcW w:w="1553" w:type="dxa"/>
            <w:shd w:val="clear" w:color="auto" w:fill="auto"/>
            <w:noWrap/>
            <w:hideMark/>
          </w:tcPr>
          <w:p w14:paraId="45AC5A70" w14:textId="77777777" w:rsidR="00BA0364" w:rsidRPr="009160F2" w:rsidRDefault="00BA0364" w:rsidP="00313E75">
            <w:pPr>
              <w:jc w:val="center"/>
              <w:rPr>
                <w:color w:val="000000"/>
                <w:sz w:val="10"/>
              </w:rPr>
            </w:pPr>
            <w:r w:rsidRPr="009160F2">
              <w:rPr>
                <w:color w:val="000000"/>
                <w:sz w:val="10"/>
              </w:rPr>
              <w:t>Virtual Box</w:t>
            </w:r>
          </w:p>
        </w:tc>
        <w:tc>
          <w:tcPr>
            <w:tcW w:w="668" w:type="dxa"/>
            <w:shd w:val="clear" w:color="auto" w:fill="auto"/>
            <w:noWrap/>
            <w:hideMark/>
          </w:tcPr>
          <w:p w14:paraId="00164625" w14:textId="77777777" w:rsidR="00BA0364" w:rsidRPr="009160F2" w:rsidRDefault="00BA0364" w:rsidP="00313E75">
            <w:pPr>
              <w:jc w:val="center"/>
              <w:rPr>
                <w:color w:val="000000"/>
                <w:sz w:val="10"/>
              </w:rPr>
            </w:pPr>
            <w:r w:rsidRPr="009160F2">
              <w:rPr>
                <w:color w:val="000000"/>
                <w:sz w:val="10"/>
              </w:rPr>
              <w:t>5.0.0</w:t>
            </w:r>
          </w:p>
        </w:tc>
        <w:tc>
          <w:tcPr>
            <w:tcW w:w="683" w:type="dxa"/>
            <w:shd w:val="clear" w:color="auto" w:fill="auto"/>
            <w:noWrap/>
            <w:hideMark/>
          </w:tcPr>
          <w:p w14:paraId="718DA98B" w14:textId="77777777" w:rsidR="00BA0364" w:rsidRPr="009160F2" w:rsidRDefault="00BA0364" w:rsidP="00313E75">
            <w:pPr>
              <w:jc w:val="center"/>
              <w:rPr>
                <w:color w:val="000000"/>
                <w:sz w:val="10"/>
              </w:rPr>
            </w:pPr>
            <w:r w:rsidRPr="009160F2">
              <w:rPr>
                <w:color w:val="000000"/>
                <w:sz w:val="10"/>
              </w:rPr>
              <w:t>X</w:t>
            </w:r>
          </w:p>
        </w:tc>
        <w:tc>
          <w:tcPr>
            <w:tcW w:w="721" w:type="dxa"/>
            <w:shd w:val="clear" w:color="auto" w:fill="auto"/>
            <w:noWrap/>
            <w:hideMark/>
          </w:tcPr>
          <w:p w14:paraId="62AE2ADD" w14:textId="77777777" w:rsidR="00BA0364" w:rsidRPr="009160F2" w:rsidRDefault="00BA0364" w:rsidP="00313E75">
            <w:pPr>
              <w:jc w:val="center"/>
              <w:rPr>
                <w:color w:val="000000"/>
                <w:sz w:val="10"/>
              </w:rPr>
            </w:pPr>
          </w:p>
        </w:tc>
        <w:tc>
          <w:tcPr>
            <w:tcW w:w="721" w:type="dxa"/>
            <w:shd w:val="clear" w:color="auto" w:fill="auto"/>
            <w:noWrap/>
            <w:hideMark/>
          </w:tcPr>
          <w:p w14:paraId="4EAF4104" w14:textId="77777777" w:rsidR="00BA0364" w:rsidRPr="009160F2" w:rsidRDefault="00BA0364" w:rsidP="00313E75">
            <w:pPr>
              <w:jc w:val="center"/>
              <w:rPr>
                <w:rFonts w:ascii="Times New Roman" w:hAnsi="Times New Roman"/>
                <w:sz w:val="10"/>
              </w:rPr>
            </w:pPr>
          </w:p>
        </w:tc>
        <w:tc>
          <w:tcPr>
            <w:tcW w:w="1069" w:type="dxa"/>
            <w:shd w:val="clear" w:color="auto" w:fill="auto"/>
            <w:noWrap/>
            <w:hideMark/>
          </w:tcPr>
          <w:p w14:paraId="345E2366" w14:textId="77777777" w:rsidR="00BA0364" w:rsidRPr="009160F2" w:rsidRDefault="00BA0364" w:rsidP="00313E75">
            <w:pPr>
              <w:jc w:val="center"/>
              <w:rPr>
                <w:color w:val="000000"/>
                <w:sz w:val="10"/>
              </w:rPr>
            </w:pPr>
            <w:r w:rsidRPr="009160F2">
              <w:rPr>
                <w:color w:val="000000"/>
                <w:sz w:val="10"/>
              </w:rPr>
              <w:t>GPL v2.0</w:t>
            </w:r>
          </w:p>
        </w:tc>
        <w:tc>
          <w:tcPr>
            <w:tcW w:w="3727" w:type="dxa"/>
            <w:shd w:val="clear" w:color="auto" w:fill="auto"/>
            <w:noWrap/>
            <w:hideMark/>
          </w:tcPr>
          <w:p w14:paraId="1A80DDF1" w14:textId="77777777" w:rsidR="00BA0364" w:rsidRPr="009160F2" w:rsidRDefault="00BA0364" w:rsidP="00313E75">
            <w:pPr>
              <w:jc w:val="center"/>
              <w:rPr>
                <w:color w:val="0563C1"/>
                <w:sz w:val="10"/>
                <w:u w:val="single"/>
              </w:rPr>
            </w:pPr>
            <w:r w:rsidRPr="009160F2">
              <w:rPr>
                <w:color w:val="0563C1"/>
                <w:sz w:val="10"/>
                <w:u w:val="single"/>
              </w:rPr>
              <w:t>https://www.virtualbox.org/wiki/Download_Old_Builds_5_0</w:t>
            </w:r>
          </w:p>
        </w:tc>
      </w:tr>
    </w:tbl>
    <w:p w14:paraId="139308C6" w14:textId="77777777" w:rsidR="00BA0364" w:rsidRPr="006528CA" w:rsidRDefault="00BA0364" w:rsidP="00BA0364"/>
    <w:p w14:paraId="0AC45007" w14:textId="77777777" w:rsidR="00BA0364" w:rsidRPr="00A81A3C" w:rsidRDefault="00BA0364" w:rsidP="00BA0364">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BA0364" w:rsidRPr="00A61693" w14:paraId="19CBE7F4" w14:textId="77777777" w:rsidTr="00313E75">
        <w:trPr>
          <w:trHeight w:val="600"/>
          <w:jc w:val="center"/>
        </w:trPr>
        <w:tc>
          <w:tcPr>
            <w:tcW w:w="3472" w:type="dxa"/>
            <w:shd w:val="clear" w:color="auto" w:fill="auto"/>
            <w:vAlign w:val="center"/>
          </w:tcPr>
          <w:p w14:paraId="283EC395" w14:textId="77777777" w:rsidR="00BA0364" w:rsidRPr="009160F2" w:rsidRDefault="00BA0364" w:rsidP="00313E75">
            <w:pPr>
              <w:rPr>
                <w:b/>
                <w:bCs/>
                <w:color w:val="000000"/>
                <w:sz w:val="12"/>
                <w:szCs w:val="16"/>
              </w:rPr>
            </w:pPr>
          </w:p>
        </w:tc>
        <w:tc>
          <w:tcPr>
            <w:tcW w:w="5670" w:type="dxa"/>
            <w:shd w:val="clear" w:color="auto" w:fill="auto"/>
            <w:vAlign w:val="center"/>
          </w:tcPr>
          <w:p w14:paraId="0AE1F6F6" w14:textId="77777777" w:rsidR="00BA0364" w:rsidRPr="009160F2" w:rsidRDefault="00BA0364" w:rsidP="00313E75">
            <w:pPr>
              <w:rPr>
                <w:b/>
                <w:bCs/>
                <w:color w:val="000000"/>
                <w:sz w:val="12"/>
                <w:szCs w:val="16"/>
              </w:rPr>
            </w:pPr>
          </w:p>
        </w:tc>
      </w:tr>
      <w:tr w:rsidR="00BA0364" w:rsidRPr="009160F2" w14:paraId="765CD329" w14:textId="77777777" w:rsidTr="00313E75">
        <w:trPr>
          <w:trHeight w:val="300"/>
          <w:jc w:val="center"/>
        </w:trPr>
        <w:tc>
          <w:tcPr>
            <w:tcW w:w="3472" w:type="dxa"/>
            <w:shd w:val="clear" w:color="auto" w:fill="auto"/>
            <w:noWrap/>
            <w:hideMark/>
          </w:tcPr>
          <w:p w14:paraId="3E8E320A" w14:textId="77777777" w:rsidR="00BA0364" w:rsidRPr="009160F2" w:rsidRDefault="00BA0364" w:rsidP="00313E75">
            <w:pPr>
              <w:jc w:val="left"/>
              <w:rPr>
                <w:b/>
                <w:bCs/>
                <w:color w:val="000000"/>
                <w:sz w:val="12"/>
                <w:szCs w:val="16"/>
              </w:rPr>
            </w:pPr>
            <w:r w:rsidRPr="009160F2">
              <w:rPr>
                <w:b/>
                <w:bCs/>
                <w:color w:val="000000"/>
                <w:sz w:val="12"/>
                <w:szCs w:val="16"/>
              </w:rPr>
              <w:lastRenderedPageBreak/>
              <w:t>COPYING</w:t>
            </w:r>
          </w:p>
        </w:tc>
        <w:tc>
          <w:tcPr>
            <w:tcW w:w="5670" w:type="dxa"/>
            <w:shd w:val="clear" w:color="auto" w:fill="auto"/>
            <w:noWrap/>
          </w:tcPr>
          <w:p w14:paraId="70227E86" w14:textId="77777777" w:rsidR="00BA0364" w:rsidRPr="009160F2" w:rsidRDefault="00BA0364" w:rsidP="00313E75">
            <w:pPr>
              <w:jc w:val="right"/>
              <w:rPr>
                <w:color w:val="0563C1"/>
                <w:sz w:val="12"/>
                <w:szCs w:val="16"/>
                <w:u w:val="single"/>
              </w:rPr>
            </w:pPr>
            <w:r w:rsidRPr="009160F2">
              <w:rPr>
                <w:color w:val="0563C1"/>
                <w:sz w:val="12"/>
                <w:szCs w:val="16"/>
                <w:u w:val="single"/>
              </w:rPr>
              <w:object w:dxaOrig="1531" w:dyaOrig="991" w14:anchorId="5287D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Package" ShapeID="_x0000_i1025" DrawAspect="Icon" ObjectID="_1716098949" r:id="rId24"/>
              </w:object>
            </w:r>
          </w:p>
        </w:tc>
      </w:tr>
      <w:tr w:rsidR="00BA0364" w:rsidRPr="009160F2" w14:paraId="5D92AD00" w14:textId="77777777" w:rsidTr="00313E75">
        <w:trPr>
          <w:trHeight w:val="300"/>
          <w:jc w:val="center"/>
        </w:trPr>
        <w:tc>
          <w:tcPr>
            <w:tcW w:w="3472" w:type="dxa"/>
            <w:shd w:val="clear" w:color="auto" w:fill="auto"/>
            <w:noWrap/>
            <w:hideMark/>
          </w:tcPr>
          <w:p w14:paraId="621DCF18" w14:textId="77777777" w:rsidR="00BA0364" w:rsidRPr="009160F2" w:rsidRDefault="00BA0364" w:rsidP="00313E75">
            <w:pPr>
              <w:jc w:val="left"/>
              <w:rPr>
                <w:b/>
                <w:bCs/>
                <w:color w:val="000000"/>
                <w:sz w:val="12"/>
                <w:szCs w:val="16"/>
              </w:rPr>
            </w:pPr>
            <w:r w:rsidRPr="009160F2">
              <w:rPr>
                <w:b/>
                <w:bCs/>
                <w:color w:val="000000"/>
                <w:sz w:val="12"/>
                <w:szCs w:val="16"/>
              </w:rPr>
              <w:t>COPYING.LESSER</w:t>
            </w:r>
          </w:p>
        </w:tc>
        <w:tc>
          <w:tcPr>
            <w:tcW w:w="5670" w:type="dxa"/>
            <w:shd w:val="clear" w:color="auto" w:fill="auto"/>
            <w:noWrap/>
          </w:tcPr>
          <w:p w14:paraId="2C9EA7A8" w14:textId="77777777" w:rsidR="00BA0364" w:rsidRPr="009160F2" w:rsidRDefault="00BA0364" w:rsidP="00313E75">
            <w:pPr>
              <w:jc w:val="right"/>
              <w:rPr>
                <w:color w:val="0563C1"/>
                <w:sz w:val="12"/>
                <w:szCs w:val="16"/>
                <w:u w:val="single"/>
              </w:rPr>
            </w:pPr>
            <w:r w:rsidRPr="009160F2">
              <w:rPr>
                <w:color w:val="0563C1"/>
                <w:sz w:val="12"/>
                <w:szCs w:val="16"/>
                <w:u w:val="single"/>
              </w:rPr>
              <w:object w:dxaOrig="1531" w:dyaOrig="991" w14:anchorId="40763E6F">
                <v:shape id="_x0000_i1026" type="#_x0000_t75" style="width:77.25pt;height:49.5pt" o:ole="">
                  <v:imagedata r:id="rId25" o:title=""/>
                </v:shape>
                <o:OLEObject Type="Embed" ProgID="Package" ShapeID="_x0000_i1026" DrawAspect="Icon" ObjectID="_1716098950" r:id="rId26"/>
              </w:object>
            </w:r>
          </w:p>
        </w:tc>
      </w:tr>
      <w:tr w:rsidR="00BA0364" w:rsidRPr="009160F2" w14:paraId="7D6D8FC6" w14:textId="77777777" w:rsidTr="00313E75">
        <w:trPr>
          <w:trHeight w:val="300"/>
          <w:jc w:val="center"/>
        </w:trPr>
        <w:tc>
          <w:tcPr>
            <w:tcW w:w="3472" w:type="dxa"/>
            <w:shd w:val="clear" w:color="auto" w:fill="auto"/>
            <w:noWrap/>
          </w:tcPr>
          <w:p w14:paraId="5F03B217" w14:textId="77777777" w:rsidR="00BA0364" w:rsidRPr="009160F2" w:rsidRDefault="00BA0364" w:rsidP="00313E75">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14:paraId="2BD3F512" w14:textId="77777777" w:rsidR="00BA0364" w:rsidRPr="009160F2" w:rsidRDefault="00BA0364" w:rsidP="00313E75">
            <w:pPr>
              <w:jc w:val="right"/>
              <w:rPr>
                <w:color w:val="0563C1"/>
                <w:sz w:val="12"/>
                <w:szCs w:val="16"/>
                <w:u w:val="single"/>
              </w:rPr>
            </w:pPr>
            <w:r w:rsidRPr="009160F2">
              <w:rPr>
                <w:color w:val="0563C1"/>
                <w:sz w:val="12"/>
                <w:szCs w:val="16"/>
                <w:u w:val="single"/>
              </w:rPr>
              <w:object w:dxaOrig="1531" w:dyaOrig="991" w14:anchorId="1345F847">
                <v:shape id="_x0000_i1027" type="#_x0000_t75" style="width:77.25pt;height:49.5pt" o:ole="">
                  <v:imagedata r:id="rId27" o:title=""/>
                </v:shape>
                <o:OLEObject Type="Embed" ProgID="Package" ShapeID="_x0000_i1027" DrawAspect="Icon" ObjectID="_1716098951" r:id="rId28"/>
              </w:object>
            </w:r>
          </w:p>
        </w:tc>
      </w:tr>
    </w:tbl>
    <w:p w14:paraId="6F318FC5" w14:textId="77777777" w:rsidR="00BA0364" w:rsidRDefault="00BA0364" w:rsidP="00BA0364"/>
    <w:p w14:paraId="5B6567AF" w14:textId="77777777" w:rsidR="00BA0364" w:rsidRPr="00A81A3C" w:rsidRDefault="00BA0364" w:rsidP="00BA0364"/>
    <w:p w14:paraId="5C478CCC" w14:textId="77777777" w:rsidR="00BA0364" w:rsidRPr="00525470" w:rsidRDefault="00BA0364" w:rsidP="00BA0364">
      <w:pPr>
        <w:pStyle w:val="Ttulo1"/>
      </w:pPr>
      <w:bookmarkStart w:id="337" w:name="_Toc532379996"/>
      <w:bookmarkStart w:id="338" w:name="_Toc2245578"/>
      <w:bookmarkStart w:id="339" w:name="_Toc2596054"/>
      <w:bookmarkStart w:id="340" w:name="_Toc105486209"/>
      <w:r w:rsidRPr="00525470">
        <w:lastRenderedPageBreak/>
        <w:t>GLOSARIO</w:t>
      </w:r>
      <w:bookmarkEnd w:id="333"/>
      <w:bookmarkEnd w:id="334"/>
      <w:bookmarkEnd w:id="335"/>
      <w:bookmarkEnd w:id="337"/>
      <w:bookmarkEnd w:id="338"/>
      <w:bookmarkEnd w:id="339"/>
      <w:bookmarkEnd w:id="340"/>
    </w:p>
    <w:tbl>
      <w:tblPr>
        <w:tblW w:w="0" w:type="auto"/>
        <w:jc w:val="center"/>
        <w:tblLook w:val="01E0" w:firstRow="1" w:lastRow="1" w:firstColumn="1" w:lastColumn="1" w:noHBand="0" w:noVBand="0"/>
      </w:tblPr>
      <w:tblGrid>
        <w:gridCol w:w="1650"/>
        <w:gridCol w:w="6666"/>
      </w:tblGrid>
      <w:tr w:rsidR="00BA0364" w:rsidRPr="00BA0364" w14:paraId="20EFAA9B" w14:textId="77777777" w:rsidTr="00313E75">
        <w:trPr>
          <w:jc w:val="center"/>
        </w:trPr>
        <w:tc>
          <w:tcPr>
            <w:tcW w:w="1650" w:type="dxa"/>
          </w:tcPr>
          <w:p w14:paraId="3FF16159" w14:textId="77777777" w:rsidR="00BA0364" w:rsidRPr="00BA0364" w:rsidRDefault="00BA0364" w:rsidP="00BA0364">
            <w:pPr>
              <w:rPr>
                <w:b/>
                <w:sz w:val="20"/>
              </w:rPr>
            </w:pPr>
            <w:r w:rsidRPr="00BA0364">
              <w:rPr>
                <w:b/>
                <w:sz w:val="20"/>
              </w:rPr>
              <w:t>A/T</w:t>
            </w:r>
          </w:p>
        </w:tc>
        <w:tc>
          <w:tcPr>
            <w:tcW w:w="6666" w:type="dxa"/>
          </w:tcPr>
          <w:p w14:paraId="2A307B1C" w14:textId="77777777" w:rsidR="00BA0364" w:rsidRPr="00BA0364" w:rsidRDefault="00BA0364" w:rsidP="00BA0364">
            <w:pPr>
              <w:rPr>
                <w:sz w:val="20"/>
                <w:szCs w:val="22"/>
              </w:rPr>
            </w:pPr>
            <w:r w:rsidRPr="00BA0364">
              <w:rPr>
                <w:sz w:val="20"/>
                <w:szCs w:val="22"/>
              </w:rPr>
              <w:t>Aire / Tierra</w:t>
            </w:r>
          </w:p>
        </w:tc>
      </w:tr>
      <w:tr w:rsidR="00BA0364" w:rsidRPr="00BA0364" w14:paraId="3A269E41" w14:textId="77777777" w:rsidTr="00313E75">
        <w:trPr>
          <w:jc w:val="center"/>
        </w:trPr>
        <w:tc>
          <w:tcPr>
            <w:tcW w:w="1650" w:type="dxa"/>
          </w:tcPr>
          <w:p w14:paraId="2570B016" w14:textId="77777777" w:rsidR="00BA0364" w:rsidRPr="00BA0364" w:rsidRDefault="00BA0364" w:rsidP="00BA0364">
            <w:pPr>
              <w:rPr>
                <w:b/>
                <w:sz w:val="20"/>
              </w:rPr>
            </w:pPr>
            <w:r w:rsidRPr="00BA0364">
              <w:rPr>
                <w:b/>
                <w:sz w:val="20"/>
              </w:rPr>
              <w:t>ACC</w:t>
            </w:r>
          </w:p>
        </w:tc>
        <w:tc>
          <w:tcPr>
            <w:tcW w:w="6666" w:type="dxa"/>
          </w:tcPr>
          <w:p w14:paraId="6F20032C" w14:textId="77777777" w:rsidR="00BA0364" w:rsidRPr="00BA0364" w:rsidRDefault="00BA0364" w:rsidP="00BA0364">
            <w:pPr>
              <w:rPr>
                <w:sz w:val="20"/>
                <w:szCs w:val="22"/>
              </w:rPr>
            </w:pPr>
            <w:proofErr w:type="spellStart"/>
            <w:r w:rsidRPr="00BA0364">
              <w:rPr>
                <w:sz w:val="20"/>
                <w:szCs w:val="22"/>
              </w:rPr>
              <w:t>Area</w:t>
            </w:r>
            <w:proofErr w:type="spellEnd"/>
            <w:r w:rsidRPr="00BA0364">
              <w:rPr>
                <w:sz w:val="20"/>
                <w:szCs w:val="22"/>
              </w:rPr>
              <w:t xml:space="preserve"> Control Centre</w:t>
            </w:r>
          </w:p>
        </w:tc>
      </w:tr>
      <w:tr w:rsidR="00BA0364" w:rsidRPr="00BA0364" w14:paraId="5B43C39A" w14:textId="77777777" w:rsidTr="00313E75">
        <w:trPr>
          <w:jc w:val="center"/>
        </w:trPr>
        <w:tc>
          <w:tcPr>
            <w:tcW w:w="1650" w:type="dxa"/>
          </w:tcPr>
          <w:p w14:paraId="7691F369" w14:textId="77777777" w:rsidR="00BA0364" w:rsidRPr="00BA0364" w:rsidRDefault="00BA0364" w:rsidP="00BA0364">
            <w:pPr>
              <w:rPr>
                <w:b/>
                <w:sz w:val="20"/>
              </w:rPr>
            </w:pPr>
            <w:r w:rsidRPr="00BA0364">
              <w:rPr>
                <w:b/>
                <w:sz w:val="20"/>
              </w:rPr>
              <w:t>AD</w:t>
            </w:r>
          </w:p>
        </w:tc>
        <w:tc>
          <w:tcPr>
            <w:tcW w:w="6666" w:type="dxa"/>
          </w:tcPr>
          <w:p w14:paraId="5833EE24" w14:textId="77777777" w:rsidR="00BA0364" w:rsidRPr="00BA0364" w:rsidRDefault="00BA0364" w:rsidP="00BA0364">
            <w:pPr>
              <w:rPr>
                <w:sz w:val="20"/>
                <w:szCs w:val="22"/>
              </w:rPr>
            </w:pPr>
            <w:r w:rsidRPr="00BA0364">
              <w:rPr>
                <w:sz w:val="20"/>
                <w:szCs w:val="22"/>
              </w:rPr>
              <w:t>Acceso Directo</w:t>
            </w:r>
          </w:p>
        </w:tc>
      </w:tr>
      <w:tr w:rsidR="00BA0364" w:rsidRPr="00BA0364" w14:paraId="2BF5C3EF" w14:textId="77777777" w:rsidTr="00313E75">
        <w:trPr>
          <w:jc w:val="center"/>
        </w:trPr>
        <w:tc>
          <w:tcPr>
            <w:tcW w:w="1650" w:type="dxa"/>
          </w:tcPr>
          <w:p w14:paraId="51B3D3B2" w14:textId="77777777" w:rsidR="00BA0364" w:rsidRPr="00BA0364" w:rsidRDefault="00BA0364" w:rsidP="00BA0364">
            <w:pPr>
              <w:rPr>
                <w:b/>
                <w:sz w:val="20"/>
              </w:rPr>
            </w:pPr>
            <w:r w:rsidRPr="00BA0364">
              <w:rPr>
                <w:b/>
                <w:sz w:val="20"/>
              </w:rPr>
              <w:t>AI</w:t>
            </w:r>
          </w:p>
        </w:tc>
        <w:tc>
          <w:tcPr>
            <w:tcW w:w="6666" w:type="dxa"/>
          </w:tcPr>
          <w:p w14:paraId="7ACD2AF4" w14:textId="77777777" w:rsidR="00BA0364" w:rsidRPr="00BA0364" w:rsidRDefault="00BA0364" w:rsidP="00BA0364">
            <w:pPr>
              <w:rPr>
                <w:sz w:val="20"/>
                <w:szCs w:val="22"/>
              </w:rPr>
            </w:pPr>
            <w:r w:rsidRPr="00BA0364">
              <w:rPr>
                <w:sz w:val="20"/>
                <w:szCs w:val="22"/>
              </w:rPr>
              <w:t>Acceso Indirecto</w:t>
            </w:r>
          </w:p>
        </w:tc>
      </w:tr>
      <w:tr w:rsidR="00BA0364" w:rsidRPr="00BA0364" w14:paraId="1668C179" w14:textId="77777777" w:rsidTr="00313E75">
        <w:trPr>
          <w:jc w:val="center"/>
        </w:trPr>
        <w:tc>
          <w:tcPr>
            <w:tcW w:w="1650" w:type="dxa"/>
          </w:tcPr>
          <w:p w14:paraId="0E6A73E1" w14:textId="77777777" w:rsidR="00BA0364" w:rsidRPr="00BA0364" w:rsidRDefault="00BA0364" w:rsidP="00BA0364">
            <w:pPr>
              <w:rPr>
                <w:b/>
                <w:sz w:val="20"/>
              </w:rPr>
            </w:pPr>
            <w:r w:rsidRPr="00BA0364">
              <w:rPr>
                <w:b/>
                <w:sz w:val="20"/>
              </w:rPr>
              <w:t>ATM</w:t>
            </w:r>
          </w:p>
        </w:tc>
        <w:tc>
          <w:tcPr>
            <w:tcW w:w="6666" w:type="dxa"/>
          </w:tcPr>
          <w:p w14:paraId="24EC403A" w14:textId="77777777" w:rsidR="00BA0364" w:rsidRPr="00BA0364" w:rsidRDefault="00BA0364" w:rsidP="00BA0364">
            <w:pPr>
              <w:rPr>
                <w:sz w:val="20"/>
                <w:szCs w:val="22"/>
              </w:rPr>
            </w:pPr>
            <w:r w:rsidRPr="00BA0364">
              <w:rPr>
                <w:sz w:val="20"/>
                <w:szCs w:val="22"/>
              </w:rPr>
              <w:t xml:space="preserve">"Air </w:t>
            </w:r>
            <w:proofErr w:type="spellStart"/>
            <w:r w:rsidRPr="00BA0364">
              <w:rPr>
                <w:sz w:val="20"/>
                <w:szCs w:val="22"/>
              </w:rPr>
              <w:t>Traffic</w:t>
            </w:r>
            <w:proofErr w:type="spellEnd"/>
            <w:r w:rsidRPr="00BA0364">
              <w:rPr>
                <w:sz w:val="20"/>
                <w:szCs w:val="22"/>
              </w:rPr>
              <w:t xml:space="preserve"> Management"</w:t>
            </w:r>
          </w:p>
        </w:tc>
      </w:tr>
      <w:tr w:rsidR="00BA0364" w:rsidRPr="00BA0364" w14:paraId="2F3AC09B" w14:textId="77777777" w:rsidTr="00313E75">
        <w:trPr>
          <w:jc w:val="center"/>
        </w:trPr>
        <w:tc>
          <w:tcPr>
            <w:tcW w:w="1650" w:type="dxa"/>
          </w:tcPr>
          <w:p w14:paraId="4BD2EE9C" w14:textId="77777777" w:rsidR="00BA0364" w:rsidRPr="00BA0364" w:rsidRDefault="00BA0364" w:rsidP="00BA0364">
            <w:pPr>
              <w:rPr>
                <w:b/>
                <w:sz w:val="20"/>
              </w:rPr>
            </w:pPr>
            <w:r w:rsidRPr="00BA0364">
              <w:rPr>
                <w:b/>
                <w:sz w:val="20"/>
              </w:rPr>
              <w:t>ATS</w:t>
            </w:r>
          </w:p>
        </w:tc>
        <w:tc>
          <w:tcPr>
            <w:tcW w:w="6666" w:type="dxa"/>
          </w:tcPr>
          <w:p w14:paraId="7618C497" w14:textId="77777777" w:rsidR="00BA0364" w:rsidRPr="00BA0364" w:rsidRDefault="00BA0364" w:rsidP="00BA0364">
            <w:pPr>
              <w:rPr>
                <w:sz w:val="20"/>
                <w:szCs w:val="22"/>
              </w:rPr>
            </w:pPr>
            <w:r w:rsidRPr="00BA0364">
              <w:rPr>
                <w:sz w:val="20"/>
                <w:szCs w:val="22"/>
              </w:rPr>
              <w:t xml:space="preserve">"Air </w:t>
            </w:r>
            <w:proofErr w:type="spellStart"/>
            <w:r w:rsidRPr="00BA0364">
              <w:rPr>
                <w:sz w:val="20"/>
                <w:szCs w:val="22"/>
              </w:rPr>
              <w:t>Traffic</w:t>
            </w:r>
            <w:proofErr w:type="spellEnd"/>
            <w:r w:rsidRPr="00BA0364">
              <w:rPr>
                <w:sz w:val="20"/>
                <w:szCs w:val="22"/>
              </w:rPr>
              <w:t xml:space="preserve"> </w:t>
            </w:r>
            <w:proofErr w:type="spellStart"/>
            <w:r w:rsidRPr="00BA0364">
              <w:rPr>
                <w:sz w:val="20"/>
                <w:szCs w:val="22"/>
              </w:rPr>
              <w:t>System</w:t>
            </w:r>
            <w:proofErr w:type="spellEnd"/>
            <w:r w:rsidRPr="00BA0364">
              <w:rPr>
                <w:sz w:val="20"/>
                <w:szCs w:val="22"/>
              </w:rPr>
              <w:t>"</w:t>
            </w:r>
          </w:p>
        </w:tc>
      </w:tr>
      <w:tr w:rsidR="00BA0364" w:rsidRPr="00BA0364" w14:paraId="604F6978" w14:textId="77777777" w:rsidTr="00313E75">
        <w:trPr>
          <w:jc w:val="center"/>
        </w:trPr>
        <w:tc>
          <w:tcPr>
            <w:tcW w:w="1650" w:type="dxa"/>
          </w:tcPr>
          <w:p w14:paraId="7BFBB593" w14:textId="77777777" w:rsidR="00BA0364" w:rsidRPr="00BA0364" w:rsidRDefault="00BA0364" w:rsidP="00BA0364">
            <w:pPr>
              <w:rPr>
                <w:b/>
                <w:sz w:val="20"/>
              </w:rPr>
            </w:pPr>
            <w:r w:rsidRPr="00BA0364">
              <w:rPr>
                <w:b/>
                <w:sz w:val="20"/>
              </w:rPr>
              <w:t>ATS-N5</w:t>
            </w:r>
          </w:p>
        </w:tc>
        <w:tc>
          <w:tcPr>
            <w:tcW w:w="6666" w:type="dxa"/>
          </w:tcPr>
          <w:p w14:paraId="0271BC3F" w14:textId="77777777" w:rsidR="00BA0364" w:rsidRPr="00BA0364" w:rsidRDefault="00BA0364" w:rsidP="00BA0364">
            <w:pPr>
              <w:rPr>
                <w:sz w:val="20"/>
                <w:szCs w:val="22"/>
              </w:rPr>
            </w:pPr>
            <w:r w:rsidRPr="00BA0364">
              <w:rPr>
                <w:sz w:val="20"/>
                <w:szCs w:val="22"/>
              </w:rPr>
              <w:t>Protocolo UIT-N5 para ATS</w:t>
            </w:r>
          </w:p>
        </w:tc>
      </w:tr>
      <w:tr w:rsidR="00BA0364" w:rsidRPr="00BA0364" w14:paraId="142FBB10" w14:textId="77777777" w:rsidTr="00313E75">
        <w:trPr>
          <w:jc w:val="center"/>
        </w:trPr>
        <w:tc>
          <w:tcPr>
            <w:tcW w:w="1650" w:type="dxa"/>
          </w:tcPr>
          <w:p w14:paraId="618DFD5B" w14:textId="77777777" w:rsidR="00BA0364" w:rsidRPr="00BA0364" w:rsidRDefault="00BA0364" w:rsidP="00BA0364">
            <w:pPr>
              <w:rPr>
                <w:b/>
                <w:sz w:val="20"/>
              </w:rPr>
            </w:pPr>
            <w:r w:rsidRPr="00BA0364">
              <w:rPr>
                <w:b/>
                <w:sz w:val="20"/>
              </w:rPr>
              <w:t>ATS-QSIG</w:t>
            </w:r>
          </w:p>
        </w:tc>
        <w:tc>
          <w:tcPr>
            <w:tcW w:w="6666" w:type="dxa"/>
          </w:tcPr>
          <w:p w14:paraId="1F3D77F5" w14:textId="77777777" w:rsidR="00BA0364" w:rsidRPr="00BA0364" w:rsidRDefault="00BA0364" w:rsidP="00BA0364">
            <w:pPr>
              <w:rPr>
                <w:sz w:val="20"/>
                <w:szCs w:val="22"/>
              </w:rPr>
            </w:pPr>
            <w:r w:rsidRPr="00BA0364">
              <w:rPr>
                <w:sz w:val="20"/>
                <w:szCs w:val="22"/>
              </w:rPr>
              <w:t>Protocolo QSIG en sistemas ATS</w:t>
            </w:r>
          </w:p>
        </w:tc>
      </w:tr>
      <w:tr w:rsidR="00BA0364" w:rsidRPr="00BA0364" w14:paraId="529EC966" w14:textId="77777777" w:rsidTr="00313E75">
        <w:trPr>
          <w:jc w:val="center"/>
        </w:trPr>
        <w:tc>
          <w:tcPr>
            <w:tcW w:w="1650" w:type="dxa"/>
          </w:tcPr>
          <w:p w14:paraId="06280C1D" w14:textId="77777777" w:rsidR="00BA0364" w:rsidRPr="00BA0364" w:rsidRDefault="00BA0364" w:rsidP="00BA0364">
            <w:pPr>
              <w:rPr>
                <w:b/>
                <w:sz w:val="20"/>
              </w:rPr>
            </w:pPr>
            <w:r w:rsidRPr="00BA0364">
              <w:rPr>
                <w:b/>
                <w:sz w:val="20"/>
              </w:rPr>
              <w:t>ATS-R2</w:t>
            </w:r>
          </w:p>
        </w:tc>
        <w:tc>
          <w:tcPr>
            <w:tcW w:w="6666" w:type="dxa"/>
          </w:tcPr>
          <w:p w14:paraId="496569F5" w14:textId="77777777" w:rsidR="00BA0364" w:rsidRPr="00BA0364" w:rsidRDefault="00BA0364" w:rsidP="00BA0364">
            <w:pPr>
              <w:rPr>
                <w:sz w:val="20"/>
                <w:szCs w:val="22"/>
              </w:rPr>
            </w:pPr>
            <w:proofErr w:type="spellStart"/>
            <w:r w:rsidRPr="00BA0364">
              <w:rPr>
                <w:sz w:val="20"/>
                <w:szCs w:val="22"/>
              </w:rPr>
              <w:t>Procolo</w:t>
            </w:r>
            <w:proofErr w:type="spellEnd"/>
            <w:r w:rsidRPr="00BA0364">
              <w:rPr>
                <w:sz w:val="20"/>
                <w:szCs w:val="22"/>
              </w:rPr>
              <w:t xml:space="preserve"> R2 en sistemas ATS</w:t>
            </w:r>
          </w:p>
        </w:tc>
      </w:tr>
      <w:tr w:rsidR="00BA0364" w:rsidRPr="00BA0364" w14:paraId="4F2D4DBE" w14:textId="77777777" w:rsidTr="00313E75">
        <w:trPr>
          <w:jc w:val="center"/>
        </w:trPr>
        <w:tc>
          <w:tcPr>
            <w:tcW w:w="1650" w:type="dxa"/>
          </w:tcPr>
          <w:p w14:paraId="30A12F63" w14:textId="77777777" w:rsidR="00BA0364" w:rsidRPr="00BA0364" w:rsidRDefault="00BA0364" w:rsidP="00BA0364">
            <w:pPr>
              <w:rPr>
                <w:b/>
                <w:sz w:val="20"/>
              </w:rPr>
            </w:pPr>
            <w:r w:rsidRPr="00BA0364">
              <w:rPr>
                <w:b/>
                <w:sz w:val="20"/>
              </w:rPr>
              <w:t>BC</w:t>
            </w:r>
          </w:p>
        </w:tc>
        <w:tc>
          <w:tcPr>
            <w:tcW w:w="6666" w:type="dxa"/>
          </w:tcPr>
          <w:p w14:paraId="32A3C0EF" w14:textId="77777777" w:rsidR="00BA0364" w:rsidRPr="00BA0364" w:rsidRDefault="00BA0364" w:rsidP="00BA0364">
            <w:pPr>
              <w:rPr>
                <w:sz w:val="20"/>
                <w:szCs w:val="22"/>
              </w:rPr>
            </w:pPr>
            <w:proofErr w:type="spellStart"/>
            <w:r w:rsidRPr="00BA0364">
              <w:rPr>
                <w:sz w:val="20"/>
                <w:szCs w:val="22"/>
              </w:rPr>
              <w:t>Bateria</w:t>
            </w:r>
            <w:proofErr w:type="spellEnd"/>
            <w:r w:rsidRPr="00BA0364">
              <w:rPr>
                <w:sz w:val="20"/>
                <w:szCs w:val="22"/>
              </w:rPr>
              <w:t xml:space="preserve"> Central</w:t>
            </w:r>
          </w:p>
        </w:tc>
      </w:tr>
      <w:tr w:rsidR="00BA0364" w:rsidRPr="00BA0364" w14:paraId="467232A7" w14:textId="77777777" w:rsidTr="00313E75">
        <w:trPr>
          <w:jc w:val="center"/>
        </w:trPr>
        <w:tc>
          <w:tcPr>
            <w:tcW w:w="1650" w:type="dxa"/>
          </w:tcPr>
          <w:p w14:paraId="180C3F5A" w14:textId="77777777" w:rsidR="00BA0364" w:rsidRPr="00BA0364" w:rsidRDefault="00BA0364" w:rsidP="00BA0364">
            <w:pPr>
              <w:rPr>
                <w:b/>
                <w:sz w:val="20"/>
              </w:rPr>
            </w:pPr>
            <w:r w:rsidRPr="00BA0364">
              <w:rPr>
                <w:b/>
                <w:sz w:val="20"/>
              </w:rPr>
              <w:t>BL</w:t>
            </w:r>
          </w:p>
        </w:tc>
        <w:tc>
          <w:tcPr>
            <w:tcW w:w="6666" w:type="dxa"/>
          </w:tcPr>
          <w:p w14:paraId="28E7248E" w14:textId="77777777" w:rsidR="00BA0364" w:rsidRPr="00BA0364" w:rsidRDefault="00BA0364" w:rsidP="00BA0364">
            <w:pPr>
              <w:rPr>
                <w:sz w:val="20"/>
                <w:szCs w:val="22"/>
              </w:rPr>
            </w:pPr>
            <w:r w:rsidRPr="00BA0364">
              <w:rPr>
                <w:sz w:val="20"/>
                <w:szCs w:val="22"/>
              </w:rPr>
              <w:t>Batería Local.</w:t>
            </w:r>
          </w:p>
        </w:tc>
      </w:tr>
      <w:tr w:rsidR="00BA0364" w:rsidRPr="00BA0364" w14:paraId="1AF4D73B" w14:textId="77777777" w:rsidTr="00313E75">
        <w:trPr>
          <w:jc w:val="center"/>
        </w:trPr>
        <w:tc>
          <w:tcPr>
            <w:tcW w:w="1650" w:type="dxa"/>
          </w:tcPr>
          <w:p w14:paraId="260E0D0E" w14:textId="77777777" w:rsidR="00BA0364" w:rsidRPr="00BA0364" w:rsidRDefault="00BA0364" w:rsidP="00BA0364">
            <w:pPr>
              <w:rPr>
                <w:b/>
                <w:sz w:val="20"/>
              </w:rPr>
            </w:pPr>
            <w:r w:rsidRPr="00BA0364">
              <w:rPr>
                <w:b/>
                <w:sz w:val="20"/>
              </w:rPr>
              <w:t>BROADCAST</w:t>
            </w:r>
          </w:p>
        </w:tc>
        <w:tc>
          <w:tcPr>
            <w:tcW w:w="6666" w:type="dxa"/>
          </w:tcPr>
          <w:p w14:paraId="0417AA81" w14:textId="77777777" w:rsidR="00BA0364" w:rsidRPr="00BA0364" w:rsidRDefault="00BA0364" w:rsidP="00BA0364">
            <w:pPr>
              <w:rPr>
                <w:sz w:val="20"/>
                <w:szCs w:val="22"/>
              </w:rPr>
            </w:pPr>
            <w:r w:rsidRPr="00BA0364">
              <w:rPr>
                <w:sz w:val="20"/>
                <w:szCs w:val="22"/>
              </w:rPr>
              <w:t>Modo de transmisión a todos los dispositivos en una red.</w:t>
            </w:r>
          </w:p>
        </w:tc>
      </w:tr>
      <w:tr w:rsidR="00BA0364" w:rsidRPr="00BA0364" w14:paraId="2C040A2D" w14:textId="77777777" w:rsidTr="00313E75">
        <w:trPr>
          <w:jc w:val="center"/>
        </w:trPr>
        <w:tc>
          <w:tcPr>
            <w:tcW w:w="1650" w:type="dxa"/>
          </w:tcPr>
          <w:p w14:paraId="3DF1A709" w14:textId="77777777" w:rsidR="00BA0364" w:rsidRPr="00BA0364" w:rsidRDefault="00BA0364" w:rsidP="00BA0364">
            <w:pPr>
              <w:rPr>
                <w:b/>
                <w:sz w:val="20"/>
              </w:rPr>
            </w:pPr>
            <w:r w:rsidRPr="00BA0364">
              <w:rPr>
                <w:b/>
                <w:sz w:val="20"/>
              </w:rPr>
              <w:t>CELP</w:t>
            </w:r>
          </w:p>
        </w:tc>
        <w:tc>
          <w:tcPr>
            <w:tcW w:w="6666" w:type="dxa"/>
          </w:tcPr>
          <w:p w14:paraId="7AA1CB60" w14:textId="77777777" w:rsidR="00BA0364" w:rsidRPr="00BA0364" w:rsidRDefault="00BA0364" w:rsidP="00BA0364">
            <w:pPr>
              <w:rPr>
                <w:sz w:val="20"/>
                <w:szCs w:val="22"/>
              </w:rPr>
            </w:pPr>
            <w:r w:rsidRPr="00BA0364">
              <w:rPr>
                <w:sz w:val="20"/>
                <w:szCs w:val="22"/>
              </w:rPr>
              <w:t>"</w:t>
            </w:r>
            <w:proofErr w:type="spellStart"/>
            <w:r w:rsidRPr="00BA0364">
              <w:rPr>
                <w:sz w:val="20"/>
                <w:szCs w:val="22"/>
              </w:rPr>
              <w:t>Code</w:t>
            </w:r>
            <w:proofErr w:type="spellEnd"/>
            <w:r w:rsidRPr="00BA0364">
              <w:rPr>
                <w:sz w:val="20"/>
                <w:szCs w:val="22"/>
              </w:rPr>
              <w:t xml:space="preserve"> </w:t>
            </w:r>
            <w:proofErr w:type="spellStart"/>
            <w:r w:rsidRPr="00BA0364">
              <w:rPr>
                <w:sz w:val="20"/>
                <w:szCs w:val="22"/>
              </w:rPr>
              <w:t>excited</w:t>
            </w:r>
            <w:proofErr w:type="spellEnd"/>
            <w:r w:rsidRPr="00BA0364">
              <w:rPr>
                <w:sz w:val="20"/>
                <w:szCs w:val="22"/>
              </w:rPr>
              <w:t xml:space="preserve"> linear </w:t>
            </w:r>
            <w:proofErr w:type="spellStart"/>
            <w:r w:rsidRPr="00BA0364">
              <w:rPr>
                <w:sz w:val="20"/>
                <w:szCs w:val="22"/>
              </w:rPr>
              <w:t>prediction</w:t>
            </w:r>
            <w:proofErr w:type="spellEnd"/>
            <w:r w:rsidRPr="00BA0364">
              <w:rPr>
                <w:sz w:val="20"/>
                <w:szCs w:val="22"/>
              </w:rPr>
              <w:t>". Algoritmo de codificación de voz</w:t>
            </w:r>
          </w:p>
        </w:tc>
      </w:tr>
      <w:tr w:rsidR="00BA0364" w:rsidRPr="00BA0364" w14:paraId="5745954F" w14:textId="77777777" w:rsidTr="00313E75">
        <w:trPr>
          <w:jc w:val="center"/>
        </w:trPr>
        <w:tc>
          <w:tcPr>
            <w:tcW w:w="1650" w:type="dxa"/>
          </w:tcPr>
          <w:p w14:paraId="32073432" w14:textId="77777777" w:rsidR="00BA0364" w:rsidRPr="00BA0364" w:rsidRDefault="00BA0364" w:rsidP="00BA0364">
            <w:pPr>
              <w:rPr>
                <w:b/>
                <w:sz w:val="20"/>
              </w:rPr>
            </w:pPr>
            <w:r w:rsidRPr="00BA0364">
              <w:rPr>
                <w:b/>
                <w:sz w:val="20"/>
              </w:rPr>
              <w:t>CODEC</w:t>
            </w:r>
          </w:p>
        </w:tc>
        <w:tc>
          <w:tcPr>
            <w:tcW w:w="6666" w:type="dxa"/>
          </w:tcPr>
          <w:p w14:paraId="596A1F74" w14:textId="77777777" w:rsidR="00BA0364" w:rsidRPr="00BA0364" w:rsidRDefault="00BA0364" w:rsidP="00BA0364">
            <w:pPr>
              <w:rPr>
                <w:sz w:val="20"/>
                <w:szCs w:val="22"/>
              </w:rPr>
            </w:pPr>
            <w:r w:rsidRPr="00BA0364">
              <w:rPr>
                <w:sz w:val="20"/>
                <w:szCs w:val="22"/>
              </w:rPr>
              <w:t xml:space="preserve">Codificador-Decodificador. </w:t>
            </w:r>
          </w:p>
        </w:tc>
      </w:tr>
      <w:tr w:rsidR="00BA0364" w:rsidRPr="00BA0364" w14:paraId="19732AEE" w14:textId="77777777" w:rsidTr="00313E75">
        <w:trPr>
          <w:jc w:val="center"/>
        </w:trPr>
        <w:tc>
          <w:tcPr>
            <w:tcW w:w="1650" w:type="dxa"/>
          </w:tcPr>
          <w:p w14:paraId="237DCE52" w14:textId="77777777" w:rsidR="00BA0364" w:rsidRPr="00BA0364" w:rsidRDefault="00BA0364" w:rsidP="00BA0364">
            <w:pPr>
              <w:rPr>
                <w:b/>
                <w:sz w:val="20"/>
              </w:rPr>
            </w:pPr>
            <w:r w:rsidRPr="00BA0364">
              <w:rPr>
                <w:b/>
                <w:sz w:val="20"/>
              </w:rPr>
              <w:t>COTS</w:t>
            </w:r>
          </w:p>
        </w:tc>
        <w:tc>
          <w:tcPr>
            <w:tcW w:w="6666" w:type="dxa"/>
          </w:tcPr>
          <w:p w14:paraId="2C60D25E" w14:textId="77777777" w:rsidR="00BA0364" w:rsidRPr="00BA0364" w:rsidRDefault="00BA0364" w:rsidP="00BA0364">
            <w:pPr>
              <w:rPr>
                <w:sz w:val="20"/>
                <w:szCs w:val="22"/>
              </w:rPr>
            </w:pPr>
            <w:r w:rsidRPr="00BA0364">
              <w:rPr>
                <w:sz w:val="20"/>
                <w:szCs w:val="22"/>
              </w:rPr>
              <w:t>"</w:t>
            </w:r>
            <w:proofErr w:type="spellStart"/>
            <w:r w:rsidRPr="00BA0364">
              <w:rPr>
                <w:sz w:val="20"/>
                <w:szCs w:val="22"/>
              </w:rPr>
              <w:t>Commercial</w:t>
            </w:r>
            <w:proofErr w:type="spellEnd"/>
            <w:r w:rsidRPr="00BA0364">
              <w:rPr>
                <w:sz w:val="20"/>
                <w:szCs w:val="22"/>
              </w:rPr>
              <w:t xml:space="preserve"> Off </w:t>
            </w:r>
            <w:proofErr w:type="spellStart"/>
            <w:r w:rsidRPr="00BA0364">
              <w:rPr>
                <w:sz w:val="20"/>
                <w:szCs w:val="22"/>
              </w:rPr>
              <w:t>The</w:t>
            </w:r>
            <w:proofErr w:type="spellEnd"/>
            <w:r w:rsidRPr="00BA0364">
              <w:rPr>
                <w:sz w:val="20"/>
                <w:szCs w:val="22"/>
              </w:rPr>
              <w:t xml:space="preserve"> </w:t>
            </w:r>
            <w:proofErr w:type="spellStart"/>
            <w:r w:rsidRPr="00BA0364">
              <w:rPr>
                <w:sz w:val="20"/>
                <w:szCs w:val="22"/>
              </w:rPr>
              <w:t>Shelf</w:t>
            </w:r>
            <w:proofErr w:type="spellEnd"/>
            <w:r w:rsidRPr="00BA0364">
              <w:rPr>
                <w:sz w:val="20"/>
                <w:szCs w:val="22"/>
              </w:rPr>
              <w:t>"</w:t>
            </w:r>
          </w:p>
        </w:tc>
      </w:tr>
      <w:tr w:rsidR="00BA0364" w:rsidRPr="00BA0364" w14:paraId="6B570CC8" w14:textId="77777777" w:rsidTr="00313E75">
        <w:trPr>
          <w:jc w:val="center"/>
        </w:trPr>
        <w:tc>
          <w:tcPr>
            <w:tcW w:w="1650" w:type="dxa"/>
          </w:tcPr>
          <w:p w14:paraId="7242AA93" w14:textId="77777777" w:rsidR="00BA0364" w:rsidRPr="00BA0364" w:rsidRDefault="00BA0364" w:rsidP="00BA0364">
            <w:pPr>
              <w:rPr>
                <w:b/>
                <w:sz w:val="20"/>
              </w:rPr>
            </w:pPr>
            <w:r w:rsidRPr="00BA0364">
              <w:rPr>
                <w:b/>
                <w:sz w:val="20"/>
              </w:rPr>
              <w:t>CPU</w:t>
            </w:r>
          </w:p>
        </w:tc>
        <w:tc>
          <w:tcPr>
            <w:tcW w:w="6666" w:type="dxa"/>
          </w:tcPr>
          <w:p w14:paraId="0296B980" w14:textId="77777777" w:rsidR="00BA0364" w:rsidRPr="00BA0364" w:rsidRDefault="00BA0364" w:rsidP="00BA0364">
            <w:pPr>
              <w:rPr>
                <w:sz w:val="20"/>
                <w:szCs w:val="22"/>
              </w:rPr>
            </w:pPr>
            <w:r w:rsidRPr="00BA0364">
              <w:rPr>
                <w:sz w:val="20"/>
                <w:szCs w:val="22"/>
              </w:rPr>
              <w:t>Unidad Central de Procesamiento.</w:t>
            </w:r>
          </w:p>
        </w:tc>
      </w:tr>
      <w:tr w:rsidR="00BA0364" w:rsidRPr="00BA0364" w14:paraId="63CCBB13" w14:textId="77777777" w:rsidTr="00313E75">
        <w:trPr>
          <w:jc w:val="center"/>
        </w:trPr>
        <w:tc>
          <w:tcPr>
            <w:tcW w:w="1650" w:type="dxa"/>
          </w:tcPr>
          <w:p w14:paraId="05925816" w14:textId="77777777" w:rsidR="00BA0364" w:rsidRPr="00BA0364" w:rsidRDefault="00BA0364" w:rsidP="00BA0364">
            <w:pPr>
              <w:rPr>
                <w:b/>
                <w:sz w:val="20"/>
              </w:rPr>
            </w:pPr>
            <w:r w:rsidRPr="00BA0364">
              <w:rPr>
                <w:b/>
                <w:sz w:val="20"/>
              </w:rPr>
              <w:t>DTMF</w:t>
            </w:r>
          </w:p>
        </w:tc>
        <w:tc>
          <w:tcPr>
            <w:tcW w:w="6666" w:type="dxa"/>
          </w:tcPr>
          <w:p w14:paraId="5A49FF1C" w14:textId="77777777" w:rsidR="00BA0364" w:rsidRPr="00BA0364" w:rsidRDefault="00BA0364" w:rsidP="00BA0364">
            <w:pPr>
              <w:rPr>
                <w:sz w:val="20"/>
                <w:szCs w:val="22"/>
              </w:rPr>
            </w:pPr>
            <w:r w:rsidRPr="00BA0364">
              <w:rPr>
                <w:sz w:val="20"/>
                <w:szCs w:val="22"/>
                <w:lang w:val="en-US"/>
              </w:rPr>
              <w:t xml:space="preserve">"Dual-tone multi-frequency signaling". </w:t>
            </w:r>
            <w:r w:rsidRPr="00BA0364">
              <w:rPr>
                <w:sz w:val="20"/>
                <w:szCs w:val="22"/>
              </w:rPr>
              <w:t xml:space="preserve">Protocolo </w:t>
            </w:r>
            <w:proofErr w:type="spellStart"/>
            <w:r w:rsidRPr="00BA0364">
              <w:rPr>
                <w:sz w:val="20"/>
                <w:szCs w:val="22"/>
              </w:rPr>
              <w:t>Analogico</w:t>
            </w:r>
            <w:proofErr w:type="spellEnd"/>
            <w:r w:rsidRPr="00BA0364">
              <w:rPr>
                <w:sz w:val="20"/>
                <w:szCs w:val="22"/>
              </w:rPr>
              <w:t xml:space="preserve"> de Telefonía</w:t>
            </w:r>
          </w:p>
        </w:tc>
      </w:tr>
      <w:tr w:rsidR="00BA0364" w:rsidRPr="00BA0364" w14:paraId="285E6F4E" w14:textId="77777777" w:rsidTr="00313E75">
        <w:trPr>
          <w:jc w:val="center"/>
        </w:trPr>
        <w:tc>
          <w:tcPr>
            <w:tcW w:w="1650" w:type="dxa"/>
          </w:tcPr>
          <w:p w14:paraId="4031A2F1" w14:textId="77777777" w:rsidR="00BA0364" w:rsidRPr="00BA0364" w:rsidRDefault="00BA0364" w:rsidP="00BA0364">
            <w:pPr>
              <w:rPr>
                <w:b/>
                <w:sz w:val="20"/>
              </w:rPr>
            </w:pPr>
            <w:r w:rsidRPr="00BA0364">
              <w:rPr>
                <w:b/>
                <w:sz w:val="20"/>
              </w:rPr>
              <w:t>ETHERNET</w:t>
            </w:r>
          </w:p>
        </w:tc>
        <w:tc>
          <w:tcPr>
            <w:tcW w:w="6666" w:type="dxa"/>
          </w:tcPr>
          <w:p w14:paraId="4B44C5A0" w14:textId="77777777" w:rsidR="00BA0364" w:rsidRPr="00BA0364" w:rsidRDefault="00BA0364" w:rsidP="00BA0364">
            <w:pPr>
              <w:rPr>
                <w:sz w:val="20"/>
                <w:szCs w:val="22"/>
              </w:rPr>
            </w:pPr>
            <w:r w:rsidRPr="00BA0364">
              <w:rPr>
                <w:sz w:val="20"/>
                <w:szCs w:val="22"/>
              </w:rPr>
              <w:t>Estándar de redes LAN</w:t>
            </w:r>
          </w:p>
        </w:tc>
      </w:tr>
      <w:tr w:rsidR="00BA0364" w:rsidRPr="00BA0364" w14:paraId="719E6867" w14:textId="77777777" w:rsidTr="00313E75">
        <w:trPr>
          <w:jc w:val="center"/>
        </w:trPr>
        <w:tc>
          <w:tcPr>
            <w:tcW w:w="1650" w:type="dxa"/>
          </w:tcPr>
          <w:p w14:paraId="49E0D78E" w14:textId="77777777" w:rsidR="00BA0364" w:rsidRPr="00BA0364" w:rsidRDefault="00BA0364" w:rsidP="00BA0364">
            <w:pPr>
              <w:rPr>
                <w:b/>
                <w:sz w:val="20"/>
              </w:rPr>
            </w:pPr>
            <w:r w:rsidRPr="00BA0364">
              <w:rPr>
                <w:b/>
                <w:sz w:val="20"/>
              </w:rPr>
              <w:t>ETM</w:t>
            </w:r>
          </w:p>
        </w:tc>
        <w:tc>
          <w:tcPr>
            <w:tcW w:w="6666" w:type="dxa"/>
          </w:tcPr>
          <w:p w14:paraId="51BA42B8" w14:textId="77777777" w:rsidR="00BA0364" w:rsidRPr="00BA0364" w:rsidRDefault="00BA0364" w:rsidP="00BA0364">
            <w:pPr>
              <w:rPr>
                <w:sz w:val="20"/>
                <w:szCs w:val="22"/>
              </w:rPr>
            </w:pPr>
            <w:r w:rsidRPr="00BA0364">
              <w:rPr>
                <w:sz w:val="20"/>
                <w:szCs w:val="22"/>
              </w:rPr>
              <w:t>Equipo de Test Multiprotocolo</w:t>
            </w:r>
          </w:p>
        </w:tc>
      </w:tr>
      <w:tr w:rsidR="00BA0364" w:rsidRPr="00BA0364" w14:paraId="7099098D" w14:textId="77777777" w:rsidTr="00313E75">
        <w:trPr>
          <w:jc w:val="center"/>
        </w:trPr>
        <w:tc>
          <w:tcPr>
            <w:tcW w:w="1650" w:type="dxa"/>
          </w:tcPr>
          <w:p w14:paraId="65183645" w14:textId="77777777" w:rsidR="00BA0364" w:rsidRPr="00BA0364" w:rsidRDefault="00BA0364" w:rsidP="00BA0364">
            <w:pPr>
              <w:rPr>
                <w:b/>
                <w:sz w:val="20"/>
              </w:rPr>
            </w:pPr>
            <w:r w:rsidRPr="00BA0364">
              <w:rPr>
                <w:b/>
                <w:sz w:val="20"/>
              </w:rPr>
              <w:t>ETSI</w:t>
            </w:r>
          </w:p>
        </w:tc>
        <w:tc>
          <w:tcPr>
            <w:tcW w:w="6666" w:type="dxa"/>
          </w:tcPr>
          <w:p w14:paraId="6CE6E2D5" w14:textId="77777777" w:rsidR="00BA0364" w:rsidRPr="00BA0364" w:rsidRDefault="00BA0364" w:rsidP="00BA0364">
            <w:pPr>
              <w:rPr>
                <w:sz w:val="20"/>
                <w:szCs w:val="22"/>
              </w:rPr>
            </w:pPr>
            <w:r w:rsidRPr="00BA0364">
              <w:rPr>
                <w:sz w:val="20"/>
                <w:szCs w:val="22"/>
              </w:rPr>
              <w:t xml:space="preserve">" </w:t>
            </w:r>
            <w:proofErr w:type="spellStart"/>
            <w:r w:rsidRPr="00BA0364">
              <w:rPr>
                <w:sz w:val="20"/>
                <w:szCs w:val="22"/>
              </w:rPr>
              <w:t>European</w:t>
            </w:r>
            <w:proofErr w:type="spellEnd"/>
            <w:r w:rsidRPr="00BA0364">
              <w:rPr>
                <w:sz w:val="20"/>
                <w:szCs w:val="22"/>
              </w:rPr>
              <w:t xml:space="preserve"> </w:t>
            </w:r>
            <w:proofErr w:type="spellStart"/>
            <w:r w:rsidRPr="00BA0364">
              <w:rPr>
                <w:sz w:val="20"/>
                <w:szCs w:val="22"/>
              </w:rPr>
              <w:t>Telecommunications</w:t>
            </w:r>
            <w:proofErr w:type="spellEnd"/>
            <w:r w:rsidRPr="00BA0364">
              <w:rPr>
                <w:sz w:val="20"/>
                <w:szCs w:val="22"/>
              </w:rPr>
              <w:t xml:space="preserve"> </w:t>
            </w:r>
            <w:proofErr w:type="spellStart"/>
            <w:r w:rsidRPr="00BA0364">
              <w:rPr>
                <w:sz w:val="20"/>
                <w:szCs w:val="22"/>
              </w:rPr>
              <w:t>Standards</w:t>
            </w:r>
            <w:proofErr w:type="spellEnd"/>
            <w:r w:rsidRPr="00BA0364">
              <w:rPr>
                <w:sz w:val="20"/>
                <w:szCs w:val="22"/>
              </w:rPr>
              <w:t xml:space="preserve"> </w:t>
            </w:r>
            <w:proofErr w:type="spellStart"/>
            <w:r w:rsidRPr="00BA0364">
              <w:rPr>
                <w:sz w:val="20"/>
                <w:szCs w:val="22"/>
              </w:rPr>
              <w:t>Institute</w:t>
            </w:r>
            <w:proofErr w:type="spellEnd"/>
            <w:r w:rsidRPr="00BA0364">
              <w:rPr>
                <w:sz w:val="20"/>
                <w:szCs w:val="22"/>
              </w:rPr>
              <w:t>"</w:t>
            </w:r>
          </w:p>
        </w:tc>
      </w:tr>
      <w:tr w:rsidR="00BA0364" w:rsidRPr="00313E75" w14:paraId="5A253A20" w14:textId="77777777" w:rsidTr="00313E75">
        <w:trPr>
          <w:jc w:val="center"/>
        </w:trPr>
        <w:tc>
          <w:tcPr>
            <w:tcW w:w="1650" w:type="dxa"/>
          </w:tcPr>
          <w:p w14:paraId="3A104FF2" w14:textId="77777777" w:rsidR="00BA0364" w:rsidRPr="00BA0364" w:rsidRDefault="00BA0364" w:rsidP="00BA0364">
            <w:pPr>
              <w:rPr>
                <w:b/>
                <w:sz w:val="20"/>
              </w:rPr>
            </w:pPr>
            <w:r w:rsidRPr="00BA0364">
              <w:rPr>
                <w:b/>
                <w:sz w:val="20"/>
              </w:rPr>
              <w:t>EUROCAE</w:t>
            </w:r>
          </w:p>
        </w:tc>
        <w:tc>
          <w:tcPr>
            <w:tcW w:w="6666" w:type="dxa"/>
          </w:tcPr>
          <w:p w14:paraId="1ED7DC25" w14:textId="77777777" w:rsidR="00BA0364" w:rsidRPr="00BA0364" w:rsidRDefault="00BA0364" w:rsidP="00BA0364">
            <w:pPr>
              <w:rPr>
                <w:sz w:val="20"/>
                <w:szCs w:val="22"/>
                <w:lang w:val="en-US"/>
              </w:rPr>
            </w:pPr>
            <w:r w:rsidRPr="00BA0364">
              <w:rPr>
                <w:sz w:val="20"/>
                <w:szCs w:val="22"/>
                <w:lang w:val="en-US"/>
              </w:rPr>
              <w:t>" European Organization for Civil Aviation Equipment"</w:t>
            </w:r>
          </w:p>
        </w:tc>
      </w:tr>
      <w:tr w:rsidR="00BA0364" w:rsidRPr="00BA0364" w14:paraId="23A3435B" w14:textId="77777777" w:rsidTr="00313E75">
        <w:trPr>
          <w:jc w:val="center"/>
        </w:trPr>
        <w:tc>
          <w:tcPr>
            <w:tcW w:w="1650" w:type="dxa"/>
          </w:tcPr>
          <w:p w14:paraId="6133D0CA" w14:textId="77777777" w:rsidR="00BA0364" w:rsidRPr="00BA0364" w:rsidRDefault="00BA0364" w:rsidP="00BA0364">
            <w:pPr>
              <w:rPr>
                <w:b/>
                <w:sz w:val="20"/>
              </w:rPr>
            </w:pPr>
            <w:r w:rsidRPr="00BA0364">
              <w:rPr>
                <w:b/>
                <w:sz w:val="20"/>
              </w:rPr>
              <w:t>FULL-DUPLEX</w:t>
            </w:r>
          </w:p>
        </w:tc>
        <w:tc>
          <w:tcPr>
            <w:tcW w:w="6666" w:type="dxa"/>
          </w:tcPr>
          <w:p w14:paraId="1BDDB631" w14:textId="77777777" w:rsidR="00BA0364" w:rsidRPr="00BA0364" w:rsidRDefault="00BA0364" w:rsidP="00BA0364">
            <w:pPr>
              <w:rPr>
                <w:sz w:val="20"/>
                <w:szCs w:val="22"/>
              </w:rPr>
            </w:pPr>
            <w:r w:rsidRPr="00BA0364">
              <w:rPr>
                <w:sz w:val="20"/>
                <w:szCs w:val="22"/>
              </w:rPr>
              <w:t>Modo de Transmisión con envío y recepción simultánea</w:t>
            </w:r>
          </w:p>
        </w:tc>
      </w:tr>
      <w:tr w:rsidR="00BA0364" w:rsidRPr="00BA0364" w14:paraId="55DE888C" w14:textId="77777777" w:rsidTr="00313E75">
        <w:trPr>
          <w:jc w:val="center"/>
        </w:trPr>
        <w:tc>
          <w:tcPr>
            <w:tcW w:w="1650" w:type="dxa"/>
          </w:tcPr>
          <w:p w14:paraId="495BAD76" w14:textId="77777777" w:rsidR="00BA0364" w:rsidRPr="00BA0364" w:rsidRDefault="00BA0364" w:rsidP="00BA0364">
            <w:pPr>
              <w:rPr>
                <w:b/>
                <w:sz w:val="20"/>
              </w:rPr>
            </w:pPr>
            <w:r w:rsidRPr="00BA0364">
              <w:rPr>
                <w:b/>
                <w:sz w:val="20"/>
              </w:rPr>
              <w:t>FXO</w:t>
            </w:r>
          </w:p>
        </w:tc>
        <w:tc>
          <w:tcPr>
            <w:tcW w:w="6666" w:type="dxa"/>
          </w:tcPr>
          <w:p w14:paraId="5D1A5292" w14:textId="77777777" w:rsidR="00BA0364" w:rsidRPr="00BA0364" w:rsidRDefault="00BA0364" w:rsidP="00BA0364">
            <w:pPr>
              <w:rPr>
                <w:sz w:val="20"/>
                <w:szCs w:val="22"/>
              </w:rPr>
            </w:pPr>
            <w:r w:rsidRPr="00BA0364">
              <w:rPr>
                <w:sz w:val="20"/>
                <w:szCs w:val="22"/>
              </w:rPr>
              <w:t>"</w:t>
            </w:r>
            <w:proofErr w:type="spellStart"/>
            <w:r w:rsidRPr="00BA0364">
              <w:rPr>
                <w:sz w:val="20"/>
                <w:szCs w:val="22"/>
              </w:rPr>
              <w:t>Foreign</w:t>
            </w:r>
            <w:proofErr w:type="spellEnd"/>
            <w:r w:rsidRPr="00BA0364">
              <w:rPr>
                <w:sz w:val="20"/>
                <w:szCs w:val="22"/>
              </w:rPr>
              <w:t xml:space="preserve"> </w:t>
            </w:r>
            <w:proofErr w:type="spellStart"/>
            <w:r w:rsidRPr="00BA0364">
              <w:rPr>
                <w:sz w:val="20"/>
                <w:szCs w:val="22"/>
              </w:rPr>
              <w:t>eXchange</w:t>
            </w:r>
            <w:proofErr w:type="spellEnd"/>
            <w:r w:rsidRPr="00BA0364">
              <w:rPr>
                <w:sz w:val="20"/>
                <w:szCs w:val="22"/>
              </w:rPr>
              <w:t xml:space="preserve"> Office". Interfaz Telefónica modo Abonado.</w:t>
            </w:r>
          </w:p>
        </w:tc>
      </w:tr>
      <w:tr w:rsidR="00BA0364" w:rsidRPr="00BA0364" w14:paraId="0E63F5EF" w14:textId="77777777" w:rsidTr="00313E75">
        <w:trPr>
          <w:jc w:val="center"/>
        </w:trPr>
        <w:tc>
          <w:tcPr>
            <w:tcW w:w="1650" w:type="dxa"/>
          </w:tcPr>
          <w:p w14:paraId="55295712" w14:textId="77777777" w:rsidR="00BA0364" w:rsidRPr="00BA0364" w:rsidRDefault="00BA0364" w:rsidP="00BA0364">
            <w:pPr>
              <w:rPr>
                <w:b/>
                <w:sz w:val="20"/>
              </w:rPr>
            </w:pPr>
            <w:r w:rsidRPr="00BA0364">
              <w:rPr>
                <w:b/>
                <w:sz w:val="20"/>
              </w:rPr>
              <w:t>FXS</w:t>
            </w:r>
          </w:p>
        </w:tc>
        <w:tc>
          <w:tcPr>
            <w:tcW w:w="6666" w:type="dxa"/>
          </w:tcPr>
          <w:p w14:paraId="2DFE432E" w14:textId="77777777" w:rsidR="00BA0364" w:rsidRPr="00BA0364" w:rsidRDefault="00BA0364" w:rsidP="00BA0364">
            <w:pPr>
              <w:rPr>
                <w:sz w:val="20"/>
                <w:szCs w:val="22"/>
              </w:rPr>
            </w:pPr>
            <w:r w:rsidRPr="00BA0364">
              <w:rPr>
                <w:sz w:val="20"/>
                <w:szCs w:val="22"/>
              </w:rPr>
              <w:t>"</w:t>
            </w:r>
            <w:proofErr w:type="spellStart"/>
            <w:r w:rsidRPr="00BA0364">
              <w:rPr>
                <w:sz w:val="20"/>
                <w:szCs w:val="22"/>
              </w:rPr>
              <w:t>Foreign</w:t>
            </w:r>
            <w:proofErr w:type="spellEnd"/>
            <w:r w:rsidRPr="00BA0364">
              <w:rPr>
                <w:sz w:val="20"/>
                <w:szCs w:val="22"/>
              </w:rPr>
              <w:t xml:space="preserve"> </w:t>
            </w:r>
            <w:proofErr w:type="spellStart"/>
            <w:r w:rsidRPr="00BA0364">
              <w:rPr>
                <w:sz w:val="20"/>
                <w:szCs w:val="22"/>
              </w:rPr>
              <w:t>eXchange</w:t>
            </w:r>
            <w:proofErr w:type="spellEnd"/>
            <w:r w:rsidRPr="00BA0364">
              <w:rPr>
                <w:sz w:val="20"/>
                <w:szCs w:val="22"/>
              </w:rPr>
              <w:t xml:space="preserve"> </w:t>
            </w:r>
            <w:proofErr w:type="spellStart"/>
            <w:r w:rsidRPr="00BA0364">
              <w:rPr>
                <w:sz w:val="20"/>
                <w:szCs w:val="22"/>
              </w:rPr>
              <w:t>Station</w:t>
            </w:r>
            <w:proofErr w:type="spellEnd"/>
            <w:r w:rsidRPr="00BA0364">
              <w:rPr>
                <w:sz w:val="20"/>
                <w:szCs w:val="22"/>
              </w:rPr>
              <w:t>". Interfaz Telefónica Modo Central</w:t>
            </w:r>
          </w:p>
        </w:tc>
      </w:tr>
      <w:tr w:rsidR="00BA0364" w:rsidRPr="00BA0364" w14:paraId="3E6299C9" w14:textId="77777777" w:rsidTr="00313E75">
        <w:trPr>
          <w:jc w:val="center"/>
        </w:trPr>
        <w:tc>
          <w:tcPr>
            <w:tcW w:w="1650" w:type="dxa"/>
          </w:tcPr>
          <w:p w14:paraId="2BDE8A79" w14:textId="77777777" w:rsidR="00BA0364" w:rsidRPr="00BA0364" w:rsidRDefault="00BA0364" w:rsidP="00BA0364">
            <w:pPr>
              <w:rPr>
                <w:b/>
                <w:sz w:val="20"/>
              </w:rPr>
            </w:pPr>
            <w:r w:rsidRPr="00BA0364">
              <w:rPr>
                <w:b/>
                <w:sz w:val="20"/>
              </w:rPr>
              <w:t>HF</w:t>
            </w:r>
          </w:p>
        </w:tc>
        <w:tc>
          <w:tcPr>
            <w:tcW w:w="6666" w:type="dxa"/>
          </w:tcPr>
          <w:p w14:paraId="137303B9" w14:textId="77777777" w:rsidR="00BA0364" w:rsidRPr="00BA0364" w:rsidRDefault="00BA0364" w:rsidP="00BA0364">
            <w:pPr>
              <w:rPr>
                <w:sz w:val="20"/>
                <w:szCs w:val="22"/>
              </w:rPr>
            </w:pPr>
            <w:r w:rsidRPr="00BA0364">
              <w:rPr>
                <w:sz w:val="20"/>
                <w:szCs w:val="22"/>
              </w:rPr>
              <w:t xml:space="preserve">"High </w:t>
            </w:r>
            <w:proofErr w:type="spellStart"/>
            <w:r w:rsidRPr="00BA0364">
              <w:rPr>
                <w:sz w:val="20"/>
                <w:szCs w:val="22"/>
              </w:rPr>
              <w:t>Frequency</w:t>
            </w:r>
            <w:proofErr w:type="spellEnd"/>
            <w:r w:rsidRPr="00BA0364">
              <w:rPr>
                <w:sz w:val="20"/>
                <w:szCs w:val="22"/>
              </w:rPr>
              <w:t>". Banda del espectro electromagnético que ocupa el rango de frecuencias de 3 MHz a 30 MHz.</w:t>
            </w:r>
          </w:p>
        </w:tc>
      </w:tr>
      <w:tr w:rsidR="00BA0364" w:rsidRPr="00BA0364" w14:paraId="0F27F1D6" w14:textId="77777777" w:rsidTr="00313E75">
        <w:trPr>
          <w:jc w:val="center"/>
        </w:trPr>
        <w:tc>
          <w:tcPr>
            <w:tcW w:w="1650" w:type="dxa"/>
          </w:tcPr>
          <w:p w14:paraId="67B29C18" w14:textId="77777777" w:rsidR="00BA0364" w:rsidRPr="00BA0364" w:rsidRDefault="00BA0364" w:rsidP="00BA0364">
            <w:pPr>
              <w:rPr>
                <w:b/>
                <w:sz w:val="20"/>
              </w:rPr>
            </w:pPr>
            <w:r w:rsidRPr="00BA0364">
              <w:rPr>
                <w:b/>
                <w:sz w:val="20"/>
              </w:rPr>
              <w:t>HMI</w:t>
            </w:r>
          </w:p>
        </w:tc>
        <w:tc>
          <w:tcPr>
            <w:tcW w:w="6666" w:type="dxa"/>
          </w:tcPr>
          <w:p w14:paraId="4A1B2A06" w14:textId="77777777" w:rsidR="00BA0364" w:rsidRPr="00BA0364" w:rsidRDefault="00BA0364" w:rsidP="00BA0364">
            <w:pPr>
              <w:rPr>
                <w:sz w:val="20"/>
                <w:szCs w:val="22"/>
              </w:rPr>
            </w:pPr>
            <w:r w:rsidRPr="00BA0364">
              <w:rPr>
                <w:sz w:val="20"/>
                <w:szCs w:val="22"/>
              </w:rPr>
              <w:t>"Human Machine Interfaz"</w:t>
            </w:r>
          </w:p>
        </w:tc>
      </w:tr>
      <w:tr w:rsidR="00BA0364" w:rsidRPr="00BA0364" w14:paraId="014481E8" w14:textId="77777777" w:rsidTr="00313E75">
        <w:trPr>
          <w:jc w:val="center"/>
        </w:trPr>
        <w:tc>
          <w:tcPr>
            <w:tcW w:w="1650" w:type="dxa"/>
          </w:tcPr>
          <w:p w14:paraId="0A75676D" w14:textId="77777777" w:rsidR="00BA0364" w:rsidRPr="00BA0364" w:rsidRDefault="00BA0364" w:rsidP="00BA0364">
            <w:pPr>
              <w:rPr>
                <w:b/>
                <w:sz w:val="20"/>
              </w:rPr>
            </w:pPr>
            <w:r w:rsidRPr="00BA0364">
              <w:rPr>
                <w:b/>
                <w:sz w:val="20"/>
              </w:rPr>
              <w:t>HTTP</w:t>
            </w:r>
          </w:p>
        </w:tc>
        <w:tc>
          <w:tcPr>
            <w:tcW w:w="6666" w:type="dxa"/>
          </w:tcPr>
          <w:p w14:paraId="550D7B6A" w14:textId="77777777" w:rsidR="00BA0364" w:rsidRPr="00BA0364" w:rsidRDefault="00BA0364" w:rsidP="00BA0364">
            <w:pPr>
              <w:rPr>
                <w:sz w:val="20"/>
                <w:szCs w:val="22"/>
              </w:rPr>
            </w:pPr>
            <w:r w:rsidRPr="00BA0364">
              <w:rPr>
                <w:sz w:val="20"/>
                <w:szCs w:val="22"/>
              </w:rPr>
              <w:t>"</w:t>
            </w:r>
            <w:proofErr w:type="spellStart"/>
            <w:r w:rsidRPr="00BA0364">
              <w:rPr>
                <w:sz w:val="20"/>
                <w:szCs w:val="22"/>
              </w:rPr>
              <w:t>Hypertext</w:t>
            </w:r>
            <w:proofErr w:type="spellEnd"/>
            <w:r w:rsidRPr="00BA0364">
              <w:rPr>
                <w:sz w:val="20"/>
                <w:szCs w:val="22"/>
              </w:rPr>
              <w:t xml:space="preserve"> Transfer </w:t>
            </w:r>
            <w:proofErr w:type="spellStart"/>
            <w:r w:rsidRPr="00BA0364">
              <w:rPr>
                <w:sz w:val="20"/>
                <w:szCs w:val="22"/>
              </w:rPr>
              <w:t>Protocol</w:t>
            </w:r>
            <w:proofErr w:type="spellEnd"/>
            <w:r w:rsidRPr="00BA0364">
              <w:rPr>
                <w:sz w:val="20"/>
                <w:szCs w:val="22"/>
              </w:rPr>
              <w:t>"</w:t>
            </w:r>
          </w:p>
        </w:tc>
      </w:tr>
      <w:tr w:rsidR="00BA0364" w:rsidRPr="00BA0364" w14:paraId="577634D6" w14:textId="77777777" w:rsidTr="00313E75">
        <w:trPr>
          <w:jc w:val="center"/>
        </w:trPr>
        <w:tc>
          <w:tcPr>
            <w:tcW w:w="1650" w:type="dxa"/>
          </w:tcPr>
          <w:p w14:paraId="3C384014" w14:textId="77777777" w:rsidR="00BA0364" w:rsidRPr="00BA0364" w:rsidRDefault="00BA0364" w:rsidP="00BA0364">
            <w:pPr>
              <w:rPr>
                <w:b/>
                <w:sz w:val="20"/>
              </w:rPr>
            </w:pPr>
            <w:r w:rsidRPr="00BA0364">
              <w:rPr>
                <w:b/>
                <w:sz w:val="20"/>
              </w:rPr>
              <w:lastRenderedPageBreak/>
              <w:t>IP</w:t>
            </w:r>
          </w:p>
        </w:tc>
        <w:tc>
          <w:tcPr>
            <w:tcW w:w="6666" w:type="dxa"/>
          </w:tcPr>
          <w:p w14:paraId="54FF0BD8" w14:textId="77777777" w:rsidR="00BA0364" w:rsidRPr="00BA0364" w:rsidRDefault="00BA0364" w:rsidP="00BA0364">
            <w:pPr>
              <w:rPr>
                <w:sz w:val="20"/>
                <w:szCs w:val="22"/>
              </w:rPr>
            </w:pPr>
            <w:r w:rsidRPr="00BA0364">
              <w:rPr>
                <w:sz w:val="20"/>
                <w:szCs w:val="22"/>
              </w:rPr>
              <w:t xml:space="preserve">"Internet </w:t>
            </w:r>
            <w:proofErr w:type="spellStart"/>
            <w:r w:rsidRPr="00BA0364">
              <w:rPr>
                <w:sz w:val="20"/>
                <w:szCs w:val="22"/>
              </w:rPr>
              <w:t>Protocol</w:t>
            </w:r>
            <w:proofErr w:type="spellEnd"/>
            <w:r w:rsidRPr="00BA0364">
              <w:rPr>
                <w:sz w:val="20"/>
                <w:szCs w:val="22"/>
              </w:rPr>
              <w:t>". Protocolo base de comunicaciones</w:t>
            </w:r>
          </w:p>
        </w:tc>
      </w:tr>
      <w:tr w:rsidR="00BA0364" w:rsidRPr="00313E75" w14:paraId="43F8B174" w14:textId="77777777" w:rsidTr="00313E75">
        <w:trPr>
          <w:jc w:val="center"/>
        </w:trPr>
        <w:tc>
          <w:tcPr>
            <w:tcW w:w="1650" w:type="dxa"/>
          </w:tcPr>
          <w:p w14:paraId="6CD5C7A3" w14:textId="77777777" w:rsidR="00BA0364" w:rsidRPr="00BA0364" w:rsidRDefault="00BA0364" w:rsidP="00BA0364">
            <w:pPr>
              <w:rPr>
                <w:b/>
                <w:sz w:val="20"/>
              </w:rPr>
            </w:pPr>
            <w:r w:rsidRPr="00BA0364">
              <w:rPr>
                <w:b/>
                <w:sz w:val="20"/>
              </w:rPr>
              <w:t>IPDV</w:t>
            </w:r>
          </w:p>
        </w:tc>
        <w:tc>
          <w:tcPr>
            <w:tcW w:w="6666" w:type="dxa"/>
          </w:tcPr>
          <w:p w14:paraId="6058A682" w14:textId="77777777" w:rsidR="00BA0364" w:rsidRPr="00BA0364" w:rsidRDefault="00BA0364" w:rsidP="00BA0364">
            <w:pPr>
              <w:rPr>
                <w:sz w:val="20"/>
                <w:szCs w:val="22"/>
                <w:lang w:val="en-US"/>
              </w:rPr>
            </w:pPr>
            <w:r w:rsidRPr="00BA0364">
              <w:rPr>
                <w:sz w:val="20"/>
                <w:szCs w:val="22"/>
                <w:lang w:val="en-US"/>
              </w:rPr>
              <w:t>"IP PACKET DELAY VARIATION". Ver JITTER</w:t>
            </w:r>
          </w:p>
        </w:tc>
      </w:tr>
      <w:tr w:rsidR="00BA0364" w:rsidRPr="00BA0364" w14:paraId="15ACD9DE" w14:textId="77777777" w:rsidTr="00313E75">
        <w:trPr>
          <w:jc w:val="center"/>
        </w:trPr>
        <w:tc>
          <w:tcPr>
            <w:tcW w:w="1650" w:type="dxa"/>
          </w:tcPr>
          <w:p w14:paraId="36BC7C05" w14:textId="77777777" w:rsidR="00BA0364" w:rsidRPr="00BA0364" w:rsidRDefault="00BA0364" w:rsidP="00BA0364">
            <w:pPr>
              <w:rPr>
                <w:b/>
                <w:sz w:val="20"/>
              </w:rPr>
            </w:pPr>
            <w:r w:rsidRPr="00BA0364">
              <w:rPr>
                <w:b/>
                <w:sz w:val="20"/>
              </w:rPr>
              <w:t>JITTER</w:t>
            </w:r>
          </w:p>
        </w:tc>
        <w:tc>
          <w:tcPr>
            <w:tcW w:w="6666" w:type="dxa"/>
          </w:tcPr>
          <w:p w14:paraId="77EE8D3A" w14:textId="77777777" w:rsidR="00BA0364" w:rsidRPr="00BA0364" w:rsidRDefault="00BA0364" w:rsidP="00BA0364">
            <w:pPr>
              <w:rPr>
                <w:sz w:val="20"/>
                <w:szCs w:val="22"/>
              </w:rPr>
            </w:pPr>
            <w:proofErr w:type="spellStart"/>
            <w:r w:rsidRPr="00BA0364">
              <w:rPr>
                <w:sz w:val="20"/>
                <w:szCs w:val="22"/>
              </w:rPr>
              <w:t>Desviacion</w:t>
            </w:r>
            <w:proofErr w:type="spellEnd"/>
            <w:r w:rsidRPr="00BA0364">
              <w:rPr>
                <w:sz w:val="20"/>
                <w:szCs w:val="22"/>
              </w:rPr>
              <w:t xml:space="preserve"> o </w:t>
            </w:r>
            <w:proofErr w:type="spellStart"/>
            <w:r w:rsidRPr="00BA0364">
              <w:rPr>
                <w:sz w:val="20"/>
                <w:szCs w:val="22"/>
              </w:rPr>
              <w:t>Desplanzamiento</w:t>
            </w:r>
            <w:proofErr w:type="spellEnd"/>
            <w:r w:rsidRPr="00BA0364">
              <w:rPr>
                <w:sz w:val="20"/>
                <w:szCs w:val="22"/>
              </w:rPr>
              <w:t xml:space="preserve"> en un parámetro periódico de una señal.</w:t>
            </w:r>
          </w:p>
        </w:tc>
      </w:tr>
      <w:tr w:rsidR="00BA0364" w:rsidRPr="00BA0364" w14:paraId="66FDE28F" w14:textId="77777777" w:rsidTr="00313E75">
        <w:trPr>
          <w:jc w:val="center"/>
        </w:trPr>
        <w:tc>
          <w:tcPr>
            <w:tcW w:w="1650" w:type="dxa"/>
          </w:tcPr>
          <w:p w14:paraId="232ECD6D" w14:textId="77777777" w:rsidR="00BA0364" w:rsidRPr="00BA0364" w:rsidRDefault="00BA0364" w:rsidP="00BA0364">
            <w:pPr>
              <w:rPr>
                <w:b/>
                <w:sz w:val="20"/>
              </w:rPr>
            </w:pPr>
            <w:r w:rsidRPr="00BA0364">
              <w:rPr>
                <w:b/>
                <w:sz w:val="20"/>
              </w:rPr>
              <w:t>LAN</w:t>
            </w:r>
          </w:p>
        </w:tc>
        <w:tc>
          <w:tcPr>
            <w:tcW w:w="6666" w:type="dxa"/>
          </w:tcPr>
          <w:p w14:paraId="558B95C7" w14:textId="77777777" w:rsidR="00BA0364" w:rsidRPr="00BA0364" w:rsidRDefault="00BA0364" w:rsidP="00BA0364">
            <w:pPr>
              <w:rPr>
                <w:sz w:val="20"/>
                <w:szCs w:val="22"/>
              </w:rPr>
            </w:pPr>
            <w:r w:rsidRPr="00BA0364">
              <w:rPr>
                <w:sz w:val="20"/>
                <w:szCs w:val="22"/>
              </w:rPr>
              <w:t xml:space="preserve">"Local </w:t>
            </w:r>
            <w:proofErr w:type="spellStart"/>
            <w:r w:rsidRPr="00BA0364">
              <w:rPr>
                <w:sz w:val="20"/>
                <w:szCs w:val="22"/>
              </w:rPr>
              <w:t>Area</w:t>
            </w:r>
            <w:proofErr w:type="spellEnd"/>
            <w:r w:rsidRPr="00BA0364">
              <w:rPr>
                <w:sz w:val="20"/>
                <w:szCs w:val="22"/>
              </w:rPr>
              <w:t xml:space="preserve"> Network"</w:t>
            </w:r>
          </w:p>
        </w:tc>
      </w:tr>
      <w:tr w:rsidR="00BA0364" w:rsidRPr="00BA0364" w14:paraId="7BAC6741" w14:textId="77777777" w:rsidTr="00313E75">
        <w:trPr>
          <w:jc w:val="center"/>
        </w:trPr>
        <w:tc>
          <w:tcPr>
            <w:tcW w:w="1650" w:type="dxa"/>
          </w:tcPr>
          <w:p w14:paraId="34E97E0A" w14:textId="77777777" w:rsidR="00BA0364" w:rsidRPr="00BA0364" w:rsidRDefault="00BA0364" w:rsidP="00BA0364">
            <w:pPr>
              <w:rPr>
                <w:b/>
                <w:sz w:val="20"/>
              </w:rPr>
            </w:pPr>
            <w:r w:rsidRPr="00BA0364">
              <w:rPr>
                <w:b/>
                <w:sz w:val="20"/>
              </w:rPr>
              <w:t>LCEN</w:t>
            </w:r>
          </w:p>
        </w:tc>
        <w:tc>
          <w:tcPr>
            <w:tcW w:w="6666" w:type="dxa"/>
          </w:tcPr>
          <w:p w14:paraId="7C95034C" w14:textId="77777777" w:rsidR="00BA0364" w:rsidRPr="00BA0364" w:rsidRDefault="00BA0364" w:rsidP="00BA0364">
            <w:pPr>
              <w:rPr>
                <w:sz w:val="20"/>
                <w:szCs w:val="22"/>
              </w:rPr>
            </w:pPr>
            <w:r w:rsidRPr="00BA0364">
              <w:rPr>
                <w:sz w:val="20"/>
                <w:szCs w:val="22"/>
              </w:rPr>
              <w:t>Línea Caliente Externa Normalizada.</w:t>
            </w:r>
          </w:p>
        </w:tc>
      </w:tr>
      <w:tr w:rsidR="00BA0364" w:rsidRPr="00313E75" w14:paraId="79B01064" w14:textId="77777777" w:rsidTr="00313E75">
        <w:trPr>
          <w:jc w:val="center"/>
        </w:trPr>
        <w:tc>
          <w:tcPr>
            <w:tcW w:w="1650" w:type="dxa"/>
          </w:tcPr>
          <w:p w14:paraId="20021124" w14:textId="77777777" w:rsidR="00BA0364" w:rsidRPr="00BA0364" w:rsidRDefault="00BA0364" w:rsidP="00BA0364">
            <w:pPr>
              <w:rPr>
                <w:b/>
                <w:sz w:val="20"/>
              </w:rPr>
            </w:pPr>
            <w:r w:rsidRPr="00BA0364">
              <w:rPr>
                <w:b/>
                <w:sz w:val="20"/>
              </w:rPr>
              <w:t>LD-CELP</w:t>
            </w:r>
          </w:p>
        </w:tc>
        <w:tc>
          <w:tcPr>
            <w:tcW w:w="6666" w:type="dxa"/>
          </w:tcPr>
          <w:p w14:paraId="0A58548B" w14:textId="77777777" w:rsidR="00BA0364" w:rsidRPr="00BA0364" w:rsidRDefault="00BA0364" w:rsidP="00BA0364">
            <w:pPr>
              <w:rPr>
                <w:sz w:val="20"/>
                <w:szCs w:val="22"/>
                <w:lang w:val="en-US"/>
              </w:rPr>
            </w:pPr>
            <w:r w:rsidRPr="00BA0364">
              <w:rPr>
                <w:sz w:val="20"/>
                <w:szCs w:val="22"/>
                <w:lang w:val="en-US"/>
              </w:rPr>
              <w:t>"Low-Delay Code Excited Linear Prediction"</w:t>
            </w:r>
          </w:p>
        </w:tc>
      </w:tr>
      <w:tr w:rsidR="00BA0364" w:rsidRPr="00BA0364" w14:paraId="0CCC5B60" w14:textId="77777777" w:rsidTr="00313E75">
        <w:trPr>
          <w:jc w:val="center"/>
        </w:trPr>
        <w:tc>
          <w:tcPr>
            <w:tcW w:w="1650" w:type="dxa"/>
          </w:tcPr>
          <w:p w14:paraId="7271B97F" w14:textId="77777777" w:rsidR="00BA0364" w:rsidRPr="00BA0364" w:rsidRDefault="00BA0364" w:rsidP="00BA0364">
            <w:pPr>
              <w:rPr>
                <w:b/>
                <w:sz w:val="20"/>
              </w:rPr>
            </w:pPr>
            <w:r w:rsidRPr="00BA0364">
              <w:rPr>
                <w:b/>
                <w:sz w:val="20"/>
              </w:rPr>
              <w:t>MEDIA</w:t>
            </w:r>
          </w:p>
        </w:tc>
        <w:tc>
          <w:tcPr>
            <w:tcW w:w="6666" w:type="dxa"/>
          </w:tcPr>
          <w:p w14:paraId="0FE63001" w14:textId="77777777" w:rsidR="00BA0364" w:rsidRPr="00BA0364" w:rsidRDefault="00BA0364" w:rsidP="00BA0364">
            <w:pPr>
              <w:rPr>
                <w:sz w:val="20"/>
                <w:szCs w:val="22"/>
              </w:rPr>
            </w:pPr>
            <w:r w:rsidRPr="00BA0364">
              <w:rPr>
                <w:sz w:val="20"/>
                <w:szCs w:val="22"/>
              </w:rPr>
              <w:t>Información contenida en una transmisión</w:t>
            </w:r>
          </w:p>
        </w:tc>
      </w:tr>
      <w:tr w:rsidR="00BA0364" w:rsidRPr="00BA0364" w14:paraId="23D0F440" w14:textId="77777777" w:rsidTr="00313E75">
        <w:trPr>
          <w:jc w:val="center"/>
        </w:trPr>
        <w:tc>
          <w:tcPr>
            <w:tcW w:w="1650" w:type="dxa"/>
          </w:tcPr>
          <w:p w14:paraId="16DA3085" w14:textId="77777777" w:rsidR="00BA0364" w:rsidRPr="00BA0364" w:rsidRDefault="00BA0364" w:rsidP="00BA0364">
            <w:pPr>
              <w:rPr>
                <w:b/>
                <w:sz w:val="20"/>
              </w:rPr>
            </w:pPr>
            <w:r w:rsidRPr="00BA0364">
              <w:rPr>
                <w:b/>
                <w:sz w:val="20"/>
              </w:rPr>
              <w:t>MULTICAST</w:t>
            </w:r>
          </w:p>
        </w:tc>
        <w:tc>
          <w:tcPr>
            <w:tcW w:w="6666" w:type="dxa"/>
          </w:tcPr>
          <w:p w14:paraId="4B840C19" w14:textId="77777777" w:rsidR="00BA0364" w:rsidRPr="00BA0364" w:rsidRDefault="00BA0364" w:rsidP="00BA0364">
            <w:pPr>
              <w:rPr>
                <w:sz w:val="20"/>
                <w:szCs w:val="22"/>
              </w:rPr>
            </w:pPr>
            <w:r w:rsidRPr="00BA0364">
              <w:rPr>
                <w:sz w:val="20"/>
                <w:szCs w:val="22"/>
              </w:rPr>
              <w:t>Multidifusión, envío de la información en una red a múltiples destinos simultáneamente,</w:t>
            </w:r>
          </w:p>
        </w:tc>
      </w:tr>
      <w:tr w:rsidR="00BA0364" w:rsidRPr="00BA0364" w14:paraId="196F9263" w14:textId="77777777" w:rsidTr="00313E75">
        <w:trPr>
          <w:jc w:val="center"/>
        </w:trPr>
        <w:tc>
          <w:tcPr>
            <w:tcW w:w="1650" w:type="dxa"/>
          </w:tcPr>
          <w:p w14:paraId="2236F493" w14:textId="77777777" w:rsidR="00BA0364" w:rsidRPr="00BA0364" w:rsidRDefault="00BA0364" w:rsidP="00BA0364">
            <w:pPr>
              <w:rPr>
                <w:b/>
                <w:sz w:val="20"/>
              </w:rPr>
            </w:pPr>
            <w:r w:rsidRPr="00BA0364">
              <w:rPr>
                <w:b/>
                <w:sz w:val="20"/>
              </w:rPr>
              <w:t>NTP</w:t>
            </w:r>
          </w:p>
        </w:tc>
        <w:tc>
          <w:tcPr>
            <w:tcW w:w="6666" w:type="dxa"/>
          </w:tcPr>
          <w:p w14:paraId="31515D28" w14:textId="77777777" w:rsidR="00BA0364" w:rsidRPr="00BA0364" w:rsidRDefault="00BA0364" w:rsidP="00BA0364">
            <w:pPr>
              <w:rPr>
                <w:sz w:val="20"/>
                <w:szCs w:val="22"/>
              </w:rPr>
            </w:pPr>
            <w:r w:rsidRPr="00BA0364">
              <w:rPr>
                <w:sz w:val="20"/>
                <w:szCs w:val="22"/>
              </w:rPr>
              <w:t xml:space="preserve">"Network Time </w:t>
            </w:r>
            <w:proofErr w:type="spellStart"/>
            <w:r w:rsidRPr="00BA0364">
              <w:rPr>
                <w:sz w:val="20"/>
                <w:szCs w:val="22"/>
              </w:rPr>
              <w:t>Protocol</w:t>
            </w:r>
            <w:proofErr w:type="spellEnd"/>
            <w:r w:rsidRPr="00BA0364">
              <w:rPr>
                <w:sz w:val="20"/>
                <w:szCs w:val="22"/>
              </w:rPr>
              <w:t>". Protocolo para sincronismo en red</w:t>
            </w:r>
          </w:p>
        </w:tc>
      </w:tr>
      <w:tr w:rsidR="00BA0364" w:rsidRPr="00BA0364" w14:paraId="6D1BF1E6" w14:textId="77777777" w:rsidTr="00313E75">
        <w:trPr>
          <w:jc w:val="center"/>
        </w:trPr>
        <w:tc>
          <w:tcPr>
            <w:tcW w:w="1650" w:type="dxa"/>
          </w:tcPr>
          <w:p w14:paraId="684FA50C" w14:textId="77777777" w:rsidR="00BA0364" w:rsidRPr="00BA0364" w:rsidRDefault="00BA0364" w:rsidP="00BA0364">
            <w:pPr>
              <w:rPr>
                <w:b/>
                <w:sz w:val="20"/>
              </w:rPr>
            </w:pPr>
            <w:r w:rsidRPr="00BA0364">
              <w:rPr>
                <w:b/>
                <w:sz w:val="20"/>
              </w:rPr>
              <w:t>OACI</w:t>
            </w:r>
          </w:p>
        </w:tc>
        <w:tc>
          <w:tcPr>
            <w:tcW w:w="6666" w:type="dxa"/>
          </w:tcPr>
          <w:p w14:paraId="527BA955" w14:textId="77777777" w:rsidR="00BA0364" w:rsidRPr="00BA0364" w:rsidRDefault="00BA0364" w:rsidP="00BA0364">
            <w:pPr>
              <w:rPr>
                <w:sz w:val="20"/>
                <w:szCs w:val="22"/>
              </w:rPr>
            </w:pPr>
            <w:r w:rsidRPr="00BA0364">
              <w:rPr>
                <w:sz w:val="20"/>
                <w:szCs w:val="22"/>
              </w:rPr>
              <w:t>Organización de Aviación Civil Internacional</w:t>
            </w:r>
          </w:p>
        </w:tc>
      </w:tr>
      <w:tr w:rsidR="00BA0364" w:rsidRPr="00BA0364" w14:paraId="3CFEBB81" w14:textId="77777777" w:rsidTr="00313E75">
        <w:trPr>
          <w:jc w:val="center"/>
        </w:trPr>
        <w:tc>
          <w:tcPr>
            <w:tcW w:w="1650" w:type="dxa"/>
          </w:tcPr>
          <w:p w14:paraId="641C0475" w14:textId="77777777" w:rsidR="00BA0364" w:rsidRPr="00BA0364" w:rsidRDefault="00BA0364" w:rsidP="00BA0364">
            <w:pPr>
              <w:rPr>
                <w:b/>
                <w:sz w:val="20"/>
              </w:rPr>
            </w:pPr>
            <w:r w:rsidRPr="00BA0364">
              <w:rPr>
                <w:b/>
                <w:sz w:val="20"/>
              </w:rPr>
              <w:t>PABX</w:t>
            </w:r>
          </w:p>
        </w:tc>
        <w:tc>
          <w:tcPr>
            <w:tcW w:w="6666" w:type="dxa"/>
          </w:tcPr>
          <w:p w14:paraId="21E3D8BE" w14:textId="77777777" w:rsidR="00BA0364" w:rsidRPr="00BA0364" w:rsidRDefault="00BA0364" w:rsidP="00BA0364">
            <w:pPr>
              <w:rPr>
                <w:sz w:val="20"/>
                <w:szCs w:val="22"/>
              </w:rPr>
            </w:pPr>
            <w:r w:rsidRPr="00BA0364">
              <w:rPr>
                <w:sz w:val="20"/>
                <w:szCs w:val="22"/>
              </w:rPr>
              <w:t>"</w:t>
            </w:r>
            <w:proofErr w:type="spellStart"/>
            <w:r w:rsidRPr="00BA0364">
              <w:rPr>
                <w:sz w:val="20"/>
                <w:szCs w:val="22"/>
              </w:rPr>
              <w:t>Private</w:t>
            </w:r>
            <w:proofErr w:type="spellEnd"/>
            <w:r w:rsidRPr="00BA0364">
              <w:rPr>
                <w:sz w:val="20"/>
                <w:szCs w:val="22"/>
              </w:rPr>
              <w:t xml:space="preserve"> </w:t>
            </w:r>
            <w:proofErr w:type="spellStart"/>
            <w:r w:rsidRPr="00BA0364">
              <w:rPr>
                <w:sz w:val="20"/>
                <w:szCs w:val="22"/>
              </w:rPr>
              <w:t>Automatic</w:t>
            </w:r>
            <w:proofErr w:type="spellEnd"/>
            <w:r w:rsidRPr="00BA0364">
              <w:rPr>
                <w:sz w:val="20"/>
                <w:szCs w:val="22"/>
              </w:rPr>
              <w:t xml:space="preserve"> Branch Exchange". Centralita telefónica</w:t>
            </w:r>
          </w:p>
        </w:tc>
      </w:tr>
      <w:tr w:rsidR="00BA0364" w:rsidRPr="00BA0364" w14:paraId="01AEA05B" w14:textId="77777777" w:rsidTr="00313E75">
        <w:trPr>
          <w:jc w:val="center"/>
        </w:trPr>
        <w:tc>
          <w:tcPr>
            <w:tcW w:w="1650" w:type="dxa"/>
          </w:tcPr>
          <w:p w14:paraId="136C0C79" w14:textId="77777777" w:rsidR="00BA0364" w:rsidRPr="00BA0364" w:rsidRDefault="00BA0364" w:rsidP="00BA0364">
            <w:pPr>
              <w:rPr>
                <w:b/>
                <w:sz w:val="20"/>
              </w:rPr>
            </w:pPr>
            <w:r w:rsidRPr="00BA0364">
              <w:rPr>
                <w:b/>
                <w:sz w:val="20"/>
              </w:rPr>
              <w:t>PROXY</w:t>
            </w:r>
          </w:p>
        </w:tc>
        <w:tc>
          <w:tcPr>
            <w:tcW w:w="6666" w:type="dxa"/>
          </w:tcPr>
          <w:p w14:paraId="332731CF" w14:textId="77777777" w:rsidR="00BA0364" w:rsidRPr="00BA0364" w:rsidRDefault="00BA0364" w:rsidP="00BA0364">
            <w:pPr>
              <w:rPr>
                <w:sz w:val="20"/>
                <w:szCs w:val="22"/>
              </w:rPr>
            </w:pPr>
            <w:r w:rsidRPr="00BA0364">
              <w:rPr>
                <w:sz w:val="20"/>
                <w:szCs w:val="22"/>
              </w:rPr>
              <w:t>Programa o dispositivo que realiza una acción en representación de otro.</w:t>
            </w:r>
          </w:p>
        </w:tc>
      </w:tr>
      <w:tr w:rsidR="00BA0364" w:rsidRPr="00BA0364" w14:paraId="16BB9F2B" w14:textId="77777777" w:rsidTr="00313E75">
        <w:trPr>
          <w:jc w:val="center"/>
        </w:trPr>
        <w:tc>
          <w:tcPr>
            <w:tcW w:w="1650" w:type="dxa"/>
          </w:tcPr>
          <w:p w14:paraId="234A617B" w14:textId="77777777" w:rsidR="00BA0364" w:rsidRPr="00BA0364" w:rsidRDefault="00BA0364" w:rsidP="00BA0364">
            <w:pPr>
              <w:rPr>
                <w:b/>
                <w:sz w:val="20"/>
              </w:rPr>
            </w:pPr>
            <w:r w:rsidRPr="00BA0364">
              <w:rPr>
                <w:b/>
                <w:sz w:val="20"/>
              </w:rPr>
              <w:t>PSSE</w:t>
            </w:r>
          </w:p>
        </w:tc>
        <w:tc>
          <w:tcPr>
            <w:tcW w:w="6666" w:type="dxa"/>
          </w:tcPr>
          <w:p w14:paraId="778A7BC8" w14:textId="77777777" w:rsidR="00BA0364" w:rsidRPr="00BA0364" w:rsidRDefault="00BA0364" w:rsidP="00BA0364">
            <w:pPr>
              <w:rPr>
                <w:sz w:val="20"/>
                <w:szCs w:val="22"/>
              </w:rPr>
            </w:pPr>
            <w:r w:rsidRPr="00BA0364">
              <w:rPr>
                <w:sz w:val="20"/>
                <w:szCs w:val="22"/>
              </w:rPr>
              <w:t>Puesto de Supervisión de la Sala de Equipos</w:t>
            </w:r>
          </w:p>
        </w:tc>
      </w:tr>
      <w:tr w:rsidR="00BA0364" w:rsidRPr="00BA0364" w14:paraId="7D017543" w14:textId="77777777" w:rsidTr="00313E75">
        <w:trPr>
          <w:jc w:val="center"/>
        </w:trPr>
        <w:tc>
          <w:tcPr>
            <w:tcW w:w="1650" w:type="dxa"/>
          </w:tcPr>
          <w:p w14:paraId="36D603AC" w14:textId="77777777" w:rsidR="00BA0364" w:rsidRPr="00BA0364" w:rsidRDefault="00BA0364" w:rsidP="00BA0364">
            <w:pPr>
              <w:rPr>
                <w:b/>
                <w:sz w:val="20"/>
              </w:rPr>
            </w:pPr>
            <w:r w:rsidRPr="00BA0364">
              <w:rPr>
                <w:b/>
                <w:sz w:val="20"/>
              </w:rPr>
              <w:t>PSSO</w:t>
            </w:r>
          </w:p>
        </w:tc>
        <w:tc>
          <w:tcPr>
            <w:tcW w:w="6666" w:type="dxa"/>
          </w:tcPr>
          <w:p w14:paraId="4B57A929" w14:textId="77777777" w:rsidR="00BA0364" w:rsidRPr="00BA0364" w:rsidRDefault="00BA0364" w:rsidP="00BA0364">
            <w:pPr>
              <w:rPr>
                <w:sz w:val="20"/>
                <w:szCs w:val="22"/>
              </w:rPr>
            </w:pPr>
            <w:r w:rsidRPr="00BA0364">
              <w:rPr>
                <w:sz w:val="20"/>
                <w:szCs w:val="22"/>
              </w:rPr>
              <w:t>Puesto de Supervisión de la Sala de Operaciones</w:t>
            </w:r>
          </w:p>
        </w:tc>
      </w:tr>
      <w:tr w:rsidR="00BA0364" w:rsidRPr="00BA0364" w14:paraId="64D45DB8" w14:textId="77777777" w:rsidTr="00313E75">
        <w:trPr>
          <w:jc w:val="center"/>
        </w:trPr>
        <w:tc>
          <w:tcPr>
            <w:tcW w:w="1650" w:type="dxa"/>
          </w:tcPr>
          <w:p w14:paraId="3BFC96B5" w14:textId="77777777" w:rsidR="00BA0364" w:rsidRPr="00BA0364" w:rsidRDefault="00BA0364" w:rsidP="00BA0364">
            <w:pPr>
              <w:rPr>
                <w:b/>
                <w:sz w:val="20"/>
              </w:rPr>
            </w:pPr>
            <w:r w:rsidRPr="00BA0364">
              <w:rPr>
                <w:b/>
                <w:sz w:val="20"/>
              </w:rPr>
              <w:t>PTT</w:t>
            </w:r>
          </w:p>
        </w:tc>
        <w:tc>
          <w:tcPr>
            <w:tcW w:w="6666" w:type="dxa"/>
          </w:tcPr>
          <w:p w14:paraId="642E71E6" w14:textId="77777777" w:rsidR="00BA0364" w:rsidRPr="00BA0364" w:rsidRDefault="00BA0364" w:rsidP="00BA0364">
            <w:pPr>
              <w:rPr>
                <w:sz w:val="20"/>
                <w:szCs w:val="22"/>
              </w:rPr>
            </w:pPr>
            <w:r w:rsidRPr="00BA0364">
              <w:rPr>
                <w:sz w:val="20"/>
                <w:szCs w:val="22"/>
              </w:rPr>
              <w:t>"</w:t>
            </w:r>
            <w:proofErr w:type="spellStart"/>
            <w:r w:rsidRPr="00BA0364">
              <w:rPr>
                <w:sz w:val="20"/>
                <w:szCs w:val="22"/>
              </w:rPr>
              <w:t>Push</w:t>
            </w:r>
            <w:proofErr w:type="spellEnd"/>
            <w:r w:rsidRPr="00BA0364">
              <w:rPr>
                <w:sz w:val="20"/>
                <w:szCs w:val="22"/>
              </w:rPr>
              <w:t xml:space="preserve"> </w:t>
            </w:r>
            <w:proofErr w:type="spellStart"/>
            <w:r w:rsidRPr="00BA0364">
              <w:rPr>
                <w:sz w:val="20"/>
                <w:szCs w:val="22"/>
              </w:rPr>
              <w:t>to</w:t>
            </w:r>
            <w:proofErr w:type="spellEnd"/>
            <w:r w:rsidRPr="00BA0364">
              <w:rPr>
                <w:sz w:val="20"/>
                <w:szCs w:val="22"/>
              </w:rPr>
              <w:t xml:space="preserve"> </w:t>
            </w:r>
            <w:proofErr w:type="spellStart"/>
            <w:r w:rsidRPr="00BA0364">
              <w:rPr>
                <w:sz w:val="20"/>
                <w:szCs w:val="22"/>
              </w:rPr>
              <w:t>talk</w:t>
            </w:r>
            <w:proofErr w:type="spellEnd"/>
            <w:r w:rsidRPr="00BA0364">
              <w:rPr>
                <w:sz w:val="20"/>
                <w:szCs w:val="22"/>
              </w:rPr>
              <w:t>"</w:t>
            </w:r>
          </w:p>
        </w:tc>
      </w:tr>
      <w:tr w:rsidR="00BA0364" w:rsidRPr="00BA0364" w14:paraId="23A229C0" w14:textId="77777777" w:rsidTr="00313E75">
        <w:trPr>
          <w:jc w:val="center"/>
        </w:trPr>
        <w:tc>
          <w:tcPr>
            <w:tcW w:w="1650" w:type="dxa"/>
          </w:tcPr>
          <w:p w14:paraId="421C3B87" w14:textId="77777777" w:rsidR="00BA0364" w:rsidRPr="00BA0364" w:rsidRDefault="00BA0364" w:rsidP="00BA0364">
            <w:pPr>
              <w:rPr>
                <w:b/>
                <w:sz w:val="20"/>
              </w:rPr>
            </w:pPr>
            <w:r w:rsidRPr="00BA0364">
              <w:rPr>
                <w:b/>
                <w:sz w:val="20"/>
              </w:rPr>
              <w:t>QSIG</w:t>
            </w:r>
          </w:p>
        </w:tc>
        <w:tc>
          <w:tcPr>
            <w:tcW w:w="6666" w:type="dxa"/>
          </w:tcPr>
          <w:p w14:paraId="50248228" w14:textId="77777777" w:rsidR="00BA0364" w:rsidRPr="00BA0364" w:rsidRDefault="00BA0364" w:rsidP="00BA0364">
            <w:pPr>
              <w:rPr>
                <w:sz w:val="20"/>
                <w:szCs w:val="22"/>
              </w:rPr>
            </w:pPr>
            <w:r w:rsidRPr="00BA0364">
              <w:rPr>
                <w:sz w:val="20"/>
                <w:szCs w:val="22"/>
              </w:rPr>
              <w:t xml:space="preserve">Protocolo de Señalización de Telefonía basado en </w:t>
            </w:r>
            <w:proofErr w:type="spellStart"/>
            <w:r w:rsidRPr="00BA0364">
              <w:rPr>
                <w:sz w:val="20"/>
                <w:szCs w:val="22"/>
              </w:rPr>
              <w:t>RDSi</w:t>
            </w:r>
            <w:proofErr w:type="spellEnd"/>
          </w:p>
        </w:tc>
      </w:tr>
      <w:tr w:rsidR="00BA0364" w:rsidRPr="00BA0364" w14:paraId="44008EB8" w14:textId="77777777" w:rsidTr="00313E75">
        <w:trPr>
          <w:jc w:val="center"/>
        </w:trPr>
        <w:tc>
          <w:tcPr>
            <w:tcW w:w="1650" w:type="dxa"/>
          </w:tcPr>
          <w:p w14:paraId="1F286FD6" w14:textId="77777777" w:rsidR="00BA0364" w:rsidRPr="00BA0364" w:rsidRDefault="00BA0364" w:rsidP="00BA0364">
            <w:pPr>
              <w:rPr>
                <w:b/>
                <w:sz w:val="20"/>
              </w:rPr>
            </w:pPr>
            <w:r w:rsidRPr="00BA0364">
              <w:rPr>
                <w:b/>
                <w:sz w:val="20"/>
              </w:rPr>
              <w:t>RAM</w:t>
            </w:r>
          </w:p>
        </w:tc>
        <w:tc>
          <w:tcPr>
            <w:tcW w:w="6666" w:type="dxa"/>
          </w:tcPr>
          <w:p w14:paraId="6D572A59" w14:textId="77777777" w:rsidR="00BA0364" w:rsidRPr="00BA0364" w:rsidRDefault="00BA0364" w:rsidP="00BA0364">
            <w:pPr>
              <w:rPr>
                <w:sz w:val="20"/>
                <w:szCs w:val="22"/>
              </w:rPr>
            </w:pPr>
            <w:r w:rsidRPr="00BA0364">
              <w:rPr>
                <w:sz w:val="20"/>
                <w:szCs w:val="22"/>
              </w:rPr>
              <w:t>"</w:t>
            </w:r>
            <w:proofErr w:type="spellStart"/>
            <w:r w:rsidRPr="00BA0364">
              <w:rPr>
                <w:sz w:val="20"/>
                <w:szCs w:val="22"/>
              </w:rPr>
              <w:t>Ramdom</w:t>
            </w:r>
            <w:proofErr w:type="spellEnd"/>
            <w:r w:rsidRPr="00BA0364">
              <w:rPr>
                <w:sz w:val="20"/>
                <w:szCs w:val="22"/>
              </w:rPr>
              <w:t xml:space="preserve"> Access </w:t>
            </w:r>
            <w:proofErr w:type="spellStart"/>
            <w:r w:rsidRPr="00BA0364">
              <w:rPr>
                <w:sz w:val="20"/>
                <w:szCs w:val="22"/>
              </w:rPr>
              <w:t>Memory</w:t>
            </w:r>
            <w:proofErr w:type="spellEnd"/>
            <w:r w:rsidRPr="00BA0364">
              <w:rPr>
                <w:sz w:val="20"/>
                <w:szCs w:val="22"/>
              </w:rPr>
              <w:t>"</w:t>
            </w:r>
          </w:p>
        </w:tc>
      </w:tr>
      <w:tr w:rsidR="00BA0364" w:rsidRPr="00BA0364" w14:paraId="163933B7" w14:textId="77777777" w:rsidTr="00313E75">
        <w:trPr>
          <w:jc w:val="center"/>
        </w:trPr>
        <w:tc>
          <w:tcPr>
            <w:tcW w:w="1650" w:type="dxa"/>
          </w:tcPr>
          <w:p w14:paraId="64700262" w14:textId="77777777" w:rsidR="00BA0364" w:rsidRPr="00BA0364" w:rsidRDefault="00BA0364" w:rsidP="00BA0364">
            <w:pPr>
              <w:rPr>
                <w:b/>
                <w:sz w:val="20"/>
              </w:rPr>
            </w:pPr>
            <w:r w:rsidRPr="00BA0364">
              <w:rPr>
                <w:b/>
                <w:sz w:val="20"/>
              </w:rPr>
              <w:t>RDSI</w:t>
            </w:r>
          </w:p>
        </w:tc>
        <w:tc>
          <w:tcPr>
            <w:tcW w:w="6666" w:type="dxa"/>
          </w:tcPr>
          <w:p w14:paraId="381845C4" w14:textId="77777777" w:rsidR="00BA0364" w:rsidRPr="00BA0364" w:rsidRDefault="00BA0364" w:rsidP="00BA0364">
            <w:pPr>
              <w:rPr>
                <w:sz w:val="20"/>
                <w:szCs w:val="22"/>
              </w:rPr>
            </w:pPr>
            <w:r w:rsidRPr="00BA0364">
              <w:rPr>
                <w:sz w:val="20"/>
                <w:szCs w:val="22"/>
              </w:rPr>
              <w:t>Red Digital de Servicios Integrados.</w:t>
            </w:r>
          </w:p>
        </w:tc>
      </w:tr>
      <w:tr w:rsidR="00BA0364" w:rsidRPr="00BA0364" w14:paraId="3B5FE964" w14:textId="77777777" w:rsidTr="00313E75">
        <w:trPr>
          <w:jc w:val="center"/>
        </w:trPr>
        <w:tc>
          <w:tcPr>
            <w:tcW w:w="1650" w:type="dxa"/>
          </w:tcPr>
          <w:p w14:paraId="2B81C035" w14:textId="77777777" w:rsidR="00BA0364" w:rsidRPr="00BA0364" w:rsidRDefault="00BA0364" w:rsidP="00BA0364">
            <w:pPr>
              <w:rPr>
                <w:b/>
                <w:sz w:val="20"/>
              </w:rPr>
            </w:pPr>
            <w:r w:rsidRPr="00BA0364">
              <w:rPr>
                <w:b/>
                <w:sz w:val="20"/>
              </w:rPr>
              <w:t>RDSI-B</w:t>
            </w:r>
          </w:p>
        </w:tc>
        <w:tc>
          <w:tcPr>
            <w:tcW w:w="6666" w:type="dxa"/>
          </w:tcPr>
          <w:p w14:paraId="2BB78B18" w14:textId="77777777" w:rsidR="00BA0364" w:rsidRPr="00BA0364" w:rsidRDefault="00BA0364" w:rsidP="00BA0364">
            <w:pPr>
              <w:rPr>
                <w:sz w:val="20"/>
                <w:szCs w:val="22"/>
              </w:rPr>
            </w:pPr>
            <w:r w:rsidRPr="00BA0364">
              <w:rPr>
                <w:sz w:val="20"/>
                <w:szCs w:val="22"/>
              </w:rPr>
              <w:t>Red Digital de Servicios Integrados. Interfaz Básica.</w:t>
            </w:r>
          </w:p>
        </w:tc>
      </w:tr>
      <w:tr w:rsidR="00BA0364" w:rsidRPr="00BA0364" w14:paraId="5923854A" w14:textId="77777777" w:rsidTr="00313E75">
        <w:trPr>
          <w:jc w:val="center"/>
        </w:trPr>
        <w:tc>
          <w:tcPr>
            <w:tcW w:w="1650" w:type="dxa"/>
          </w:tcPr>
          <w:p w14:paraId="69897AB7" w14:textId="77777777" w:rsidR="00BA0364" w:rsidRPr="00BA0364" w:rsidRDefault="00BA0364" w:rsidP="00BA0364">
            <w:pPr>
              <w:rPr>
                <w:b/>
                <w:sz w:val="20"/>
              </w:rPr>
            </w:pPr>
            <w:r w:rsidRPr="00BA0364">
              <w:rPr>
                <w:b/>
                <w:sz w:val="20"/>
              </w:rPr>
              <w:t>RFC</w:t>
            </w:r>
          </w:p>
        </w:tc>
        <w:tc>
          <w:tcPr>
            <w:tcW w:w="6666" w:type="dxa"/>
          </w:tcPr>
          <w:p w14:paraId="5A35B311" w14:textId="77777777" w:rsidR="00BA0364" w:rsidRPr="00BA0364" w:rsidRDefault="00BA0364" w:rsidP="00BA0364">
            <w:pPr>
              <w:rPr>
                <w:sz w:val="20"/>
                <w:szCs w:val="22"/>
              </w:rPr>
            </w:pPr>
            <w:r w:rsidRPr="00BA0364">
              <w:rPr>
                <w:sz w:val="20"/>
                <w:szCs w:val="22"/>
              </w:rPr>
              <w:t>"</w:t>
            </w:r>
            <w:proofErr w:type="spellStart"/>
            <w:r w:rsidRPr="00BA0364">
              <w:rPr>
                <w:sz w:val="20"/>
                <w:szCs w:val="22"/>
              </w:rPr>
              <w:t>Request</w:t>
            </w:r>
            <w:proofErr w:type="spellEnd"/>
            <w:r w:rsidRPr="00BA0364">
              <w:rPr>
                <w:sz w:val="20"/>
                <w:szCs w:val="22"/>
              </w:rPr>
              <w:t xml:space="preserve"> </w:t>
            </w:r>
            <w:proofErr w:type="spellStart"/>
            <w:r w:rsidRPr="00BA0364">
              <w:rPr>
                <w:sz w:val="20"/>
                <w:szCs w:val="22"/>
              </w:rPr>
              <w:t>for</w:t>
            </w:r>
            <w:proofErr w:type="spellEnd"/>
            <w:r w:rsidRPr="00BA0364">
              <w:rPr>
                <w:sz w:val="20"/>
                <w:szCs w:val="22"/>
              </w:rPr>
              <w:t xml:space="preserve"> </w:t>
            </w:r>
            <w:proofErr w:type="spellStart"/>
            <w:r w:rsidRPr="00BA0364">
              <w:rPr>
                <w:sz w:val="20"/>
                <w:szCs w:val="22"/>
              </w:rPr>
              <w:t>Comments</w:t>
            </w:r>
            <w:proofErr w:type="spellEnd"/>
            <w:r w:rsidRPr="00BA0364">
              <w:rPr>
                <w:sz w:val="20"/>
                <w:szCs w:val="22"/>
              </w:rPr>
              <w:t>"</w:t>
            </w:r>
          </w:p>
        </w:tc>
      </w:tr>
      <w:tr w:rsidR="00BA0364" w:rsidRPr="00BA0364" w14:paraId="77EAFE5F" w14:textId="77777777" w:rsidTr="00313E75">
        <w:trPr>
          <w:jc w:val="center"/>
        </w:trPr>
        <w:tc>
          <w:tcPr>
            <w:tcW w:w="1650" w:type="dxa"/>
          </w:tcPr>
          <w:p w14:paraId="42BD5A39" w14:textId="77777777" w:rsidR="00BA0364" w:rsidRPr="00BA0364" w:rsidRDefault="00BA0364" w:rsidP="00BA0364">
            <w:pPr>
              <w:rPr>
                <w:b/>
                <w:sz w:val="20"/>
              </w:rPr>
            </w:pPr>
            <w:r w:rsidRPr="00BA0364">
              <w:rPr>
                <w:b/>
                <w:sz w:val="20"/>
              </w:rPr>
              <w:t>RTCP</w:t>
            </w:r>
          </w:p>
        </w:tc>
        <w:tc>
          <w:tcPr>
            <w:tcW w:w="6666" w:type="dxa"/>
          </w:tcPr>
          <w:p w14:paraId="753B1D96" w14:textId="77777777" w:rsidR="00BA0364" w:rsidRPr="00BA0364" w:rsidRDefault="00BA0364" w:rsidP="00BA0364">
            <w:pPr>
              <w:rPr>
                <w:sz w:val="20"/>
                <w:szCs w:val="22"/>
              </w:rPr>
            </w:pPr>
            <w:r w:rsidRPr="00BA0364">
              <w:rPr>
                <w:sz w:val="20"/>
                <w:szCs w:val="22"/>
              </w:rPr>
              <w:t xml:space="preserve">"Real time control </w:t>
            </w:r>
            <w:proofErr w:type="spellStart"/>
            <w:r w:rsidRPr="00BA0364">
              <w:rPr>
                <w:sz w:val="20"/>
                <w:szCs w:val="22"/>
              </w:rPr>
              <w:t>protocol</w:t>
            </w:r>
            <w:proofErr w:type="spellEnd"/>
            <w:r w:rsidRPr="00BA0364">
              <w:rPr>
                <w:sz w:val="20"/>
                <w:szCs w:val="22"/>
              </w:rPr>
              <w:t>". Control de las sesiones RTP</w:t>
            </w:r>
          </w:p>
        </w:tc>
      </w:tr>
      <w:tr w:rsidR="00BA0364" w:rsidRPr="00BA0364" w14:paraId="4235FF8D" w14:textId="77777777" w:rsidTr="00313E75">
        <w:trPr>
          <w:jc w:val="center"/>
        </w:trPr>
        <w:tc>
          <w:tcPr>
            <w:tcW w:w="1650" w:type="dxa"/>
          </w:tcPr>
          <w:p w14:paraId="0D2D7E85" w14:textId="77777777" w:rsidR="00BA0364" w:rsidRPr="00BA0364" w:rsidRDefault="00BA0364" w:rsidP="00BA0364">
            <w:pPr>
              <w:rPr>
                <w:b/>
                <w:sz w:val="20"/>
              </w:rPr>
            </w:pPr>
            <w:r w:rsidRPr="00BA0364">
              <w:rPr>
                <w:b/>
                <w:sz w:val="20"/>
              </w:rPr>
              <w:t>RTP</w:t>
            </w:r>
          </w:p>
        </w:tc>
        <w:tc>
          <w:tcPr>
            <w:tcW w:w="6666" w:type="dxa"/>
          </w:tcPr>
          <w:p w14:paraId="255B7F79" w14:textId="77777777" w:rsidR="00BA0364" w:rsidRPr="00BA0364" w:rsidRDefault="00BA0364" w:rsidP="00BA0364">
            <w:pPr>
              <w:rPr>
                <w:sz w:val="20"/>
                <w:szCs w:val="22"/>
              </w:rPr>
            </w:pPr>
            <w:r w:rsidRPr="00BA0364">
              <w:rPr>
                <w:sz w:val="20"/>
                <w:szCs w:val="22"/>
              </w:rPr>
              <w:t xml:space="preserve">"Real-time </w:t>
            </w:r>
            <w:proofErr w:type="spellStart"/>
            <w:r w:rsidRPr="00BA0364">
              <w:rPr>
                <w:sz w:val="20"/>
                <w:szCs w:val="22"/>
              </w:rPr>
              <w:t>Transport</w:t>
            </w:r>
            <w:proofErr w:type="spellEnd"/>
            <w:r w:rsidRPr="00BA0364">
              <w:rPr>
                <w:sz w:val="20"/>
                <w:szCs w:val="22"/>
              </w:rPr>
              <w:t xml:space="preserve"> </w:t>
            </w:r>
            <w:proofErr w:type="spellStart"/>
            <w:r w:rsidRPr="00BA0364">
              <w:rPr>
                <w:sz w:val="20"/>
                <w:szCs w:val="22"/>
              </w:rPr>
              <w:t>Protocol</w:t>
            </w:r>
            <w:proofErr w:type="spellEnd"/>
            <w:r w:rsidRPr="00BA0364">
              <w:rPr>
                <w:sz w:val="20"/>
                <w:szCs w:val="22"/>
              </w:rPr>
              <w:t>". Protocolo de transporte de datos sobre IP</w:t>
            </w:r>
          </w:p>
        </w:tc>
      </w:tr>
      <w:tr w:rsidR="00BA0364" w:rsidRPr="00BA0364" w14:paraId="7C209107" w14:textId="77777777" w:rsidTr="00313E75">
        <w:trPr>
          <w:jc w:val="center"/>
        </w:trPr>
        <w:tc>
          <w:tcPr>
            <w:tcW w:w="1650" w:type="dxa"/>
          </w:tcPr>
          <w:p w14:paraId="2C999FB6" w14:textId="77777777" w:rsidR="00BA0364" w:rsidRPr="00BA0364" w:rsidRDefault="00BA0364" w:rsidP="00BA0364">
            <w:pPr>
              <w:rPr>
                <w:b/>
                <w:sz w:val="20"/>
              </w:rPr>
            </w:pPr>
            <w:r w:rsidRPr="00BA0364">
              <w:rPr>
                <w:b/>
                <w:sz w:val="20"/>
              </w:rPr>
              <w:t>SACTA</w:t>
            </w:r>
          </w:p>
        </w:tc>
        <w:tc>
          <w:tcPr>
            <w:tcW w:w="6666" w:type="dxa"/>
          </w:tcPr>
          <w:p w14:paraId="1C90DAA4" w14:textId="77777777" w:rsidR="00BA0364" w:rsidRPr="00BA0364" w:rsidRDefault="00BA0364" w:rsidP="00BA0364">
            <w:pPr>
              <w:rPr>
                <w:sz w:val="20"/>
                <w:szCs w:val="22"/>
              </w:rPr>
            </w:pPr>
          </w:p>
        </w:tc>
      </w:tr>
      <w:tr w:rsidR="00BA0364" w:rsidRPr="00BA0364" w14:paraId="2F568980" w14:textId="77777777" w:rsidTr="00313E75">
        <w:trPr>
          <w:jc w:val="center"/>
        </w:trPr>
        <w:tc>
          <w:tcPr>
            <w:tcW w:w="1650" w:type="dxa"/>
          </w:tcPr>
          <w:p w14:paraId="0868B661" w14:textId="77777777" w:rsidR="00BA0364" w:rsidRPr="00BA0364" w:rsidRDefault="00BA0364" w:rsidP="00BA0364">
            <w:pPr>
              <w:rPr>
                <w:b/>
                <w:sz w:val="20"/>
              </w:rPr>
            </w:pPr>
            <w:r w:rsidRPr="00BA0364">
              <w:rPr>
                <w:b/>
                <w:sz w:val="20"/>
              </w:rPr>
              <w:t>SCV</w:t>
            </w:r>
          </w:p>
        </w:tc>
        <w:tc>
          <w:tcPr>
            <w:tcW w:w="6666" w:type="dxa"/>
          </w:tcPr>
          <w:p w14:paraId="34294C07" w14:textId="77777777" w:rsidR="00BA0364" w:rsidRPr="00BA0364" w:rsidRDefault="00BA0364" w:rsidP="00BA0364">
            <w:pPr>
              <w:rPr>
                <w:sz w:val="20"/>
                <w:szCs w:val="22"/>
              </w:rPr>
            </w:pPr>
            <w:r w:rsidRPr="00BA0364">
              <w:rPr>
                <w:sz w:val="20"/>
                <w:szCs w:val="22"/>
              </w:rPr>
              <w:t>Sistema de Comunicaciones Vocales.</w:t>
            </w:r>
          </w:p>
        </w:tc>
      </w:tr>
      <w:tr w:rsidR="00BA0364" w:rsidRPr="00BA0364" w14:paraId="20D21AC7" w14:textId="77777777" w:rsidTr="00313E75">
        <w:trPr>
          <w:jc w:val="center"/>
        </w:trPr>
        <w:tc>
          <w:tcPr>
            <w:tcW w:w="1650" w:type="dxa"/>
          </w:tcPr>
          <w:p w14:paraId="25E5CEFD" w14:textId="77777777" w:rsidR="00BA0364" w:rsidRPr="00BA0364" w:rsidRDefault="00BA0364" w:rsidP="00BA0364">
            <w:pPr>
              <w:rPr>
                <w:b/>
                <w:sz w:val="20"/>
              </w:rPr>
            </w:pPr>
            <w:r w:rsidRPr="00BA0364">
              <w:rPr>
                <w:b/>
                <w:sz w:val="20"/>
              </w:rPr>
              <w:t>SDP</w:t>
            </w:r>
          </w:p>
        </w:tc>
        <w:tc>
          <w:tcPr>
            <w:tcW w:w="6666" w:type="dxa"/>
          </w:tcPr>
          <w:p w14:paraId="7C42916E" w14:textId="77777777" w:rsidR="00BA0364" w:rsidRPr="00BA0364" w:rsidRDefault="00BA0364" w:rsidP="00BA0364">
            <w:pPr>
              <w:rPr>
                <w:sz w:val="20"/>
                <w:szCs w:val="22"/>
              </w:rPr>
            </w:pPr>
            <w:r w:rsidRPr="00BA0364">
              <w:rPr>
                <w:sz w:val="20"/>
                <w:szCs w:val="22"/>
              </w:rPr>
              <w:t>"</w:t>
            </w:r>
            <w:proofErr w:type="spellStart"/>
            <w:r w:rsidRPr="00BA0364">
              <w:rPr>
                <w:sz w:val="20"/>
                <w:szCs w:val="22"/>
              </w:rPr>
              <w:t>Session</w:t>
            </w:r>
            <w:proofErr w:type="spellEnd"/>
            <w:r w:rsidRPr="00BA0364">
              <w:rPr>
                <w:sz w:val="20"/>
                <w:szCs w:val="22"/>
              </w:rPr>
              <w:t xml:space="preserve"> </w:t>
            </w:r>
            <w:proofErr w:type="spellStart"/>
            <w:r w:rsidRPr="00BA0364">
              <w:rPr>
                <w:sz w:val="20"/>
                <w:szCs w:val="22"/>
              </w:rPr>
              <w:t>Description</w:t>
            </w:r>
            <w:proofErr w:type="spellEnd"/>
            <w:r w:rsidRPr="00BA0364">
              <w:rPr>
                <w:sz w:val="20"/>
                <w:szCs w:val="22"/>
              </w:rPr>
              <w:t xml:space="preserve"> </w:t>
            </w:r>
            <w:proofErr w:type="spellStart"/>
            <w:r w:rsidRPr="00BA0364">
              <w:rPr>
                <w:sz w:val="20"/>
                <w:szCs w:val="22"/>
              </w:rPr>
              <w:t>Protocol</w:t>
            </w:r>
            <w:proofErr w:type="spellEnd"/>
            <w:r w:rsidRPr="00BA0364">
              <w:rPr>
                <w:sz w:val="20"/>
                <w:szCs w:val="22"/>
              </w:rPr>
              <w:t>"</w:t>
            </w:r>
          </w:p>
        </w:tc>
      </w:tr>
      <w:tr w:rsidR="00BA0364" w:rsidRPr="00BA0364" w14:paraId="05191C62" w14:textId="77777777" w:rsidTr="00313E75">
        <w:trPr>
          <w:jc w:val="center"/>
        </w:trPr>
        <w:tc>
          <w:tcPr>
            <w:tcW w:w="1650" w:type="dxa"/>
          </w:tcPr>
          <w:p w14:paraId="375A1AD6" w14:textId="77777777" w:rsidR="00BA0364" w:rsidRPr="00BA0364" w:rsidRDefault="00BA0364" w:rsidP="00BA0364">
            <w:pPr>
              <w:rPr>
                <w:b/>
                <w:sz w:val="20"/>
              </w:rPr>
            </w:pPr>
            <w:r w:rsidRPr="00BA0364">
              <w:rPr>
                <w:b/>
                <w:sz w:val="20"/>
              </w:rPr>
              <w:t>SIP</w:t>
            </w:r>
          </w:p>
        </w:tc>
        <w:tc>
          <w:tcPr>
            <w:tcW w:w="6666" w:type="dxa"/>
          </w:tcPr>
          <w:p w14:paraId="16C455B7" w14:textId="77777777" w:rsidR="00BA0364" w:rsidRPr="00BA0364" w:rsidRDefault="00BA0364" w:rsidP="00BA0364">
            <w:pPr>
              <w:rPr>
                <w:sz w:val="20"/>
                <w:szCs w:val="22"/>
              </w:rPr>
            </w:pPr>
            <w:r w:rsidRPr="00BA0364">
              <w:rPr>
                <w:sz w:val="20"/>
                <w:szCs w:val="22"/>
              </w:rPr>
              <w:t>"</w:t>
            </w:r>
            <w:proofErr w:type="spellStart"/>
            <w:r w:rsidRPr="00BA0364">
              <w:rPr>
                <w:sz w:val="20"/>
                <w:szCs w:val="22"/>
              </w:rPr>
              <w:t>Session</w:t>
            </w:r>
            <w:proofErr w:type="spellEnd"/>
            <w:r w:rsidRPr="00BA0364">
              <w:rPr>
                <w:sz w:val="20"/>
                <w:szCs w:val="22"/>
              </w:rPr>
              <w:t xml:space="preserve"> </w:t>
            </w:r>
            <w:proofErr w:type="spellStart"/>
            <w:r w:rsidRPr="00BA0364">
              <w:rPr>
                <w:sz w:val="20"/>
                <w:szCs w:val="22"/>
              </w:rPr>
              <w:t>Initiaton</w:t>
            </w:r>
            <w:proofErr w:type="spellEnd"/>
            <w:r w:rsidRPr="00BA0364">
              <w:rPr>
                <w:sz w:val="20"/>
                <w:szCs w:val="22"/>
              </w:rPr>
              <w:t xml:space="preserve"> </w:t>
            </w:r>
            <w:proofErr w:type="spellStart"/>
            <w:r w:rsidRPr="00BA0364">
              <w:rPr>
                <w:sz w:val="20"/>
                <w:szCs w:val="22"/>
              </w:rPr>
              <w:t>Protocol</w:t>
            </w:r>
            <w:proofErr w:type="spellEnd"/>
            <w:r w:rsidRPr="00BA0364">
              <w:rPr>
                <w:sz w:val="20"/>
                <w:szCs w:val="22"/>
              </w:rPr>
              <w:t xml:space="preserve">". Protocolo de Gestión de Sesiones sobre IP </w:t>
            </w:r>
          </w:p>
        </w:tc>
      </w:tr>
      <w:tr w:rsidR="00BA0364" w:rsidRPr="00BA0364" w14:paraId="75735298" w14:textId="77777777" w:rsidTr="00313E75">
        <w:trPr>
          <w:jc w:val="center"/>
        </w:trPr>
        <w:tc>
          <w:tcPr>
            <w:tcW w:w="1650" w:type="dxa"/>
          </w:tcPr>
          <w:p w14:paraId="2F629958" w14:textId="77777777" w:rsidR="00BA0364" w:rsidRPr="00BA0364" w:rsidRDefault="00BA0364" w:rsidP="00BA0364">
            <w:pPr>
              <w:rPr>
                <w:b/>
                <w:sz w:val="20"/>
              </w:rPr>
            </w:pPr>
            <w:r w:rsidRPr="00BA0364">
              <w:rPr>
                <w:b/>
                <w:sz w:val="20"/>
              </w:rPr>
              <w:t>SNIFFER</w:t>
            </w:r>
          </w:p>
        </w:tc>
        <w:tc>
          <w:tcPr>
            <w:tcW w:w="6666" w:type="dxa"/>
          </w:tcPr>
          <w:p w14:paraId="74A19238" w14:textId="77777777" w:rsidR="00BA0364" w:rsidRPr="00BA0364" w:rsidRDefault="00BA0364" w:rsidP="00BA0364">
            <w:pPr>
              <w:rPr>
                <w:sz w:val="20"/>
                <w:szCs w:val="22"/>
              </w:rPr>
            </w:pPr>
            <w:r w:rsidRPr="00BA0364">
              <w:rPr>
                <w:sz w:val="20"/>
                <w:szCs w:val="22"/>
              </w:rPr>
              <w:t xml:space="preserve">Elemento Software o Hardware que puede interceptar y registrar el </w:t>
            </w:r>
            <w:r w:rsidRPr="00BA0364">
              <w:rPr>
                <w:sz w:val="20"/>
                <w:szCs w:val="22"/>
              </w:rPr>
              <w:lastRenderedPageBreak/>
              <w:t>tráfico de una red de datos.</w:t>
            </w:r>
          </w:p>
        </w:tc>
      </w:tr>
      <w:tr w:rsidR="00BA0364" w:rsidRPr="00BA0364" w14:paraId="0B8E9C5C" w14:textId="77777777" w:rsidTr="00313E75">
        <w:trPr>
          <w:jc w:val="center"/>
        </w:trPr>
        <w:tc>
          <w:tcPr>
            <w:tcW w:w="1650" w:type="dxa"/>
          </w:tcPr>
          <w:p w14:paraId="643492EB" w14:textId="77777777" w:rsidR="00BA0364" w:rsidRPr="00BA0364" w:rsidRDefault="00BA0364" w:rsidP="00BA0364">
            <w:pPr>
              <w:rPr>
                <w:b/>
                <w:sz w:val="20"/>
              </w:rPr>
            </w:pPr>
            <w:r w:rsidRPr="00BA0364">
              <w:rPr>
                <w:b/>
                <w:sz w:val="20"/>
              </w:rPr>
              <w:t>SNMP</w:t>
            </w:r>
          </w:p>
        </w:tc>
        <w:tc>
          <w:tcPr>
            <w:tcW w:w="6666" w:type="dxa"/>
          </w:tcPr>
          <w:p w14:paraId="4FF52B65" w14:textId="77777777" w:rsidR="00BA0364" w:rsidRPr="00BA0364" w:rsidRDefault="00BA0364" w:rsidP="00BA0364">
            <w:pPr>
              <w:rPr>
                <w:sz w:val="20"/>
                <w:szCs w:val="22"/>
              </w:rPr>
            </w:pPr>
            <w:r w:rsidRPr="00BA0364">
              <w:rPr>
                <w:sz w:val="20"/>
                <w:szCs w:val="22"/>
              </w:rPr>
              <w:t xml:space="preserve">"Simple Network Management </w:t>
            </w:r>
            <w:proofErr w:type="spellStart"/>
            <w:r w:rsidRPr="00BA0364">
              <w:rPr>
                <w:sz w:val="20"/>
                <w:szCs w:val="22"/>
              </w:rPr>
              <w:t>Protocol</w:t>
            </w:r>
            <w:proofErr w:type="spellEnd"/>
            <w:r w:rsidRPr="00BA0364">
              <w:rPr>
                <w:sz w:val="20"/>
                <w:szCs w:val="22"/>
              </w:rPr>
              <w:t>". Protocolo de Gestión en redes IP</w:t>
            </w:r>
          </w:p>
        </w:tc>
      </w:tr>
      <w:tr w:rsidR="00BA0364" w:rsidRPr="00BA0364" w14:paraId="2ED7F77D" w14:textId="77777777" w:rsidTr="00313E75">
        <w:trPr>
          <w:jc w:val="center"/>
        </w:trPr>
        <w:tc>
          <w:tcPr>
            <w:tcW w:w="1650" w:type="dxa"/>
          </w:tcPr>
          <w:p w14:paraId="791120A7" w14:textId="77777777" w:rsidR="00BA0364" w:rsidRPr="00BA0364" w:rsidRDefault="00BA0364" w:rsidP="00BA0364">
            <w:pPr>
              <w:rPr>
                <w:b/>
                <w:sz w:val="20"/>
              </w:rPr>
            </w:pPr>
            <w:r w:rsidRPr="00BA0364">
              <w:rPr>
                <w:b/>
                <w:sz w:val="20"/>
              </w:rPr>
              <w:t>SOAP</w:t>
            </w:r>
          </w:p>
        </w:tc>
        <w:tc>
          <w:tcPr>
            <w:tcW w:w="6666" w:type="dxa"/>
          </w:tcPr>
          <w:p w14:paraId="211E9F74" w14:textId="77777777" w:rsidR="00BA0364" w:rsidRPr="00BA0364" w:rsidRDefault="00BA0364" w:rsidP="00BA0364">
            <w:pPr>
              <w:rPr>
                <w:sz w:val="20"/>
                <w:szCs w:val="22"/>
              </w:rPr>
            </w:pPr>
            <w:r w:rsidRPr="00BA0364">
              <w:rPr>
                <w:sz w:val="20"/>
                <w:szCs w:val="22"/>
              </w:rPr>
              <w:t xml:space="preserve">"Simple </w:t>
            </w:r>
            <w:proofErr w:type="spellStart"/>
            <w:r w:rsidRPr="00BA0364">
              <w:rPr>
                <w:sz w:val="20"/>
                <w:szCs w:val="22"/>
              </w:rPr>
              <w:t>Object</w:t>
            </w:r>
            <w:proofErr w:type="spellEnd"/>
            <w:r w:rsidRPr="00BA0364">
              <w:rPr>
                <w:sz w:val="20"/>
                <w:szCs w:val="22"/>
              </w:rPr>
              <w:t xml:space="preserve"> Access </w:t>
            </w:r>
            <w:proofErr w:type="spellStart"/>
            <w:r w:rsidRPr="00BA0364">
              <w:rPr>
                <w:sz w:val="20"/>
                <w:szCs w:val="22"/>
              </w:rPr>
              <w:t>Protocol</w:t>
            </w:r>
            <w:proofErr w:type="spellEnd"/>
            <w:r w:rsidRPr="00BA0364">
              <w:rPr>
                <w:sz w:val="20"/>
                <w:szCs w:val="22"/>
              </w:rPr>
              <w:t>"</w:t>
            </w:r>
          </w:p>
        </w:tc>
      </w:tr>
      <w:tr w:rsidR="00BA0364" w:rsidRPr="00BA0364" w14:paraId="22AAFA3A" w14:textId="77777777" w:rsidTr="00313E75">
        <w:trPr>
          <w:jc w:val="center"/>
        </w:trPr>
        <w:tc>
          <w:tcPr>
            <w:tcW w:w="1650" w:type="dxa"/>
          </w:tcPr>
          <w:p w14:paraId="2E3E41CA" w14:textId="77777777" w:rsidR="00BA0364" w:rsidRPr="00BA0364" w:rsidRDefault="00BA0364" w:rsidP="00BA0364">
            <w:pPr>
              <w:rPr>
                <w:b/>
                <w:sz w:val="20"/>
              </w:rPr>
            </w:pPr>
            <w:r w:rsidRPr="00BA0364">
              <w:rPr>
                <w:b/>
                <w:sz w:val="20"/>
              </w:rPr>
              <w:t>SQUELCH</w:t>
            </w:r>
          </w:p>
        </w:tc>
        <w:tc>
          <w:tcPr>
            <w:tcW w:w="6666" w:type="dxa"/>
          </w:tcPr>
          <w:p w14:paraId="256EB1E2" w14:textId="77777777" w:rsidR="00BA0364" w:rsidRPr="00BA0364" w:rsidRDefault="00BA0364" w:rsidP="00BA0364">
            <w:pPr>
              <w:rPr>
                <w:sz w:val="20"/>
                <w:szCs w:val="22"/>
              </w:rPr>
            </w:pPr>
            <w:r w:rsidRPr="00BA0364">
              <w:rPr>
                <w:sz w:val="20"/>
                <w:szCs w:val="22"/>
              </w:rPr>
              <w:t xml:space="preserve">Indica </w:t>
            </w:r>
            <w:proofErr w:type="spellStart"/>
            <w:r w:rsidRPr="00BA0364">
              <w:rPr>
                <w:sz w:val="20"/>
                <w:szCs w:val="22"/>
              </w:rPr>
              <w:t>presecia</w:t>
            </w:r>
            <w:proofErr w:type="spellEnd"/>
            <w:r w:rsidRPr="00BA0364">
              <w:rPr>
                <w:sz w:val="20"/>
                <w:szCs w:val="22"/>
              </w:rPr>
              <w:t xml:space="preserve"> de Señal Válida en la Recepción Radio</w:t>
            </w:r>
          </w:p>
        </w:tc>
      </w:tr>
      <w:tr w:rsidR="00BA0364" w:rsidRPr="00BA0364" w14:paraId="2662CF50" w14:textId="77777777" w:rsidTr="00313E75">
        <w:trPr>
          <w:jc w:val="center"/>
        </w:trPr>
        <w:tc>
          <w:tcPr>
            <w:tcW w:w="1650" w:type="dxa"/>
          </w:tcPr>
          <w:p w14:paraId="144E55B8" w14:textId="77777777" w:rsidR="00BA0364" w:rsidRPr="00BA0364" w:rsidRDefault="00BA0364" w:rsidP="00BA0364">
            <w:pPr>
              <w:rPr>
                <w:b/>
                <w:sz w:val="20"/>
              </w:rPr>
            </w:pPr>
            <w:r w:rsidRPr="00BA0364">
              <w:rPr>
                <w:b/>
                <w:sz w:val="20"/>
              </w:rPr>
              <w:t>T/T</w:t>
            </w:r>
          </w:p>
        </w:tc>
        <w:tc>
          <w:tcPr>
            <w:tcW w:w="6666" w:type="dxa"/>
          </w:tcPr>
          <w:p w14:paraId="1C3B34BC" w14:textId="77777777" w:rsidR="00BA0364" w:rsidRPr="00BA0364" w:rsidRDefault="00BA0364" w:rsidP="00BA0364">
            <w:pPr>
              <w:rPr>
                <w:sz w:val="20"/>
                <w:szCs w:val="22"/>
              </w:rPr>
            </w:pPr>
            <w:r w:rsidRPr="00BA0364">
              <w:rPr>
                <w:sz w:val="20"/>
                <w:szCs w:val="22"/>
              </w:rPr>
              <w:t>Tierra / Tierra</w:t>
            </w:r>
          </w:p>
        </w:tc>
      </w:tr>
      <w:tr w:rsidR="00BA0364" w:rsidRPr="00BA0364" w14:paraId="5F27FDB1" w14:textId="77777777" w:rsidTr="00313E75">
        <w:trPr>
          <w:jc w:val="center"/>
        </w:trPr>
        <w:tc>
          <w:tcPr>
            <w:tcW w:w="1650" w:type="dxa"/>
          </w:tcPr>
          <w:p w14:paraId="37B800B0" w14:textId="77777777" w:rsidR="00BA0364" w:rsidRPr="00BA0364" w:rsidRDefault="00BA0364" w:rsidP="00BA0364">
            <w:pPr>
              <w:rPr>
                <w:b/>
                <w:sz w:val="20"/>
              </w:rPr>
            </w:pPr>
            <w:r w:rsidRPr="00BA0364">
              <w:rPr>
                <w:b/>
                <w:sz w:val="20"/>
              </w:rPr>
              <w:t>TACC</w:t>
            </w:r>
          </w:p>
        </w:tc>
        <w:tc>
          <w:tcPr>
            <w:tcW w:w="6666" w:type="dxa"/>
          </w:tcPr>
          <w:p w14:paraId="28FF2480" w14:textId="77777777" w:rsidR="00BA0364" w:rsidRPr="00BA0364" w:rsidRDefault="00BA0364" w:rsidP="00BA0364">
            <w:pPr>
              <w:rPr>
                <w:sz w:val="20"/>
                <w:szCs w:val="22"/>
              </w:rPr>
            </w:pPr>
            <w:r w:rsidRPr="00BA0364">
              <w:rPr>
                <w:sz w:val="20"/>
                <w:szCs w:val="22"/>
              </w:rPr>
              <w:t xml:space="preserve">Terminal </w:t>
            </w:r>
            <w:proofErr w:type="spellStart"/>
            <w:r w:rsidRPr="00BA0364">
              <w:rPr>
                <w:sz w:val="20"/>
                <w:szCs w:val="22"/>
              </w:rPr>
              <w:t>Area</w:t>
            </w:r>
            <w:proofErr w:type="spellEnd"/>
            <w:r w:rsidRPr="00BA0364">
              <w:rPr>
                <w:sz w:val="20"/>
                <w:szCs w:val="22"/>
              </w:rPr>
              <w:t xml:space="preserve"> Control Centre</w:t>
            </w:r>
          </w:p>
        </w:tc>
      </w:tr>
      <w:tr w:rsidR="00BA0364" w:rsidRPr="00BA0364" w14:paraId="32E29E5E" w14:textId="77777777" w:rsidTr="00313E75">
        <w:trPr>
          <w:jc w:val="center"/>
        </w:trPr>
        <w:tc>
          <w:tcPr>
            <w:tcW w:w="1650" w:type="dxa"/>
          </w:tcPr>
          <w:p w14:paraId="1C3C5C2D" w14:textId="77777777" w:rsidR="00BA0364" w:rsidRPr="00BA0364" w:rsidRDefault="00BA0364" w:rsidP="00BA0364">
            <w:pPr>
              <w:rPr>
                <w:b/>
                <w:sz w:val="20"/>
              </w:rPr>
            </w:pPr>
            <w:r w:rsidRPr="00BA0364">
              <w:rPr>
                <w:b/>
                <w:sz w:val="20"/>
              </w:rPr>
              <w:t>TCP</w:t>
            </w:r>
          </w:p>
        </w:tc>
        <w:tc>
          <w:tcPr>
            <w:tcW w:w="6666" w:type="dxa"/>
          </w:tcPr>
          <w:p w14:paraId="52A8DAE6" w14:textId="77777777" w:rsidR="00BA0364" w:rsidRPr="00BA0364" w:rsidRDefault="00BA0364" w:rsidP="00BA0364">
            <w:pPr>
              <w:rPr>
                <w:sz w:val="20"/>
                <w:szCs w:val="22"/>
              </w:rPr>
            </w:pPr>
            <w:r w:rsidRPr="00BA0364">
              <w:rPr>
                <w:sz w:val="20"/>
                <w:szCs w:val="22"/>
              </w:rPr>
              <w:t>"</w:t>
            </w:r>
            <w:proofErr w:type="spellStart"/>
            <w:r w:rsidRPr="00BA0364">
              <w:rPr>
                <w:sz w:val="20"/>
                <w:szCs w:val="22"/>
              </w:rPr>
              <w:t>Transmission</w:t>
            </w:r>
            <w:proofErr w:type="spellEnd"/>
            <w:r w:rsidRPr="00BA0364">
              <w:rPr>
                <w:sz w:val="20"/>
                <w:szCs w:val="22"/>
              </w:rPr>
              <w:t xml:space="preserve"> Control </w:t>
            </w:r>
            <w:proofErr w:type="spellStart"/>
            <w:r w:rsidRPr="00BA0364">
              <w:rPr>
                <w:sz w:val="20"/>
                <w:szCs w:val="22"/>
              </w:rPr>
              <w:t>Protocol</w:t>
            </w:r>
            <w:proofErr w:type="spellEnd"/>
            <w:r w:rsidRPr="00BA0364">
              <w:rPr>
                <w:sz w:val="20"/>
                <w:szCs w:val="22"/>
              </w:rPr>
              <w:t>"</w:t>
            </w:r>
          </w:p>
        </w:tc>
      </w:tr>
      <w:tr w:rsidR="00BA0364" w:rsidRPr="00BA0364" w14:paraId="76D07D91" w14:textId="77777777" w:rsidTr="00313E75">
        <w:trPr>
          <w:jc w:val="center"/>
        </w:trPr>
        <w:tc>
          <w:tcPr>
            <w:tcW w:w="1650" w:type="dxa"/>
          </w:tcPr>
          <w:p w14:paraId="3AE25CCE" w14:textId="77777777" w:rsidR="00BA0364" w:rsidRPr="00BA0364" w:rsidRDefault="00BA0364" w:rsidP="00BA0364">
            <w:pPr>
              <w:rPr>
                <w:b/>
                <w:sz w:val="20"/>
              </w:rPr>
            </w:pPr>
            <w:r w:rsidRPr="00BA0364">
              <w:rPr>
                <w:b/>
                <w:sz w:val="20"/>
              </w:rPr>
              <w:t>TWR</w:t>
            </w:r>
          </w:p>
        </w:tc>
        <w:tc>
          <w:tcPr>
            <w:tcW w:w="6666" w:type="dxa"/>
          </w:tcPr>
          <w:p w14:paraId="190F30D1" w14:textId="77777777" w:rsidR="00BA0364" w:rsidRPr="00BA0364" w:rsidRDefault="00BA0364" w:rsidP="00BA0364">
            <w:pPr>
              <w:rPr>
                <w:sz w:val="20"/>
                <w:szCs w:val="22"/>
              </w:rPr>
            </w:pPr>
            <w:r w:rsidRPr="00BA0364">
              <w:rPr>
                <w:sz w:val="20"/>
                <w:szCs w:val="22"/>
              </w:rPr>
              <w:t>Torre de Control</w:t>
            </w:r>
          </w:p>
        </w:tc>
      </w:tr>
      <w:tr w:rsidR="00BA0364" w:rsidRPr="00BA0364" w14:paraId="035E0497" w14:textId="77777777" w:rsidTr="00313E75">
        <w:trPr>
          <w:jc w:val="center"/>
        </w:trPr>
        <w:tc>
          <w:tcPr>
            <w:tcW w:w="1650" w:type="dxa"/>
          </w:tcPr>
          <w:p w14:paraId="376E13FF" w14:textId="77777777" w:rsidR="00BA0364" w:rsidRPr="00BA0364" w:rsidRDefault="00BA0364" w:rsidP="00BA0364">
            <w:pPr>
              <w:rPr>
                <w:b/>
                <w:sz w:val="20"/>
              </w:rPr>
            </w:pPr>
            <w:r w:rsidRPr="00BA0364">
              <w:rPr>
                <w:b/>
                <w:sz w:val="20"/>
              </w:rPr>
              <w:t>UCS</w:t>
            </w:r>
          </w:p>
        </w:tc>
        <w:tc>
          <w:tcPr>
            <w:tcW w:w="6666" w:type="dxa"/>
          </w:tcPr>
          <w:p w14:paraId="1501DBE8" w14:textId="77777777" w:rsidR="00BA0364" w:rsidRPr="00BA0364" w:rsidRDefault="00BA0364" w:rsidP="00BA0364">
            <w:pPr>
              <w:rPr>
                <w:sz w:val="20"/>
                <w:szCs w:val="22"/>
              </w:rPr>
            </w:pPr>
            <w:r w:rsidRPr="00BA0364">
              <w:rPr>
                <w:sz w:val="20"/>
                <w:szCs w:val="22"/>
              </w:rPr>
              <w:t>Unidad de Control de Sector</w:t>
            </w:r>
          </w:p>
        </w:tc>
      </w:tr>
      <w:tr w:rsidR="00BA0364" w:rsidRPr="00BA0364" w14:paraId="268BD783" w14:textId="77777777" w:rsidTr="00313E75">
        <w:trPr>
          <w:jc w:val="center"/>
        </w:trPr>
        <w:tc>
          <w:tcPr>
            <w:tcW w:w="1650" w:type="dxa"/>
          </w:tcPr>
          <w:p w14:paraId="48E2B5E6" w14:textId="77777777" w:rsidR="00BA0364" w:rsidRPr="00BA0364" w:rsidRDefault="00BA0364" w:rsidP="00BA0364">
            <w:pPr>
              <w:rPr>
                <w:b/>
                <w:sz w:val="20"/>
              </w:rPr>
            </w:pPr>
            <w:r w:rsidRPr="00BA0364">
              <w:rPr>
                <w:b/>
                <w:sz w:val="20"/>
              </w:rPr>
              <w:t>UDP</w:t>
            </w:r>
          </w:p>
        </w:tc>
        <w:tc>
          <w:tcPr>
            <w:tcW w:w="6666" w:type="dxa"/>
          </w:tcPr>
          <w:p w14:paraId="3C69165E" w14:textId="77777777" w:rsidR="00BA0364" w:rsidRPr="00BA0364" w:rsidRDefault="00BA0364" w:rsidP="00BA0364">
            <w:pPr>
              <w:rPr>
                <w:sz w:val="20"/>
                <w:szCs w:val="22"/>
              </w:rPr>
            </w:pPr>
            <w:r w:rsidRPr="00BA0364">
              <w:rPr>
                <w:sz w:val="20"/>
                <w:szCs w:val="22"/>
              </w:rPr>
              <w:t>"</w:t>
            </w:r>
            <w:proofErr w:type="spellStart"/>
            <w:r w:rsidRPr="00BA0364">
              <w:rPr>
                <w:sz w:val="20"/>
                <w:szCs w:val="22"/>
              </w:rPr>
              <w:t>User</w:t>
            </w:r>
            <w:proofErr w:type="spellEnd"/>
            <w:r w:rsidRPr="00BA0364">
              <w:rPr>
                <w:sz w:val="20"/>
                <w:szCs w:val="22"/>
              </w:rPr>
              <w:t xml:space="preserve"> </w:t>
            </w:r>
            <w:proofErr w:type="spellStart"/>
            <w:r w:rsidRPr="00BA0364">
              <w:rPr>
                <w:sz w:val="20"/>
                <w:szCs w:val="22"/>
              </w:rPr>
              <w:t>Datagram</w:t>
            </w:r>
            <w:proofErr w:type="spellEnd"/>
            <w:r w:rsidRPr="00BA0364">
              <w:rPr>
                <w:sz w:val="20"/>
                <w:szCs w:val="22"/>
              </w:rPr>
              <w:t xml:space="preserve"> </w:t>
            </w:r>
            <w:proofErr w:type="spellStart"/>
            <w:r w:rsidRPr="00BA0364">
              <w:rPr>
                <w:sz w:val="20"/>
                <w:szCs w:val="22"/>
              </w:rPr>
              <w:t>Protocol</w:t>
            </w:r>
            <w:proofErr w:type="spellEnd"/>
            <w:r w:rsidRPr="00BA0364">
              <w:rPr>
                <w:sz w:val="20"/>
                <w:szCs w:val="22"/>
              </w:rPr>
              <w:t>"</w:t>
            </w:r>
          </w:p>
        </w:tc>
      </w:tr>
      <w:tr w:rsidR="00BA0364" w:rsidRPr="00BA0364" w14:paraId="0EEF8CB7" w14:textId="77777777" w:rsidTr="00313E75">
        <w:trPr>
          <w:jc w:val="center"/>
        </w:trPr>
        <w:tc>
          <w:tcPr>
            <w:tcW w:w="1650" w:type="dxa"/>
          </w:tcPr>
          <w:p w14:paraId="5DD77B61" w14:textId="77777777" w:rsidR="00BA0364" w:rsidRPr="00BA0364" w:rsidRDefault="00BA0364" w:rsidP="00BA0364">
            <w:pPr>
              <w:rPr>
                <w:b/>
                <w:sz w:val="20"/>
              </w:rPr>
            </w:pPr>
            <w:r w:rsidRPr="00BA0364">
              <w:rPr>
                <w:b/>
                <w:sz w:val="20"/>
              </w:rPr>
              <w:t>UHF</w:t>
            </w:r>
          </w:p>
        </w:tc>
        <w:tc>
          <w:tcPr>
            <w:tcW w:w="6666" w:type="dxa"/>
          </w:tcPr>
          <w:p w14:paraId="2EA51A52" w14:textId="77777777" w:rsidR="00BA0364" w:rsidRPr="00BA0364" w:rsidRDefault="00BA0364" w:rsidP="00BA0364">
            <w:pPr>
              <w:rPr>
                <w:sz w:val="20"/>
                <w:szCs w:val="22"/>
              </w:rPr>
            </w:pPr>
            <w:r w:rsidRPr="00BA0364">
              <w:rPr>
                <w:sz w:val="20"/>
                <w:szCs w:val="22"/>
              </w:rPr>
              <w:t xml:space="preserve">"Ultra High </w:t>
            </w:r>
            <w:proofErr w:type="spellStart"/>
            <w:r w:rsidRPr="00BA0364">
              <w:rPr>
                <w:sz w:val="20"/>
                <w:szCs w:val="22"/>
              </w:rPr>
              <w:t>Frequency</w:t>
            </w:r>
            <w:proofErr w:type="spellEnd"/>
            <w:r w:rsidRPr="00BA0364">
              <w:rPr>
                <w:sz w:val="20"/>
                <w:szCs w:val="22"/>
              </w:rPr>
              <w:t>". Banda del espectro electromagnético que ocupa el rango de frecuencias de 300 MHz a 3 GHz.</w:t>
            </w:r>
          </w:p>
        </w:tc>
      </w:tr>
      <w:tr w:rsidR="00BA0364" w:rsidRPr="00BA0364" w14:paraId="24FAA79E" w14:textId="77777777" w:rsidTr="00313E75">
        <w:trPr>
          <w:jc w:val="center"/>
        </w:trPr>
        <w:tc>
          <w:tcPr>
            <w:tcW w:w="1650" w:type="dxa"/>
          </w:tcPr>
          <w:p w14:paraId="16F6028D" w14:textId="77777777" w:rsidR="00BA0364" w:rsidRPr="00BA0364" w:rsidRDefault="00BA0364" w:rsidP="00BA0364">
            <w:pPr>
              <w:rPr>
                <w:b/>
                <w:sz w:val="20"/>
              </w:rPr>
            </w:pPr>
            <w:r w:rsidRPr="00BA0364">
              <w:rPr>
                <w:b/>
                <w:sz w:val="20"/>
              </w:rPr>
              <w:t>UIT-T</w:t>
            </w:r>
          </w:p>
        </w:tc>
        <w:tc>
          <w:tcPr>
            <w:tcW w:w="6666" w:type="dxa"/>
          </w:tcPr>
          <w:p w14:paraId="76CCAC4B" w14:textId="77777777" w:rsidR="00BA0364" w:rsidRPr="00BA0364" w:rsidRDefault="00BA0364" w:rsidP="00BA0364">
            <w:pPr>
              <w:rPr>
                <w:sz w:val="20"/>
                <w:szCs w:val="22"/>
              </w:rPr>
            </w:pPr>
            <w:r w:rsidRPr="00BA0364">
              <w:rPr>
                <w:sz w:val="20"/>
                <w:szCs w:val="22"/>
              </w:rPr>
              <w:t>Sector de Normalización de las Telecomunicaciones de la UIT</w:t>
            </w:r>
          </w:p>
        </w:tc>
      </w:tr>
      <w:tr w:rsidR="00BA0364" w:rsidRPr="00BA0364" w14:paraId="0B118C7B" w14:textId="77777777" w:rsidTr="00313E75">
        <w:trPr>
          <w:jc w:val="center"/>
        </w:trPr>
        <w:tc>
          <w:tcPr>
            <w:tcW w:w="1650" w:type="dxa"/>
          </w:tcPr>
          <w:p w14:paraId="3EFD214E" w14:textId="77777777" w:rsidR="00BA0364" w:rsidRPr="00BA0364" w:rsidRDefault="00BA0364" w:rsidP="00BA0364">
            <w:pPr>
              <w:rPr>
                <w:b/>
                <w:sz w:val="20"/>
              </w:rPr>
            </w:pPr>
            <w:r w:rsidRPr="00BA0364">
              <w:rPr>
                <w:b/>
                <w:sz w:val="20"/>
              </w:rPr>
              <w:t>UNICAST</w:t>
            </w:r>
          </w:p>
        </w:tc>
        <w:tc>
          <w:tcPr>
            <w:tcW w:w="6666" w:type="dxa"/>
          </w:tcPr>
          <w:p w14:paraId="0FF37D10" w14:textId="77777777" w:rsidR="00BA0364" w:rsidRPr="00BA0364" w:rsidRDefault="00BA0364" w:rsidP="00BA0364">
            <w:pPr>
              <w:rPr>
                <w:sz w:val="20"/>
                <w:szCs w:val="22"/>
              </w:rPr>
            </w:pPr>
            <w:r w:rsidRPr="00BA0364">
              <w:rPr>
                <w:sz w:val="20"/>
                <w:szCs w:val="22"/>
              </w:rPr>
              <w:t>Modo de envío de información desde un único emisor a un único receptor</w:t>
            </w:r>
          </w:p>
        </w:tc>
      </w:tr>
      <w:tr w:rsidR="00BA0364" w:rsidRPr="00BA0364" w14:paraId="56D7329F" w14:textId="77777777" w:rsidTr="00313E75">
        <w:trPr>
          <w:jc w:val="center"/>
        </w:trPr>
        <w:tc>
          <w:tcPr>
            <w:tcW w:w="1650" w:type="dxa"/>
          </w:tcPr>
          <w:p w14:paraId="3B4710F8" w14:textId="77777777" w:rsidR="00BA0364" w:rsidRPr="00BA0364" w:rsidRDefault="00BA0364" w:rsidP="00BA0364">
            <w:pPr>
              <w:rPr>
                <w:b/>
                <w:sz w:val="20"/>
              </w:rPr>
            </w:pPr>
            <w:r w:rsidRPr="00BA0364">
              <w:rPr>
                <w:b/>
                <w:sz w:val="20"/>
              </w:rPr>
              <w:t>USB</w:t>
            </w:r>
          </w:p>
        </w:tc>
        <w:tc>
          <w:tcPr>
            <w:tcW w:w="6666" w:type="dxa"/>
          </w:tcPr>
          <w:p w14:paraId="3062BC1B" w14:textId="77777777" w:rsidR="00BA0364" w:rsidRPr="00BA0364" w:rsidRDefault="00BA0364" w:rsidP="00BA0364">
            <w:pPr>
              <w:rPr>
                <w:sz w:val="20"/>
                <w:szCs w:val="22"/>
              </w:rPr>
            </w:pPr>
            <w:r w:rsidRPr="00BA0364">
              <w:rPr>
                <w:sz w:val="20"/>
                <w:szCs w:val="22"/>
              </w:rPr>
              <w:t>"Universal Serial Bus"</w:t>
            </w:r>
          </w:p>
        </w:tc>
      </w:tr>
      <w:tr w:rsidR="00BA0364" w:rsidRPr="00BA0364" w14:paraId="05DCF67B" w14:textId="77777777" w:rsidTr="00313E75">
        <w:trPr>
          <w:jc w:val="center"/>
        </w:trPr>
        <w:tc>
          <w:tcPr>
            <w:tcW w:w="1650" w:type="dxa"/>
          </w:tcPr>
          <w:p w14:paraId="18BDDD4C" w14:textId="77777777" w:rsidR="00BA0364" w:rsidRPr="00BA0364" w:rsidRDefault="00BA0364" w:rsidP="00BA0364">
            <w:pPr>
              <w:rPr>
                <w:b/>
                <w:sz w:val="20"/>
              </w:rPr>
            </w:pPr>
            <w:r w:rsidRPr="00BA0364">
              <w:rPr>
                <w:b/>
                <w:sz w:val="20"/>
              </w:rPr>
              <w:t>VHF</w:t>
            </w:r>
          </w:p>
        </w:tc>
        <w:tc>
          <w:tcPr>
            <w:tcW w:w="6666" w:type="dxa"/>
          </w:tcPr>
          <w:p w14:paraId="46DF76CA" w14:textId="77777777" w:rsidR="00BA0364" w:rsidRPr="00BA0364" w:rsidRDefault="00BA0364" w:rsidP="00BA0364">
            <w:pPr>
              <w:rPr>
                <w:sz w:val="20"/>
                <w:szCs w:val="22"/>
              </w:rPr>
            </w:pPr>
            <w:r w:rsidRPr="00BA0364">
              <w:rPr>
                <w:sz w:val="20"/>
                <w:szCs w:val="22"/>
              </w:rPr>
              <w:t>"</w:t>
            </w:r>
            <w:proofErr w:type="spellStart"/>
            <w:r w:rsidRPr="00BA0364">
              <w:rPr>
                <w:sz w:val="20"/>
                <w:szCs w:val="22"/>
              </w:rPr>
              <w:t>Very</w:t>
            </w:r>
            <w:proofErr w:type="spellEnd"/>
            <w:r w:rsidRPr="00BA0364">
              <w:rPr>
                <w:sz w:val="20"/>
                <w:szCs w:val="22"/>
              </w:rPr>
              <w:t xml:space="preserve"> High </w:t>
            </w:r>
            <w:proofErr w:type="spellStart"/>
            <w:r w:rsidRPr="00BA0364">
              <w:rPr>
                <w:sz w:val="20"/>
                <w:szCs w:val="22"/>
              </w:rPr>
              <w:t>Frequency</w:t>
            </w:r>
            <w:proofErr w:type="spellEnd"/>
            <w:r w:rsidRPr="00BA0364">
              <w:rPr>
                <w:sz w:val="20"/>
                <w:szCs w:val="22"/>
              </w:rPr>
              <w:t>". Banda del espectro electromagnético que ocupa el rango de frecuencias de 30 MHz a 300 MHz</w:t>
            </w:r>
          </w:p>
        </w:tc>
      </w:tr>
      <w:tr w:rsidR="00BA0364" w:rsidRPr="00BA0364" w14:paraId="52798377" w14:textId="77777777" w:rsidTr="00313E75">
        <w:trPr>
          <w:jc w:val="center"/>
        </w:trPr>
        <w:tc>
          <w:tcPr>
            <w:tcW w:w="1650" w:type="dxa"/>
          </w:tcPr>
          <w:p w14:paraId="08E89106" w14:textId="77777777" w:rsidR="00BA0364" w:rsidRPr="00BA0364" w:rsidRDefault="00BA0364" w:rsidP="00BA0364">
            <w:pPr>
              <w:rPr>
                <w:b/>
                <w:sz w:val="20"/>
              </w:rPr>
            </w:pPr>
            <w:r w:rsidRPr="00BA0364">
              <w:rPr>
                <w:b/>
                <w:sz w:val="20"/>
              </w:rPr>
              <w:t>VoIP</w:t>
            </w:r>
          </w:p>
        </w:tc>
        <w:tc>
          <w:tcPr>
            <w:tcW w:w="6666" w:type="dxa"/>
          </w:tcPr>
          <w:p w14:paraId="5D103977" w14:textId="77777777" w:rsidR="00BA0364" w:rsidRPr="00BA0364" w:rsidRDefault="00BA0364" w:rsidP="00BA0364">
            <w:pPr>
              <w:rPr>
                <w:sz w:val="20"/>
                <w:szCs w:val="22"/>
              </w:rPr>
            </w:pPr>
            <w:r w:rsidRPr="00BA0364">
              <w:rPr>
                <w:sz w:val="20"/>
                <w:szCs w:val="22"/>
              </w:rPr>
              <w:t>Voz sobre IP. Tecnología de transmisión de señal de audio en paquetes de datos IP</w:t>
            </w:r>
          </w:p>
        </w:tc>
      </w:tr>
      <w:tr w:rsidR="00BA0364" w:rsidRPr="00BA0364" w14:paraId="017784EA" w14:textId="77777777" w:rsidTr="00313E75">
        <w:trPr>
          <w:jc w:val="center"/>
        </w:trPr>
        <w:tc>
          <w:tcPr>
            <w:tcW w:w="1650" w:type="dxa"/>
          </w:tcPr>
          <w:p w14:paraId="1AB54207" w14:textId="77777777" w:rsidR="00BA0364" w:rsidRPr="00BA0364" w:rsidRDefault="00BA0364" w:rsidP="00BA0364">
            <w:pPr>
              <w:rPr>
                <w:b/>
                <w:sz w:val="20"/>
              </w:rPr>
            </w:pPr>
            <w:r w:rsidRPr="00BA0364">
              <w:rPr>
                <w:b/>
                <w:sz w:val="20"/>
              </w:rPr>
              <w:t>WAN</w:t>
            </w:r>
          </w:p>
        </w:tc>
        <w:tc>
          <w:tcPr>
            <w:tcW w:w="6666" w:type="dxa"/>
          </w:tcPr>
          <w:p w14:paraId="36B2B932" w14:textId="77777777" w:rsidR="00BA0364" w:rsidRPr="00BA0364" w:rsidRDefault="00BA0364" w:rsidP="00BA0364">
            <w:pPr>
              <w:rPr>
                <w:sz w:val="20"/>
                <w:szCs w:val="22"/>
              </w:rPr>
            </w:pPr>
            <w:r w:rsidRPr="00BA0364">
              <w:rPr>
                <w:sz w:val="20"/>
                <w:szCs w:val="22"/>
              </w:rPr>
              <w:t xml:space="preserve">"Wide </w:t>
            </w:r>
            <w:proofErr w:type="spellStart"/>
            <w:r w:rsidRPr="00BA0364">
              <w:rPr>
                <w:sz w:val="20"/>
                <w:szCs w:val="22"/>
              </w:rPr>
              <w:t>Area</w:t>
            </w:r>
            <w:proofErr w:type="spellEnd"/>
            <w:r w:rsidRPr="00BA0364">
              <w:rPr>
                <w:sz w:val="20"/>
                <w:szCs w:val="22"/>
              </w:rPr>
              <w:t xml:space="preserve"> Network"</w:t>
            </w:r>
          </w:p>
        </w:tc>
      </w:tr>
      <w:tr w:rsidR="00BA0364" w:rsidRPr="00BA0364" w14:paraId="234CFA30" w14:textId="77777777" w:rsidTr="00313E75">
        <w:trPr>
          <w:jc w:val="center"/>
        </w:trPr>
        <w:tc>
          <w:tcPr>
            <w:tcW w:w="1650" w:type="dxa"/>
          </w:tcPr>
          <w:p w14:paraId="6132BF00" w14:textId="77777777" w:rsidR="00BA0364" w:rsidRPr="00BA0364" w:rsidRDefault="00BA0364" w:rsidP="00BA0364">
            <w:pPr>
              <w:rPr>
                <w:b/>
                <w:sz w:val="20"/>
              </w:rPr>
            </w:pPr>
            <w:r w:rsidRPr="00BA0364">
              <w:rPr>
                <w:b/>
                <w:sz w:val="20"/>
              </w:rPr>
              <w:t>WEB</w:t>
            </w:r>
          </w:p>
        </w:tc>
        <w:tc>
          <w:tcPr>
            <w:tcW w:w="6666" w:type="dxa"/>
          </w:tcPr>
          <w:p w14:paraId="72D65377" w14:textId="77777777" w:rsidR="00BA0364" w:rsidRPr="00BA0364" w:rsidRDefault="00BA0364" w:rsidP="00BA0364">
            <w:pPr>
              <w:rPr>
                <w:sz w:val="20"/>
                <w:szCs w:val="22"/>
              </w:rPr>
            </w:pPr>
            <w:r w:rsidRPr="00BA0364">
              <w:rPr>
                <w:sz w:val="20"/>
                <w:szCs w:val="22"/>
              </w:rPr>
              <w:t>"</w:t>
            </w:r>
            <w:proofErr w:type="spellStart"/>
            <w:r w:rsidRPr="00BA0364">
              <w:rPr>
                <w:sz w:val="20"/>
                <w:szCs w:val="22"/>
              </w:rPr>
              <w:t>World</w:t>
            </w:r>
            <w:proofErr w:type="spellEnd"/>
            <w:r w:rsidRPr="00BA0364">
              <w:rPr>
                <w:sz w:val="20"/>
                <w:szCs w:val="22"/>
              </w:rPr>
              <w:t xml:space="preserve"> Wide Web". Sistema de documentos interconectados por enlaces de hipertexto, disponibles en una red.</w:t>
            </w:r>
          </w:p>
        </w:tc>
      </w:tr>
      <w:tr w:rsidR="00BA0364" w:rsidRPr="00BA0364" w14:paraId="7AB6E593" w14:textId="77777777" w:rsidTr="00313E75">
        <w:trPr>
          <w:jc w:val="center"/>
        </w:trPr>
        <w:tc>
          <w:tcPr>
            <w:tcW w:w="1650" w:type="dxa"/>
          </w:tcPr>
          <w:p w14:paraId="5B26C3F3" w14:textId="77777777" w:rsidR="00BA0364" w:rsidRPr="00BA0364" w:rsidRDefault="00BA0364" w:rsidP="00BA0364">
            <w:pPr>
              <w:rPr>
                <w:b/>
                <w:sz w:val="20"/>
              </w:rPr>
            </w:pPr>
            <w:r w:rsidRPr="00BA0364">
              <w:rPr>
                <w:b/>
                <w:sz w:val="20"/>
              </w:rPr>
              <w:t>XML</w:t>
            </w:r>
          </w:p>
        </w:tc>
        <w:tc>
          <w:tcPr>
            <w:tcW w:w="6666" w:type="dxa"/>
          </w:tcPr>
          <w:p w14:paraId="79382A2C" w14:textId="77777777" w:rsidR="00BA0364" w:rsidRPr="00BA0364" w:rsidRDefault="00BA0364" w:rsidP="00BA0364">
            <w:pPr>
              <w:rPr>
                <w:sz w:val="20"/>
                <w:szCs w:val="22"/>
              </w:rPr>
            </w:pPr>
            <w:r w:rsidRPr="00BA0364">
              <w:rPr>
                <w:sz w:val="20"/>
                <w:szCs w:val="22"/>
              </w:rPr>
              <w:t xml:space="preserve">"Extensible </w:t>
            </w:r>
            <w:proofErr w:type="spellStart"/>
            <w:r w:rsidRPr="00BA0364">
              <w:rPr>
                <w:sz w:val="20"/>
                <w:szCs w:val="22"/>
              </w:rPr>
              <w:t>Markup</w:t>
            </w:r>
            <w:proofErr w:type="spellEnd"/>
            <w:r w:rsidRPr="00BA0364">
              <w:rPr>
                <w:sz w:val="20"/>
                <w:szCs w:val="22"/>
              </w:rPr>
              <w:t xml:space="preserve"> </w:t>
            </w:r>
            <w:proofErr w:type="spellStart"/>
            <w:r w:rsidRPr="00BA0364">
              <w:rPr>
                <w:sz w:val="20"/>
                <w:szCs w:val="22"/>
              </w:rPr>
              <w:t>Language</w:t>
            </w:r>
            <w:proofErr w:type="spellEnd"/>
            <w:r w:rsidRPr="00BA0364">
              <w:rPr>
                <w:sz w:val="20"/>
                <w:szCs w:val="22"/>
              </w:rPr>
              <w:t>"</w:t>
            </w:r>
          </w:p>
        </w:tc>
      </w:tr>
    </w:tbl>
    <w:p w14:paraId="55922187" w14:textId="2D578DB3" w:rsidR="00BA0364" w:rsidRPr="00525470" w:rsidRDefault="00BA0364" w:rsidP="00BA0364">
      <w:pPr>
        <w:pStyle w:val="PiedeIlustracion"/>
      </w:pPr>
      <w:bookmarkStart w:id="341" w:name="_Toc358037686"/>
      <w:bookmarkStart w:id="342" w:name="_Toc360025968"/>
      <w:bookmarkStart w:id="343" w:name="_Toc532380025"/>
      <w:bookmarkStart w:id="344" w:name="_Toc2596082"/>
      <w:bookmarkStart w:id="345" w:name="_Toc105486219"/>
      <w:r w:rsidRPr="00525470">
        <w:t xml:space="preserve">Tabla </w:t>
      </w:r>
      <w:fldSimple w:instr=" SEQ Tabla \* ARABIC ">
        <w:r w:rsidR="00A30209">
          <w:rPr>
            <w:noProof/>
          </w:rPr>
          <w:t>9</w:t>
        </w:r>
      </w:fldSimple>
      <w:r w:rsidRPr="00525470">
        <w:t>. Glosario de Abreviaturas</w:t>
      </w:r>
      <w:bookmarkEnd w:id="8"/>
      <w:bookmarkEnd w:id="9"/>
      <w:bookmarkEnd w:id="341"/>
      <w:bookmarkEnd w:id="342"/>
      <w:bookmarkEnd w:id="343"/>
      <w:bookmarkEnd w:id="344"/>
      <w:bookmarkEnd w:id="345"/>
    </w:p>
    <w:p w14:paraId="621D0BE3" w14:textId="77777777" w:rsidR="001B7F7D" w:rsidRPr="001B7F7D" w:rsidRDefault="001B7F7D" w:rsidP="001B7F7D"/>
    <w:sectPr w:rsidR="001B7F7D" w:rsidRPr="001B7F7D" w:rsidSect="006651B0">
      <w:headerReference w:type="default" r:id="rId29"/>
      <w:footerReference w:type="default" r:id="rId30"/>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AE4B" w14:textId="77777777" w:rsidR="00A83ECB" w:rsidRDefault="00A83ECB">
      <w:r>
        <w:separator/>
      </w:r>
    </w:p>
  </w:endnote>
  <w:endnote w:type="continuationSeparator" w:id="0">
    <w:p w14:paraId="644A4B8A" w14:textId="77777777" w:rsidR="00A83ECB" w:rsidRDefault="00A8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E6B7" w14:textId="77777777" w:rsidR="004C7522" w:rsidRPr="00534726" w:rsidRDefault="00A83ECB" w:rsidP="00F369A8">
    <w:pPr>
      <w:pStyle w:val="Piedepgina"/>
      <w:tabs>
        <w:tab w:val="clear" w:pos="4252"/>
      </w:tabs>
      <w:spacing w:before="0"/>
      <w:rPr>
        <w:sz w:val="16"/>
        <w:szCs w:val="16"/>
      </w:rPr>
    </w:pPr>
    <w:sdt>
      <w:sdtPr>
        <w:rPr>
          <w:sz w:val="16"/>
          <w:szCs w:val="16"/>
          <w:lang w:val="en-US"/>
        </w:rPr>
        <w:alias w:val="Palabras clave"/>
        <w:tag w:val=""/>
        <w:id w:val="-1444139590"/>
        <w:placeholder>
          <w:docPart w:val="F4664E50A5754E5294964FF5801895DE"/>
        </w:placeholder>
        <w:dataBinding w:prefixMappings="xmlns:ns0='http://purl.org/dc/elements/1.1/' xmlns:ns1='http://schemas.openxmlformats.org/package/2006/metadata/core-properties' " w:xpath="/ns1:coreProperties[1]/ns1:keywords[1]" w:storeItemID="{6C3C8BC8-F283-45AE-878A-BAB7291924A1}"/>
        <w:text/>
      </w:sdtPr>
      <w:sdtEndPr/>
      <w:sdtContent>
        <w:r w:rsidR="004C7522">
          <w:rPr>
            <w:sz w:val="16"/>
            <w:szCs w:val="16"/>
            <w:lang w:val="en-US"/>
          </w:rPr>
          <w:t>DT-A42-PPAF-02-26S0</w:t>
        </w:r>
      </w:sdtContent>
    </w:sdt>
    <w:r w:rsidR="004C7522">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r w:rsidR="004C7522" w:rsidRPr="00BA0364">
          <w:rPr>
            <w:sz w:val="16"/>
            <w:szCs w:val="16"/>
            <w:lang w:val="en-US"/>
          </w:rPr>
          <w:t>24/02/2020</w:t>
        </w:r>
      </w:sdtContent>
    </w:sdt>
    <w:r w:rsidR="004C7522">
      <w:rPr>
        <w:sz w:val="16"/>
        <w:szCs w:val="16"/>
      </w:rPr>
      <w:ptab w:relativeTo="margin" w:alignment="right" w:leader="none"/>
    </w:r>
    <w:proofErr w:type="spellStart"/>
    <w:r w:rsidR="004C7522" w:rsidRPr="00BA0364">
      <w:rPr>
        <w:sz w:val="16"/>
        <w:szCs w:val="16"/>
        <w:lang w:val="en-US"/>
      </w:rPr>
      <w:t>Pág</w:t>
    </w:r>
    <w:proofErr w:type="spellEnd"/>
    <w:r w:rsidR="004C7522" w:rsidRPr="00BA0364">
      <w:rPr>
        <w:sz w:val="16"/>
        <w:szCs w:val="16"/>
        <w:lang w:val="en-US"/>
      </w:rPr>
      <w:t xml:space="preserve">. </w:t>
    </w:r>
    <w:r w:rsidR="004C7522" w:rsidRPr="00534726">
      <w:rPr>
        <w:rStyle w:val="Nmerodepgina"/>
        <w:sz w:val="16"/>
        <w:szCs w:val="16"/>
      </w:rPr>
      <w:fldChar w:fldCharType="begin"/>
    </w:r>
    <w:r w:rsidR="004C7522" w:rsidRPr="00BA0364">
      <w:rPr>
        <w:rStyle w:val="Nmerodepgina"/>
        <w:sz w:val="16"/>
        <w:szCs w:val="16"/>
        <w:lang w:val="en-US"/>
      </w:rPr>
      <w:instrText xml:space="preserve"> PAGE </w:instrText>
    </w:r>
    <w:r w:rsidR="004C7522" w:rsidRPr="00534726">
      <w:rPr>
        <w:rStyle w:val="Nmerodepgina"/>
        <w:sz w:val="16"/>
        <w:szCs w:val="16"/>
      </w:rPr>
      <w:fldChar w:fldCharType="separate"/>
    </w:r>
    <w:r w:rsidR="00F95998">
      <w:rPr>
        <w:rStyle w:val="Nmerodepgina"/>
        <w:noProof/>
        <w:sz w:val="16"/>
        <w:szCs w:val="16"/>
        <w:lang w:val="en-US"/>
      </w:rPr>
      <w:t>4</w:t>
    </w:r>
    <w:r w:rsidR="004C7522" w:rsidRPr="00534726">
      <w:rPr>
        <w:rStyle w:val="Nmerodepgina"/>
        <w:sz w:val="16"/>
        <w:szCs w:val="16"/>
      </w:rPr>
      <w:fldChar w:fldCharType="end"/>
    </w:r>
  </w:p>
  <w:p w14:paraId="5C26E0D5" w14:textId="07404099" w:rsidR="004C7522" w:rsidRPr="00F369A8" w:rsidRDefault="004C7522"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Grupo Amper 2020-202</w:t>
    </w:r>
    <w:r w:rsidR="00DD3CC3">
      <w:rPr>
        <w:sz w:val="14"/>
        <w:szCs w:val="12"/>
      </w:rPr>
      <w:t>2</w:t>
    </w:r>
    <w:r w:rsidRPr="00F369A8">
      <w:rPr>
        <w:sz w:val="14"/>
        <w:szCs w:val="12"/>
      </w:rPr>
      <w:t>. Madrid Todos los derechos reservados.</w:t>
    </w:r>
  </w:p>
  <w:p w14:paraId="5A8C29DD" w14:textId="77777777" w:rsidR="004C7522" w:rsidRPr="00F369A8" w:rsidRDefault="004C7522"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A591" w14:textId="77777777" w:rsidR="00A83ECB" w:rsidRDefault="00A83ECB">
      <w:r>
        <w:separator/>
      </w:r>
    </w:p>
  </w:footnote>
  <w:footnote w:type="continuationSeparator" w:id="0">
    <w:p w14:paraId="4E3A9BE2" w14:textId="77777777" w:rsidR="00A83ECB" w:rsidRDefault="00A83ECB">
      <w:r>
        <w:continuationSeparator/>
      </w:r>
    </w:p>
  </w:footnote>
  <w:footnote w:id="1">
    <w:p w14:paraId="4F5004A3" w14:textId="77777777" w:rsidR="004C7522" w:rsidRDefault="004C7522" w:rsidP="00BA0364">
      <w:pPr>
        <w:pStyle w:val="Textonotapie"/>
      </w:pPr>
      <w:r>
        <w:rPr>
          <w:rStyle w:val="Refdenotaalpie"/>
        </w:rPr>
        <w:footnoteRef/>
      </w:r>
      <w:r>
        <w:t xml:space="preserve"> Elemento Opcional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A496" w14:textId="77777777" w:rsidR="004C7522" w:rsidRPr="00884C45" w:rsidRDefault="004C7522" w:rsidP="00F369A8">
    <w:pPr>
      <w:pStyle w:val="Encabezado"/>
      <w:jc w:val="right"/>
      <w:rPr>
        <w:sz w:val="16"/>
        <w:szCs w:val="16"/>
      </w:rPr>
    </w:pPr>
    <w:r>
      <w:rPr>
        <w:noProof/>
        <w:sz w:val="16"/>
        <w:szCs w:val="16"/>
        <w:lang w:val="en-US" w:eastAsia="en-US"/>
      </w:rPr>
      <w:drawing>
        <wp:anchor distT="0" distB="0" distL="114300" distR="114300" simplePos="0" relativeHeight="251666432" behindDoc="0" locked="0" layoutInCell="1" allowOverlap="1" wp14:anchorId="31A12244" wp14:editId="0DAC6273">
          <wp:simplePos x="0" y="0"/>
          <wp:positionH relativeFrom="column">
            <wp:posOffset>-300990</wp:posOffset>
          </wp:positionH>
          <wp:positionV relativeFrom="paragraph">
            <wp:posOffset>38735</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Pr="00884C45">
          <w:rPr>
            <w:sz w:val="16"/>
            <w:szCs w:val="16"/>
          </w:rPr>
          <w:t>ULISES V5000i V2.6.X</w:t>
        </w:r>
      </w:sdtContent>
    </w:sdt>
  </w:p>
  <w:sdt>
    <w:sdtPr>
      <w:rPr>
        <w:sz w:val="16"/>
        <w:szCs w:val="16"/>
        <w:lang w:val="en-US"/>
      </w:rPr>
      <w:alias w:val="Título"/>
      <w:tag w:val=""/>
      <w:id w:val="-1505657069"/>
      <w:placeholder>
        <w:docPart w:val="623BF2630BA243F29BAEAD61F110F4AF"/>
      </w:placeholder>
      <w:dataBinding w:prefixMappings="xmlns:ns0='http://purl.org/dc/elements/1.1/' xmlns:ns1='http://schemas.openxmlformats.org/package/2006/metadata/core-properties' " w:xpath="/ns1:coreProperties[1]/ns0:title[1]" w:storeItemID="{6C3C8BC8-F283-45AE-878A-BAB7291924A1}"/>
      <w:text/>
    </w:sdtPr>
    <w:sdtEndPr/>
    <w:sdtContent>
      <w:p w14:paraId="1BEDD42E" w14:textId="77777777" w:rsidR="004C7522" w:rsidRPr="00BA0364" w:rsidRDefault="004C7522" w:rsidP="00F369A8">
        <w:pPr>
          <w:pStyle w:val="Encabezado"/>
          <w:ind w:left="1870"/>
          <w:jc w:val="right"/>
          <w:rPr>
            <w:sz w:val="16"/>
            <w:szCs w:val="16"/>
          </w:rPr>
        </w:pPr>
        <w:r>
          <w:rPr>
            <w:sz w:val="16"/>
            <w:szCs w:val="16"/>
          </w:rPr>
          <w:t>Operación Panel URR. Protocolo de Pruebas.</w:t>
        </w:r>
      </w:p>
    </w:sdtContent>
  </w:sdt>
  <w:p w14:paraId="0DF19958" w14:textId="77777777" w:rsidR="004C7522" w:rsidRPr="00F72891" w:rsidRDefault="004C7522"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4926E0CEA3514B6BA1EBC114304936E7"/>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aps/>
            <w:sz w:val="14"/>
            <w:szCs w:val="14"/>
          </w:rPr>
          <w:t>4</w:t>
        </w:r>
      </w:sdtContent>
    </w:sdt>
    <w:r>
      <w:rPr>
        <w:noProof/>
        <w:lang w:val="en-US" w:eastAsia="en-US"/>
      </w:rPr>
      <mc:AlternateContent>
        <mc:Choice Requires="wps">
          <w:drawing>
            <wp:anchor distT="0" distB="0" distL="114300" distR="114300" simplePos="0" relativeHeight="251664384" behindDoc="0" locked="0" layoutInCell="1" allowOverlap="1" wp14:anchorId="29497DCA" wp14:editId="036B8813">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7EE467F5" w14:textId="77777777" w:rsidR="004C7522" w:rsidRDefault="004C7522"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9497DCA"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7EE467F5" w14:textId="77777777" w:rsidR="004C7522" w:rsidRDefault="004C7522"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D35AE5"/>
    <w:multiLevelType w:val="hybridMultilevel"/>
    <w:tmpl w:val="861AF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5040F67"/>
    <w:multiLevelType w:val="hybridMultilevel"/>
    <w:tmpl w:val="135AC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8A43B80"/>
    <w:multiLevelType w:val="hybridMultilevel"/>
    <w:tmpl w:val="9C920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E57527"/>
    <w:multiLevelType w:val="hybridMultilevel"/>
    <w:tmpl w:val="33A24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B108D"/>
    <w:multiLevelType w:val="hybridMultilevel"/>
    <w:tmpl w:val="54F24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ED0D1B"/>
    <w:multiLevelType w:val="hybridMultilevel"/>
    <w:tmpl w:val="C8B2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AC66EE9"/>
    <w:multiLevelType w:val="hybridMultilevel"/>
    <w:tmpl w:val="5C164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06132B"/>
    <w:multiLevelType w:val="hybridMultilevel"/>
    <w:tmpl w:val="3B545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2590317"/>
    <w:multiLevelType w:val="hybridMultilevel"/>
    <w:tmpl w:val="5790B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653171D"/>
    <w:multiLevelType w:val="hybridMultilevel"/>
    <w:tmpl w:val="B3AAE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A57A04"/>
    <w:multiLevelType w:val="hybridMultilevel"/>
    <w:tmpl w:val="A12CB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E24579"/>
    <w:multiLevelType w:val="hybridMultilevel"/>
    <w:tmpl w:val="F5A42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DA33FC4"/>
    <w:multiLevelType w:val="hybridMultilevel"/>
    <w:tmpl w:val="2CAE5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F1A577A"/>
    <w:multiLevelType w:val="hybridMultilevel"/>
    <w:tmpl w:val="74FE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279B1202"/>
    <w:multiLevelType w:val="hybridMultilevel"/>
    <w:tmpl w:val="17520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8A612B6"/>
    <w:multiLevelType w:val="hybridMultilevel"/>
    <w:tmpl w:val="18BA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28"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29" w15:restartNumberingAfterBreak="0">
    <w:nsid w:val="2F145E02"/>
    <w:multiLevelType w:val="hybridMultilevel"/>
    <w:tmpl w:val="6218A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170571"/>
    <w:multiLevelType w:val="hybridMultilevel"/>
    <w:tmpl w:val="C4660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32"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33"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4" w15:restartNumberingAfterBreak="0">
    <w:nsid w:val="3FF25715"/>
    <w:multiLevelType w:val="hybridMultilevel"/>
    <w:tmpl w:val="357AF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3ED2410"/>
    <w:multiLevelType w:val="hybridMultilevel"/>
    <w:tmpl w:val="55728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68E6894"/>
    <w:multiLevelType w:val="hybridMultilevel"/>
    <w:tmpl w:val="6C3EF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9395E2E"/>
    <w:multiLevelType w:val="hybridMultilevel"/>
    <w:tmpl w:val="C2CCA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93C4430"/>
    <w:multiLevelType w:val="hybridMultilevel"/>
    <w:tmpl w:val="6C5E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C790B5B"/>
    <w:multiLevelType w:val="hybridMultilevel"/>
    <w:tmpl w:val="89E21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CDE2AE4"/>
    <w:multiLevelType w:val="hybridMultilevel"/>
    <w:tmpl w:val="4DEE2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50813904"/>
    <w:multiLevelType w:val="hybridMultilevel"/>
    <w:tmpl w:val="FD984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1340429"/>
    <w:multiLevelType w:val="hybridMultilevel"/>
    <w:tmpl w:val="8F0E8A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717B5D"/>
    <w:multiLevelType w:val="hybridMultilevel"/>
    <w:tmpl w:val="C0749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46" w15:restartNumberingAfterBreak="0">
    <w:nsid w:val="5B1F10A8"/>
    <w:multiLevelType w:val="hybridMultilevel"/>
    <w:tmpl w:val="7E4E1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B231FCD"/>
    <w:multiLevelType w:val="hybridMultilevel"/>
    <w:tmpl w:val="59048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49" w15:restartNumberingAfterBreak="0">
    <w:nsid w:val="616D6FEF"/>
    <w:multiLevelType w:val="hybridMultilevel"/>
    <w:tmpl w:val="EA320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2B20557"/>
    <w:multiLevelType w:val="hybridMultilevel"/>
    <w:tmpl w:val="13DA0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40D1E89"/>
    <w:multiLevelType w:val="hybridMultilevel"/>
    <w:tmpl w:val="424E1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52622EE"/>
    <w:multiLevelType w:val="hybridMultilevel"/>
    <w:tmpl w:val="6930B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54" w15:restartNumberingAfterBreak="0">
    <w:nsid w:val="70AC38AA"/>
    <w:multiLevelType w:val="hybridMultilevel"/>
    <w:tmpl w:val="0C8CA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2CA79C0"/>
    <w:multiLevelType w:val="hybridMultilevel"/>
    <w:tmpl w:val="34AA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57" w15:restartNumberingAfterBreak="0">
    <w:nsid w:val="74566465"/>
    <w:multiLevelType w:val="hybridMultilevel"/>
    <w:tmpl w:val="A1FEFAF4"/>
    <w:lvl w:ilvl="0" w:tplc="9910A372">
      <w:start w:val="1"/>
      <w:numFmt w:val="decimal"/>
      <w:pStyle w:val="Anexo"/>
      <w:lvlText w:val="A.%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15:restartNumberingAfterBreak="0">
    <w:nsid w:val="77AE144A"/>
    <w:multiLevelType w:val="hybridMultilevel"/>
    <w:tmpl w:val="09C06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D974C8B"/>
    <w:multiLevelType w:val="hybridMultilevel"/>
    <w:tmpl w:val="710C5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8887279">
    <w:abstractNumId w:val="45"/>
  </w:num>
  <w:num w:numId="2" w16cid:durableId="1548178623">
    <w:abstractNumId w:val="33"/>
  </w:num>
  <w:num w:numId="3" w16cid:durableId="554046590">
    <w:abstractNumId w:val="28"/>
  </w:num>
  <w:num w:numId="4" w16cid:durableId="610861211">
    <w:abstractNumId w:val="32"/>
  </w:num>
  <w:num w:numId="5" w16cid:durableId="121653096">
    <w:abstractNumId w:val="53"/>
  </w:num>
  <w:num w:numId="6" w16cid:durableId="713507720">
    <w:abstractNumId w:val="56"/>
  </w:num>
  <w:num w:numId="7" w16cid:durableId="1283227124">
    <w:abstractNumId w:val="41"/>
  </w:num>
  <w:num w:numId="8" w16cid:durableId="1548226882">
    <w:abstractNumId w:val="31"/>
  </w:num>
  <w:num w:numId="9" w16cid:durableId="1730300144">
    <w:abstractNumId w:val="7"/>
  </w:num>
  <w:num w:numId="10" w16cid:durableId="1399206717">
    <w:abstractNumId w:val="3"/>
  </w:num>
  <w:num w:numId="11" w16cid:durableId="1419476847">
    <w:abstractNumId w:val="2"/>
  </w:num>
  <w:num w:numId="12" w16cid:durableId="1598714559">
    <w:abstractNumId w:val="1"/>
  </w:num>
  <w:num w:numId="13" w16cid:durableId="844125680">
    <w:abstractNumId w:val="0"/>
  </w:num>
  <w:num w:numId="14" w16cid:durableId="96796734">
    <w:abstractNumId w:val="8"/>
  </w:num>
  <w:num w:numId="15" w16cid:durableId="1502044636">
    <w:abstractNumId w:val="6"/>
  </w:num>
  <w:num w:numId="16" w16cid:durableId="1460607738">
    <w:abstractNumId w:val="5"/>
  </w:num>
  <w:num w:numId="17" w16cid:durableId="453209059">
    <w:abstractNumId w:val="4"/>
  </w:num>
  <w:num w:numId="18" w16cid:durableId="981808570">
    <w:abstractNumId w:val="26"/>
  </w:num>
  <w:num w:numId="19" w16cid:durableId="1770614263">
    <w:abstractNumId w:val="48"/>
  </w:num>
  <w:num w:numId="20" w16cid:durableId="1504129880">
    <w:abstractNumId w:val="23"/>
  </w:num>
  <w:num w:numId="21" w16cid:durableId="1257402028">
    <w:abstractNumId w:val="27"/>
  </w:num>
  <w:num w:numId="22" w16cid:durableId="652149142">
    <w:abstractNumId w:val="57"/>
  </w:num>
  <w:num w:numId="23" w16cid:durableId="1795293916">
    <w:abstractNumId w:val="36"/>
  </w:num>
  <w:num w:numId="24" w16cid:durableId="1713919818">
    <w:abstractNumId w:val="46"/>
  </w:num>
  <w:num w:numId="25" w16cid:durableId="863831436">
    <w:abstractNumId w:val="20"/>
  </w:num>
  <w:num w:numId="26" w16cid:durableId="2003702357">
    <w:abstractNumId w:val="13"/>
  </w:num>
  <w:num w:numId="27" w16cid:durableId="717313674">
    <w:abstractNumId w:val="35"/>
  </w:num>
  <w:num w:numId="28" w16cid:durableId="1732927837">
    <w:abstractNumId w:val="11"/>
  </w:num>
  <w:num w:numId="29" w16cid:durableId="242959024">
    <w:abstractNumId w:val="19"/>
  </w:num>
  <w:num w:numId="30" w16cid:durableId="994720837">
    <w:abstractNumId w:val="52"/>
  </w:num>
  <w:num w:numId="31" w16cid:durableId="2064988295">
    <w:abstractNumId w:val="44"/>
  </w:num>
  <w:num w:numId="32" w16cid:durableId="67466429">
    <w:abstractNumId w:val="37"/>
  </w:num>
  <w:num w:numId="33" w16cid:durableId="362560161">
    <w:abstractNumId w:val="58"/>
  </w:num>
  <w:num w:numId="34" w16cid:durableId="354353266">
    <w:abstractNumId w:val="42"/>
  </w:num>
  <w:num w:numId="35" w16cid:durableId="1375346521">
    <w:abstractNumId w:val="38"/>
  </w:num>
  <w:num w:numId="36" w16cid:durableId="1085760486">
    <w:abstractNumId w:val="24"/>
  </w:num>
  <w:num w:numId="37" w16cid:durableId="1241406859">
    <w:abstractNumId w:val="47"/>
  </w:num>
  <w:num w:numId="38" w16cid:durableId="258292429">
    <w:abstractNumId w:val="10"/>
  </w:num>
  <w:num w:numId="39" w16cid:durableId="552230202">
    <w:abstractNumId w:val="40"/>
  </w:num>
  <w:num w:numId="40" w16cid:durableId="850726004">
    <w:abstractNumId w:val="55"/>
  </w:num>
  <w:num w:numId="41" w16cid:durableId="1395855007">
    <w:abstractNumId w:val="17"/>
  </w:num>
  <w:num w:numId="42" w16cid:durableId="144321141">
    <w:abstractNumId w:val="15"/>
  </w:num>
  <w:num w:numId="43" w16cid:durableId="402141487">
    <w:abstractNumId w:val="18"/>
  </w:num>
  <w:num w:numId="44" w16cid:durableId="27412628">
    <w:abstractNumId w:val="14"/>
  </w:num>
  <w:num w:numId="45" w16cid:durableId="563107990">
    <w:abstractNumId w:val="25"/>
  </w:num>
  <w:num w:numId="46" w16cid:durableId="1193228838">
    <w:abstractNumId w:val="9"/>
  </w:num>
  <w:num w:numId="47" w16cid:durableId="627584316">
    <w:abstractNumId w:val="21"/>
  </w:num>
  <w:num w:numId="48" w16cid:durableId="1388990997">
    <w:abstractNumId w:val="30"/>
  </w:num>
  <w:num w:numId="49" w16cid:durableId="2091660397">
    <w:abstractNumId w:val="59"/>
  </w:num>
  <w:num w:numId="50" w16cid:durableId="2072726049">
    <w:abstractNumId w:val="22"/>
  </w:num>
  <w:num w:numId="51" w16cid:durableId="1830437945">
    <w:abstractNumId w:val="54"/>
  </w:num>
  <w:num w:numId="52" w16cid:durableId="563024632">
    <w:abstractNumId w:val="50"/>
  </w:num>
  <w:num w:numId="53" w16cid:durableId="696856317">
    <w:abstractNumId w:val="51"/>
  </w:num>
  <w:num w:numId="54" w16cid:durableId="1784882483">
    <w:abstractNumId w:val="43"/>
  </w:num>
  <w:num w:numId="55" w16cid:durableId="1200973220">
    <w:abstractNumId w:val="16"/>
  </w:num>
  <w:num w:numId="56" w16cid:durableId="1345404157">
    <w:abstractNumId w:val="12"/>
  </w:num>
  <w:num w:numId="57" w16cid:durableId="338122512">
    <w:abstractNumId w:val="34"/>
  </w:num>
  <w:num w:numId="58" w16cid:durableId="1355499298">
    <w:abstractNumId w:val="29"/>
  </w:num>
  <w:num w:numId="59" w16cid:durableId="58792112">
    <w:abstractNumId w:val="39"/>
  </w:num>
  <w:num w:numId="60" w16cid:durableId="1168716865">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9AC"/>
    <w:rsid w:val="00001013"/>
    <w:rsid w:val="0000177C"/>
    <w:rsid w:val="00002D2D"/>
    <w:rsid w:val="00003D74"/>
    <w:rsid w:val="000056BF"/>
    <w:rsid w:val="00007113"/>
    <w:rsid w:val="00011395"/>
    <w:rsid w:val="00011822"/>
    <w:rsid w:val="00015E06"/>
    <w:rsid w:val="00016040"/>
    <w:rsid w:val="00016E7C"/>
    <w:rsid w:val="0001762D"/>
    <w:rsid w:val="000215B2"/>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4BA"/>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0DF0"/>
    <w:rsid w:val="001612F9"/>
    <w:rsid w:val="00161E65"/>
    <w:rsid w:val="00161FA6"/>
    <w:rsid w:val="0016276D"/>
    <w:rsid w:val="00163E88"/>
    <w:rsid w:val="0017092A"/>
    <w:rsid w:val="001710ED"/>
    <w:rsid w:val="0017138F"/>
    <w:rsid w:val="0017311E"/>
    <w:rsid w:val="0017498D"/>
    <w:rsid w:val="001755EF"/>
    <w:rsid w:val="001762C6"/>
    <w:rsid w:val="00176B48"/>
    <w:rsid w:val="00180D31"/>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D389D"/>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3F65"/>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3E75"/>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4543"/>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1DB0"/>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C7522"/>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56E70"/>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3C72"/>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635B"/>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84C45"/>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39AC"/>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579F"/>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0209"/>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2B41"/>
    <w:rsid w:val="00A83ECB"/>
    <w:rsid w:val="00A83F58"/>
    <w:rsid w:val="00A9385B"/>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0364"/>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5ED"/>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2D77"/>
    <w:rsid w:val="00DB4914"/>
    <w:rsid w:val="00DB4A19"/>
    <w:rsid w:val="00DB4C2D"/>
    <w:rsid w:val="00DB6120"/>
    <w:rsid w:val="00DB6319"/>
    <w:rsid w:val="00DC08E1"/>
    <w:rsid w:val="00DC193D"/>
    <w:rsid w:val="00DC2A98"/>
    <w:rsid w:val="00DC3425"/>
    <w:rsid w:val="00DC715E"/>
    <w:rsid w:val="00DD3949"/>
    <w:rsid w:val="00DD3CC3"/>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6994"/>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1CE"/>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5998"/>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819A"/>
  <w15:docId w15:val="{23FB87D2-A587-4142-8E6B-413BFE56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99"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99"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B0"/>
    <w:pPr>
      <w:spacing w:before="60" w:after="120" w:line="312" w:lineRule="auto"/>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Estilo Epigrafe"/>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lang w:val="en-US" w:eastAsia="en-US"/>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39"/>
    <w:rsid w:val="00931842"/>
    <w:pPr>
      <w:spacing w:before="0" w:after="0"/>
      <w:jc w:val="left"/>
    </w:pPr>
    <w:rPr>
      <w:rFonts w:asciiTheme="minorHAnsi" w:hAnsiTheme="minorHAnsi"/>
      <w:szCs w:val="22"/>
    </w:rPr>
  </w:style>
  <w:style w:type="paragraph" w:styleId="TDC8">
    <w:name w:val="toc 8"/>
    <w:basedOn w:val="Normal"/>
    <w:next w:val="Normal"/>
    <w:autoRedefine/>
    <w:uiPriority w:val="39"/>
    <w:rsid w:val="00931842"/>
    <w:pPr>
      <w:spacing w:before="0" w:after="0"/>
      <w:jc w:val="left"/>
    </w:pPr>
    <w:rPr>
      <w:rFonts w:asciiTheme="minorHAnsi" w:hAnsiTheme="minorHAnsi"/>
      <w:szCs w:val="22"/>
    </w:rPr>
  </w:style>
  <w:style w:type="paragraph" w:styleId="TDC9">
    <w:name w:val="toc 9"/>
    <w:basedOn w:val="Normal"/>
    <w:next w:val="Normal"/>
    <w:autoRedefine/>
    <w:uiPriority w:val="39"/>
    <w:rsid w:val="00931842"/>
    <w:pPr>
      <w:spacing w:before="0" w:after="0"/>
      <w:jc w:val="left"/>
    </w:pPr>
    <w:rPr>
      <w:rFonts w:asciiTheme="minorHAnsi" w:hAnsiTheme="minorHAnsi"/>
      <w:szCs w:val="22"/>
    </w:rPr>
  </w:style>
  <w:style w:type="character" w:customStyle="1" w:styleId="Ttulo3Car">
    <w:name w:val="Título 3 Car"/>
    <w:basedOn w:val="Fuentedeprrafopredeter"/>
    <w:link w:val="Ttulo3"/>
    <w:locked/>
    <w:rsid w:val="00BA0364"/>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BA0364"/>
    <w:rPr>
      <w:rFonts w:ascii="Univers" w:hAnsi="Univers" w:cs="Arial"/>
      <w:b/>
      <w:bCs/>
      <w:color w:val="333333"/>
      <w:sz w:val="22"/>
      <w:lang w:val="es-ES_tradnl"/>
    </w:rPr>
  </w:style>
  <w:style w:type="character" w:customStyle="1" w:styleId="Ttulo5Car">
    <w:name w:val="Título 5 Car"/>
    <w:basedOn w:val="Fuentedeprrafopredeter"/>
    <w:link w:val="Ttulo5"/>
    <w:locked/>
    <w:rsid w:val="00BA0364"/>
    <w:rPr>
      <w:rFonts w:ascii="Univers" w:hAnsi="Univers"/>
      <w:b/>
      <w:bCs/>
      <w:i/>
      <w:iCs/>
      <w:sz w:val="22"/>
      <w:lang w:val="es-ES_tradnl"/>
    </w:rPr>
  </w:style>
  <w:style w:type="character" w:customStyle="1" w:styleId="Ttulo6Car">
    <w:name w:val="Título 6 Car"/>
    <w:basedOn w:val="Fuentedeprrafopredeter"/>
    <w:link w:val="Ttulo6"/>
    <w:locked/>
    <w:rsid w:val="00BA0364"/>
    <w:rPr>
      <w:b/>
      <w:bCs/>
      <w:color w:val="999999"/>
      <w:sz w:val="22"/>
      <w:szCs w:val="24"/>
    </w:rPr>
  </w:style>
  <w:style w:type="character" w:customStyle="1" w:styleId="Ttulo7Car">
    <w:name w:val="Título 7 Car"/>
    <w:basedOn w:val="Fuentedeprrafopredeter"/>
    <w:link w:val="Ttulo7"/>
    <w:locked/>
    <w:rsid w:val="00BA0364"/>
    <w:rPr>
      <w:b/>
      <w:i/>
      <w:color w:val="333333"/>
      <w:sz w:val="22"/>
      <w:szCs w:val="22"/>
      <w:lang w:val="es-ES_tradnl"/>
    </w:rPr>
  </w:style>
  <w:style w:type="character" w:customStyle="1" w:styleId="Ttulo8Car">
    <w:name w:val="Título 8 Car"/>
    <w:basedOn w:val="Fuentedeprrafopredeter"/>
    <w:link w:val="Ttulo8"/>
    <w:locked/>
    <w:rsid w:val="00BA0364"/>
    <w:rPr>
      <w:i/>
      <w:iCs/>
      <w:sz w:val="24"/>
      <w:szCs w:val="24"/>
    </w:rPr>
  </w:style>
  <w:style w:type="character" w:customStyle="1" w:styleId="Ttulo9Car">
    <w:name w:val="Título 9 Car"/>
    <w:basedOn w:val="Fuentedeprrafopredeter"/>
    <w:link w:val="Ttulo9"/>
    <w:locked/>
    <w:rsid w:val="00BA0364"/>
    <w:rPr>
      <w:rFonts w:ascii="Arial" w:hAnsi="Arial" w:cs="Arial"/>
      <w:sz w:val="22"/>
      <w:szCs w:val="22"/>
    </w:rPr>
  </w:style>
  <w:style w:type="paragraph" w:styleId="Mapadeldocumento">
    <w:name w:val="Document Map"/>
    <w:basedOn w:val="Normal"/>
    <w:link w:val="MapadeldocumentoCar"/>
    <w:rsid w:val="00BA0364"/>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BA0364"/>
    <w:rPr>
      <w:rFonts w:ascii="Tahoma" w:hAnsi="Tahoma"/>
      <w:sz w:val="18"/>
      <w:shd w:val="clear" w:color="auto" w:fill="000080"/>
    </w:rPr>
  </w:style>
  <w:style w:type="paragraph" w:customStyle="1" w:styleId="Textodenotaalpie">
    <w:name w:val="Texto de nota al pie"/>
    <w:basedOn w:val="Normal"/>
    <w:uiPriority w:val="99"/>
    <w:rsid w:val="00BA0364"/>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BA0364"/>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BA0364"/>
    <w:rPr>
      <w:sz w:val="20"/>
    </w:rPr>
  </w:style>
  <w:style w:type="paragraph" w:customStyle="1" w:styleId="TAB1">
    <w:name w:val="TAB1"/>
    <w:uiPriority w:val="99"/>
    <w:rsid w:val="00BA0364"/>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BA0364"/>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BA0364"/>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BA0364"/>
    <w:rPr>
      <w:b/>
      <w:i/>
      <w:sz w:val="20"/>
    </w:rPr>
  </w:style>
  <w:style w:type="character" w:customStyle="1" w:styleId="Bibliogr">
    <w:name w:val="Bibliogr."/>
    <w:uiPriority w:val="99"/>
    <w:rsid w:val="00BA0364"/>
  </w:style>
  <w:style w:type="character" w:customStyle="1" w:styleId="Documento5">
    <w:name w:val="Documento 5"/>
    <w:uiPriority w:val="99"/>
    <w:rsid w:val="00BA0364"/>
  </w:style>
  <w:style w:type="character" w:customStyle="1" w:styleId="Documento2">
    <w:name w:val="Documento 2"/>
    <w:uiPriority w:val="99"/>
    <w:rsid w:val="00BA0364"/>
    <w:rPr>
      <w:rFonts w:ascii="Univers" w:hAnsi="Univers"/>
      <w:sz w:val="20"/>
      <w:lang w:val="en-US"/>
    </w:rPr>
  </w:style>
  <w:style w:type="character" w:customStyle="1" w:styleId="Documento6">
    <w:name w:val="Documento 6"/>
    <w:uiPriority w:val="99"/>
    <w:rsid w:val="00BA0364"/>
  </w:style>
  <w:style w:type="character" w:customStyle="1" w:styleId="Documento7">
    <w:name w:val="Documento 7"/>
    <w:uiPriority w:val="99"/>
    <w:rsid w:val="00BA0364"/>
  </w:style>
  <w:style w:type="character" w:customStyle="1" w:styleId="Documento8">
    <w:name w:val="Documento 8"/>
    <w:uiPriority w:val="99"/>
    <w:rsid w:val="00BA0364"/>
  </w:style>
  <w:style w:type="character" w:customStyle="1" w:styleId="Documento3">
    <w:name w:val="Documento 3"/>
    <w:uiPriority w:val="99"/>
    <w:rsid w:val="00BA0364"/>
    <w:rPr>
      <w:rFonts w:ascii="Univers" w:hAnsi="Univers"/>
      <w:sz w:val="20"/>
      <w:lang w:val="en-US"/>
    </w:rPr>
  </w:style>
  <w:style w:type="character" w:customStyle="1" w:styleId="Prder1">
    <w:name w:val="Pár. der. 1"/>
    <w:uiPriority w:val="99"/>
    <w:rsid w:val="00BA0364"/>
  </w:style>
  <w:style w:type="character" w:customStyle="1" w:styleId="Prder2">
    <w:name w:val="Pár. der. 2"/>
    <w:uiPriority w:val="99"/>
    <w:rsid w:val="00BA0364"/>
  </w:style>
  <w:style w:type="character" w:customStyle="1" w:styleId="Prder3">
    <w:name w:val="Pár. der. 3"/>
    <w:uiPriority w:val="99"/>
    <w:rsid w:val="00BA0364"/>
  </w:style>
  <w:style w:type="character" w:customStyle="1" w:styleId="Prder4">
    <w:name w:val="Pár. der. 4"/>
    <w:uiPriority w:val="99"/>
    <w:rsid w:val="00BA0364"/>
  </w:style>
  <w:style w:type="paragraph" w:customStyle="1" w:styleId="Documento1">
    <w:name w:val="Documento 1"/>
    <w:uiPriority w:val="99"/>
    <w:rsid w:val="00BA036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BA0364"/>
  </w:style>
  <w:style w:type="character" w:customStyle="1" w:styleId="Prder6">
    <w:name w:val="Pár. der. 6"/>
    <w:uiPriority w:val="99"/>
    <w:rsid w:val="00BA0364"/>
  </w:style>
  <w:style w:type="character" w:customStyle="1" w:styleId="Prder7">
    <w:name w:val="Pár. der. 7"/>
    <w:uiPriority w:val="99"/>
    <w:rsid w:val="00BA0364"/>
  </w:style>
  <w:style w:type="character" w:customStyle="1" w:styleId="Prder8">
    <w:name w:val="Pár. der. 8"/>
    <w:uiPriority w:val="99"/>
    <w:rsid w:val="00BA0364"/>
  </w:style>
  <w:style w:type="character" w:customStyle="1" w:styleId="Tcnico2">
    <w:name w:val="Técnico 2"/>
    <w:uiPriority w:val="99"/>
    <w:rsid w:val="00BA0364"/>
    <w:rPr>
      <w:rFonts w:ascii="Univers" w:hAnsi="Univers"/>
      <w:sz w:val="20"/>
      <w:lang w:val="en-US"/>
    </w:rPr>
  </w:style>
  <w:style w:type="character" w:customStyle="1" w:styleId="Tcnico3">
    <w:name w:val="Técnico 3"/>
    <w:uiPriority w:val="99"/>
    <w:rsid w:val="00BA0364"/>
    <w:rPr>
      <w:rFonts w:ascii="Univers" w:hAnsi="Univers"/>
      <w:sz w:val="20"/>
      <w:lang w:val="en-US"/>
    </w:rPr>
  </w:style>
  <w:style w:type="character" w:customStyle="1" w:styleId="Tcnico4">
    <w:name w:val="Técnico 4"/>
    <w:uiPriority w:val="99"/>
    <w:rsid w:val="00BA0364"/>
  </w:style>
  <w:style w:type="character" w:customStyle="1" w:styleId="Tcnico1">
    <w:name w:val="Técnico 1"/>
    <w:uiPriority w:val="99"/>
    <w:rsid w:val="00BA0364"/>
    <w:rPr>
      <w:rFonts w:ascii="Univers" w:hAnsi="Univers"/>
      <w:sz w:val="20"/>
      <w:lang w:val="en-US"/>
    </w:rPr>
  </w:style>
  <w:style w:type="character" w:customStyle="1" w:styleId="Inicdoc">
    <w:name w:val="Inic. doc."/>
    <w:uiPriority w:val="99"/>
    <w:rsid w:val="00BA0364"/>
  </w:style>
  <w:style w:type="character" w:customStyle="1" w:styleId="Tcnico5">
    <w:name w:val="Técnico 5"/>
    <w:uiPriority w:val="99"/>
    <w:rsid w:val="00BA0364"/>
  </w:style>
  <w:style w:type="character" w:customStyle="1" w:styleId="Tcnico6">
    <w:name w:val="Técnico 6"/>
    <w:uiPriority w:val="99"/>
    <w:rsid w:val="00BA0364"/>
  </w:style>
  <w:style w:type="character" w:customStyle="1" w:styleId="Tcnico7">
    <w:name w:val="Técnico 7"/>
    <w:uiPriority w:val="99"/>
    <w:rsid w:val="00BA0364"/>
  </w:style>
  <w:style w:type="character" w:customStyle="1" w:styleId="Tcnico8">
    <w:name w:val="Técnico 8"/>
    <w:uiPriority w:val="99"/>
    <w:rsid w:val="00BA0364"/>
  </w:style>
  <w:style w:type="character" w:customStyle="1" w:styleId="Inicestt">
    <w:name w:val="Inic. est. t"/>
    <w:uiPriority w:val="99"/>
    <w:rsid w:val="00BA0364"/>
    <w:rPr>
      <w:rFonts w:ascii="Univers" w:hAnsi="Univers"/>
      <w:sz w:val="20"/>
      <w:lang w:val="en-US"/>
    </w:rPr>
  </w:style>
  <w:style w:type="character" w:customStyle="1" w:styleId="1">
    <w:name w:val="1"/>
    <w:uiPriority w:val="99"/>
    <w:rsid w:val="00BA0364"/>
    <w:rPr>
      <w:rFonts w:ascii="Univers" w:hAnsi="Univers"/>
      <w:sz w:val="20"/>
      <w:lang w:val="en-US"/>
    </w:rPr>
  </w:style>
  <w:style w:type="paragraph" w:customStyle="1" w:styleId="INDICE1">
    <w:name w:val="INDICE 1"/>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BA0364"/>
    <w:rPr>
      <w:rFonts w:ascii="Univers" w:hAnsi="Univers"/>
      <w:sz w:val="20"/>
      <w:lang w:val="en-US"/>
    </w:rPr>
  </w:style>
  <w:style w:type="paragraph" w:customStyle="1" w:styleId="INDICE3">
    <w:name w:val="INDICE 3"/>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BA0364"/>
  </w:style>
  <w:style w:type="character" w:customStyle="1" w:styleId="FormatInh5">
    <w:name w:val="FormatInh 5"/>
    <w:uiPriority w:val="99"/>
    <w:rsid w:val="00BA0364"/>
  </w:style>
  <w:style w:type="character" w:customStyle="1" w:styleId="FormatInh6">
    <w:name w:val="FormatInh 6"/>
    <w:uiPriority w:val="99"/>
    <w:rsid w:val="00BA0364"/>
  </w:style>
  <w:style w:type="character" w:customStyle="1" w:styleId="FormatInh2">
    <w:name w:val="FormatInh 2"/>
    <w:uiPriority w:val="99"/>
    <w:rsid w:val="00BA0364"/>
    <w:rPr>
      <w:rFonts w:ascii="Univers" w:hAnsi="Univers"/>
      <w:sz w:val="20"/>
      <w:lang w:val="en-US"/>
    </w:rPr>
  </w:style>
  <w:style w:type="character" w:customStyle="1" w:styleId="FormatInh7">
    <w:name w:val="FormatInh 7"/>
    <w:uiPriority w:val="99"/>
    <w:rsid w:val="00BA0364"/>
  </w:style>
  <w:style w:type="character" w:customStyle="1" w:styleId="Bblgraphie">
    <w:name w:val="Bblgraphie"/>
    <w:uiPriority w:val="99"/>
    <w:rsid w:val="00BA0364"/>
  </w:style>
  <w:style w:type="character" w:customStyle="1" w:styleId="AbsNrRechts1">
    <w:name w:val="AbsNrRechts 1"/>
    <w:uiPriority w:val="99"/>
    <w:rsid w:val="00BA0364"/>
  </w:style>
  <w:style w:type="character" w:customStyle="1" w:styleId="AbsNrRechts2">
    <w:name w:val="AbsNrRechts 2"/>
    <w:uiPriority w:val="99"/>
    <w:rsid w:val="00BA0364"/>
  </w:style>
  <w:style w:type="character" w:customStyle="1" w:styleId="FormatInh3">
    <w:name w:val="FormatInh 3"/>
    <w:uiPriority w:val="99"/>
    <w:rsid w:val="00BA0364"/>
    <w:rPr>
      <w:rFonts w:ascii="Univers" w:hAnsi="Univers"/>
      <w:sz w:val="20"/>
      <w:lang w:val="en-US"/>
    </w:rPr>
  </w:style>
  <w:style w:type="character" w:customStyle="1" w:styleId="AbsNrRechts3">
    <w:name w:val="AbsNrRechts 3"/>
    <w:uiPriority w:val="99"/>
    <w:rsid w:val="00BA0364"/>
  </w:style>
  <w:style w:type="character" w:customStyle="1" w:styleId="AbsNrRechts4">
    <w:name w:val="AbsNrRechts 4"/>
    <w:uiPriority w:val="99"/>
    <w:rsid w:val="00BA0364"/>
  </w:style>
  <w:style w:type="character" w:customStyle="1" w:styleId="AbsNrRechts5">
    <w:name w:val="AbsNrRechts 5"/>
    <w:uiPriority w:val="99"/>
    <w:rsid w:val="00BA0364"/>
  </w:style>
  <w:style w:type="character" w:customStyle="1" w:styleId="AbsNrRechts6">
    <w:name w:val="AbsNrRechts 6"/>
    <w:uiPriority w:val="99"/>
    <w:rsid w:val="00BA0364"/>
  </w:style>
  <w:style w:type="character" w:customStyle="1" w:styleId="AbsNrRechts7">
    <w:name w:val="AbsNrRechts 7"/>
    <w:uiPriority w:val="99"/>
    <w:rsid w:val="00BA0364"/>
  </w:style>
  <w:style w:type="character" w:customStyle="1" w:styleId="AbsNrRechts8">
    <w:name w:val="AbsNrRechts 8"/>
    <w:uiPriority w:val="99"/>
    <w:rsid w:val="00BA0364"/>
  </w:style>
  <w:style w:type="paragraph" w:customStyle="1" w:styleId="FormatInh1">
    <w:name w:val="FormatInh 1"/>
    <w:uiPriority w:val="99"/>
    <w:rsid w:val="00BA036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BA0364"/>
    <w:rPr>
      <w:b/>
      <w:i/>
      <w:sz w:val="20"/>
    </w:rPr>
  </w:style>
  <w:style w:type="character" w:customStyle="1" w:styleId="MarkInhalt">
    <w:name w:val="MarkInhalt"/>
    <w:uiPriority w:val="99"/>
    <w:rsid w:val="00BA0364"/>
  </w:style>
  <w:style w:type="character" w:customStyle="1" w:styleId="Vordruck">
    <w:name w:val="Vordruck"/>
    <w:uiPriority w:val="99"/>
    <w:rsid w:val="00BA0364"/>
    <w:rPr>
      <w:rFonts w:ascii="Univers" w:hAnsi="Univers"/>
      <w:sz w:val="20"/>
      <w:lang w:val="en-US"/>
    </w:rPr>
  </w:style>
  <w:style w:type="character" w:customStyle="1" w:styleId="especesq1">
    <w:name w:val="espec.esq 1"/>
    <w:uiPriority w:val="99"/>
    <w:rsid w:val="00BA0364"/>
    <w:rPr>
      <w:rFonts w:ascii="Univers" w:hAnsi="Univers"/>
      <w:sz w:val="20"/>
      <w:lang w:val="en-US"/>
    </w:rPr>
  </w:style>
  <w:style w:type="character" w:customStyle="1" w:styleId="especesq2">
    <w:name w:val="espec.esq 2"/>
    <w:uiPriority w:val="99"/>
    <w:rsid w:val="00BA0364"/>
    <w:rPr>
      <w:rFonts w:ascii="Univers" w:hAnsi="Univers"/>
      <w:sz w:val="20"/>
      <w:lang w:val="en-US"/>
    </w:rPr>
  </w:style>
  <w:style w:type="character" w:customStyle="1" w:styleId="especesq5">
    <w:name w:val="espec.esq 5"/>
    <w:uiPriority w:val="99"/>
    <w:rsid w:val="00BA0364"/>
  </w:style>
  <w:style w:type="character" w:customStyle="1" w:styleId="ESQFAC">
    <w:name w:val="ESQFAC"/>
    <w:uiPriority w:val="99"/>
    <w:rsid w:val="00BA0364"/>
    <w:rPr>
      <w:rFonts w:ascii="Univers" w:hAnsi="Univers"/>
      <w:sz w:val="20"/>
      <w:lang w:val="en-US"/>
    </w:rPr>
  </w:style>
  <w:style w:type="character" w:customStyle="1" w:styleId="TIPOS">
    <w:name w:val="TIPOS"/>
    <w:uiPriority w:val="99"/>
    <w:rsid w:val="00BA0364"/>
  </w:style>
  <w:style w:type="character" w:customStyle="1" w:styleId="FACTOR">
    <w:name w:val="FACTOR"/>
    <w:uiPriority w:val="99"/>
    <w:rsid w:val="00BA0364"/>
  </w:style>
  <w:style w:type="character" w:customStyle="1" w:styleId="EFA1">
    <w:name w:val="EFA 1"/>
    <w:uiPriority w:val="99"/>
    <w:rsid w:val="00BA0364"/>
    <w:rPr>
      <w:rFonts w:ascii="Univers" w:hAnsi="Univers"/>
      <w:sz w:val="20"/>
      <w:lang w:val="en-US"/>
    </w:rPr>
  </w:style>
  <w:style w:type="character" w:customStyle="1" w:styleId="EFA2">
    <w:name w:val="EFA 2"/>
    <w:uiPriority w:val="99"/>
    <w:rsid w:val="00BA0364"/>
    <w:rPr>
      <w:rFonts w:ascii="Univers" w:hAnsi="Univers"/>
      <w:sz w:val="20"/>
      <w:lang w:val="en-US"/>
    </w:rPr>
  </w:style>
  <w:style w:type="character" w:customStyle="1" w:styleId="EFA3">
    <w:name w:val="EFA 3"/>
    <w:uiPriority w:val="99"/>
    <w:rsid w:val="00BA0364"/>
    <w:rPr>
      <w:rFonts w:ascii="Univers" w:hAnsi="Univers"/>
      <w:sz w:val="20"/>
      <w:lang w:val="en-US"/>
    </w:rPr>
  </w:style>
  <w:style w:type="character" w:customStyle="1" w:styleId="EFA4">
    <w:name w:val="EFA 4"/>
    <w:uiPriority w:val="99"/>
    <w:rsid w:val="00BA0364"/>
    <w:rPr>
      <w:rFonts w:ascii="Univers" w:hAnsi="Univers"/>
      <w:sz w:val="20"/>
      <w:lang w:val="en-US"/>
    </w:rPr>
  </w:style>
  <w:style w:type="character" w:customStyle="1" w:styleId="Document8">
    <w:name w:val="Document 8"/>
    <w:uiPriority w:val="99"/>
    <w:rsid w:val="00BA0364"/>
  </w:style>
  <w:style w:type="character" w:customStyle="1" w:styleId="Document4">
    <w:name w:val="Document 4"/>
    <w:uiPriority w:val="99"/>
    <w:rsid w:val="00BA0364"/>
    <w:rPr>
      <w:b/>
      <w:i/>
      <w:sz w:val="20"/>
    </w:rPr>
  </w:style>
  <w:style w:type="character" w:customStyle="1" w:styleId="Document6">
    <w:name w:val="Document 6"/>
    <w:uiPriority w:val="99"/>
    <w:rsid w:val="00BA0364"/>
  </w:style>
  <w:style w:type="character" w:customStyle="1" w:styleId="Document5">
    <w:name w:val="Document 5"/>
    <w:uiPriority w:val="99"/>
    <w:rsid w:val="00BA0364"/>
  </w:style>
  <w:style w:type="character" w:customStyle="1" w:styleId="Document2">
    <w:name w:val="Document 2"/>
    <w:uiPriority w:val="99"/>
    <w:rsid w:val="00BA0364"/>
    <w:rPr>
      <w:rFonts w:ascii="Univers" w:hAnsi="Univers"/>
      <w:sz w:val="20"/>
      <w:lang w:val="en-US"/>
    </w:rPr>
  </w:style>
  <w:style w:type="character" w:customStyle="1" w:styleId="Document7">
    <w:name w:val="Document 7"/>
    <w:uiPriority w:val="99"/>
    <w:rsid w:val="00BA0364"/>
  </w:style>
  <w:style w:type="character" w:customStyle="1" w:styleId="Bibliogrphy">
    <w:name w:val="Bibliogrphy"/>
    <w:uiPriority w:val="99"/>
    <w:rsid w:val="00BA0364"/>
  </w:style>
  <w:style w:type="character" w:customStyle="1" w:styleId="RightPar1">
    <w:name w:val="Right Par 1"/>
    <w:uiPriority w:val="99"/>
    <w:rsid w:val="00BA0364"/>
  </w:style>
  <w:style w:type="character" w:customStyle="1" w:styleId="RightPar2">
    <w:name w:val="Right Par 2"/>
    <w:uiPriority w:val="99"/>
    <w:rsid w:val="00BA0364"/>
  </w:style>
  <w:style w:type="character" w:customStyle="1" w:styleId="Document3">
    <w:name w:val="Document 3"/>
    <w:uiPriority w:val="99"/>
    <w:rsid w:val="00BA0364"/>
    <w:rPr>
      <w:rFonts w:ascii="Univers" w:hAnsi="Univers"/>
      <w:sz w:val="20"/>
      <w:lang w:val="en-US"/>
    </w:rPr>
  </w:style>
  <w:style w:type="character" w:customStyle="1" w:styleId="RightPar3">
    <w:name w:val="Right Par 3"/>
    <w:uiPriority w:val="99"/>
    <w:rsid w:val="00BA0364"/>
  </w:style>
  <w:style w:type="character" w:customStyle="1" w:styleId="RightPar4">
    <w:name w:val="Right Par 4"/>
    <w:uiPriority w:val="99"/>
    <w:rsid w:val="00BA0364"/>
  </w:style>
  <w:style w:type="character" w:customStyle="1" w:styleId="RightPar5">
    <w:name w:val="Right Par 5"/>
    <w:uiPriority w:val="99"/>
    <w:rsid w:val="00BA0364"/>
  </w:style>
  <w:style w:type="character" w:customStyle="1" w:styleId="RightPar6">
    <w:name w:val="Right Par 6"/>
    <w:uiPriority w:val="99"/>
    <w:rsid w:val="00BA0364"/>
  </w:style>
  <w:style w:type="character" w:customStyle="1" w:styleId="RightPar7">
    <w:name w:val="Right Par 7"/>
    <w:uiPriority w:val="99"/>
    <w:rsid w:val="00BA0364"/>
  </w:style>
  <w:style w:type="character" w:customStyle="1" w:styleId="RightPar8">
    <w:name w:val="Right Par 8"/>
    <w:uiPriority w:val="99"/>
    <w:rsid w:val="00BA0364"/>
  </w:style>
  <w:style w:type="paragraph" w:customStyle="1" w:styleId="Document1">
    <w:name w:val="Document 1"/>
    <w:uiPriority w:val="99"/>
    <w:rsid w:val="00BA036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BA0364"/>
  </w:style>
  <w:style w:type="character" w:customStyle="1" w:styleId="TechInit">
    <w:name w:val="Tech Init"/>
    <w:uiPriority w:val="99"/>
    <w:rsid w:val="00BA0364"/>
    <w:rPr>
      <w:rFonts w:ascii="Univers" w:hAnsi="Univers"/>
      <w:sz w:val="20"/>
      <w:lang w:val="en-US"/>
    </w:rPr>
  </w:style>
  <w:style w:type="character" w:customStyle="1" w:styleId="Technical5">
    <w:name w:val="Technical 5"/>
    <w:uiPriority w:val="99"/>
    <w:rsid w:val="00BA0364"/>
  </w:style>
  <w:style w:type="character" w:customStyle="1" w:styleId="Technical6">
    <w:name w:val="Technical 6"/>
    <w:uiPriority w:val="99"/>
    <w:rsid w:val="00BA0364"/>
  </w:style>
  <w:style w:type="character" w:customStyle="1" w:styleId="Technical2">
    <w:name w:val="Technical 2"/>
    <w:uiPriority w:val="99"/>
    <w:rsid w:val="00BA0364"/>
    <w:rPr>
      <w:rFonts w:ascii="Univers" w:hAnsi="Univers"/>
      <w:sz w:val="20"/>
      <w:lang w:val="en-US"/>
    </w:rPr>
  </w:style>
  <w:style w:type="character" w:customStyle="1" w:styleId="Technical3">
    <w:name w:val="Technical 3"/>
    <w:uiPriority w:val="99"/>
    <w:rsid w:val="00BA0364"/>
    <w:rPr>
      <w:rFonts w:ascii="Univers" w:hAnsi="Univers"/>
      <w:sz w:val="20"/>
      <w:lang w:val="en-US"/>
    </w:rPr>
  </w:style>
  <w:style w:type="character" w:customStyle="1" w:styleId="Technical4">
    <w:name w:val="Technical 4"/>
    <w:uiPriority w:val="99"/>
    <w:rsid w:val="00BA0364"/>
  </w:style>
  <w:style w:type="character" w:customStyle="1" w:styleId="Technical1">
    <w:name w:val="Technical 1"/>
    <w:uiPriority w:val="99"/>
    <w:rsid w:val="00BA0364"/>
    <w:rPr>
      <w:rFonts w:ascii="Univers" w:hAnsi="Univers"/>
      <w:sz w:val="20"/>
      <w:lang w:val="en-US"/>
    </w:rPr>
  </w:style>
  <w:style w:type="character" w:customStyle="1" w:styleId="Technical7">
    <w:name w:val="Technical 7"/>
    <w:uiPriority w:val="99"/>
    <w:rsid w:val="00BA0364"/>
  </w:style>
  <w:style w:type="character" w:customStyle="1" w:styleId="Technical8">
    <w:name w:val="Technical 8"/>
    <w:uiPriority w:val="99"/>
    <w:rsid w:val="00BA0364"/>
  </w:style>
  <w:style w:type="character" w:customStyle="1" w:styleId="especesq3">
    <w:name w:val="espec.esq 3"/>
    <w:uiPriority w:val="99"/>
    <w:rsid w:val="00BA0364"/>
    <w:rPr>
      <w:rFonts w:ascii="Univers" w:hAnsi="Univers"/>
      <w:sz w:val="20"/>
      <w:lang w:val="en-US"/>
    </w:rPr>
  </w:style>
  <w:style w:type="character" w:customStyle="1" w:styleId="especesq4">
    <w:name w:val="espec.esq 4"/>
    <w:uiPriority w:val="99"/>
    <w:rsid w:val="00BA0364"/>
    <w:rPr>
      <w:rFonts w:ascii="Univers" w:hAnsi="Univers"/>
      <w:sz w:val="20"/>
      <w:lang w:val="en-US"/>
    </w:rPr>
  </w:style>
  <w:style w:type="character" w:customStyle="1" w:styleId="15">
    <w:name w:val="1 5"/>
    <w:uiPriority w:val="99"/>
    <w:rsid w:val="00BA0364"/>
    <w:rPr>
      <w:rFonts w:ascii="Univers" w:hAnsi="Univers"/>
      <w:sz w:val="20"/>
      <w:lang w:val="en-US"/>
    </w:rPr>
  </w:style>
  <w:style w:type="character" w:customStyle="1" w:styleId="2">
    <w:name w:val="2"/>
    <w:uiPriority w:val="99"/>
    <w:rsid w:val="00BA0364"/>
    <w:rPr>
      <w:rFonts w:ascii="Univers" w:hAnsi="Univers"/>
      <w:sz w:val="20"/>
      <w:lang w:val="en-US"/>
    </w:rPr>
  </w:style>
  <w:style w:type="paragraph" w:customStyle="1" w:styleId="11">
    <w:name w:val="1 1"/>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BA036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BA0364"/>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BA0364"/>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BA0364"/>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BA0364"/>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BA0364"/>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BA036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0">
    <w:name w:val="Tdc 7"/>
    <w:basedOn w:val="Normal"/>
    <w:uiPriority w:val="99"/>
    <w:rsid w:val="00BA0364"/>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0">
    <w:name w:val="Tdc 8"/>
    <w:basedOn w:val="Normal"/>
    <w:uiPriority w:val="99"/>
    <w:rsid w:val="00BA036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0">
    <w:name w:val="Tdc 9"/>
    <w:basedOn w:val="Normal"/>
    <w:uiPriority w:val="99"/>
    <w:rsid w:val="00BA0364"/>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BA0364"/>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BA0364"/>
  </w:style>
  <w:style w:type="paragraph" w:styleId="Sangra3detindependiente">
    <w:name w:val="Body Text Indent 3"/>
    <w:basedOn w:val="Normal"/>
    <w:link w:val="Sangra3detindependienteCar"/>
    <w:uiPriority w:val="99"/>
    <w:rsid w:val="00BA0364"/>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BA0364"/>
    <w:rPr>
      <w:rFonts w:ascii="Verdana" w:hAnsi="Verdana"/>
      <w:spacing w:val="-2"/>
      <w:sz w:val="18"/>
      <w:lang w:val="en-US"/>
    </w:rPr>
  </w:style>
  <w:style w:type="paragraph" w:styleId="Cierre">
    <w:name w:val="Closing"/>
    <w:basedOn w:val="Normal"/>
    <w:link w:val="CierreCar"/>
    <w:uiPriority w:val="99"/>
    <w:rsid w:val="00BA0364"/>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BA0364"/>
    <w:rPr>
      <w:rFonts w:ascii="Verdana" w:hAnsi="Verdana"/>
      <w:sz w:val="18"/>
      <w:lang w:val="en-GB"/>
    </w:rPr>
  </w:style>
  <w:style w:type="paragraph" w:styleId="Continuarlista">
    <w:name w:val="List Continue"/>
    <w:basedOn w:val="Normal"/>
    <w:rsid w:val="00BA0364"/>
    <w:pPr>
      <w:spacing w:after="240"/>
      <w:ind w:left="283" w:firstLine="284"/>
    </w:pPr>
    <w:rPr>
      <w:rFonts w:ascii="Verdana" w:hAnsi="Verdana"/>
      <w:sz w:val="18"/>
      <w:szCs w:val="20"/>
      <w:lang w:val="en-GB"/>
    </w:rPr>
  </w:style>
  <w:style w:type="paragraph" w:styleId="Continuarlista2">
    <w:name w:val="List Continue 2"/>
    <w:basedOn w:val="Normal"/>
    <w:uiPriority w:val="99"/>
    <w:rsid w:val="00BA0364"/>
    <w:pPr>
      <w:spacing w:after="240"/>
      <w:ind w:left="566" w:firstLine="284"/>
    </w:pPr>
    <w:rPr>
      <w:rFonts w:ascii="Verdana" w:hAnsi="Verdana"/>
      <w:sz w:val="18"/>
      <w:szCs w:val="20"/>
      <w:lang w:val="en-GB"/>
    </w:rPr>
  </w:style>
  <w:style w:type="paragraph" w:styleId="Continuarlista3">
    <w:name w:val="List Continue 3"/>
    <w:basedOn w:val="Normal"/>
    <w:uiPriority w:val="99"/>
    <w:rsid w:val="00BA0364"/>
    <w:pPr>
      <w:spacing w:after="240"/>
      <w:ind w:left="849" w:firstLine="284"/>
    </w:pPr>
    <w:rPr>
      <w:rFonts w:ascii="Verdana" w:hAnsi="Verdana"/>
      <w:sz w:val="18"/>
      <w:szCs w:val="20"/>
      <w:lang w:val="en-GB"/>
    </w:rPr>
  </w:style>
  <w:style w:type="paragraph" w:styleId="Continuarlista4">
    <w:name w:val="List Continue 4"/>
    <w:basedOn w:val="Normal"/>
    <w:uiPriority w:val="99"/>
    <w:rsid w:val="00BA0364"/>
    <w:pPr>
      <w:spacing w:after="240"/>
      <w:ind w:left="1132" w:firstLine="284"/>
    </w:pPr>
    <w:rPr>
      <w:rFonts w:ascii="Verdana" w:hAnsi="Verdana"/>
      <w:sz w:val="18"/>
      <w:szCs w:val="20"/>
      <w:lang w:val="en-GB"/>
    </w:rPr>
  </w:style>
  <w:style w:type="paragraph" w:styleId="Continuarlista5">
    <w:name w:val="List Continue 5"/>
    <w:basedOn w:val="Normal"/>
    <w:uiPriority w:val="99"/>
    <w:rsid w:val="00BA0364"/>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BA0364"/>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BA0364"/>
    <w:rPr>
      <w:rFonts w:ascii="Verdana" w:hAnsi="Verdana"/>
      <w:i/>
      <w:iCs/>
      <w:sz w:val="18"/>
      <w:lang w:val="en-GB"/>
    </w:rPr>
  </w:style>
  <w:style w:type="paragraph" w:styleId="Direccinsobre">
    <w:name w:val="envelope address"/>
    <w:basedOn w:val="Normal"/>
    <w:uiPriority w:val="99"/>
    <w:rsid w:val="00BA0364"/>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BA0364"/>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BA0364"/>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BA0364"/>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BA0364"/>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BA0364"/>
    <w:rPr>
      <w:rFonts w:ascii="Verdana" w:hAnsi="Verdana"/>
      <w:sz w:val="18"/>
      <w:lang w:val="en-GB"/>
    </w:rPr>
  </w:style>
  <w:style w:type="paragraph" w:styleId="Fecha">
    <w:name w:val="Date"/>
    <w:basedOn w:val="Normal"/>
    <w:next w:val="Normal"/>
    <w:link w:val="FechaCar"/>
    <w:uiPriority w:val="99"/>
    <w:rsid w:val="00BA0364"/>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BA0364"/>
    <w:rPr>
      <w:rFonts w:ascii="Verdana" w:hAnsi="Verdana"/>
      <w:sz w:val="18"/>
      <w:lang w:val="en-GB"/>
    </w:rPr>
  </w:style>
  <w:style w:type="paragraph" w:styleId="Firma">
    <w:name w:val="Signature"/>
    <w:basedOn w:val="Normal"/>
    <w:link w:val="FirmaCar"/>
    <w:uiPriority w:val="99"/>
    <w:rsid w:val="00BA0364"/>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BA0364"/>
    <w:rPr>
      <w:rFonts w:ascii="Verdana" w:hAnsi="Verdana"/>
      <w:sz w:val="18"/>
      <w:lang w:val="en-GB"/>
    </w:rPr>
  </w:style>
  <w:style w:type="paragraph" w:styleId="Firmadecorreoelectrnico">
    <w:name w:val="E-mail Signature"/>
    <w:basedOn w:val="Normal"/>
    <w:link w:val="FirmadecorreoelectrnicoCar"/>
    <w:uiPriority w:val="99"/>
    <w:rsid w:val="00BA0364"/>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BA0364"/>
    <w:rPr>
      <w:rFonts w:ascii="Verdana" w:hAnsi="Verdana"/>
      <w:sz w:val="18"/>
      <w:lang w:val="en-GB"/>
    </w:rPr>
  </w:style>
  <w:style w:type="paragraph" w:styleId="HTMLconformatoprevio">
    <w:name w:val="HTML Preformatted"/>
    <w:basedOn w:val="Normal"/>
    <w:link w:val="HTMLconformatoprevioCar"/>
    <w:uiPriority w:val="99"/>
    <w:rsid w:val="00BA0364"/>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BA0364"/>
    <w:rPr>
      <w:rFonts w:ascii="Courier New" w:hAnsi="Courier New"/>
      <w:sz w:val="18"/>
      <w:lang w:val="en-GB"/>
    </w:rPr>
  </w:style>
  <w:style w:type="paragraph" w:styleId="ndice3">
    <w:name w:val="index 3"/>
    <w:basedOn w:val="Normal"/>
    <w:next w:val="Normal"/>
    <w:autoRedefine/>
    <w:uiPriority w:val="99"/>
    <w:rsid w:val="00BA0364"/>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BA0364"/>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BA0364"/>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BA0364"/>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BA0364"/>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BA0364"/>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BA0364"/>
    <w:pPr>
      <w:spacing w:after="240"/>
      <w:ind w:left="1800" w:hanging="200"/>
    </w:pPr>
    <w:rPr>
      <w:rFonts w:ascii="Verdana" w:hAnsi="Verdana"/>
      <w:sz w:val="18"/>
      <w:szCs w:val="20"/>
      <w:lang w:val="en-GB"/>
    </w:rPr>
  </w:style>
  <w:style w:type="paragraph" w:styleId="Lista">
    <w:name w:val="List"/>
    <w:basedOn w:val="Normal"/>
    <w:rsid w:val="00BA0364"/>
    <w:pPr>
      <w:spacing w:after="240"/>
      <w:ind w:left="283" w:hanging="283"/>
    </w:pPr>
    <w:rPr>
      <w:rFonts w:ascii="Verdana" w:hAnsi="Verdana"/>
      <w:sz w:val="18"/>
      <w:szCs w:val="20"/>
      <w:lang w:val="en-GB"/>
    </w:rPr>
  </w:style>
  <w:style w:type="paragraph" w:styleId="Lista2">
    <w:name w:val="List 2"/>
    <w:basedOn w:val="Normal"/>
    <w:uiPriority w:val="99"/>
    <w:rsid w:val="00BA0364"/>
    <w:pPr>
      <w:spacing w:after="240"/>
      <w:ind w:left="566" w:hanging="283"/>
    </w:pPr>
    <w:rPr>
      <w:rFonts w:ascii="Verdana" w:hAnsi="Verdana"/>
      <w:sz w:val="18"/>
      <w:szCs w:val="20"/>
      <w:lang w:val="en-GB"/>
    </w:rPr>
  </w:style>
  <w:style w:type="paragraph" w:styleId="Lista3">
    <w:name w:val="List 3"/>
    <w:basedOn w:val="Normal"/>
    <w:uiPriority w:val="99"/>
    <w:rsid w:val="00BA0364"/>
    <w:pPr>
      <w:spacing w:after="240"/>
      <w:ind w:left="849" w:hanging="283"/>
    </w:pPr>
    <w:rPr>
      <w:rFonts w:ascii="Verdana" w:hAnsi="Verdana"/>
      <w:sz w:val="18"/>
      <w:szCs w:val="20"/>
      <w:lang w:val="en-GB"/>
    </w:rPr>
  </w:style>
  <w:style w:type="paragraph" w:styleId="Lista4">
    <w:name w:val="List 4"/>
    <w:basedOn w:val="Normal"/>
    <w:uiPriority w:val="99"/>
    <w:rsid w:val="00BA0364"/>
    <w:pPr>
      <w:spacing w:after="240"/>
      <w:ind w:left="1132" w:hanging="283"/>
    </w:pPr>
    <w:rPr>
      <w:rFonts w:ascii="Verdana" w:hAnsi="Verdana"/>
      <w:sz w:val="18"/>
      <w:szCs w:val="20"/>
      <w:lang w:val="en-GB"/>
    </w:rPr>
  </w:style>
  <w:style w:type="paragraph" w:styleId="Lista5">
    <w:name w:val="List 5"/>
    <w:basedOn w:val="Normal"/>
    <w:uiPriority w:val="99"/>
    <w:rsid w:val="00BA0364"/>
    <w:pPr>
      <w:spacing w:after="240"/>
      <w:ind w:left="1415" w:hanging="283"/>
    </w:pPr>
    <w:rPr>
      <w:rFonts w:ascii="Verdana" w:hAnsi="Verdana"/>
      <w:sz w:val="18"/>
      <w:szCs w:val="20"/>
      <w:lang w:val="en-GB"/>
    </w:rPr>
  </w:style>
  <w:style w:type="paragraph" w:styleId="Listaconnmeros">
    <w:name w:val="List Number"/>
    <w:basedOn w:val="Normal"/>
    <w:uiPriority w:val="99"/>
    <w:rsid w:val="00BA0364"/>
    <w:pPr>
      <w:numPr>
        <w:numId w:val="9"/>
      </w:numPr>
      <w:spacing w:after="240"/>
    </w:pPr>
    <w:rPr>
      <w:rFonts w:ascii="Verdana" w:hAnsi="Verdana"/>
      <w:sz w:val="18"/>
      <w:szCs w:val="20"/>
      <w:lang w:val="en-GB"/>
    </w:rPr>
  </w:style>
  <w:style w:type="paragraph" w:styleId="Listaconnmeros2">
    <w:name w:val="List Number 2"/>
    <w:basedOn w:val="Normal"/>
    <w:uiPriority w:val="99"/>
    <w:rsid w:val="00BA0364"/>
    <w:pPr>
      <w:numPr>
        <w:numId w:val="10"/>
      </w:numPr>
      <w:spacing w:after="240"/>
    </w:pPr>
    <w:rPr>
      <w:rFonts w:ascii="Verdana" w:hAnsi="Verdana"/>
      <w:sz w:val="18"/>
      <w:szCs w:val="20"/>
      <w:lang w:val="en-GB"/>
    </w:rPr>
  </w:style>
  <w:style w:type="paragraph" w:styleId="Listaconnmeros3">
    <w:name w:val="List Number 3"/>
    <w:basedOn w:val="Normal"/>
    <w:uiPriority w:val="99"/>
    <w:rsid w:val="00BA0364"/>
    <w:pPr>
      <w:numPr>
        <w:numId w:val="11"/>
      </w:numPr>
      <w:spacing w:after="240"/>
    </w:pPr>
    <w:rPr>
      <w:rFonts w:ascii="Verdana" w:hAnsi="Verdana"/>
      <w:sz w:val="18"/>
      <w:szCs w:val="20"/>
      <w:lang w:val="en-GB"/>
    </w:rPr>
  </w:style>
  <w:style w:type="paragraph" w:styleId="Listaconnmeros4">
    <w:name w:val="List Number 4"/>
    <w:basedOn w:val="Normal"/>
    <w:uiPriority w:val="99"/>
    <w:rsid w:val="00BA0364"/>
    <w:pPr>
      <w:numPr>
        <w:numId w:val="12"/>
      </w:numPr>
      <w:spacing w:after="240"/>
    </w:pPr>
    <w:rPr>
      <w:rFonts w:ascii="Verdana" w:hAnsi="Verdana"/>
      <w:sz w:val="18"/>
      <w:szCs w:val="20"/>
      <w:lang w:val="en-GB"/>
    </w:rPr>
  </w:style>
  <w:style w:type="paragraph" w:styleId="Listaconnmeros5">
    <w:name w:val="List Number 5"/>
    <w:basedOn w:val="Normal"/>
    <w:uiPriority w:val="99"/>
    <w:rsid w:val="00BA0364"/>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BA0364"/>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BA0364"/>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BA0364"/>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BA0364"/>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BA0364"/>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BA0364"/>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BA0364"/>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BA0364"/>
    <w:rPr>
      <w:rFonts w:ascii="Verdana" w:hAnsi="Verdana"/>
      <w:sz w:val="18"/>
      <w:lang w:val="en-GB"/>
    </w:rPr>
  </w:style>
  <w:style w:type="paragraph" w:styleId="Sangranormal">
    <w:name w:val="Normal Indent"/>
    <w:basedOn w:val="Normal"/>
    <w:uiPriority w:val="99"/>
    <w:rsid w:val="00BA0364"/>
    <w:pPr>
      <w:spacing w:after="240"/>
      <w:ind w:left="708" w:firstLine="284"/>
    </w:pPr>
    <w:rPr>
      <w:rFonts w:ascii="Verdana" w:hAnsi="Verdana"/>
      <w:sz w:val="18"/>
      <w:szCs w:val="20"/>
      <w:lang w:val="en-GB"/>
    </w:rPr>
  </w:style>
  <w:style w:type="paragraph" w:styleId="Subttulo">
    <w:name w:val="Subtitle"/>
    <w:basedOn w:val="Normal"/>
    <w:link w:val="SubttuloCar"/>
    <w:qFormat/>
    <w:rsid w:val="00BA0364"/>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BA0364"/>
    <w:rPr>
      <w:rFonts w:ascii="Cambria" w:hAnsi="Cambria"/>
      <w:sz w:val="24"/>
      <w:szCs w:val="24"/>
      <w:lang w:val="en-GB"/>
    </w:rPr>
  </w:style>
  <w:style w:type="paragraph" w:styleId="Textocomentario">
    <w:name w:val="annotation text"/>
    <w:basedOn w:val="Normal"/>
    <w:link w:val="TextocomentarioCar"/>
    <w:rsid w:val="00BA0364"/>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BA0364"/>
    <w:rPr>
      <w:rFonts w:ascii="Verdana" w:hAnsi="Verdana"/>
      <w:sz w:val="18"/>
    </w:rPr>
  </w:style>
  <w:style w:type="paragraph" w:styleId="Textoconsangra">
    <w:name w:val="table of authorities"/>
    <w:basedOn w:val="Normal"/>
    <w:next w:val="Normal"/>
    <w:uiPriority w:val="99"/>
    <w:rsid w:val="00BA0364"/>
    <w:pPr>
      <w:spacing w:after="240"/>
      <w:ind w:left="200" w:hanging="200"/>
    </w:pPr>
    <w:rPr>
      <w:rFonts w:ascii="Verdana" w:hAnsi="Verdana"/>
      <w:sz w:val="18"/>
      <w:szCs w:val="20"/>
      <w:lang w:val="en-GB"/>
    </w:rPr>
  </w:style>
  <w:style w:type="paragraph" w:styleId="Textodebloque">
    <w:name w:val="Block Text"/>
    <w:basedOn w:val="Normal"/>
    <w:uiPriority w:val="99"/>
    <w:rsid w:val="00BA0364"/>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BA0364"/>
    <w:rPr>
      <w:rFonts w:ascii="Arial" w:hAnsi="Arial" w:cs="Times New Roman"/>
      <w:lang w:val="en-GB"/>
    </w:rPr>
  </w:style>
  <w:style w:type="character" w:customStyle="1" w:styleId="Textoindependiente2Car">
    <w:name w:val="Texto independiente 2 Car"/>
    <w:basedOn w:val="Fuentedeprrafopredeter"/>
    <w:link w:val="Textoindependiente2"/>
    <w:locked/>
    <w:rsid w:val="00BA0364"/>
    <w:rPr>
      <w:rFonts w:ascii="Tahoma" w:hAnsi="Tahoma"/>
      <w:spacing w:val="-3"/>
      <w:sz w:val="22"/>
      <w:lang w:val="en-US"/>
    </w:rPr>
  </w:style>
  <w:style w:type="paragraph" w:styleId="Textoindependiente3">
    <w:name w:val="Body Text 3"/>
    <w:basedOn w:val="Normal"/>
    <w:link w:val="Textoindependiente3Car"/>
    <w:uiPriority w:val="99"/>
    <w:rsid w:val="00BA0364"/>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BA0364"/>
    <w:rPr>
      <w:rFonts w:ascii="Verdana" w:hAnsi="Verdana"/>
      <w:sz w:val="16"/>
    </w:rPr>
  </w:style>
  <w:style w:type="paragraph" w:styleId="Textoindependienteprimerasangra">
    <w:name w:val="Body Text First Indent"/>
    <w:basedOn w:val="Textoindependiente"/>
    <w:link w:val="TextoindependienteprimerasangraCar"/>
    <w:uiPriority w:val="99"/>
    <w:rsid w:val="00BA0364"/>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BA0364"/>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BA0364"/>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BA0364"/>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BA0364"/>
    <w:rPr>
      <w:rFonts w:ascii="Verdana" w:hAnsi="Verdana"/>
      <w:sz w:val="18"/>
      <w:szCs w:val="22"/>
      <w:lang w:val="en-GB"/>
    </w:rPr>
  </w:style>
  <w:style w:type="paragraph" w:styleId="Textomacro">
    <w:name w:val="macro"/>
    <w:link w:val="TextomacroCar"/>
    <w:uiPriority w:val="99"/>
    <w:rsid w:val="00BA0364"/>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BA0364"/>
    <w:rPr>
      <w:rFonts w:ascii="Courier New" w:hAnsi="Courier New" w:cs="Courier New"/>
    </w:rPr>
  </w:style>
  <w:style w:type="paragraph" w:styleId="Textonotaalfinal">
    <w:name w:val="endnote text"/>
    <w:basedOn w:val="Normal"/>
    <w:link w:val="TextonotaalfinalCar"/>
    <w:uiPriority w:val="99"/>
    <w:rsid w:val="00BA0364"/>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BA0364"/>
    <w:rPr>
      <w:rFonts w:ascii="Verdana" w:hAnsi="Verdana"/>
      <w:sz w:val="18"/>
      <w:lang w:val="en-GB"/>
    </w:rPr>
  </w:style>
  <w:style w:type="paragraph" w:styleId="Textosinformato">
    <w:name w:val="Plain Text"/>
    <w:basedOn w:val="Normal"/>
    <w:link w:val="TextosinformatoCar"/>
    <w:uiPriority w:val="99"/>
    <w:rsid w:val="00BA0364"/>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BA0364"/>
    <w:rPr>
      <w:rFonts w:ascii="Courier New" w:hAnsi="Courier New"/>
      <w:sz w:val="18"/>
      <w:lang w:val="en-GB"/>
    </w:rPr>
  </w:style>
  <w:style w:type="paragraph" w:styleId="ndice1">
    <w:name w:val="index 1"/>
    <w:basedOn w:val="Normal"/>
    <w:next w:val="Normal"/>
    <w:autoRedefine/>
    <w:uiPriority w:val="99"/>
    <w:rsid w:val="00BA0364"/>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BA0364"/>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BA0364"/>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BA0364"/>
    <w:rPr>
      <w:rFonts w:ascii="Univers" w:hAnsi="Univers"/>
      <w:b/>
      <w:sz w:val="24"/>
    </w:rPr>
  </w:style>
  <w:style w:type="character" w:customStyle="1" w:styleId="shorttext1">
    <w:name w:val="short_text1"/>
    <w:uiPriority w:val="99"/>
    <w:rsid w:val="00BA0364"/>
    <w:rPr>
      <w:sz w:val="19"/>
    </w:rPr>
  </w:style>
  <w:style w:type="table" w:styleId="Tablaelegante">
    <w:name w:val="Table Elegant"/>
    <w:basedOn w:val="Tablanormal"/>
    <w:uiPriority w:val="99"/>
    <w:rsid w:val="00BA0364"/>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BA0364"/>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BA0364"/>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BA0364"/>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rsid w:val="00BA0364"/>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BA0364"/>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BA0364"/>
    <w:rPr>
      <w:rFonts w:cs="Times New Roman"/>
      <w:vertAlign w:val="superscript"/>
    </w:rPr>
  </w:style>
  <w:style w:type="character" w:customStyle="1" w:styleId="Heading">
    <w:name w:val="Heading"/>
    <w:uiPriority w:val="99"/>
    <w:rsid w:val="00BA0364"/>
  </w:style>
  <w:style w:type="character" w:customStyle="1" w:styleId="RightPar">
    <w:name w:val="Right Par"/>
    <w:uiPriority w:val="99"/>
    <w:rsid w:val="00BA0364"/>
  </w:style>
  <w:style w:type="character" w:customStyle="1" w:styleId="Subheading">
    <w:name w:val="Subheading"/>
    <w:uiPriority w:val="99"/>
    <w:rsid w:val="00BA0364"/>
  </w:style>
  <w:style w:type="character" w:customStyle="1" w:styleId="FormatInh80">
    <w:name w:val="FormatInh[8]"/>
    <w:uiPriority w:val="99"/>
    <w:rsid w:val="00BA0364"/>
  </w:style>
  <w:style w:type="character" w:customStyle="1" w:styleId="FormatInh50">
    <w:name w:val="FormatInh[5]"/>
    <w:uiPriority w:val="99"/>
    <w:rsid w:val="00BA0364"/>
  </w:style>
  <w:style w:type="character" w:customStyle="1" w:styleId="FormatInh60">
    <w:name w:val="FormatInh[6]"/>
    <w:uiPriority w:val="99"/>
    <w:rsid w:val="00BA0364"/>
  </w:style>
  <w:style w:type="character" w:customStyle="1" w:styleId="FormatInh20">
    <w:name w:val="FormatInh[2]"/>
    <w:uiPriority w:val="99"/>
    <w:rsid w:val="00BA0364"/>
    <w:rPr>
      <w:rFonts w:ascii="Courier" w:hAnsi="Courier"/>
      <w:sz w:val="24"/>
      <w:lang w:val="en-US"/>
    </w:rPr>
  </w:style>
  <w:style w:type="character" w:customStyle="1" w:styleId="FormatInh70">
    <w:name w:val="FormatInh[7]"/>
    <w:uiPriority w:val="99"/>
    <w:rsid w:val="00BA0364"/>
  </w:style>
  <w:style w:type="character" w:customStyle="1" w:styleId="AbsNrRech1">
    <w:name w:val="AbsNrRech[1]"/>
    <w:uiPriority w:val="99"/>
    <w:rsid w:val="00BA0364"/>
  </w:style>
  <w:style w:type="character" w:customStyle="1" w:styleId="AbsNrRech2">
    <w:name w:val="AbsNrRech[2]"/>
    <w:uiPriority w:val="99"/>
    <w:rsid w:val="00BA0364"/>
  </w:style>
  <w:style w:type="character" w:customStyle="1" w:styleId="FormatInh30">
    <w:name w:val="FormatInh[3]"/>
    <w:uiPriority w:val="99"/>
    <w:rsid w:val="00BA0364"/>
    <w:rPr>
      <w:rFonts w:ascii="Courier" w:hAnsi="Courier"/>
      <w:sz w:val="24"/>
      <w:lang w:val="en-US"/>
    </w:rPr>
  </w:style>
  <w:style w:type="character" w:customStyle="1" w:styleId="AbsNrRech3">
    <w:name w:val="AbsNrRech[3]"/>
    <w:uiPriority w:val="99"/>
    <w:rsid w:val="00BA0364"/>
  </w:style>
  <w:style w:type="character" w:customStyle="1" w:styleId="AbsNrRech4">
    <w:name w:val="AbsNrRech[4]"/>
    <w:uiPriority w:val="99"/>
    <w:rsid w:val="00BA0364"/>
  </w:style>
  <w:style w:type="character" w:customStyle="1" w:styleId="AbsNrRech5">
    <w:name w:val="AbsNrRech[5]"/>
    <w:uiPriority w:val="99"/>
    <w:rsid w:val="00BA0364"/>
  </w:style>
  <w:style w:type="character" w:customStyle="1" w:styleId="AbsNrRech6">
    <w:name w:val="AbsNrRech[6]"/>
    <w:uiPriority w:val="99"/>
    <w:rsid w:val="00BA0364"/>
  </w:style>
  <w:style w:type="character" w:customStyle="1" w:styleId="AbsNrRech7">
    <w:name w:val="AbsNrRech[7]"/>
    <w:uiPriority w:val="99"/>
    <w:rsid w:val="00BA0364"/>
  </w:style>
  <w:style w:type="character" w:customStyle="1" w:styleId="AbsNrRech8">
    <w:name w:val="AbsNrRech[8]"/>
    <w:uiPriority w:val="99"/>
    <w:rsid w:val="00BA0364"/>
  </w:style>
  <w:style w:type="paragraph" w:customStyle="1" w:styleId="FormatInh10">
    <w:name w:val="FormatInh[1]"/>
    <w:uiPriority w:val="99"/>
    <w:rsid w:val="00BA036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BA0364"/>
    <w:rPr>
      <w:b/>
      <w:i/>
      <w:sz w:val="24"/>
    </w:rPr>
  </w:style>
  <w:style w:type="character" w:customStyle="1" w:styleId="Document10">
    <w:name w:val="Document[1]"/>
    <w:uiPriority w:val="99"/>
    <w:rsid w:val="00BA0364"/>
  </w:style>
  <w:style w:type="character" w:customStyle="1" w:styleId="Document20">
    <w:name w:val="Document[2]"/>
    <w:uiPriority w:val="99"/>
    <w:rsid w:val="00BA0364"/>
  </w:style>
  <w:style w:type="character" w:customStyle="1" w:styleId="Document30">
    <w:name w:val="Document[3]"/>
    <w:uiPriority w:val="99"/>
    <w:rsid w:val="00BA0364"/>
  </w:style>
  <w:style w:type="character" w:customStyle="1" w:styleId="Document40">
    <w:name w:val="Document[4]"/>
    <w:uiPriority w:val="99"/>
    <w:rsid w:val="00BA0364"/>
  </w:style>
  <w:style w:type="character" w:customStyle="1" w:styleId="Document50">
    <w:name w:val="Document[5]"/>
    <w:uiPriority w:val="99"/>
    <w:rsid w:val="00BA0364"/>
  </w:style>
  <w:style w:type="character" w:customStyle="1" w:styleId="Document60">
    <w:name w:val="Document[6]"/>
    <w:uiPriority w:val="99"/>
    <w:rsid w:val="00BA0364"/>
  </w:style>
  <w:style w:type="character" w:customStyle="1" w:styleId="Document70">
    <w:name w:val="Document[7]"/>
    <w:uiPriority w:val="99"/>
    <w:rsid w:val="00BA0364"/>
  </w:style>
  <w:style w:type="character" w:customStyle="1" w:styleId="Document80">
    <w:name w:val="Document[8]"/>
    <w:uiPriority w:val="99"/>
    <w:rsid w:val="00BA0364"/>
  </w:style>
  <w:style w:type="character" w:customStyle="1" w:styleId="4">
    <w:name w:val="4"/>
    <w:uiPriority w:val="99"/>
    <w:rsid w:val="00BA0364"/>
    <w:rPr>
      <w:rFonts w:ascii="Courier" w:hAnsi="Courier"/>
      <w:sz w:val="24"/>
      <w:lang w:val="en-US"/>
    </w:rPr>
  </w:style>
  <w:style w:type="character" w:customStyle="1" w:styleId="5">
    <w:name w:val="5"/>
    <w:uiPriority w:val="99"/>
    <w:rsid w:val="00BA0364"/>
  </w:style>
  <w:style w:type="character" w:customStyle="1" w:styleId="6">
    <w:name w:val="6"/>
    <w:uiPriority w:val="99"/>
    <w:rsid w:val="00BA0364"/>
  </w:style>
  <w:style w:type="character" w:customStyle="1" w:styleId="7">
    <w:name w:val="7"/>
    <w:uiPriority w:val="99"/>
    <w:rsid w:val="00BA0364"/>
  </w:style>
  <w:style w:type="character" w:customStyle="1" w:styleId="8">
    <w:name w:val="8"/>
    <w:uiPriority w:val="99"/>
    <w:rsid w:val="00BA0364"/>
    <w:rPr>
      <w:rFonts w:ascii="Courier" w:hAnsi="Courier"/>
      <w:sz w:val="24"/>
      <w:lang w:val="en-US"/>
    </w:rPr>
  </w:style>
  <w:style w:type="character" w:customStyle="1" w:styleId="9">
    <w:name w:val="9"/>
    <w:uiPriority w:val="99"/>
    <w:rsid w:val="00BA0364"/>
  </w:style>
  <w:style w:type="character" w:customStyle="1" w:styleId="10">
    <w:name w:val="10"/>
    <w:uiPriority w:val="99"/>
    <w:rsid w:val="00BA0364"/>
  </w:style>
  <w:style w:type="character" w:customStyle="1" w:styleId="110">
    <w:name w:val="11"/>
    <w:uiPriority w:val="99"/>
    <w:rsid w:val="00BA0364"/>
  </w:style>
  <w:style w:type="character" w:customStyle="1" w:styleId="120">
    <w:name w:val="12"/>
    <w:uiPriority w:val="99"/>
    <w:rsid w:val="00BA0364"/>
  </w:style>
  <w:style w:type="character" w:customStyle="1" w:styleId="130">
    <w:name w:val="13"/>
    <w:uiPriority w:val="99"/>
    <w:rsid w:val="00BA0364"/>
  </w:style>
  <w:style w:type="character" w:customStyle="1" w:styleId="140">
    <w:name w:val="14"/>
    <w:uiPriority w:val="99"/>
    <w:rsid w:val="00BA0364"/>
  </w:style>
  <w:style w:type="paragraph" w:customStyle="1" w:styleId="150">
    <w:name w:val="15"/>
    <w:uiPriority w:val="99"/>
    <w:rsid w:val="00BA036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BA0364"/>
    <w:rPr>
      <w:b/>
      <w:i/>
      <w:sz w:val="24"/>
    </w:rPr>
  </w:style>
  <w:style w:type="paragraph" w:customStyle="1" w:styleId="EstiloTtulo5Negrita">
    <w:name w:val="Estilo Título 5 + Negrita"/>
    <w:basedOn w:val="Ttulo5"/>
    <w:link w:val="EstiloTtulo5NegritaCar"/>
    <w:autoRedefine/>
    <w:uiPriority w:val="99"/>
    <w:rsid w:val="00BA0364"/>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BA0364"/>
    <w:rPr>
      <w:rFonts w:ascii="Verdana" w:hAnsi="Verdana"/>
      <w:b/>
      <w:i/>
      <w:sz w:val="18"/>
      <w:lang w:val="en-GB"/>
    </w:rPr>
  </w:style>
  <w:style w:type="character" w:customStyle="1" w:styleId="mediumtext1">
    <w:name w:val="medium_text1"/>
    <w:uiPriority w:val="99"/>
    <w:rsid w:val="00BA0364"/>
    <w:rPr>
      <w:sz w:val="16"/>
    </w:rPr>
  </w:style>
  <w:style w:type="character" w:customStyle="1" w:styleId="longtext1">
    <w:name w:val="long_text1"/>
    <w:uiPriority w:val="99"/>
    <w:rsid w:val="00BA0364"/>
    <w:rPr>
      <w:sz w:val="20"/>
    </w:rPr>
  </w:style>
  <w:style w:type="table" w:styleId="Tablaprofesional">
    <w:name w:val="Table Professional"/>
    <w:basedOn w:val="Tablanormal"/>
    <w:uiPriority w:val="99"/>
    <w:rsid w:val="00BA0364"/>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BA0364"/>
    <w:pPr>
      <w:numPr>
        <w:numId w:val="21"/>
      </w:numPr>
      <w:spacing w:after="240"/>
    </w:pPr>
    <w:rPr>
      <w:rFonts w:ascii="Verdana" w:hAnsi="Verdana"/>
      <w:color w:val="000000"/>
      <w:szCs w:val="20"/>
      <w:lang w:val="en-GB"/>
    </w:rPr>
  </w:style>
  <w:style w:type="table" w:styleId="Tablaclsica2">
    <w:name w:val="Table Classic 2"/>
    <w:basedOn w:val="Tablanormal"/>
    <w:uiPriority w:val="99"/>
    <w:rsid w:val="00BA0364"/>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BA0364"/>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BA0364"/>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BA036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BA036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BA0364"/>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BA0364"/>
    <w:pPr>
      <w:spacing w:before="120" w:after="60" w:line="360" w:lineRule="auto"/>
      <w:ind w:left="714" w:hanging="357"/>
      <w:jc w:val="both"/>
    </w:pPr>
    <w:rPr>
      <w:color w:val="000000"/>
      <w:sz w:val="24"/>
      <w:lang w:val="es-ES_tradnl"/>
    </w:rPr>
  </w:style>
  <w:style w:type="paragraph" w:customStyle="1" w:styleId="Estndar">
    <w:name w:val="Estándar"/>
    <w:uiPriority w:val="99"/>
    <w:rsid w:val="00BA0364"/>
    <w:pPr>
      <w:spacing w:before="120" w:after="60" w:line="360" w:lineRule="auto"/>
      <w:ind w:left="714" w:hanging="357"/>
      <w:jc w:val="both"/>
    </w:pPr>
    <w:rPr>
      <w:color w:val="000000"/>
      <w:sz w:val="22"/>
    </w:rPr>
  </w:style>
  <w:style w:type="paragraph" w:customStyle="1" w:styleId="Esquema3">
    <w:name w:val="Esquema3"/>
    <w:uiPriority w:val="99"/>
    <w:rsid w:val="00BA0364"/>
    <w:pPr>
      <w:spacing w:before="170" w:after="170" w:line="360" w:lineRule="auto"/>
      <w:ind w:left="1309" w:hanging="1309"/>
      <w:jc w:val="both"/>
    </w:pPr>
    <w:rPr>
      <w:b/>
      <w:color w:val="000000"/>
      <w:sz w:val="26"/>
    </w:rPr>
  </w:style>
  <w:style w:type="character" w:styleId="Refdecomentario">
    <w:name w:val="annotation reference"/>
    <w:basedOn w:val="Fuentedeprrafopredeter"/>
    <w:rsid w:val="00BA0364"/>
    <w:rPr>
      <w:rFonts w:cs="Times New Roman"/>
      <w:sz w:val="16"/>
    </w:rPr>
  </w:style>
  <w:style w:type="paragraph" w:customStyle="1" w:styleId="topoa">
    <w:name w:val="topo_a)"/>
    <w:uiPriority w:val="99"/>
    <w:rsid w:val="00BA0364"/>
    <w:pPr>
      <w:spacing w:before="120" w:after="60" w:line="360" w:lineRule="auto"/>
      <w:ind w:left="1871" w:hanging="567"/>
      <w:jc w:val="both"/>
    </w:pPr>
    <w:rPr>
      <w:color w:val="000000"/>
      <w:sz w:val="22"/>
    </w:rPr>
  </w:style>
  <w:style w:type="paragraph" w:customStyle="1" w:styleId="Nmeros">
    <w:name w:val="Números"/>
    <w:uiPriority w:val="99"/>
    <w:rsid w:val="00BA0364"/>
    <w:pPr>
      <w:spacing w:before="120" w:after="60" w:line="360" w:lineRule="auto"/>
      <w:ind w:left="714" w:hanging="357"/>
      <w:jc w:val="both"/>
    </w:pPr>
    <w:rPr>
      <w:color w:val="000000"/>
      <w:sz w:val="24"/>
    </w:rPr>
  </w:style>
  <w:style w:type="paragraph" w:customStyle="1" w:styleId="topo-">
    <w:name w:val="topo-"/>
    <w:uiPriority w:val="99"/>
    <w:rsid w:val="00BA0364"/>
    <w:pPr>
      <w:spacing w:before="120" w:after="60" w:line="360" w:lineRule="auto"/>
      <w:ind w:left="2324" w:hanging="453"/>
      <w:jc w:val="both"/>
    </w:pPr>
    <w:rPr>
      <w:color w:val="000000"/>
      <w:sz w:val="22"/>
    </w:rPr>
  </w:style>
  <w:style w:type="paragraph" w:customStyle="1" w:styleId="Esquema5">
    <w:name w:val="Esquema5"/>
    <w:uiPriority w:val="99"/>
    <w:rsid w:val="00BA0364"/>
    <w:pPr>
      <w:spacing w:before="28" w:after="85" w:line="360" w:lineRule="auto"/>
      <w:ind w:left="1304" w:hanging="1304"/>
      <w:jc w:val="both"/>
    </w:pPr>
    <w:rPr>
      <w:b/>
      <w:color w:val="000000"/>
      <w:sz w:val="24"/>
    </w:rPr>
  </w:style>
  <w:style w:type="paragraph" w:customStyle="1" w:styleId="Esquema4">
    <w:name w:val="Esquema4"/>
    <w:next w:val="Esquema5"/>
    <w:uiPriority w:val="99"/>
    <w:rsid w:val="00BA0364"/>
    <w:pPr>
      <w:spacing w:before="113" w:after="113" w:line="360" w:lineRule="auto"/>
      <w:ind w:left="1315" w:hanging="1315"/>
      <w:jc w:val="both"/>
    </w:pPr>
    <w:rPr>
      <w:b/>
      <w:color w:val="000000"/>
      <w:sz w:val="24"/>
    </w:rPr>
  </w:style>
  <w:style w:type="character" w:customStyle="1" w:styleId="hps">
    <w:name w:val="hps"/>
    <w:rsid w:val="00BA0364"/>
  </w:style>
  <w:style w:type="character" w:customStyle="1" w:styleId="atn">
    <w:name w:val="atn"/>
    <w:uiPriority w:val="99"/>
    <w:rsid w:val="00BA0364"/>
  </w:style>
  <w:style w:type="character" w:customStyle="1" w:styleId="hpsalt-edited">
    <w:name w:val="hps alt-edited"/>
    <w:uiPriority w:val="99"/>
    <w:rsid w:val="00BA0364"/>
  </w:style>
  <w:style w:type="character" w:customStyle="1" w:styleId="hpsatn">
    <w:name w:val="hps atn"/>
    <w:uiPriority w:val="99"/>
    <w:rsid w:val="00BA0364"/>
  </w:style>
  <w:style w:type="character" w:customStyle="1" w:styleId="shorttext">
    <w:name w:val="short_text"/>
    <w:uiPriority w:val="99"/>
    <w:rsid w:val="00BA0364"/>
  </w:style>
  <w:style w:type="paragraph" w:customStyle="1" w:styleId="epgrafe">
    <w:name w:val="epígrafe"/>
    <w:basedOn w:val="Normal"/>
    <w:uiPriority w:val="99"/>
    <w:rsid w:val="00BA0364"/>
    <w:pPr>
      <w:spacing w:after="240"/>
      <w:ind w:firstLine="284"/>
    </w:pPr>
    <w:rPr>
      <w:rFonts w:ascii="Courier" w:hAnsi="Courier"/>
      <w:sz w:val="24"/>
      <w:szCs w:val="20"/>
      <w:lang w:val="es-ES_tradnl"/>
    </w:rPr>
  </w:style>
  <w:style w:type="table" w:styleId="Tablacontema">
    <w:name w:val="Table Theme"/>
    <w:basedOn w:val="Tablanormal"/>
    <w:uiPriority w:val="99"/>
    <w:rsid w:val="00BA0364"/>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BA0364"/>
    <w:rPr>
      <w:rFonts w:cs="Times New Roman"/>
      <w:color w:val="800080"/>
      <w:u w:val="single"/>
    </w:rPr>
  </w:style>
  <w:style w:type="paragraph" w:customStyle="1" w:styleId="xl69">
    <w:name w:val="xl69"/>
    <w:basedOn w:val="Normal"/>
    <w:rsid w:val="00BA0364"/>
    <w:pPr>
      <w:spacing w:before="100" w:beforeAutospacing="1" w:after="100" w:afterAutospacing="1"/>
      <w:ind w:firstLine="284"/>
    </w:pPr>
    <w:rPr>
      <w:rFonts w:ascii="Univers (W1)" w:hAnsi="Univers (W1)"/>
      <w:sz w:val="12"/>
      <w:szCs w:val="12"/>
    </w:rPr>
  </w:style>
  <w:style w:type="paragraph" w:customStyle="1" w:styleId="xl70">
    <w:name w:val="xl70"/>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BA0364"/>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BA0364"/>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BA0364"/>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BA0364"/>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BA0364"/>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BA0364"/>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BA0364"/>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BA036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BA036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BA0364"/>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BA0364"/>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BA0364"/>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BA0364"/>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BA0364"/>
    <w:pPr>
      <w:numPr>
        <w:numId w:val="20"/>
      </w:numPr>
    </w:pPr>
  </w:style>
  <w:style w:type="numbering" w:customStyle="1" w:styleId="EstiloEsquemanumeradoArial12ptNegritaGris50">
    <w:name w:val="Estilo Esquema numerado Arial 12 pt Negrita Gris 50%"/>
    <w:rsid w:val="00BA0364"/>
    <w:pPr>
      <w:numPr>
        <w:numId w:val="18"/>
      </w:numPr>
    </w:pPr>
  </w:style>
  <w:style w:type="numbering" w:customStyle="1" w:styleId="EstiloNumerado">
    <w:name w:val="Estilo Numerado"/>
    <w:rsid w:val="00BA0364"/>
    <w:pPr>
      <w:numPr>
        <w:numId w:val="19"/>
      </w:numPr>
    </w:pPr>
  </w:style>
  <w:style w:type="paragraph" w:customStyle="1" w:styleId="font0">
    <w:name w:val="font0"/>
    <w:basedOn w:val="Normal"/>
    <w:rsid w:val="00BA0364"/>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BA0364"/>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BA0364"/>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BA036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BA0364"/>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BA0364"/>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BA036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BA036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BA036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BA0364"/>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BA0364"/>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BA0364"/>
    <w:pPr>
      <w:spacing w:before="100" w:beforeAutospacing="1" w:after="100" w:afterAutospacing="1"/>
      <w:ind w:firstLine="284"/>
      <w:jc w:val="left"/>
    </w:pPr>
    <w:rPr>
      <w:rFonts w:ascii="Verdana" w:hAnsi="Verdana"/>
      <w:sz w:val="24"/>
    </w:rPr>
  </w:style>
  <w:style w:type="paragraph" w:customStyle="1" w:styleId="xl99">
    <w:name w:val="xl99"/>
    <w:basedOn w:val="Normal"/>
    <w:rsid w:val="00BA0364"/>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BA0364"/>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BA0364"/>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BA03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BA036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BA036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BA036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BA036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BA036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BA036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BA036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BA036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BA0364"/>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BA0364"/>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BA0364"/>
    <w:rPr>
      <w:b/>
      <w:bCs/>
    </w:rPr>
  </w:style>
  <w:style w:type="character" w:customStyle="1" w:styleId="AsuntodelcomentarioCar">
    <w:name w:val="Asunto del comentario Car"/>
    <w:basedOn w:val="TextocomentarioCar"/>
    <w:link w:val="Asuntodelcomentario"/>
    <w:rsid w:val="00BA0364"/>
    <w:rPr>
      <w:rFonts w:ascii="Verdana" w:hAnsi="Verdana"/>
      <w:b/>
      <w:bCs/>
      <w:sz w:val="18"/>
    </w:rPr>
  </w:style>
  <w:style w:type="paragraph" w:customStyle="1" w:styleId="Direccin">
    <w:name w:val="Dirección"/>
    <w:basedOn w:val="Normal"/>
    <w:rsid w:val="00BA0364"/>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BA0364"/>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BA0364"/>
    <w:rPr>
      <w:b/>
      <w:i/>
      <w:iCs/>
      <w:noProof/>
      <w:lang w:val="es-ES"/>
    </w:rPr>
  </w:style>
  <w:style w:type="paragraph" w:customStyle="1" w:styleId="PiedeIlustracion">
    <w:name w:val="Pie de Ilustracion"/>
    <w:basedOn w:val="Descripcin"/>
    <w:link w:val="PiedeIlustracionCar"/>
    <w:qFormat/>
    <w:rsid w:val="00BA0364"/>
    <w:pPr>
      <w:numPr>
        <w:numId w:val="0"/>
      </w:numPr>
      <w:spacing w:before="0" w:after="240" w:line="240" w:lineRule="auto"/>
    </w:pPr>
    <w:rPr>
      <w:sz w:val="16"/>
    </w:rPr>
  </w:style>
  <w:style w:type="character" w:customStyle="1" w:styleId="DescripcinCar">
    <w:name w:val="Descripción Car"/>
    <w:aliases w:val="Estilo Epigrafe Car"/>
    <w:basedOn w:val="Fuentedeprrafopredeter"/>
    <w:link w:val="Descripcin"/>
    <w:rsid w:val="00BA0364"/>
    <w:rPr>
      <w:rFonts w:ascii="Arial" w:hAnsi="Arial"/>
      <w:iCs/>
      <w:sz w:val="18"/>
    </w:rPr>
  </w:style>
  <w:style w:type="character" w:customStyle="1" w:styleId="PiedeIlustracionCar">
    <w:name w:val="Pie de Ilustracion Car"/>
    <w:basedOn w:val="DescripcinCar"/>
    <w:link w:val="PiedeIlustracion"/>
    <w:rsid w:val="00BA0364"/>
    <w:rPr>
      <w:rFonts w:ascii="Arial" w:hAnsi="Arial"/>
      <w:iCs/>
      <w:sz w:val="16"/>
    </w:rPr>
  </w:style>
  <w:style w:type="paragraph" w:styleId="TtuloTDC">
    <w:name w:val="TOC Heading"/>
    <w:basedOn w:val="Ttulo1"/>
    <w:next w:val="Normal"/>
    <w:uiPriority w:val="39"/>
    <w:semiHidden/>
    <w:unhideWhenUsed/>
    <w:qFormat/>
    <w:rsid w:val="00BA0364"/>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BA0364"/>
    <w:pPr>
      <w:spacing w:after="60"/>
    </w:pPr>
    <w:rPr>
      <w:rFonts w:ascii="Verdana" w:hAnsi="Verdana"/>
      <w:sz w:val="18"/>
      <w:szCs w:val="20"/>
    </w:rPr>
  </w:style>
  <w:style w:type="character" w:customStyle="1" w:styleId="TextoTablaCar">
    <w:name w:val="Texto Tabla Car"/>
    <w:basedOn w:val="Fuentedeprrafopredeter"/>
    <w:link w:val="TextoTabla"/>
    <w:rsid w:val="00BA0364"/>
    <w:rPr>
      <w:rFonts w:ascii="Verdana" w:hAnsi="Verdana"/>
      <w:sz w:val="18"/>
    </w:rPr>
  </w:style>
  <w:style w:type="character" w:customStyle="1" w:styleId="IlustracionCar">
    <w:name w:val="Ilustracion Car"/>
    <w:basedOn w:val="TextoNivel1Car"/>
    <w:link w:val="Ilustracion"/>
    <w:rsid w:val="00BA0364"/>
    <w:rPr>
      <w:rFonts w:asciiTheme="minorHAnsi" w:hAnsiTheme="minorHAnsi"/>
      <w:color w:val="A6A6A6"/>
      <w:sz w:val="22"/>
      <w:lang w:val="es-ES_tradnl" w:eastAsia="es-ES" w:bidi="ar-SA"/>
    </w:rPr>
  </w:style>
  <w:style w:type="paragraph" w:customStyle="1" w:styleId="Nop">
    <w:name w:val="Nop"/>
    <w:basedOn w:val="Normal"/>
    <w:rsid w:val="00BA0364"/>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BA0364"/>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BA0364"/>
    <w:pPr>
      <w:numPr>
        <w:ilvl w:val="0"/>
        <w:numId w:val="0"/>
      </w:numPr>
      <w:spacing w:after="60"/>
      <w:ind w:left="100"/>
    </w:pPr>
    <w:rPr>
      <w:lang w:val="fr-FR"/>
    </w:rPr>
  </w:style>
  <w:style w:type="paragraph" w:customStyle="1" w:styleId="Anexo">
    <w:name w:val="Anexo"/>
    <w:basedOn w:val="Ttulo3"/>
    <w:autoRedefine/>
    <w:rsid w:val="00BA0364"/>
    <w:pPr>
      <w:numPr>
        <w:ilvl w:val="0"/>
        <w:numId w:val="22"/>
      </w:numPr>
      <w:spacing w:after="60"/>
    </w:pPr>
    <w:rPr>
      <w:u w:val="none"/>
    </w:rPr>
  </w:style>
  <w:style w:type="paragraph" w:styleId="Revisin">
    <w:name w:val="Revision"/>
    <w:hidden/>
    <w:uiPriority w:val="99"/>
    <w:semiHidden/>
    <w:rsid w:val="00BA0364"/>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asio4all.com/" TargetMode="External"/><Relationship Id="rId26"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yperlink" Target="https://www.nuget.org/packages/rapidxml/1.13.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pread.org/download.html" TargetMode="External"/><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jsip.org/download.htm" TargetMode="External"/><Relationship Id="rId20" Type="http://schemas.openxmlformats.org/officeDocument/2006/relationships/hyperlink" Target="http://download.savannah.nongnu.org/releases/exosi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mysql.com/products/community" TargetMode="External"/><Relationship Id="rId23" Type="http://schemas.openxmlformats.org/officeDocument/2006/relationships/image" Target="media/image7.emf"/><Relationship Id="rId28"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hyperlink" Target="ftp://ftp.gnu.org/gnu/osip"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query.org/license/" TargetMode="External"/><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3AAAA42A94C3FA1474673FAA4A2BE"/>
        <w:category>
          <w:name w:val="General"/>
          <w:gallery w:val="placeholder"/>
        </w:category>
        <w:types>
          <w:type w:val="bbPlcHdr"/>
        </w:types>
        <w:behaviors>
          <w:behavior w:val="content"/>
        </w:behaviors>
        <w:guid w:val="{D15C2E71-6FB3-41A6-929C-A31040E4B3A1}"/>
      </w:docPartPr>
      <w:docPartBody>
        <w:p w:rsidR="00D937B5" w:rsidRDefault="00E9748A">
          <w:pPr>
            <w:pStyle w:val="FAD3AAAA42A94C3FA1474673FAA4A2BE"/>
          </w:pPr>
          <w:r w:rsidRPr="00141BB1">
            <w:rPr>
              <w:rStyle w:val="Textodelmarcadordeposicin"/>
            </w:rPr>
            <w:t>[Asunto]</w:t>
          </w:r>
        </w:p>
      </w:docPartBody>
    </w:docPart>
    <w:docPart>
      <w:docPartPr>
        <w:name w:val="51B183E3B6CC4AF4808C9DF6F9294D2D"/>
        <w:category>
          <w:name w:val="General"/>
          <w:gallery w:val="placeholder"/>
        </w:category>
        <w:types>
          <w:type w:val="bbPlcHdr"/>
        </w:types>
        <w:behaviors>
          <w:behavior w:val="content"/>
        </w:behaviors>
        <w:guid w:val="{81121FC5-8D50-490F-8B35-95E1CBF78AC3}"/>
      </w:docPartPr>
      <w:docPartBody>
        <w:p w:rsidR="00D937B5" w:rsidRDefault="00E9748A">
          <w:pPr>
            <w:pStyle w:val="51B183E3B6CC4AF4808C9DF6F9294D2D"/>
          </w:pPr>
          <w:r w:rsidRPr="005C7088">
            <w:rPr>
              <w:rStyle w:val="Textodelmarcadordeposicin"/>
            </w:rPr>
            <w:t>[Categoría]</w:t>
          </w:r>
        </w:p>
      </w:docPartBody>
    </w:docPart>
    <w:docPart>
      <w:docPartPr>
        <w:name w:val="6853CD4AABD848178064C72F8D8B7C89"/>
        <w:category>
          <w:name w:val="General"/>
          <w:gallery w:val="placeholder"/>
        </w:category>
        <w:types>
          <w:type w:val="bbPlcHdr"/>
        </w:types>
        <w:behaviors>
          <w:behavior w:val="content"/>
        </w:behaviors>
        <w:guid w:val="{AAF49D26-8AA8-45B0-B381-73ABFBD20DF4}"/>
      </w:docPartPr>
      <w:docPartBody>
        <w:p w:rsidR="00D937B5" w:rsidRDefault="00E9748A">
          <w:pPr>
            <w:pStyle w:val="6853CD4AABD848178064C72F8D8B7C89"/>
          </w:pPr>
          <w:r w:rsidRPr="00141BB1">
            <w:rPr>
              <w:rStyle w:val="Textodelmarcadordeposicin"/>
            </w:rPr>
            <w:t>[Título]</w:t>
          </w:r>
        </w:p>
      </w:docPartBody>
    </w:docPart>
    <w:docPart>
      <w:docPartPr>
        <w:name w:val="623BF2630BA243F29BAEAD61F110F4AF"/>
        <w:category>
          <w:name w:val="General"/>
          <w:gallery w:val="placeholder"/>
        </w:category>
        <w:types>
          <w:type w:val="bbPlcHdr"/>
        </w:types>
        <w:behaviors>
          <w:behavior w:val="content"/>
        </w:behaviors>
        <w:guid w:val="{53FD03A5-0CA0-4ACE-8591-4750D07F5972}"/>
      </w:docPartPr>
      <w:docPartBody>
        <w:p w:rsidR="00D937B5" w:rsidRDefault="00E9748A">
          <w:pPr>
            <w:pStyle w:val="623BF2630BA243F29BAEAD61F110F4AF"/>
          </w:pPr>
          <w:r w:rsidRPr="00141BB1">
            <w:rPr>
              <w:rStyle w:val="Textodelmarcadordeposicin"/>
            </w:rPr>
            <w:t>[Palabras clave]</w:t>
          </w:r>
        </w:p>
      </w:docPartBody>
    </w:docPart>
    <w:docPart>
      <w:docPartPr>
        <w:name w:val="4926E0CEA3514B6BA1EBC114304936E7"/>
        <w:category>
          <w:name w:val="General"/>
          <w:gallery w:val="placeholder"/>
        </w:category>
        <w:types>
          <w:type w:val="bbPlcHdr"/>
        </w:types>
        <w:behaviors>
          <w:behavior w:val="content"/>
        </w:behaviors>
        <w:guid w:val="{3F516BD6-61DE-4FBA-BD41-BE1CB446BE81}"/>
      </w:docPartPr>
      <w:docPartBody>
        <w:p w:rsidR="00D937B5" w:rsidRDefault="00E9748A">
          <w:pPr>
            <w:pStyle w:val="4926E0CEA3514B6BA1EBC114304936E7"/>
          </w:pPr>
          <w:r w:rsidRPr="00947CD7">
            <w:rPr>
              <w:rStyle w:val="Textodelmarcadordeposicin"/>
            </w:rPr>
            <w:t>[Asunto]</w:t>
          </w:r>
        </w:p>
      </w:docPartBody>
    </w:docPart>
    <w:docPart>
      <w:docPartPr>
        <w:name w:val="F4664E50A5754E5294964FF5801895DE"/>
        <w:category>
          <w:name w:val="General"/>
          <w:gallery w:val="placeholder"/>
        </w:category>
        <w:types>
          <w:type w:val="bbPlcHdr"/>
        </w:types>
        <w:behaviors>
          <w:behavior w:val="content"/>
        </w:behaviors>
        <w:guid w:val="{6D90A236-929E-4099-9662-323D1B9608D7}"/>
      </w:docPartPr>
      <w:docPartBody>
        <w:p w:rsidR="00D937B5" w:rsidRDefault="00E9748A">
          <w:pPr>
            <w:pStyle w:val="F4664E50A5754E5294964FF5801895DE"/>
          </w:pPr>
          <w:r w:rsidRPr="00947CD7">
            <w:rPr>
              <w:rStyle w:val="Textodelmarcadordeposicin"/>
            </w:rPr>
            <w:t>[Título]</w:t>
          </w:r>
        </w:p>
      </w:docPartBody>
    </w:docPart>
    <w:docPart>
      <w:docPartPr>
        <w:name w:val="20A0D0C913A94383916407BD38958A8B"/>
        <w:category>
          <w:name w:val="General"/>
          <w:gallery w:val="placeholder"/>
        </w:category>
        <w:types>
          <w:type w:val="bbPlcHdr"/>
        </w:types>
        <w:behaviors>
          <w:behavior w:val="content"/>
        </w:behaviors>
        <w:guid w:val="{75E27AD1-6AE1-4F18-A297-B7F67B0AF1B0}"/>
      </w:docPartPr>
      <w:docPartBody>
        <w:p w:rsidR="00D937B5" w:rsidRDefault="00E9748A">
          <w:pPr>
            <w:pStyle w:val="20A0D0C913A94383916407BD38958A8B"/>
          </w:pPr>
          <w:r w:rsidRPr="00947CD7">
            <w:rPr>
              <w:rStyle w:val="Textodelmarcadordeposicin"/>
            </w:rPr>
            <w:t>[Palabras clave]</w:t>
          </w:r>
        </w:p>
      </w:docPartBody>
    </w:docPart>
    <w:docPart>
      <w:docPartPr>
        <w:name w:val="16E0AC0C0C2B4E3FAC2C8F10F604629D"/>
        <w:category>
          <w:name w:val="General"/>
          <w:gallery w:val="placeholder"/>
        </w:category>
        <w:types>
          <w:type w:val="bbPlcHdr"/>
        </w:types>
        <w:behaviors>
          <w:behavior w:val="content"/>
        </w:behaviors>
        <w:guid w:val="{048213B3-C363-4966-8528-E35BFC391F9B}"/>
      </w:docPartPr>
      <w:docPartBody>
        <w:p w:rsidR="00D937B5" w:rsidRDefault="00E9748A">
          <w:pPr>
            <w:pStyle w:val="16E0AC0C0C2B4E3FAC2C8F10F604629D"/>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7B5"/>
    <w:rsid w:val="000537E8"/>
    <w:rsid w:val="009D470F"/>
    <w:rsid w:val="00D937B5"/>
    <w:rsid w:val="00E106EB"/>
    <w:rsid w:val="00E9748A"/>
    <w:rsid w:val="00FB6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AD3AAAA42A94C3FA1474673FAA4A2BE">
    <w:name w:val="FAD3AAAA42A94C3FA1474673FAA4A2BE"/>
  </w:style>
  <w:style w:type="paragraph" w:customStyle="1" w:styleId="51B183E3B6CC4AF4808C9DF6F9294D2D">
    <w:name w:val="51B183E3B6CC4AF4808C9DF6F9294D2D"/>
  </w:style>
  <w:style w:type="paragraph" w:customStyle="1" w:styleId="6853CD4AABD848178064C72F8D8B7C89">
    <w:name w:val="6853CD4AABD848178064C72F8D8B7C89"/>
  </w:style>
  <w:style w:type="paragraph" w:customStyle="1" w:styleId="623BF2630BA243F29BAEAD61F110F4AF">
    <w:name w:val="623BF2630BA243F29BAEAD61F110F4AF"/>
  </w:style>
  <w:style w:type="paragraph" w:customStyle="1" w:styleId="4926E0CEA3514B6BA1EBC114304936E7">
    <w:name w:val="4926E0CEA3514B6BA1EBC114304936E7"/>
  </w:style>
  <w:style w:type="paragraph" w:customStyle="1" w:styleId="F4664E50A5754E5294964FF5801895DE">
    <w:name w:val="F4664E50A5754E5294964FF5801895DE"/>
  </w:style>
  <w:style w:type="paragraph" w:customStyle="1" w:styleId="20A0D0C913A94383916407BD38958A8B">
    <w:name w:val="20A0D0C913A94383916407BD38958A8B"/>
  </w:style>
  <w:style w:type="paragraph" w:customStyle="1" w:styleId="16E0AC0C0C2B4E3FAC2C8F10F604629D">
    <w:name w:val="16E0AC0C0C2B4E3FAC2C8F10F6046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AD5BA-5AB0-4776-9A3B-4D4916C2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111</TotalTime>
  <Pages>45</Pages>
  <Words>7458</Words>
  <Characters>41019</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Operación Panel URR. Protocolo de Pruebas.</vt:lpstr>
    </vt:vector>
  </TitlesOfParts>
  <Company>NUCLEO DF</Company>
  <LinksUpToDate>false</LinksUpToDate>
  <CharactersWithSpaces>48381</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Operación Panel URR. Protocolo de Pruebas.</dc:title>
  <dc:subject>ULISES V5000i V2.6.X</dc:subject>
  <dc:creator>Arturo Garcia Luque</dc:creator>
  <cp:keywords>DT-A42-PPAF-02-26S0</cp:keywords>
  <cp:lastModifiedBy>Arturo Garcia Luque</cp:lastModifiedBy>
  <cp:revision>13</cp:revision>
  <cp:lastPrinted>2014-04-23T14:35:00Z</cp:lastPrinted>
  <dcterms:created xsi:type="dcterms:W3CDTF">2020-02-18T10:44:00Z</dcterms:created>
  <dcterms:modified xsi:type="dcterms:W3CDTF">2022-06-07T07:22:00Z</dcterms:modified>
  <cp:category>Protocolo de Pruebas</cp:category>
  <cp:contentStatus>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