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4F09D8" w:rsidRDefault="00A138DA" w:rsidP="00F369A8">
      <w:pPr>
        <w:pStyle w:val="PORTADA2"/>
        <w:rPr>
          <w:color w:val="0D4154"/>
          <w:sz w:val="72"/>
          <w:szCs w:val="96"/>
          <w:lang w:val="es-ES"/>
        </w:rPr>
      </w:pPr>
      <w:sdt>
        <w:sdtPr>
          <w:rPr>
            <w:color w:val="0D4154"/>
            <w:sz w:val="48"/>
            <w:szCs w:val="48"/>
            <w:lang w:val="es-ES"/>
          </w:rPr>
          <w:alias w:val="Asunto"/>
          <w:tag w:val=""/>
          <w:id w:val="-2081434025"/>
          <w:placeholder>
            <w:docPart w:val="270F742D9F344D47B7458FC3F835ECC6"/>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Pr>
              <w:color w:val="0D4154"/>
              <w:sz w:val="48"/>
              <w:szCs w:val="48"/>
              <w:lang w:val="es-ES"/>
            </w:rPr>
            <w:t>ULISES V5000i V2.6</w:t>
          </w:r>
          <w:r w:rsidR="002C2E6A" w:rsidRPr="002C2E6A">
            <w:rPr>
              <w:color w:val="0D4154"/>
              <w:sz w:val="48"/>
              <w:szCs w:val="48"/>
              <w:lang w:val="es-ES"/>
            </w:rPr>
            <w:t>.X</w:t>
          </w:r>
        </w:sdtContent>
      </w:sdt>
    </w:p>
    <w:p w:rsidR="002C2E6A" w:rsidRDefault="002C2E6A" w:rsidP="00F369A8">
      <w:pPr>
        <w:pStyle w:val="PORTADA2"/>
        <w:rPr>
          <w:sz w:val="32"/>
          <w:lang w:val="es-ES"/>
        </w:rPr>
      </w:pPr>
    </w:p>
    <w:sdt>
      <w:sdtPr>
        <w:rPr>
          <w:sz w:val="32"/>
          <w:lang w:val="es-ES"/>
        </w:rPr>
        <w:alias w:val="Categoría"/>
        <w:tag w:val=""/>
        <w:id w:val="608624148"/>
        <w:placeholder>
          <w:docPart w:val="6F490864975347C8AE49DB2967E716F7"/>
        </w:placeholder>
        <w:dataBinding w:prefixMappings="xmlns:ns0='http://purl.org/dc/elements/1.1/' xmlns:ns1='http://schemas.openxmlformats.org/package/2006/metadata/core-properties' " w:xpath="/ns1:coreProperties[1]/ns1:category[1]" w:storeItemID="{6C3C8BC8-F283-45AE-878A-BAB7291924A1}"/>
        <w:text/>
      </w:sdtPr>
      <w:sdtEndPr/>
      <w:sdtContent>
        <w:p w:rsidR="002C2E6A" w:rsidRDefault="00293F66" w:rsidP="00F369A8">
          <w:pPr>
            <w:pStyle w:val="PORTADA2"/>
            <w:rPr>
              <w:sz w:val="32"/>
              <w:lang w:val="es-ES"/>
            </w:rPr>
          </w:pPr>
          <w:r>
            <w:rPr>
              <w:sz w:val="32"/>
              <w:lang w:val="es-ES"/>
            </w:rPr>
            <w:t>Norma Hardware</w:t>
          </w:r>
        </w:p>
      </w:sdtContent>
    </w:sdt>
    <w:p w:rsidR="00E74AD6" w:rsidRDefault="00E74AD6" w:rsidP="00F369A8">
      <w:pPr>
        <w:pStyle w:val="PORTADA3"/>
        <w:rPr>
          <w:color w:val="0D4154"/>
        </w:rPr>
      </w:pPr>
    </w:p>
    <w:p w:rsidR="00F369A8" w:rsidRPr="004F09D8" w:rsidRDefault="00A138DA" w:rsidP="00F369A8">
      <w:pPr>
        <w:pStyle w:val="PORTADA3"/>
        <w:rPr>
          <w:color w:val="0D4154"/>
        </w:rPr>
      </w:pPr>
      <w:sdt>
        <w:sdtPr>
          <w:rPr>
            <w:color w:val="0D4154"/>
          </w:rPr>
          <w:alias w:val="Título"/>
          <w:tag w:val=""/>
          <w:id w:val="1852677514"/>
          <w:placeholder>
            <w:docPart w:val="1849F6A454BB41E59AF7DD6D320D8A46"/>
          </w:placeholder>
          <w:dataBinding w:prefixMappings="xmlns:ns0='http://purl.org/dc/elements/1.1/' xmlns:ns1='http://schemas.openxmlformats.org/package/2006/metadata/core-properties' " w:xpath="/ns1:coreProperties[1]/ns0:title[1]" w:storeItemID="{6C3C8BC8-F283-45AE-878A-BAB7291924A1}"/>
          <w:text/>
        </w:sdtPr>
        <w:sdtEndPr/>
        <w:sdtContent>
          <w:r w:rsidR="00CD2C25">
            <w:rPr>
              <w:color w:val="0D4154"/>
            </w:rPr>
            <w:t xml:space="preserve">CD40–IA4–N019A. </w:t>
          </w:r>
          <w:r w:rsidR="00CD2C25" w:rsidRPr="00CD2C25">
            <w:rPr>
              <w:color w:val="0D4154"/>
            </w:rPr>
            <w:t>4 Interfaces Analógicos</w:t>
          </w:r>
        </w:sdtContent>
      </w:sdt>
    </w:p>
    <w:p w:rsidR="00E74AD6" w:rsidRDefault="00E74AD6" w:rsidP="00F369A8">
      <w:pPr>
        <w:pStyle w:val="PORTADA3"/>
        <w:rPr>
          <w:color w:val="0D4154"/>
        </w:rPr>
      </w:pPr>
    </w:p>
    <w:p w:rsidR="00F369A8" w:rsidRPr="007045A1" w:rsidRDefault="00A138DA" w:rsidP="00E74AD6">
      <w:pPr>
        <w:pStyle w:val="PORTADA3"/>
        <w:rPr>
          <w:b/>
          <w:color w:val="333333"/>
          <w:sz w:val="18"/>
          <w:szCs w:val="18"/>
          <w:lang w:val="es-ES"/>
        </w:rPr>
      </w:pPr>
      <w:sdt>
        <w:sdtPr>
          <w:rPr>
            <w:color w:val="0D4154"/>
          </w:rPr>
          <w:alias w:val="Palabras clave"/>
          <w:tag w:val=""/>
          <w:id w:val="-71888643"/>
          <w:placeholder>
            <w:docPart w:val="1069EAD0317E4CE4984C6013370895A7"/>
          </w:placeholder>
          <w:dataBinding w:prefixMappings="xmlns:ns0='http://purl.org/dc/elements/1.1/' xmlns:ns1='http://schemas.openxmlformats.org/package/2006/metadata/core-properties' " w:xpath="/ns1:coreProperties[1]/ns1:keywords[1]" w:storeItemID="{6C3C8BC8-F283-45AE-878A-BAB7291924A1}"/>
          <w:text/>
        </w:sdtPr>
        <w:sdtEndPr/>
        <w:sdtContent>
          <w:r w:rsidR="00CD2C25">
            <w:rPr>
              <w:color w:val="0D4154"/>
            </w:rPr>
            <w:t>N019A-IA4.NORMA</w:t>
          </w:r>
        </w:sdtContent>
      </w:sdt>
      <w:r w:rsidR="00F369A8" w:rsidRPr="004F09D8">
        <w:rPr>
          <w:color w:val="0D4154"/>
          <w:lang w:val="es-ES"/>
        </w:rPr>
        <w:t xml:space="preserve"> </w:t>
      </w:r>
      <w:r w:rsidR="00F369A8">
        <w:rPr>
          <w:b/>
          <w:noProof/>
          <w:color w:val="333333"/>
          <w:sz w:val="18"/>
          <w:szCs w:val="18"/>
          <w:lang w:val="es-ES"/>
        </w:rPr>
        <w:drawing>
          <wp:anchor distT="0" distB="0" distL="114300" distR="114300" simplePos="0" relativeHeight="251659264" behindDoc="0" locked="0" layoutInCell="1" allowOverlap="1" wp14:anchorId="08E9FE77" wp14:editId="13D3D5AD">
            <wp:simplePos x="0" y="0"/>
            <wp:positionH relativeFrom="column">
              <wp:posOffset>834390</wp:posOffset>
            </wp:positionH>
            <wp:positionV relativeFrom="paragraph">
              <wp:posOffset>1318260</wp:posOffset>
            </wp:positionV>
            <wp:extent cx="3613150" cy="1480820"/>
            <wp:effectExtent l="0" t="0" r="0" b="0"/>
            <wp:wrapSquare wrapText="bothSides"/>
            <wp:docPr id="2" name="Imagen 2" descr="D:\datos\Empresa\Gestion\Logos\logo NUCLEO-GRUPO AMPE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os\Empresa\Gestion\Logos\logo NUCLEO-GRUPO AMPER-TRA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148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911" w:rsidRDefault="00497911" w:rsidP="00ED52E5">
      <w:pPr>
        <w:pStyle w:val="INDICE"/>
      </w:pPr>
      <w:r>
        <w:lastRenderedPageBreak/>
        <w:t>REGISTRO Y CONTROL DEL DOCUMENTO</w:t>
      </w:r>
    </w:p>
    <w:p w:rsidR="00497911" w:rsidRDefault="00497911" w:rsidP="008E51C3">
      <w:pPr>
        <w:pStyle w:val="TextoNivel1"/>
      </w:pPr>
    </w:p>
    <w:tbl>
      <w:tblPr>
        <w:tblStyle w:val="Tablaconcuadrcula"/>
        <w:tblW w:w="0" w:type="auto"/>
        <w:tblLook w:val="04A0" w:firstRow="1" w:lastRow="0" w:firstColumn="1" w:lastColumn="0" w:noHBand="0" w:noVBand="1"/>
      </w:tblPr>
      <w:tblGrid>
        <w:gridCol w:w="2622"/>
        <w:gridCol w:w="7723"/>
      </w:tblGrid>
      <w:tr w:rsidR="00C45850" w:rsidRPr="00C45850" w:rsidTr="00C45850">
        <w:trPr>
          <w:cnfStyle w:val="100000000000" w:firstRow="1" w:lastRow="0" w:firstColumn="0" w:lastColumn="0" w:oddVBand="0" w:evenVBand="0" w:oddHBand="0" w:evenHBand="0" w:firstRowFirstColumn="0" w:firstRowLastColumn="0" w:lastRowFirstColumn="0" w:lastRowLastColumn="0"/>
        </w:trPr>
        <w:tc>
          <w:tcPr>
            <w:tcW w:w="2622" w:type="dxa"/>
            <w:shd w:val="clear" w:color="auto" w:fill="auto"/>
          </w:tcPr>
          <w:p w:rsidR="00C45850" w:rsidRPr="00C45850" w:rsidRDefault="00C45850" w:rsidP="008E51C3">
            <w:pPr>
              <w:pStyle w:val="TextoNivel1"/>
              <w:rPr>
                <w:color w:val="auto"/>
              </w:rPr>
            </w:pPr>
            <w:r w:rsidRPr="00C45850">
              <w:rPr>
                <w:color w:val="auto"/>
              </w:rPr>
              <w:t>Proyecto / Equipo</w:t>
            </w:r>
          </w:p>
        </w:tc>
        <w:sdt>
          <w:sdtPr>
            <w:alias w:val="Asunto"/>
            <w:tag w:val=""/>
            <w:id w:val="-1662076042"/>
            <w:placeholder>
              <w:docPart w:val="BD4EFEA9F635412D954815ACF1ED4D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7723" w:type="dxa"/>
                <w:shd w:val="clear" w:color="auto" w:fill="auto"/>
              </w:tcPr>
              <w:p w:rsidR="00C45850" w:rsidRPr="00C45850" w:rsidRDefault="00C45850" w:rsidP="008E51C3">
                <w:pPr>
                  <w:pStyle w:val="TextoNivel1"/>
                  <w:rPr>
                    <w:b w:val="0"/>
                    <w:color w:val="auto"/>
                  </w:rPr>
                </w:pPr>
                <w:r w:rsidRPr="00C45850">
                  <w:rPr>
                    <w:b w:val="0"/>
                    <w:color w:val="auto"/>
                  </w:rPr>
                  <w:t>ULISES V5000i V2.6.X</w:t>
                </w:r>
              </w:p>
            </w:tc>
          </w:sdtContent>
        </w:sdt>
      </w:tr>
      <w:tr w:rsidR="00C45850" w:rsidTr="00C45850">
        <w:tc>
          <w:tcPr>
            <w:tcW w:w="2622" w:type="dxa"/>
          </w:tcPr>
          <w:p w:rsidR="00C45850" w:rsidRPr="00C45850" w:rsidRDefault="00C45850" w:rsidP="008E51C3">
            <w:pPr>
              <w:pStyle w:val="TextoNivel1"/>
              <w:rPr>
                <w:b/>
              </w:rPr>
            </w:pPr>
            <w:r w:rsidRPr="00C45850">
              <w:rPr>
                <w:b/>
              </w:rPr>
              <w:t>Documento</w:t>
            </w:r>
          </w:p>
        </w:tc>
        <w:sdt>
          <w:sdtPr>
            <w:alias w:val="Título"/>
            <w:tag w:val=""/>
            <w:id w:val="394168370"/>
            <w:placeholder>
              <w:docPart w:val="893592A594184832BB3CC27A353E86F8"/>
            </w:placeholder>
            <w:dataBinding w:prefixMappings="xmlns:ns0='http://purl.org/dc/elements/1.1/' xmlns:ns1='http://schemas.openxmlformats.org/package/2006/metadata/core-properties' " w:xpath="/ns1:coreProperties[1]/ns0:title[1]" w:storeItemID="{6C3C8BC8-F283-45AE-878A-BAB7291924A1}"/>
            <w:text/>
          </w:sdtPr>
          <w:sdtEndPr/>
          <w:sdtContent>
            <w:tc>
              <w:tcPr>
                <w:tcW w:w="7723" w:type="dxa"/>
              </w:tcPr>
              <w:p w:rsidR="00C45850" w:rsidRDefault="00CD2C25" w:rsidP="008E51C3">
                <w:pPr>
                  <w:pStyle w:val="TextoNivel1"/>
                </w:pPr>
                <w:r>
                  <w:rPr>
                    <w:lang w:val="es-ES"/>
                  </w:rPr>
                  <w:t>CD40–IA4–N019A. 4 Interfaces Analógicos</w:t>
                </w:r>
              </w:p>
            </w:tc>
          </w:sdtContent>
        </w:sdt>
      </w:tr>
      <w:tr w:rsidR="00C45850" w:rsidTr="00C45850">
        <w:tc>
          <w:tcPr>
            <w:tcW w:w="2622" w:type="dxa"/>
          </w:tcPr>
          <w:p w:rsidR="00C45850" w:rsidRPr="00C45850" w:rsidRDefault="00C45850" w:rsidP="008E51C3">
            <w:pPr>
              <w:pStyle w:val="TextoNivel1"/>
              <w:rPr>
                <w:b/>
              </w:rPr>
            </w:pPr>
            <w:r w:rsidRPr="00C45850">
              <w:rPr>
                <w:b/>
              </w:rPr>
              <w:t>Referencia</w:t>
            </w:r>
          </w:p>
        </w:tc>
        <w:tc>
          <w:tcPr>
            <w:tcW w:w="7723" w:type="dxa"/>
          </w:tcPr>
          <w:p w:rsidR="00C45850" w:rsidRDefault="00C45850" w:rsidP="008E51C3">
            <w:pPr>
              <w:pStyle w:val="TextoNivel1"/>
            </w:pPr>
          </w:p>
        </w:tc>
      </w:tr>
      <w:tr w:rsidR="00C45850" w:rsidTr="00C45850">
        <w:tc>
          <w:tcPr>
            <w:tcW w:w="2622" w:type="dxa"/>
          </w:tcPr>
          <w:p w:rsidR="00C45850" w:rsidRPr="00C45850" w:rsidRDefault="00C45850" w:rsidP="008E51C3">
            <w:pPr>
              <w:pStyle w:val="TextoNivel1"/>
              <w:rPr>
                <w:b/>
              </w:rPr>
            </w:pPr>
            <w:r w:rsidRPr="00C45850">
              <w:rPr>
                <w:b/>
              </w:rPr>
              <w:t>Código</w:t>
            </w:r>
          </w:p>
        </w:tc>
        <w:sdt>
          <w:sdtPr>
            <w:alias w:val="Palabras clave"/>
            <w:tag w:val=""/>
            <w:id w:val="-1840924596"/>
            <w:placeholder>
              <w:docPart w:val="A820A1FDFD074ADDAB37D3DBA545267B"/>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723" w:type="dxa"/>
              </w:tcPr>
              <w:p w:rsidR="00C45850" w:rsidRDefault="00CD2C25" w:rsidP="008E51C3">
                <w:pPr>
                  <w:pStyle w:val="TextoNivel1"/>
                </w:pPr>
                <w:r>
                  <w:rPr>
                    <w:lang w:val="es-ES"/>
                  </w:rPr>
                  <w:t>N019A-IA4.NORMA</w:t>
                </w:r>
              </w:p>
            </w:tc>
          </w:sdtContent>
        </w:sdt>
      </w:tr>
      <w:tr w:rsidR="00C45850" w:rsidTr="00C45850">
        <w:tc>
          <w:tcPr>
            <w:tcW w:w="2622" w:type="dxa"/>
          </w:tcPr>
          <w:p w:rsidR="00C45850" w:rsidRPr="00C45850" w:rsidRDefault="00C45850" w:rsidP="008E51C3">
            <w:pPr>
              <w:pStyle w:val="TextoNivel1"/>
              <w:rPr>
                <w:b/>
              </w:rPr>
            </w:pPr>
            <w:r w:rsidRPr="00C45850">
              <w:rPr>
                <w:b/>
              </w:rPr>
              <w:t>Fecha</w:t>
            </w:r>
          </w:p>
        </w:tc>
        <w:sdt>
          <w:sdtPr>
            <w:alias w:val="Fecha de publicación"/>
            <w:tag w:val=""/>
            <w:id w:val="1831800483"/>
            <w:placeholder>
              <w:docPart w:val="569538AD522749ADB7E08CAD8049FB2F"/>
            </w:placeholder>
            <w:dataBinding w:prefixMappings="xmlns:ns0='http://schemas.microsoft.com/office/2006/coverPageProps' " w:xpath="/ns0:CoverPageProperties[1]/ns0:PublishDate[1]" w:storeItemID="{55AF091B-3C7A-41E3-B477-F2FDAA23CFDA}"/>
            <w:date w:fullDate="2012-11-03T00:00:00Z">
              <w:dateFormat w:val="dd/MM/yyyy"/>
              <w:lid w:val="es-ES"/>
              <w:storeMappedDataAs w:val="dateTime"/>
              <w:calendar w:val="gregorian"/>
            </w:date>
          </w:sdtPr>
          <w:sdtEndPr/>
          <w:sdtContent>
            <w:tc>
              <w:tcPr>
                <w:tcW w:w="7723" w:type="dxa"/>
              </w:tcPr>
              <w:p w:rsidR="00C45850" w:rsidRDefault="0022672D" w:rsidP="008E51C3">
                <w:pPr>
                  <w:pStyle w:val="TextoNivel1"/>
                </w:pPr>
                <w:r>
                  <w:rPr>
                    <w:lang w:val="es-ES"/>
                  </w:rPr>
                  <w:t>03/11/2012</w:t>
                </w:r>
              </w:p>
            </w:tc>
          </w:sdtContent>
        </w:sdt>
      </w:tr>
    </w:tbl>
    <w:p w:rsidR="00C45850" w:rsidRDefault="00C45850" w:rsidP="008E51C3">
      <w:pPr>
        <w:pStyle w:val="TextoNivel1"/>
      </w:pPr>
    </w:p>
    <w:tbl>
      <w:tblPr>
        <w:tblStyle w:val="Tablaconcuadrcula"/>
        <w:tblW w:w="0" w:type="auto"/>
        <w:tblLook w:val="04A0" w:firstRow="1" w:lastRow="0" w:firstColumn="1" w:lastColumn="0" w:noHBand="0" w:noVBand="1"/>
      </w:tblPr>
      <w:tblGrid>
        <w:gridCol w:w="2586"/>
        <w:gridCol w:w="2586"/>
        <w:gridCol w:w="2586"/>
        <w:gridCol w:w="2587"/>
      </w:tblGrid>
      <w:tr w:rsidR="00CD2C25" w:rsidRPr="00CD2C25" w:rsidTr="00C45850">
        <w:trPr>
          <w:cnfStyle w:val="100000000000" w:firstRow="1" w:lastRow="0" w:firstColumn="0" w:lastColumn="0" w:oddVBand="0" w:evenVBand="0" w:oddHBand="0" w:evenHBand="0" w:firstRowFirstColumn="0" w:firstRowLastColumn="0" w:lastRowFirstColumn="0" w:lastRowLastColumn="0"/>
        </w:trPr>
        <w:tc>
          <w:tcPr>
            <w:tcW w:w="2586" w:type="dxa"/>
            <w:shd w:val="clear" w:color="auto" w:fill="FFFFFF" w:themeFill="background1"/>
          </w:tcPr>
          <w:p w:rsidR="003370BA" w:rsidRPr="00CD2C25" w:rsidRDefault="003370BA" w:rsidP="00A0439D">
            <w:pPr>
              <w:pStyle w:val="TextoNivel1"/>
              <w:jc w:val="center"/>
              <w:rPr>
                <w:color w:val="auto"/>
              </w:rPr>
            </w:pPr>
            <w:r w:rsidRPr="00CD2C25">
              <w:rPr>
                <w:color w:val="auto"/>
              </w:rPr>
              <w:t>Elaborado</w:t>
            </w:r>
          </w:p>
          <w:p w:rsidR="003370BA" w:rsidRPr="00CD2C25" w:rsidRDefault="00CD2C25" w:rsidP="00CD2C25">
            <w:pPr>
              <w:pStyle w:val="TextoNivel1"/>
              <w:jc w:val="center"/>
              <w:rPr>
                <w:b w:val="0"/>
                <w:color w:val="auto"/>
              </w:rPr>
            </w:pPr>
            <w:r w:rsidRPr="00CD2C25">
              <w:rPr>
                <w:b w:val="0"/>
                <w:color w:val="auto"/>
              </w:rPr>
              <w:t>Antonio Lozano</w:t>
            </w:r>
          </w:p>
        </w:tc>
        <w:tc>
          <w:tcPr>
            <w:tcW w:w="2586" w:type="dxa"/>
            <w:shd w:val="clear" w:color="auto" w:fill="FFFFFF" w:themeFill="background1"/>
          </w:tcPr>
          <w:p w:rsidR="003370BA" w:rsidRPr="00CD2C25" w:rsidRDefault="003370BA" w:rsidP="00A0439D">
            <w:pPr>
              <w:pStyle w:val="TextoNivel1"/>
              <w:jc w:val="center"/>
              <w:rPr>
                <w:color w:val="auto"/>
              </w:rPr>
            </w:pPr>
            <w:r w:rsidRPr="00CD2C25">
              <w:rPr>
                <w:color w:val="auto"/>
              </w:rPr>
              <w:t>Visado</w:t>
            </w:r>
          </w:p>
          <w:p w:rsidR="003370BA" w:rsidRPr="00CD2C25" w:rsidRDefault="003370BA" w:rsidP="00CD2C25">
            <w:pPr>
              <w:pStyle w:val="TextoNivel1"/>
              <w:jc w:val="center"/>
              <w:rPr>
                <w:b w:val="0"/>
                <w:color w:val="auto"/>
              </w:rPr>
            </w:pPr>
          </w:p>
        </w:tc>
        <w:tc>
          <w:tcPr>
            <w:tcW w:w="2586" w:type="dxa"/>
            <w:shd w:val="clear" w:color="auto" w:fill="FFFFFF" w:themeFill="background1"/>
          </w:tcPr>
          <w:p w:rsidR="003370BA" w:rsidRPr="00CD2C25" w:rsidRDefault="003370BA" w:rsidP="00A0439D">
            <w:pPr>
              <w:pStyle w:val="TextoNivel1"/>
              <w:jc w:val="center"/>
              <w:rPr>
                <w:color w:val="auto"/>
              </w:rPr>
            </w:pPr>
            <w:r w:rsidRPr="00CD2C25">
              <w:rPr>
                <w:color w:val="auto"/>
              </w:rPr>
              <w:t>Visado</w:t>
            </w:r>
          </w:p>
          <w:p w:rsidR="003370BA" w:rsidRPr="00CD2C25" w:rsidRDefault="003370BA" w:rsidP="00CD2C25">
            <w:pPr>
              <w:pStyle w:val="TextoNivel1"/>
              <w:jc w:val="center"/>
              <w:rPr>
                <w:b w:val="0"/>
                <w:color w:val="auto"/>
              </w:rPr>
            </w:pPr>
          </w:p>
        </w:tc>
        <w:tc>
          <w:tcPr>
            <w:tcW w:w="2587" w:type="dxa"/>
            <w:shd w:val="clear" w:color="auto" w:fill="FFFFFF" w:themeFill="background1"/>
          </w:tcPr>
          <w:p w:rsidR="003370BA" w:rsidRPr="00CD2C25" w:rsidRDefault="003370BA" w:rsidP="00A0439D">
            <w:pPr>
              <w:pStyle w:val="TextoNivel1"/>
              <w:jc w:val="center"/>
              <w:rPr>
                <w:color w:val="auto"/>
              </w:rPr>
            </w:pPr>
            <w:r w:rsidRPr="00CD2C25">
              <w:rPr>
                <w:color w:val="auto"/>
              </w:rPr>
              <w:t>Aceptado</w:t>
            </w:r>
          </w:p>
          <w:p w:rsidR="003370BA" w:rsidRPr="00CD2C25" w:rsidRDefault="003370BA" w:rsidP="00CD2C25">
            <w:pPr>
              <w:pStyle w:val="TextoNivel1"/>
              <w:jc w:val="center"/>
              <w:rPr>
                <w:b w:val="0"/>
                <w:color w:val="auto"/>
              </w:rPr>
            </w:pPr>
          </w:p>
        </w:tc>
      </w:tr>
      <w:tr w:rsidR="003370BA" w:rsidTr="003370BA">
        <w:tc>
          <w:tcPr>
            <w:tcW w:w="2586" w:type="dxa"/>
          </w:tcPr>
          <w:p w:rsidR="003370BA" w:rsidRDefault="003370BA" w:rsidP="008E51C3">
            <w:pPr>
              <w:pStyle w:val="TextoNivel1"/>
            </w:pPr>
            <w:r>
              <w:t>Firma:</w:t>
            </w:r>
          </w:p>
          <w:p w:rsidR="003370BA" w:rsidRDefault="003370BA" w:rsidP="008E51C3">
            <w:pPr>
              <w:pStyle w:val="TextoNivel1"/>
            </w:pPr>
          </w:p>
        </w:tc>
        <w:tc>
          <w:tcPr>
            <w:tcW w:w="2586" w:type="dxa"/>
          </w:tcPr>
          <w:p w:rsidR="003370BA" w:rsidRDefault="003370BA" w:rsidP="008E51C3">
            <w:pPr>
              <w:pStyle w:val="TextoNivel1"/>
            </w:pPr>
            <w:r>
              <w:t>Firma:</w:t>
            </w:r>
          </w:p>
          <w:p w:rsidR="003370BA" w:rsidRDefault="003370BA" w:rsidP="008E51C3">
            <w:pPr>
              <w:pStyle w:val="TextoNivel1"/>
            </w:pPr>
          </w:p>
        </w:tc>
        <w:tc>
          <w:tcPr>
            <w:tcW w:w="2586" w:type="dxa"/>
          </w:tcPr>
          <w:p w:rsidR="003370BA" w:rsidRDefault="003370BA" w:rsidP="008E51C3">
            <w:pPr>
              <w:pStyle w:val="TextoNivel1"/>
            </w:pPr>
            <w:r>
              <w:t>Firma:</w:t>
            </w:r>
          </w:p>
          <w:p w:rsidR="003370BA" w:rsidRDefault="003370BA" w:rsidP="008E51C3">
            <w:pPr>
              <w:pStyle w:val="TextoNivel1"/>
            </w:pPr>
          </w:p>
        </w:tc>
        <w:tc>
          <w:tcPr>
            <w:tcW w:w="2587" w:type="dxa"/>
          </w:tcPr>
          <w:p w:rsidR="003370BA" w:rsidRDefault="003370BA" w:rsidP="008E51C3">
            <w:pPr>
              <w:pStyle w:val="TextoNivel1"/>
            </w:pPr>
            <w:r>
              <w:t>Firma:</w:t>
            </w:r>
          </w:p>
          <w:p w:rsidR="003370BA" w:rsidRDefault="003370BA" w:rsidP="008E51C3">
            <w:pPr>
              <w:pStyle w:val="TextoNivel1"/>
            </w:pPr>
          </w:p>
        </w:tc>
      </w:tr>
      <w:tr w:rsidR="003370BA" w:rsidTr="003370BA">
        <w:tc>
          <w:tcPr>
            <w:tcW w:w="2586" w:type="dxa"/>
          </w:tcPr>
          <w:p w:rsidR="003370BA" w:rsidRDefault="003370BA" w:rsidP="008E51C3">
            <w:pPr>
              <w:pStyle w:val="TextoNivel1"/>
            </w:pPr>
            <w:r>
              <w:t xml:space="preserve">Fecha: </w:t>
            </w:r>
          </w:p>
        </w:tc>
        <w:tc>
          <w:tcPr>
            <w:tcW w:w="2586" w:type="dxa"/>
          </w:tcPr>
          <w:p w:rsidR="003370BA" w:rsidRDefault="00C45850" w:rsidP="008E51C3">
            <w:pPr>
              <w:pStyle w:val="TextoNivel1"/>
            </w:pPr>
            <w:r>
              <w:t>Fecha:</w:t>
            </w:r>
          </w:p>
        </w:tc>
        <w:tc>
          <w:tcPr>
            <w:tcW w:w="2586" w:type="dxa"/>
          </w:tcPr>
          <w:p w:rsidR="003370BA" w:rsidRDefault="00C45850" w:rsidP="008E51C3">
            <w:pPr>
              <w:pStyle w:val="TextoNivel1"/>
            </w:pPr>
            <w:r>
              <w:t>Fecha:</w:t>
            </w:r>
          </w:p>
        </w:tc>
        <w:tc>
          <w:tcPr>
            <w:tcW w:w="2587" w:type="dxa"/>
          </w:tcPr>
          <w:p w:rsidR="003370BA" w:rsidRDefault="00C45850" w:rsidP="008E51C3">
            <w:pPr>
              <w:pStyle w:val="TextoNivel1"/>
            </w:pPr>
            <w:r>
              <w:t>Fecha:</w:t>
            </w:r>
          </w:p>
        </w:tc>
      </w:tr>
    </w:tbl>
    <w:p w:rsidR="00293F66" w:rsidRDefault="00293F66" w:rsidP="008E51C3">
      <w:pPr>
        <w:pStyle w:val="TextoNivel1"/>
      </w:pPr>
    </w:p>
    <w:p w:rsidR="00293F66" w:rsidRDefault="00293F66" w:rsidP="008E51C3">
      <w:pPr>
        <w:pStyle w:val="TextoNivel1"/>
      </w:pPr>
    </w:p>
    <w:p w:rsidR="002F01AE" w:rsidRDefault="002F01AE" w:rsidP="00497911">
      <w:pPr>
        <w:rPr>
          <w:rFonts w:cs="Arial"/>
          <w:szCs w:val="22"/>
        </w:rPr>
      </w:pPr>
    </w:p>
    <w:p w:rsidR="00293F66" w:rsidRDefault="00293F66">
      <w:pPr>
        <w:spacing w:before="0" w:after="0"/>
        <w:jc w:val="left"/>
        <w:rPr>
          <w:rFonts w:cs="Arial"/>
          <w:szCs w:val="22"/>
        </w:rPr>
      </w:pPr>
      <w:r>
        <w:rPr>
          <w:rFonts w:cs="Arial"/>
          <w:szCs w:val="22"/>
        </w:rPr>
        <w:br w:type="page"/>
      </w:r>
    </w:p>
    <w:p w:rsidR="00D959EA" w:rsidRDefault="00D959EA" w:rsidP="00ED52E5">
      <w:pPr>
        <w:pStyle w:val="INDICE"/>
      </w:pPr>
      <w:r>
        <w:lastRenderedPageBreak/>
        <w:t>REGISTRO DE MODIFICACIONES</w:t>
      </w:r>
    </w:p>
    <w:tbl>
      <w:tblPr>
        <w:tblW w:w="8965" w:type="dxa"/>
        <w:jc w:val="center"/>
        <w:tblInd w:w="310" w:type="dxa"/>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293F66" w:rsidRPr="002C527E" w:rsidTr="00266DEC">
        <w:trPr>
          <w:jc w:val="center"/>
        </w:trPr>
        <w:tc>
          <w:tcPr>
            <w:tcW w:w="798" w:type="dxa"/>
            <w:tcBorders>
              <w:top w:val="double" w:sz="6" w:space="0" w:color="000000"/>
              <w:bottom w:val="double" w:sz="6" w:space="0" w:color="000000"/>
            </w:tcBorders>
          </w:tcPr>
          <w:p w:rsidR="00293F66" w:rsidRPr="002C527E" w:rsidRDefault="00293F66" w:rsidP="00266DEC">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rsidR="00293F66" w:rsidRPr="002C527E" w:rsidRDefault="00293F66" w:rsidP="00266DEC">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rsidR="00293F66" w:rsidRPr="002C527E" w:rsidRDefault="00293F66" w:rsidP="00266DEC">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293F66" w:rsidRPr="002C527E" w:rsidRDefault="00293F66" w:rsidP="00266DEC">
            <w:pPr>
              <w:jc w:val="center"/>
              <w:rPr>
                <w:rFonts w:cs="Arial"/>
                <w:b/>
                <w:bCs/>
                <w:color w:val="000080"/>
                <w:szCs w:val="22"/>
              </w:rPr>
            </w:pPr>
            <w:r>
              <w:rPr>
                <w:rFonts w:cs="Arial"/>
                <w:b/>
                <w:bCs/>
                <w:color w:val="000080"/>
                <w:szCs w:val="22"/>
              </w:rPr>
              <w:t>Autor</w:t>
            </w:r>
          </w:p>
        </w:tc>
      </w:tr>
      <w:tr w:rsidR="00293F66" w:rsidRPr="00561317" w:rsidTr="00266DEC">
        <w:trPr>
          <w:jc w:val="center"/>
        </w:trPr>
        <w:tc>
          <w:tcPr>
            <w:tcW w:w="798" w:type="dxa"/>
            <w:tcBorders>
              <w:top w:val="nil"/>
              <w:bottom w:val="dotted" w:sz="4" w:space="0" w:color="auto"/>
            </w:tcBorders>
          </w:tcPr>
          <w:p w:rsidR="00293F66" w:rsidRPr="00561317" w:rsidRDefault="00CD2C25" w:rsidP="00266DEC">
            <w:pPr>
              <w:jc w:val="center"/>
              <w:rPr>
                <w:rFonts w:cs="Arial"/>
                <w:sz w:val="20"/>
                <w:szCs w:val="20"/>
              </w:rPr>
            </w:pPr>
            <w:r>
              <w:rPr>
                <w:rFonts w:cs="Arial"/>
                <w:sz w:val="20"/>
                <w:szCs w:val="20"/>
              </w:rPr>
              <w:t>1</w:t>
            </w:r>
          </w:p>
        </w:tc>
        <w:tc>
          <w:tcPr>
            <w:tcW w:w="1701" w:type="dxa"/>
            <w:tcBorders>
              <w:top w:val="nil"/>
              <w:bottom w:val="dotted" w:sz="4" w:space="0" w:color="auto"/>
            </w:tcBorders>
          </w:tcPr>
          <w:p w:rsidR="00293F66" w:rsidRPr="00561317" w:rsidRDefault="00293F66" w:rsidP="00266DEC">
            <w:pPr>
              <w:jc w:val="center"/>
              <w:rPr>
                <w:rFonts w:cs="Arial"/>
                <w:sz w:val="20"/>
                <w:szCs w:val="20"/>
              </w:rPr>
            </w:pPr>
          </w:p>
        </w:tc>
        <w:tc>
          <w:tcPr>
            <w:tcW w:w="4820" w:type="dxa"/>
            <w:tcBorders>
              <w:top w:val="nil"/>
              <w:bottom w:val="dotted" w:sz="4" w:space="0" w:color="auto"/>
            </w:tcBorders>
          </w:tcPr>
          <w:p w:rsidR="00293F66" w:rsidRPr="00561317" w:rsidRDefault="00CD2C25" w:rsidP="00266DEC">
            <w:pPr>
              <w:rPr>
                <w:rFonts w:cs="Arial"/>
                <w:sz w:val="20"/>
                <w:szCs w:val="20"/>
              </w:rPr>
            </w:pPr>
            <w:r>
              <w:rPr>
                <w:rFonts w:cs="Arial"/>
                <w:sz w:val="20"/>
                <w:szCs w:val="20"/>
              </w:rPr>
              <w:t>Versión Inicial</w:t>
            </w:r>
          </w:p>
        </w:tc>
        <w:tc>
          <w:tcPr>
            <w:tcW w:w="1646" w:type="dxa"/>
            <w:tcBorders>
              <w:top w:val="nil"/>
              <w:bottom w:val="dotted" w:sz="4" w:space="0" w:color="auto"/>
            </w:tcBorders>
          </w:tcPr>
          <w:p w:rsidR="00293F66" w:rsidRPr="00561317" w:rsidRDefault="00CD2C25" w:rsidP="00266DEC">
            <w:pPr>
              <w:rPr>
                <w:rFonts w:cs="Arial"/>
                <w:sz w:val="20"/>
                <w:szCs w:val="20"/>
              </w:rPr>
            </w:pPr>
            <w:r>
              <w:rPr>
                <w:rFonts w:cs="Arial"/>
                <w:sz w:val="20"/>
                <w:szCs w:val="20"/>
              </w:rPr>
              <w:t>Antonio Lozano</w:t>
            </w: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jc w:val="center"/>
        </w:trPr>
        <w:tc>
          <w:tcPr>
            <w:tcW w:w="798"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266DEC">
            <w:pPr>
              <w:rPr>
                <w:rFonts w:cs="Arial"/>
                <w:sz w:val="20"/>
                <w:szCs w:val="20"/>
              </w:rPr>
            </w:pPr>
          </w:p>
        </w:tc>
        <w:tc>
          <w:tcPr>
            <w:tcW w:w="1646" w:type="dxa"/>
            <w:tcBorders>
              <w:top w:val="dotted" w:sz="4" w:space="0" w:color="auto"/>
              <w:bottom w:val="dotted" w:sz="4" w:space="0" w:color="auto"/>
            </w:tcBorders>
          </w:tcPr>
          <w:p w:rsidR="00293F66" w:rsidRPr="00561317" w:rsidRDefault="00293F66" w:rsidP="00266DEC">
            <w:pPr>
              <w:rPr>
                <w:rFonts w:cs="Arial"/>
                <w:sz w:val="20"/>
                <w:szCs w:val="20"/>
              </w:rPr>
            </w:pPr>
          </w:p>
        </w:tc>
      </w:tr>
      <w:tr w:rsidR="00293F66" w:rsidRPr="00561317" w:rsidTr="00266DEC">
        <w:trPr>
          <w:trHeight w:val="351"/>
          <w:jc w:val="center"/>
        </w:trPr>
        <w:tc>
          <w:tcPr>
            <w:tcW w:w="798" w:type="dxa"/>
            <w:tcBorders>
              <w:top w:val="dotted" w:sz="4" w:space="0" w:color="auto"/>
            </w:tcBorders>
          </w:tcPr>
          <w:p w:rsidR="00293F66" w:rsidRPr="00561317" w:rsidRDefault="00293F66" w:rsidP="00266DEC">
            <w:pPr>
              <w:rPr>
                <w:rFonts w:cs="Arial"/>
                <w:sz w:val="20"/>
                <w:szCs w:val="20"/>
              </w:rPr>
            </w:pPr>
          </w:p>
        </w:tc>
        <w:tc>
          <w:tcPr>
            <w:tcW w:w="1701" w:type="dxa"/>
            <w:tcBorders>
              <w:top w:val="dotted" w:sz="4" w:space="0" w:color="auto"/>
            </w:tcBorders>
          </w:tcPr>
          <w:p w:rsidR="00293F66" w:rsidRPr="00561317" w:rsidRDefault="00293F66" w:rsidP="00266DEC">
            <w:pPr>
              <w:jc w:val="center"/>
              <w:rPr>
                <w:rFonts w:cs="Arial"/>
                <w:sz w:val="20"/>
                <w:szCs w:val="20"/>
              </w:rPr>
            </w:pPr>
          </w:p>
        </w:tc>
        <w:tc>
          <w:tcPr>
            <w:tcW w:w="4820" w:type="dxa"/>
            <w:tcBorders>
              <w:top w:val="dotted" w:sz="4" w:space="0" w:color="auto"/>
            </w:tcBorders>
          </w:tcPr>
          <w:p w:rsidR="00293F66" w:rsidRPr="00561317" w:rsidRDefault="00293F66" w:rsidP="00266DEC">
            <w:pPr>
              <w:rPr>
                <w:rFonts w:cs="Arial"/>
                <w:sz w:val="20"/>
                <w:szCs w:val="20"/>
              </w:rPr>
            </w:pPr>
          </w:p>
        </w:tc>
        <w:tc>
          <w:tcPr>
            <w:tcW w:w="1646" w:type="dxa"/>
            <w:tcBorders>
              <w:top w:val="dotted" w:sz="4" w:space="0" w:color="auto"/>
            </w:tcBorders>
          </w:tcPr>
          <w:p w:rsidR="00293F66" w:rsidRPr="00561317" w:rsidRDefault="00293F66" w:rsidP="00266DEC">
            <w:pPr>
              <w:keepNext/>
              <w:rPr>
                <w:rFonts w:cs="Arial"/>
                <w:sz w:val="20"/>
                <w:szCs w:val="20"/>
              </w:rPr>
            </w:pPr>
          </w:p>
        </w:tc>
      </w:tr>
    </w:tbl>
    <w:p w:rsidR="00293F66" w:rsidRDefault="00293F66" w:rsidP="00293F66">
      <w:pPr>
        <w:pStyle w:val="TextoNivel1"/>
      </w:pPr>
    </w:p>
    <w:p w:rsidR="00293F66" w:rsidRDefault="00293F66">
      <w:pPr>
        <w:spacing w:before="0" w:after="0"/>
        <w:jc w:val="left"/>
        <w:rPr>
          <w:rFonts w:ascii="Univers" w:hAnsi="Univers"/>
          <w:szCs w:val="20"/>
          <w:lang w:val="es-ES_tradnl"/>
        </w:rPr>
      </w:pPr>
      <w:r>
        <w:br w:type="page"/>
      </w:r>
    </w:p>
    <w:p w:rsidR="00293F66" w:rsidRDefault="00293F66" w:rsidP="00293F66">
      <w:pPr>
        <w:pStyle w:val="INDICE"/>
      </w:pPr>
      <w:r>
        <w:lastRenderedPageBreak/>
        <w:t>Lista de Distribución</w:t>
      </w:r>
    </w:p>
    <w:tbl>
      <w:tblPr>
        <w:tblW w:w="8965" w:type="dxa"/>
        <w:jc w:val="center"/>
        <w:tblInd w:w="310" w:type="dxa"/>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3260"/>
        <w:gridCol w:w="3206"/>
      </w:tblGrid>
      <w:tr w:rsidR="00293F66" w:rsidRPr="002C527E" w:rsidTr="00293F66">
        <w:trPr>
          <w:jc w:val="center"/>
        </w:trPr>
        <w:tc>
          <w:tcPr>
            <w:tcW w:w="798" w:type="dxa"/>
            <w:tcBorders>
              <w:top w:val="double" w:sz="6" w:space="0" w:color="000000"/>
              <w:bottom w:val="double" w:sz="6" w:space="0" w:color="000000"/>
            </w:tcBorders>
          </w:tcPr>
          <w:p w:rsidR="00293F66" w:rsidRPr="002C527E" w:rsidRDefault="00293F66" w:rsidP="00266DEC">
            <w:pPr>
              <w:jc w:val="center"/>
              <w:rPr>
                <w:rFonts w:cs="Arial"/>
                <w:b/>
                <w:bCs/>
                <w:color w:val="000080"/>
                <w:szCs w:val="22"/>
              </w:rPr>
            </w:pPr>
            <w:r>
              <w:rPr>
                <w:rFonts w:cs="Arial"/>
                <w:b/>
                <w:bCs/>
                <w:color w:val="000080"/>
                <w:szCs w:val="22"/>
              </w:rPr>
              <w:t>N</w:t>
            </w:r>
          </w:p>
        </w:tc>
        <w:tc>
          <w:tcPr>
            <w:tcW w:w="1701" w:type="dxa"/>
            <w:tcBorders>
              <w:top w:val="double" w:sz="6" w:space="0" w:color="000000"/>
              <w:bottom w:val="double" w:sz="6" w:space="0" w:color="000000"/>
            </w:tcBorders>
          </w:tcPr>
          <w:p w:rsidR="00293F66" w:rsidRPr="002C527E" w:rsidRDefault="00293F66" w:rsidP="00266DEC">
            <w:pPr>
              <w:jc w:val="center"/>
              <w:rPr>
                <w:rFonts w:cs="Arial"/>
                <w:b/>
                <w:bCs/>
                <w:color w:val="000080"/>
                <w:szCs w:val="22"/>
              </w:rPr>
            </w:pPr>
            <w:r>
              <w:rPr>
                <w:rFonts w:cs="Arial"/>
                <w:b/>
                <w:bCs/>
                <w:color w:val="000080"/>
                <w:szCs w:val="22"/>
              </w:rPr>
              <w:t>Fecha</w:t>
            </w:r>
          </w:p>
        </w:tc>
        <w:tc>
          <w:tcPr>
            <w:tcW w:w="3260" w:type="dxa"/>
            <w:tcBorders>
              <w:top w:val="double" w:sz="6" w:space="0" w:color="000000"/>
              <w:bottom w:val="double" w:sz="6" w:space="0" w:color="000000"/>
            </w:tcBorders>
          </w:tcPr>
          <w:p w:rsidR="00293F66" w:rsidRPr="002C527E" w:rsidRDefault="00293F66" w:rsidP="00266DEC">
            <w:pPr>
              <w:jc w:val="center"/>
              <w:rPr>
                <w:rFonts w:cs="Arial"/>
                <w:b/>
                <w:bCs/>
                <w:color w:val="000080"/>
                <w:szCs w:val="22"/>
              </w:rPr>
            </w:pPr>
            <w:r>
              <w:rPr>
                <w:rFonts w:cs="Arial"/>
                <w:b/>
                <w:bCs/>
                <w:color w:val="000080"/>
                <w:szCs w:val="22"/>
              </w:rPr>
              <w:t>Nombre</w:t>
            </w:r>
          </w:p>
        </w:tc>
        <w:tc>
          <w:tcPr>
            <w:tcW w:w="3206" w:type="dxa"/>
            <w:tcBorders>
              <w:top w:val="double" w:sz="6" w:space="0" w:color="000000"/>
              <w:bottom w:val="double" w:sz="6" w:space="0" w:color="000000"/>
            </w:tcBorders>
          </w:tcPr>
          <w:p w:rsidR="00293F66" w:rsidRPr="002C527E" w:rsidRDefault="00293F66" w:rsidP="00266DEC">
            <w:pPr>
              <w:jc w:val="center"/>
              <w:rPr>
                <w:rFonts w:cs="Arial"/>
                <w:b/>
                <w:bCs/>
                <w:color w:val="000080"/>
                <w:szCs w:val="22"/>
              </w:rPr>
            </w:pPr>
            <w:r>
              <w:rPr>
                <w:rFonts w:cs="Arial"/>
                <w:b/>
                <w:bCs/>
                <w:color w:val="000080"/>
                <w:szCs w:val="22"/>
              </w:rPr>
              <w:t>Firma</w:t>
            </w:r>
          </w:p>
        </w:tc>
      </w:tr>
      <w:tr w:rsidR="00293F66" w:rsidRPr="00561317" w:rsidTr="00293F66">
        <w:trPr>
          <w:jc w:val="center"/>
        </w:trPr>
        <w:tc>
          <w:tcPr>
            <w:tcW w:w="798" w:type="dxa"/>
            <w:tcBorders>
              <w:top w:val="nil"/>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nil"/>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nil"/>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nil"/>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trHeight w:val="351"/>
          <w:jc w:val="center"/>
        </w:trPr>
        <w:tc>
          <w:tcPr>
            <w:tcW w:w="798" w:type="dxa"/>
            <w:tcBorders>
              <w:top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tcBorders>
          </w:tcPr>
          <w:p w:rsidR="00293F66" w:rsidRPr="00561317" w:rsidRDefault="00293F66" w:rsidP="00293F66">
            <w:pPr>
              <w:keepNext/>
              <w:spacing w:before="360" w:after="360"/>
              <w:rPr>
                <w:rFonts w:cs="Arial"/>
                <w:sz w:val="20"/>
                <w:szCs w:val="20"/>
              </w:rPr>
            </w:pPr>
          </w:p>
        </w:tc>
      </w:tr>
    </w:tbl>
    <w:p w:rsidR="00293F66" w:rsidRPr="00293F66" w:rsidRDefault="00293F66" w:rsidP="00293F66">
      <w:pPr>
        <w:pStyle w:val="TextoNivel1"/>
      </w:pPr>
    </w:p>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431E49" w:rsidRDefault="00931842">
      <w:pPr>
        <w:pStyle w:val="TDC1"/>
        <w:rPr>
          <w:rFonts w:eastAsiaTheme="minorEastAsia" w:cstheme="minorBidi"/>
          <w:b w:val="0"/>
          <w:u w:val="none"/>
        </w:rPr>
      </w:pPr>
      <w:r>
        <w:rPr>
          <w:rFonts w:ascii="Arial Negrita" w:hAnsi="Arial Negrita"/>
          <w:caps/>
        </w:rPr>
        <w:fldChar w:fldCharType="begin"/>
      </w:r>
      <w:r>
        <w:rPr>
          <w:rFonts w:ascii="Arial Negrita" w:hAnsi="Arial Negrita"/>
          <w:caps/>
        </w:rPr>
        <w:instrText xml:space="preserve"> TOC \o "2-2" \h \z \t "Título 1;1;Título 3;3;Título 4;4;Título 5;5" </w:instrText>
      </w:r>
      <w:r>
        <w:rPr>
          <w:rFonts w:ascii="Arial Negrita" w:hAnsi="Arial Negrita"/>
          <w:caps/>
        </w:rPr>
        <w:fldChar w:fldCharType="separate"/>
      </w:r>
      <w:hyperlink w:anchor="_Toc66103897" w:history="1">
        <w:r w:rsidR="00431E49" w:rsidRPr="00FC19B2">
          <w:rPr>
            <w:rStyle w:val="Hipervnculo"/>
          </w:rPr>
          <w:t>1.</w:t>
        </w:r>
        <w:r w:rsidR="00431E49">
          <w:rPr>
            <w:rFonts w:eastAsiaTheme="minorEastAsia" w:cstheme="minorBidi"/>
            <w:b w:val="0"/>
            <w:u w:val="none"/>
          </w:rPr>
          <w:tab/>
        </w:r>
        <w:r w:rsidR="00431E49" w:rsidRPr="00FC19B2">
          <w:rPr>
            <w:rStyle w:val="Hipervnculo"/>
          </w:rPr>
          <w:t>Objeto.</w:t>
        </w:r>
        <w:r w:rsidR="00431E49">
          <w:rPr>
            <w:webHidden/>
          </w:rPr>
          <w:tab/>
        </w:r>
        <w:r w:rsidR="00431E49">
          <w:rPr>
            <w:webHidden/>
          </w:rPr>
          <w:fldChar w:fldCharType="begin"/>
        </w:r>
        <w:r w:rsidR="00431E49">
          <w:rPr>
            <w:webHidden/>
          </w:rPr>
          <w:instrText xml:space="preserve"> PAGEREF _Toc66103897 \h </w:instrText>
        </w:r>
        <w:r w:rsidR="00431E49">
          <w:rPr>
            <w:webHidden/>
          </w:rPr>
        </w:r>
        <w:r w:rsidR="00431E49">
          <w:rPr>
            <w:webHidden/>
          </w:rPr>
          <w:fldChar w:fldCharType="separate"/>
        </w:r>
        <w:r w:rsidR="00431E49">
          <w:rPr>
            <w:webHidden/>
          </w:rPr>
          <w:t>8</w:t>
        </w:r>
        <w:r w:rsidR="00431E49">
          <w:rPr>
            <w:webHidden/>
          </w:rPr>
          <w:fldChar w:fldCharType="end"/>
        </w:r>
      </w:hyperlink>
    </w:p>
    <w:p w:rsidR="00431E49" w:rsidRDefault="00A138DA">
      <w:pPr>
        <w:pStyle w:val="TDC1"/>
        <w:rPr>
          <w:rFonts w:eastAsiaTheme="minorEastAsia" w:cstheme="minorBidi"/>
          <w:b w:val="0"/>
          <w:u w:val="none"/>
        </w:rPr>
      </w:pPr>
      <w:hyperlink w:anchor="_Toc66103898" w:history="1">
        <w:r w:rsidR="00431E49" w:rsidRPr="00FC19B2">
          <w:rPr>
            <w:rStyle w:val="Hipervnculo"/>
          </w:rPr>
          <w:t>2.</w:t>
        </w:r>
        <w:r w:rsidR="00431E49">
          <w:rPr>
            <w:rFonts w:eastAsiaTheme="minorEastAsia" w:cstheme="minorBidi"/>
            <w:b w:val="0"/>
            <w:u w:val="none"/>
          </w:rPr>
          <w:tab/>
        </w:r>
        <w:r w:rsidR="00431E49" w:rsidRPr="00FC19B2">
          <w:rPr>
            <w:rStyle w:val="Hipervnculo"/>
          </w:rPr>
          <w:t>Alcance.</w:t>
        </w:r>
        <w:r w:rsidR="00431E49">
          <w:rPr>
            <w:webHidden/>
          </w:rPr>
          <w:tab/>
        </w:r>
        <w:r w:rsidR="00431E49">
          <w:rPr>
            <w:webHidden/>
          </w:rPr>
          <w:fldChar w:fldCharType="begin"/>
        </w:r>
        <w:r w:rsidR="00431E49">
          <w:rPr>
            <w:webHidden/>
          </w:rPr>
          <w:instrText xml:space="preserve"> PAGEREF _Toc66103898 \h </w:instrText>
        </w:r>
        <w:r w:rsidR="00431E49">
          <w:rPr>
            <w:webHidden/>
          </w:rPr>
        </w:r>
        <w:r w:rsidR="00431E49">
          <w:rPr>
            <w:webHidden/>
          </w:rPr>
          <w:fldChar w:fldCharType="separate"/>
        </w:r>
        <w:r w:rsidR="00431E49">
          <w:rPr>
            <w:webHidden/>
          </w:rPr>
          <w:t>9</w:t>
        </w:r>
        <w:r w:rsidR="00431E49">
          <w:rPr>
            <w:webHidden/>
          </w:rPr>
          <w:fldChar w:fldCharType="end"/>
        </w:r>
      </w:hyperlink>
    </w:p>
    <w:p w:rsidR="00431E49" w:rsidRDefault="00A138DA">
      <w:pPr>
        <w:pStyle w:val="TDC1"/>
        <w:rPr>
          <w:rFonts w:eastAsiaTheme="minorEastAsia" w:cstheme="minorBidi"/>
          <w:b w:val="0"/>
          <w:u w:val="none"/>
        </w:rPr>
      </w:pPr>
      <w:hyperlink w:anchor="_Toc66103899" w:history="1">
        <w:r w:rsidR="00431E49" w:rsidRPr="00FC19B2">
          <w:rPr>
            <w:rStyle w:val="Hipervnculo"/>
          </w:rPr>
          <w:t>3.</w:t>
        </w:r>
        <w:r w:rsidR="00431E49">
          <w:rPr>
            <w:rFonts w:eastAsiaTheme="minorEastAsia" w:cstheme="minorBidi"/>
            <w:b w:val="0"/>
            <w:u w:val="none"/>
          </w:rPr>
          <w:tab/>
        </w:r>
        <w:r w:rsidR="00431E49" w:rsidRPr="00FC19B2">
          <w:rPr>
            <w:rStyle w:val="Hipervnculo"/>
          </w:rPr>
          <w:t>Definiciones.</w:t>
        </w:r>
        <w:r w:rsidR="00431E49">
          <w:rPr>
            <w:webHidden/>
          </w:rPr>
          <w:tab/>
        </w:r>
        <w:r w:rsidR="00431E49">
          <w:rPr>
            <w:webHidden/>
          </w:rPr>
          <w:fldChar w:fldCharType="begin"/>
        </w:r>
        <w:r w:rsidR="00431E49">
          <w:rPr>
            <w:webHidden/>
          </w:rPr>
          <w:instrText xml:space="preserve"> PAGEREF _Toc66103899 \h </w:instrText>
        </w:r>
        <w:r w:rsidR="00431E49">
          <w:rPr>
            <w:webHidden/>
          </w:rPr>
        </w:r>
        <w:r w:rsidR="00431E49">
          <w:rPr>
            <w:webHidden/>
          </w:rPr>
          <w:fldChar w:fldCharType="separate"/>
        </w:r>
        <w:r w:rsidR="00431E49">
          <w:rPr>
            <w:webHidden/>
          </w:rPr>
          <w:t>10</w:t>
        </w:r>
        <w:r w:rsidR="00431E49">
          <w:rPr>
            <w:webHidden/>
          </w:rPr>
          <w:fldChar w:fldCharType="end"/>
        </w:r>
      </w:hyperlink>
    </w:p>
    <w:p w:rsidR="00431E49" w:rsidRDefault="00A138DA">
      <w:pPr>
        <w:pStyle w:val="TDC1"/>
        <w:rPr>
          <w:rFonts w:eastAsiaTheme="minorEastAsia" w:cstheme="minorBidi"/>
          <w:b w:val="0"/>
          <w:u w:val="none"/>
        </w:rPr>
      </w:pPr>
      <w:hyperlink w:anchor="_Toc66103900" w:history="1">
        <w:r w:rsidR="00431E49" w:rsidRPr="00FC19B2">
          <w:rPr>
            <w:rStyle w:val="Hipervnculo"/>
          </w:rPr>
          <w:t>4.</w:t>
        </w:r>
        <w:r w:rsidR="00431E49">
          <w:rPr>
            <w:rFonts w:eastAsiaTheme="minorEastAsia" w:cstheme="minorBidi"/>
            <w:b w:val="0"/>
            <w:u w:val="none"/>
          </w:rPr>
          <w:tab/>
        </w:r>
        <w:r w:rsidR="00431E49" w:rsidRPr="00FC19B2">
          <w:rPr>
            <w:rStyle w:val="Hipervnculo"/>
          </w:rPr>
          <w:t>Documentos referenciados</w:t>
        </w:r>
        <w:r w:rsidR="00431E49">
          <w:rPr>
            <w:webHidden/>
          </w:rPr>
          <w:tab/>
        </w:r>
        <w:r w:rsidR="00431E49">
          <w:rPr>
            <w:webHidden/>
          </w:rPr>
          <w:fldChar w:fldCharType="begin"/>
        </w:r>
        <w:r w:rsidR="00431E49">
          <w:rPr>
            <w:webHidden/>
          </w:rPr>
          <w:instrText xml:space="preserve"> PAGEREF _Toc66103900 \h </w:instrText>
        </w:r>
        <w:r w:rsidR="00431E49">
          <w:rPr>
            <w:webHidden/>
          </w:rPr>
        </w:r>
        <w:r w:rsidR="00431E49">
          <w:rPr>
            <w:webHidden/>
          </w:rPr>
          <w:fldChar w:fldCharType="separate"/>
        </w:r>
        <w:r w:rsidR="00431E49">
          <w:rPr>
            <w:webHidden/>
          </w:rPr>
          <w:t>11</w:t>
        </w:r>
        <w:r w:rsidR="00431E49">
          <w:rPr>
            <w:webHidden/>
          </w:rPr>
          <w:fldChar w:fldCharType="end"/>
        </w:r>
      </w:hyperlink>
    </w:p>
    <w:p w:rsidR="00431E49" w:rsidRDefault="00A138DA">
      <w:pPr>
        <w:pStyle w:val="TDC1"/>
        <w:rPr>
          <w:rFonts w:eastAsiaTheme="minorEastAsia" w:cstheme="minorBidi"/>
          <w:b w:val="0"/>
          <w:u w:val="none"/>
        </w:rPr>
      </w:pPr>
      <w:hyperlink w:anchor="_Toc66103901" w:history="1">
        <w:r w:rsidR="00431E49" w:rsidRPr="00FC19B2">
          <w:rPr>
            <w:rStyle w:val="Hipervnculo"/>
          </w:rPr>
          <w:t>5.</w:t>
        </w:r>
        <w:r w:rsidR="00431E49">
          <w:rPr>
            <w:rFonts w:eastAsiaTheme="minorEastAsia" w:cstheme="minorBidi"/>
            <w:b w:val="0"/>
            <w:u w:val="none"/>
          </w:rPr>
          <w:tab/>
        </w:r>
        <w:r w:rsidR="00431E49" w:rsidRPr="00FC19B2">
          <w:rPr>
            <w:rStyle w:val="Hipervnculo"/>
          </w:rPr>
          <w:t>Entorno de Prueba.</w:t>
        </w:r>
        <w:r w:rsidR="00431E49">
          <w:rPr>
            <w:webHidden/>
          </w:rPr>
          <w:tab/>
        </w:r>
        <w:r w:rsidR="00431E49">
          <w:rPr>
            <w:webHidden/>
          </w:rPr>
          <w:fldChar w:fldCharType="begin"/>
        </w:r>
        <w:r w:rsidR="00431E49">
          <w:rPr>
            <w:webHidden/>
          </w:rPr>
          <w:instrText xml:space="preserve"> PAGEREF _Toc66103901 \h </w:instrText>
        </w:r>
        <w:r w:rsidR="00431E49">
          <w:rPr>
            <w:webHidden/>
          </w:rPr>
        </w:r>
        <w:r w:rsidR="00431E49">
          <w:rPr>
            <w:webHidden/>
          </w:rPr>
          <w:fldChar w:fldCharType="separate"/>
        </w:r>
        <w:r w:rsidR="00431E49">
          <w:rPr>
            <w:webHidden/>
          </w:rPr>
          <w:t>12</w:t>
        </w:r>
        <w:r w:rsidR="00431E49">
          <w:rPr>
            <w:webHidden/>
          </w:rPr>
          <w:fldChar w:fldCharType="end"/>
        </w:r>
      </w:hyperlink>
    </w:p>
    <w:p w:rsidR="00431E49" w:rsidRDefault="00A138DA">
      <w:pPr>
        <w:pStyle w:val="TDC2"/>
        <w:rPr>
          <w:rFonts w:eastAsiaTheme="minorEastAsia" w:cstheme="minorBidi"/>
          <w:bCs w:val="0"/>
          <w:smallCaps w:val="0"/>
        </w:rPr>
      </w:pPr>
      <w:hyperlink w:anchor="_Toc66103902" w:history="1">
        <w:r w:rsidR="00431E49" w:rsidRPr="00FC19B2">
          <w:rPr>
            <w:rStyle w:val="Hipervnculo"/>
          </w:rPr>
          <w:t>5.1.</w:t>
        </w:r>
        <w:r w:rsidR="00431E49">
          <w:rPr>
            <w:rFonts w:eastAsiaTheme="minorEastAsia" w:cstheme="minorBidi"/>
            <w:bCs w:val="0"/>
            <w:smallCaps w:val="0"/>
          </w:rPr>
          <w:tab/>
        </w:r>
        <w:r w:rsidR="00431E49" w:rsidRPr="00FC19B2">
          <w:rPr>
            <w:rStyle w:val="Hipervnculo"/>
          </w:rPr>
          <w:t>Entorno de Prueba Unitaria, nivel 1200.</w:t>
        </w:r>
        <w:r w:rsidR="00431E49">
          <w:rPr>
            <w:webHidden/>
          </w:rPr>
          <w:tab/>
        </w:r>
        <w:r w:rsidR="00431E49">
          <w:rPr>
            <w:webHidden/>
          </w:rPr>
          <w:fldChar w:fldCharType="begin"/>
        </w:r>
        <w:r w:rsidR="00431E49">
          <w:rPr>
            <w:webHidden/>
          </w:rPr>
          <w:instrText xml:space="preserve"> PAGEREF _Toc66103902 \h </w:instrText>
        </w:r>
        <w:r w:rsidR="00431E49">
          <w:rPr>
            <w:webHidden/>
          </w:rPr>
        </w:r>
        <w:r w:rsidR="00431E49">
          <w:rPr>
            <w:webHidden/>
          </w:rPr>
          <w:fldChar w:fldCharType="separate"/>
        </w:r>
        <w:r w:rsidR="00431E49">
          <w:rPr>
            <w:webHidden/>
          </w:rPr>
          <w:t>12</w:t>
        </w:r>
        <w:r w:rsidR="00431E49">
          <w:rPr>
            <w:webHidden/>
          </w:rPr>
          <w:fldChar w:fldCharType="end"/>
        </w:r>
      </w:hyperlink>
    </w:p>
    <w:p w:rsidR="00431E49" w:rsidRDefault="00A138DA">
      <w:pPr>
        <w:pStyle w:val="TDC1"/>
        <w:rPr>
          <w:rFonts w:eastAsiaTheme="minorEastAsia" w:cstheme="minorBidi"/>
          <w:b w:val="0"/>
          <w:u w:val="none"/>
        </w:rPr>
      </w:pPr>
      <w:hyperlink w:anchor="_Toc66103903" w:history="1">
        <w:r w:rsidR="00431E49" w:rsidRPr="00FC19B2">
          <w:rPr>
            <w:rStyle w:val="Hipervnculo"/>
          </w:rPr>
          <w:t>6.</w:t>
        </w:r>
        <w:r w:rsidR="00431E49">
          <w:rPr>
            <w:rFonts w:eastAsiaTheme="minorEastAsia" w:cstheme="minorBidi"/>
            <w:b w:val="0"/>
            <w:u w:val="none"/>
          </w:rPr>
          <w:tab/>
        </w:r>
        <w:r w:rsidR="00431E49" w:rsidRPr="00FC19B2">
          <w:rPr>
            <w:rStyle w:val="Hipervnculo"/>
          </w:rPr>
          <w:t>Proceso de Pruebas Unitarias (Nivel Placa, 1200).</w:t>
        </w:r>
        <w:r w:rsidR="00431E49">
          <w:rPr>
            <w:webHidden/>
          </w:rPr>
          <w:tab/>
        </w:r>
        <w:r w:rsidR="00431E49">
          <w:rPr>
            <w:webHidden/>
          </w:rPr>
          <w:fldChar w:fldCharType="begin"/>
        </w:r>
        <w:r w:rsidR="00431E49">
          <w:rPr>
            <w:webHidden/>
          </w:rPr>
          <w:instrText xml:space="preserve"> PAGEREF _Toc66103903 \h </w:instrText>
        </w:r>
        <w:r w:rsidR="00431E49">
          <w:rPr>
            <w:webHidden/>
          </w:rPr>
        </w:r>
        <w:r w:rsidR="00431E49">
          <w:rPr>
            <w:webHidden/>
          </w:rPr>
          <w:fldChar w:fldCharType="separate"/>
        </w:r>
        <w:r w:rsidR="00431E49">
          <w:rPr>
            <w:webHidden/>
          </w:rPr>
          <w:t>13</w:t>
        </w:r>
        <w:r w:rsidR="00431E49">
          <w:rPr>
            <w:webHidden/>
          </w:rPr>
          <w:fldChar w:fldCharType="end"/>
        </w:r>
      </w:hyperlink>
    </w:p>
    <w:p w:rsidR="00431E49" w:rsidRDefault="00A138DA">
      <w:pPr>
        <w:pStyle w:val="TDC2"/>
        <w:rPr>
          <w:rFonts w:eastAsiaTheme="minorEastAsia" w:cstheme="minorBidi"/>
          <w:bCs w:val="0"/>
          <w:smallCaps w:val="0"/>
        </w:rPr>
      </w:pPr>
      <w:hyperlink w:anchor="_Toc66103904" w:history="1">
        <w:r w:rsidR="00431E49" w:rsidRPr="00FC19B2">
          <w:rPr>
            <w:rStyle w:val="Hipervnculo"/>
          </w:rPr>
          <w:t>6.1.</w:t>
        </w:r>
        <w:r w:rsidR="00431E49">
          <w:rPr>
            <w:rFonts w:eastAsiaTheme="minorEastAsia" w:cstheme="minorBidi"/>
            <w:bCs w:val="0"/>
            <w:smallCaps w:val="0"/>
          </w:rPr>
          <w:tab/>
        </w:r>
        <w:r w:rsidR="00431E49" w:rsidRPr="00FC19B2">
          <w:rPr>
            <w:rStyle w:val="Hipervnculo"/>
          </w:rPr>
          <w:t>Pruebas de verificación.</w:t>
        </w:r>
        <w:r w:rsidR="00431E49">
          <w:rPr>
            <w:webHidden/>
          </w:rPr>
          <w:tab/>
        </w:r>
        <w:r w:rsidR="00431E49">
          <w:rPr>
            <w:webHidden/>
          </w:rPr>
          <w:fldChar w:fldCharType="begin"/>
        </w:r>
        <w:r w:rsidR="00431E49">
          <w:rPr>
            <w:webHidden/>
          </w:rPr>
          <w:instrText xml:space="preserve"> PAGEREF _Toc66103904 \h </w:instrText>
        </w:r>
        <w:r w:rsidR="00431E49">
          <w:rPr>
            <w:webHidden/>
          </w:rPr>
        </w:r>
        <w:r w:rsidR="00431E49">
          <w:rPr>
            <w:webHidden/>
          </w:rPr>
          <w:fldChar w:fldCharType="separate"/>
        </w:r>
        <w:r w:rsidR="00431E49">
          <w:rPr>
            <w:webHidden/>
          </w:rPr>
          <w:t>13</w:t>
        </w:r>
        <w:r w:rsidR="00431E49">
          <w:rPr>
            <w:webHidden/>
          </w:rPr>
          <w:fldChar w:fldCharType="end"/>
        </w:r>
      </w:hyperlink>
    </w:p>
    <w:p w:rsidR="00431E49" w:rsidRDefault="00A138DA">
      <w:pPr>
        <w:pStyle w:val="TDC3"/>
        <w:tabs>
          <w:tab w:val="left" w:pos="721"/>
          <w:tab w:val="right" w:pos="10195"/>
        </w:tabs>
        <w:rPr>
          <w:rFonts w:eastAsiaTheme="minorEastAsia" w:cstheme="minorBidi"/>
          <w:smallCaps w:val="0"/>
          <w:noProof/>
        </w:rPr>
      </w:pPr>
      <w:hyperlink w:anchor="_Toc66103905" w:history="1">
        <w:r w:rsidR="00431E49" w:rsidRPr="00FC19B2">
          <w:rPr>
            <w:rStyle w:val="Hipervnculo"/>
            <w:noProof/>
          </w:rPr>
          <w:t>6.1.1.</w:t>
        </w:r>
        <w:r w:rsidR="00431E49">
          <w:rPr>
            <w:rFonts w:eastAsiaTheme="minorEastAsia" w:cstheme="minorBidi"/>
            <w:smallCaps w:val="0"/>
            <w:noProof/>
          </w:rPr>
          <w:tab/>
        </w:r>
        <w:r w:rsidR="00431E49" w:rsidRPr="00FC19B2">
          <w:rPr>
            <w:rStyle w:val="Hipervnculo"/>
            <w:noProof/>
          </w:rPr>
          <w:t>Alimentaciones.</w:t>
        </w:r>
        <w:r w:rsidR="00431E49">
          <w:rPr>
            <w:noProof/>
            <w:webHidden/>
          </w:rPr>
          <w:tab/>
        </w:r>
        <w:r w:rsidR="00431E49">
          <w:rPr>
            <w:noProof/>
            <w:webHidden/>
          </w:rPr>
          <w:fldChar w:fldCharType="begin"/>
        </w:r>
        <w:r w:rsidR="00431E49">
          <w:rPr>
            <w:noProof/>
            <w:webHidden/>
          </w:rPr>
          <w:instrText xml:space="preserve"> PAGEREF _Toc66103905 \h </w:instrText>
        </w:r>
        <w:r w:rsidR="00431E49">
          <w:rPr>
            <w:noProof/>
            <w:webHidden/>
          </w:rPr>
        </w:r>
        <w:r w:rsidR="00431E49">
          <w:rPr>
            <w:noProof/>
            <w:webHidden/>
          </w:rPr>
          <w:fldChar w:fldCharType="separate"/>
        </w:r>
        <w:r w:rsidR="00431E49">
          <w:rPr>
            <w:noProof/>
            <w:webHidden/>
          </w:rPr>
          <w:t>13</w:t>
        </w:r>
        <w:r w:rsidR="00431E49">
          <w:rPr>
            <w:noProof/>
            <w:webHidden/>
          </w:rPr>
          <w:fldChar w:fldCharType="end"/>
        </w:r>
      </w:hyperlink>
    </w:p>
    <w:p w:rsidR="00431E49" w:rsidRDefault="00A138DA">
      <w:pPr>
        <w:pStyle w:val="TDC3"/>
        <w:tabs>
          <w:tab w:val="left" w:pos="721"/>
          <w:tab w:val="right" w:pos="10195"/>
        </w:tabs>
        <w:rPr>
          <w:rFonts w:eastAsiaTheme="minorEastAsia" w:cstheme="minorBidi"/>
          <w:smallCaps w:val="0"/>
          <w:noProof/>
        </w:rPr>
      </w:pPr>
      <w:hyperlink w:anchor="_Toc66103906" w:history="1">
        <w:r w:rsidR="00431E49" w:rsidRPr="00FC19B2">
          <w:rPr>
            <w:rStyle w:val="Hipervnculo"/>
            <w:noProof/>
          </w:rPr>
          <w:t>6.1.2.</w:t>
        </w:r>
        <w:r w:rsidR="00431E49">
          <w:rPr>
            <w:rFonts w:eastAsiaTheme="minorEastAsia" w:cstheme="minorBidi"/>
            <w:smallCaps w:val="0"/>
            <w:noProof/>
          </w:rPr>
          <w:tab/>
        </w:r>
        <w:r w:rsidR="00431E49" w:rsidRPr="00FC19B2">
          <w:rPr>
            <w:rStyle w:val="Hipervnculo"/>
            <w:noProof/>
          </w:rPr>
          <w:t>Inspección visual del montaje.</w:t>
        </w:r>
        <w:r w:rsidR="00431E49">
          <w:rPr>
            <w:noProof/>
            <w:webHidden/>
          </w:rPr>
          <w:tab/>
        </w:r>
        <w:r w:rsidR="00431E49">
          <w:rPr>
            <w:noProof/>
            <w:webHidden/>
          </w:rPr>
          <w:fldChar w:fldCharType="begin"/>
        </w:r>
        <w:r w:rsidR="00431E49">
          <w:rPr>
            <w:noProof/>
            <w:webHidden/>
          </w:rPr>
          <w:instrText xml:space="preserve"> PAGEREF _Toc66103906 \h </w:instrText>
        </w:r>
        <w:r w:rsidR="00431E49">
          <w:rPr>
            <w:noProof/>
            <w:webHidden/>
          </w:rPr>
        </w:r>
        <w:r w:rsidR="00431E49">
          <w:rPr>
            <w:noProof/>
            <w:webHidden/>
          </w:rPr>
          <w:fldChar w:fldCharType="separate"/>
        </w:r>
        <w:r w:rsidR="00431E49">
          <w:rPr>
            <w:noProof/>
            <w:webHidden/>
          </w:rPr>
          <w:t>13</w:t>
        </w:r>
        <w:r w:rsidR="00431E49">
          <w:rPr>
            <w:noProof/>
            <w:webHidden/>
          </w:rPr>
          <w:fldChar w:fldCharType="end"/>
        </w:r>
      </w:hyperlink>
    </w:p>
    <w:p w:rsidR="00431E49" w:rsidRDefault="00A138DA">
      <w:pPr>
        <w:pStyle w:val="TDC2"/>
        <w:rPr>
          <w:rFonts w:eastAsiaTheme="minorEastAsia" w:cstheme="minorBidi"/>
          <w:bCs w:val="0"/>
          <w:smallCaps w:val="0"/>
        </w:rPr>
      </w:pPr>
      <w:hyperlink w:anchor="_Toc66103907" w:history="1">
        <w:r w:rsidR="00431E49" w:rsidRPr="00FC19B2">
          <w:rPr>
            <w:rStyle w:val="Hipervnculo"/>
          </w:rPr>
          <w:t>6.2.</w:t>
        </w:r>
        <w:r w:rsidR="00431E49">
          <w:rPr>
            <w:rFonts w:eastAsiaTheme="minorEastAsia" w:cstheme="minorBidi"/>
            <w:bCs w:val="0"/>
            <w:smallCaps w:val="0"/>
          </w:rPr>
          <w:tab/>
        </w:r>
        <w:r w:rsidR="00431E49" w:rsidRPr="00FC19B2">
          <w:rPr>
            <w:rStyle w:val="Hipervnculo"/>
          </w:rPr>
          <w:t>Grabación del fichero en los dispositivos programables.</w:t>
        </w:r>
        <w:r w:rsidR="00431E49">
          <w:rPr>
            <w:webHidden/>
          </w:rPr>
          <w:tab/>
        </w:r>
        <w:r w:rsidR="00431E49">
          <w:rPr>
            <w:webHidden/>
          </w:rPr>
          <w:fldChar w:fldCharType="begin"/>
        </w:r>
        <w:r w:rsidR="00431E49">
          <w:rPr>
            <w:webHidden/>
          </w:rPr>
          <w:instrText xml:space="preserve"> PAGEREF _Toc66103907 \h </w:instrText>
        </w:r>
        <w:r w:rsidR="00431E49">
          <w:rPr>
            <w:webHidden/>
          </w:rPr>
        </w:r>
        <w:r w:rsidR="00431E49">
          <w:rPr>
            <w:webHidden/>
          </w:rPr>
          <w:fldChar w:fldCharType="separate"/>
        </w:r>
        <w:r w:rsidR="00431E49">
          <w:rPr>
            <w:webHidden/>
          </w:rPr>
          <w:t>14</w:t>
        </w:r>
        <w:r w:rsidR="00431E49">
          <w:rPr>
            <w:webHidden/>
          </w:rPr>
          <w:fldChar w:fldCharType="end"/>
        </w:r>
      </w:hyperlink>
    </w:p>
    <w:p w:rsidR="00431E49" w:rsidRDefault="00A138DA">
      <w:pPr>
        <w:pStyle w:val="TDC2"/>
        <w:rPr>
          <w:rFonts w:eastAsiaTheme="minorEastAsia" w:cstheme="minorBidi"/>
          <w:bCs w:val="0"/>
          <w:smallCaps w:val="0"/>
        </w:rPr>
      </w:pPr>
      <w:hyperlink w:anchor="_Toc66103908" w:history="1">
        <w:r w:rsidR="00431E49" w:rsidRPr="00FC19B2">
          <w:rPr>
            <w:rStyle w:val="Hipervnculo"/>
          </w:rPr>
          <w:t>6.3.</w:t>
        </w:r>
        <w:r w:rsidR="00431E49">
          <w:rPr>
            <w:rFonts w:eastAsiaTheme="minorEastAsia" w:cstheme="minorBidi"/>
            <w:bCs w:val="0"/>
            <w:smallCaps w:val="0"/>
          </w:rPr>
          <w:tab/>
        </w:r>
        <w:r w:rsidR="00431E49" w:rsidRPr="00FC19B2">
          <w:rPr>
            <w:rStyle w:val="Hipervnculo"/>
          </w:rPr>
          <w:t>Programa de verificación de Conectividad entre Elementos.</w:t>
        </w:r>
        <w:r w:rsidR="00431E49">
          <w:rPr>
            <w:webHidden/>
          </w:rPr>
          <w:tab/>
        </w:r>
        <w:r w:rsidR="00431E49">
          <w:rPr>
            <w:webHidden/>
          </w:rPr>
          <w:fldChar w:fldCharType="begin"/>
        </w:r>
        <w:r w:rsidR="00431E49">
          <w:rPr>
            <w:webHidden/>
          </w:rPr>
          <w:instrText xml:space="preserve"> PAGEREF _Toc66103908 \h </w:instrText>
        </w:r>
        <w:r w:rsidR="00431E49">
          <w:rPr>
            <w:webHidden/>
          </w:rPr>
        </w:r>
        <w:r w:rsidR="00431E49">
          <w:rPr>
            <w:webHidden/>
          </w:rPr>
          <w:fldChar w:fldCharType="separate"/>
        </w:r>
        <w:r w:rsidR="00431E49">
          <w:rPr>
            <w:webHidden/>
          </w:rPr>
          <w:t>14</w:t>
        </w:r>
        <w:r w:rsidR="00431E49">
          <w:rPr>
            <w:webHidden/>
          </w:rPr>
          <w:fldChar w:fldCharType="end"/>
        </w:r>
      </w:hyperlink>
    </w:p>
    <w:p w:rsidR="00431E49" w:rsidRDefault="00A138DA">
      <w:pPr>
        <w:pStyle w:val="TDC1"/>
        <w:rPr>
          <w:rFonts w:eastAsiaTheme="minorEastAsia" w:cstheme="minorBidi"/>
          <w:b w:val="0"/>
          <w:u w:val="none"/>
        </w:rPr>
      </w:pPr>
      <w:hyperlink w:anchor="_Toc66103909" w:history="1">
        <w:r w:rsidR="00431E49" w:rsidRPr="00FC19B2">
          <w:rPr>
            <w:rStyle w:val="Hipervnculo"/>
          </w:rPr>
          <w:t>7.</w:t>
        </w:r>
        <w:r w:rsidR="00431E49">
          <w:rPr>
            <w:rFonts w:eastAsiaTheme="minorEastAsia" w:cstheme="minorBidi"/>
            <w:b w:val="0"/>
            <w:u w:val="none"/>
          </w:rPr>
          <w:tab/>
        </w:r>
        <w:r w:rsidR="00431E49" w:rsidRPr="00FC19B2">
          <w:rPr>
            <w:rStyle w:val="Hipervnculo"/>
          </w:rPr>
          <w:t>Embalaje y Etiquetado.</w:t>
        </w:r>
        <w:r w:rsidR="00431E49">
          <w:rPr>
            <w:webHidden/>
          </w:rPr>
          <w:tab/>
        </w:r>
        <w:r w:rsidR="00431E49">
          <w:rPr>
            <w:webHidden/>
          </w:rPr>
          <w:fldChar w:fldCharType="begin"/>
        </w:r>
        <w:r w:rsidR="00431E49">
          <w:rPr>
            <w:webHidden/>
          </w:rPr>
          <w:instrText xml:space="preserve"> PAGEREF _Toc66103909 \h </w:instrText>
        </w:r>
        <w:r w:rsidR="00431E49">
          <w:rPr>
            <w:webHidden/>
          </w:rPr>
        </w:r>
        <w:r w:rsidR="00431E49">
          <w:rPr>
            <w:webHidden/>
          </w:rPr>
          <w:fldChar w:fldCharType="separate"/>
        </w:r>
        <w:r w:rsidR="00431E49">
          <w:rPr>
            <w:webHidden/>
          </w:rPr>
          <w:t>21</w:t>
        </w:r>
        <w:r w:rsidR="00431E49">
          <w:rPr>
            <w:webHidden/>
          </w:rPr>
          <w:fldChar w:fldCharType="end"/>
        </w:r>
      </w:hyperlink>
    </w:p>
    <w:p w:rsidR="00431E49" w:rsidRDefault="00A138DA">
      <w:pPr>
        <w:pStyle w:val="TDC2"/>
        <w:rPr>
          <w:rFonts w:eastAsiaTheme="minorEastAsia" w:cstheme="minorBidi"/>
          <w:bCs w:val="0"/>
          <w:smallCaps w:val="0"/>
        </w:rPr>
      </w:pPr>
      <w:hyperlink w:anchor="_Toc66103910" w:history="1">
        <w:r w:rsidR="00431E49" w:rsidRPr="00FC19B2">
          <w:rPr>
            <w:rStyle w:val="Hipervnculo"/>
          </w:rPr>
          <w:t>7.1.</w:t>
        </w:r>
        <w:r w:rsidR="00431E49">
          <w:rPr>
            <w:rFonts w:eastAsiaTheme="minorEastAsia" w:cstheme="minorBidi"/>
            <w:bCs w:val="0"/>
            <w:smallCaps w:val="0"/>
          </w:rPr>
          <w:tab/>
        </w:r>
        <w:r w:rsidR="00431E49" w:rsidRPr="00FC19B2">
          <w:rPr>
            <w:rStyle w:val="Hipervnculo"/>
          </w:rPr>
          <w:t>Embalaje Unitario.</w:t>
        </w:r>
        <w:r w:rsidR="00431E49">
          <w:rPr>
            <w:webHidden/>
          </w:rPr>
          <w:tab/>
        </w:r>
        <w:r w:rsidR="00431E49">
          <w:rPr>
            <w:webHidden/>
          </w:rPr>
          <w:fldChar w:fldCharType="begin"/>
        </w:r>
        <w:r w:rsidR="00431E49">
          <w:rPr>
            <w:webHidden/>
          </w:rPr>
          <w:instrText xml:space="preserve"> PAGEREF _Toc66103910 \h </w:instrText>
        </w:r>
        <w:r w:rsidR="00431E49">
          <w:rPr>
            <w:webHidden/>
          </w:rPr>
        </w:r>
        <w:r w:rsidR="00431E49">
          <w:rPr>
            <w:webHidden/>
          </w:rPr>
          <w:fldChar w:fldCharType="separate"/>
        </w:r>
        <w:r w:rsidR="00431E49">
          <w:rPr>
            <w:webHidden/>
          </w:rPr>
          <w:t>21</w:t>
        </w:r>
        <w:r w:rsidR="00431E49">
          <w:rPr>
            <w:webHidden/>
          </w:rPr>
          <w:fldChar w:fldCharType="end"/>
        </w:r>
      </w:hyperlink>
    </w:p>
    <w:p w:rsidR="00431E49" w:rsidRDefault="00A138DA">
      <w:pPr>
        <w:pStyle w:val="TDC2"/>
        <w:rPr>
          <w:rFonts w:eastAsiaTheme="minorEastAsia" w:cstheme="minorBidi"/>
          <w:bCs w:val="0"/>
          <w:smallCaps w:val="0"/>
        </w:rPr>
      </w:pPr>
      <w:hyperlink w:anchor="_Toc66103911" w:history="1">
        <w:r w:rsidR="00431E49" w:rsidRPr="00FC19B2">
          <w:rPr>
            <w:rStyle w:val="Hipervnculo"/>
          </w:rPr>
          <w:t>7.2.</w:t>
        </w:r>
        <w:r w:rsidR="00431E49">
          <w:rPr>
            <w:rFonts w:eastAsiaTheme="minorEastAsia" w:cstheme="minorBidi"/>
            <w:bCs w:val="0"/>
            <w:smallCaps w:val="0"/>
          </w:rPr>
          <w:tab/>
        </w:r>
        <w:r w:rsidR="00431E49" w:rsidRPr="00FC19B2">
          <w:rPr>
            <w:rStyle w:val="Hipervnculo"/>
          </w:rPr>
          <w:t>Embalaje Colectivo.</w:t>
        </w:r>
        <w:r w:rsidR="00431E49">
          <w:rPr>
            <w:webHidden/>
          </w:rPr>
          <w:tab/>
        </w:r>
        <w:r w:rsidR="00431E49">
          <w:rPr>
            <w:webHidden/>
          </w:rPr>
          <w:fldChar w:fldCharType="begin"/>
        </w:r>
        <w:r w:rsidR="00431E49">
          <w:rPr>
            <w:webHidden/>
          </w:rPr>
          <w:instrText xml:space="preserve"> PAGEREF _Toc66103911 \h </w:instrText>
        </w:r>
        <w:r w:rsidR="00431E49">
          <w:rPr>
            <w:webHidden/>
          </w:rPr>
        </w:r>
        <w:r w:rsidR="00431E49">
          <w:rPr>
            <w:webHidden/>
          </w:rPr>
          <w:fldChar w:fldCharType="separate"/>
        </w:r>
        <w:r w:rsidR="00431E49">
          <w:rPr>
            <w:webHidden/>
          </w:rPr>
          <w:t>21</w:t>
        </w:r>
        <w:r w:rsidR="00431E49">
          <w:rPr>
            <w:webHidden/>
          </w:rPr>
          <w:fldChar w:fldCharType="end"/>
        </w:r>
      </w:hyperlink>
    </w:p>
    <w:p w:rsidR="00431E49" w:rsidRDefault="00A138DA">
      <w:pPr>
        <w:pStyle w:val="TDC1"/>
        <w:rPr>
          <w:rFonts w:eastAsiaTheme="minorEastAsia" w:cstheme="minorBidi"/>
          <w:b w:val="0"/>
          <w:u w:val="none"/>
        </w:rPr>
      </w:pPr>
      <w:hyperlink w:anchor="_Toc66103912" w:history="1">
        <w:r w:rsidR="00431E49" w:rsidRPr="00FC19B2">
          <w:rPr>
            <w:rStyle w:val="Hipervnculo"/>
          </w:rPr>
          <w:t>8.</w:t>
        </w:r>
        <w:r w:rsidR="00431E49">
          <w:rPr>
            <w:rFonts w:eastAsiaTheme="minorEastAsia" w:cstheme="minorBidi"/>
            <w:b w:val="0"/>
            <w:u w:val="none"/>
          </w:rPr>
          <w:tab/>
        </w:r>
        <w:r w:rsidR="00431E49" w:rsidRPr="00FC19B2">
          <w:rPr>
            <w:rStyle w:val="Hipervnculo"/>
          </w:rPr>
          <w:t>Anexo A: INFORME DE PRUEBAS.</w:t>
        </w:r>
        <w:r w:rsidR="00431E49">
          <w:rPr>
            <w:webHidden/>
          </w:rPr>
          <w:tab/>
        </w:r>
        <w:r w:rsidR="00431E49">
          <w:rPr>
            <w:webHidden/>
          </w:rPr>
          <w:fldChar w:fldCharType="begin"/>
        </w:r>
        <w:r w:rsidR="00431E49">
          <w:rPr>
            <w:webHidden/>
          </w:rPr>
          <w:instrText xml:space="preserve"> PAGEREF _Toc66103912 \h </w:instrText>
        </w:r>
        <w:r w:rsidR="00431E49">
          <w:rPr>
            <w:webHidden/>
          </w:rPr>
        </w:r>
        <w:r w:rsidR="00431E49">
          <w:rPr>
            <w:webHidden/>
          </w:rPr>
          <w:fldChar w:fldCharType="separate"/>
        </w:r>
        <w:r w:rsidR="00431E49">
          <w:rPr>
            <w:webHidden/>
          </w:rPr>
          <w:t>22</w:t>
        </w:r>
        <w:r w:rsidR="00431E49">
          <w:rPr>
            <w:webHidden/>
          </w:rPr>
          <w:fldChar w:fldCharType="end"/>
        </w:r>
      </w:hyperlink>
    </w:p>
    <w:p w:rsidR="00431E49" w:rsidRDefault="00A138DA">
      <w:pPr>
        <w:pStyle w:val="TDC1"/>
        <w:rPr>
          <w:rFonts w:eastAsiaTheme="minorEastAsia" w:cstheme="minorBidi"/>
          <w:b w:val="0"/>
          <w:u w:val="none"/>
        </w:rPr>
      </w:pPr>
      <w:hyperlink w:anchor="_Toc66103913" w:history="1">
        <w:r w:rsidR="00431E49" w:rsidRPr="00FC19B2">
          <w:rPr>
            <w:rStyle w:val="Hipervnculo"/>
          </w:rPr>
          <w:t>9.</w:t>
        </w:r>
        <w:r w:rsidR="00431E49">
          <w:rPr>
            <w:rFonts w:eastAsiaTheme="minorEastAsia" w:cstheme="minorBidi"/>
            <w:b w:val="0"/>
            <w:u w:val="none"/>
          </w:rPr>
          <w:tab/>
        </w:r>
        <w:r w:rsidR="00431E49" w:rsidRPr="00FC19B2">
          <w:rPr>
            <w:rStyle w:val="Hipervnculo"/>
          </w:rPr>
          <w:t>Anexo B: CONEXIONADO DE PISTAS PARA LA PRUEBA</w:t>
        </w:r>
        <w:r w:rsidR="00431E49">
          <w:rPr>
            <w:webHidden/>
          </w:rPr>
          <w:tab/>
        </w:r>
        <w:r w:rsidR="00431E49">
          <w:rPr>
            <w:webHidden/>
          </w:rPr>
          <w:fldChar w:fldCharType="begin"/>
        </w:r>
        <w:r w:rsidR="00431E49">
          <w:rPr>
            <w:webHidden/>
          </w:rPr>
          <w:instrText xml:space="preserve"> PAGEREF _Toc66103913 \h </w:instrText>
        </w:r>
        <w:r w:rsidR="00431E49">
          <w:rPr>
            <w:webHidden/>
          </w:rPr>
        </w:r>
        <w:r w:rsidR="00431E49">
          <w:rPr>
            <w:webHidden/>
          </w:rPr>
          <w:fldChar w:fldCharType="separate"/>
        </w:r>
        <w:r w:rsidR="00431E49">
          <w:rPr>
            <w:webHidden/>
          </w:rPr>
          <w:t>23</w:t>
        </w:r>
        <w:r w:rsidR="00431E49">
          <w:rPr>
            <w:webHidden/>
          </w:rPr>
          <w:fldChar w:fldCharType="end"/>
        </w:r>
      </w:hyperlink>
    </w:p>
    <w:p w:rsidR="00431E49" w:rsidRDefault="00A138DA">
      <w:pPr>
        <w:pStyle w:val="TDC1"/>
        <w:rPr>
          <w:rFonts w:eastAsiaTheme="minorEastAsia" w:cstheme="minorBidi"/>
          <w:b w:val="0"/>
          <w:u w:val="none"/>
        </w:rPr>
      </w:pPr>
      <w:hyperlink w:anchor="_Toc66103914" w:history="1">
        <w:r w:rsidR="00431E49" w:rsidRPr="00FC19B2">
          <w:rPr>
            <w:rStyle w:val="Hipervnculo"/>
          </w:rPr>
          <w:t>10.</w:t>
        </w:r>
        <w:r w:rsidR="00431E49">
          <w:rPr>
            <w:rFonts w:eastAsiaTheme="minorEastAsia" w:cstheme="minorBidi"/>
            <w:b w:val="0"/>
            <w:u w:val="none"/>
          </w:rPr>
          <w:tab/>
        </w:r>
        <w:r w:rsidR="00431E49" w:rsidRPr="00FC19B2">
          <w:rPr>
            <w:rStyle w:val="Hipervnculo"/>
          </w:rPr>
          <w:t>Anexo C: UTIL DE PRUEBAS</w:t>
        </w:r>
        <w:r w:rsidR="00431E49">
          <w:rPr>
            <w:webHidden/>
          </w:rPr>
          <w:tab/>
        </w:r>
        <w:r w:rsidR="00431E49">
          <w:rPr>
            <w:webHidden/>
          </w:rPr>
          <w:fldChar w:fldCharType="begin"/>
        </w:r>
        <w:r w:rsidR="00431E49">
          <w:rPr>
            <w:webHidden/>
          </w:rPr>
          <w:instrText xml:space="preserve"> PAGEREF _Toc66103914 \h </w:instrText>
        </w:r>
        <w:r w:rsidR="00431E49">
          <w:rPr>
            <w:webHidden/>
          </w:rPr>
        </w:r>
        <w:r w:rsidR="00431E49">
          <w:rPr>
            <w:webHidden/>
          </w:rPr>
          <w:fldChar w:fldCharType="separate"/>
        </w:r>
        <w:r w:rsidR="00431E49">
          <w:rPr>
            <w:webHidden/>
          </w:rPr>
          <w:t>29</w:t>
        </w:r>
        <w:r w:rsidR="00431E49">
          <w:rPr>
            <w:webHidden/>
          </w:rPr>
          <w:fldChar w:fldCharType="end"/>
        </w:r>
      </w:hyperlink>
    </w:p>
    <w:p w:rsidR="00431E49" w:rsidRDefault="00A138DA">
      <w:pPr>
        <w:pStyle w:val="TDC1"/>
        <w:rPr>
          <w:rFonts w:eastAsiaTheme="minorEastAsia" w:cstheme="minorBidi"/>
          <w:b w:val="0"/>
          <w:u w:val="none"/>
        </w:rPr>
      </w:pPr>
      <w:hyperlink w:anchor="_Toc66103915" w:history="1">
        <w:r w:rsidR="00431E49" w:rsidRPr="00FC19B2">
          <w:rPr>
            <w:rStyle w:val="Hipervnculo"/>
            <w:lang w:val="pt-BR"/>
          </w:rPr>
          <w:t>11.</w:t>
        </w:r>
        <w:r w:rsidR="00431E49">
          <w:rPr>
            <w:rFonts w:eastAsiaTheme="minorEastAsia" w:cstheme="minorBidi"/>
            <w:b w:val="0"/>
            <w:u w:val="none"/>
          </w:rPr>
          <w:tab/>
        </w:r>
        <w:r w:rsidR="00431E49" w:rsidRPr="00FC19B2">
          <w:rPr>
            <w:rStyle w:val="Hipervnculo"/>
          </w:rPr>
          <w:t>Anexo D: Ordenador</w:t>
        </w:r>
        <w:r w:rsidR="00431E49" w:rsidRPr="00FC19B2">
          <w:rPr>
            <w:rStyle w:val="Hipervnculo"/>
            <w:lang w:val="pt-BR"/>
          </w:rPr>
          <w:t xml:space="preserve"> tipo PC configurado para Norma_N019.</w:t>
        </w:r>
        <w:r w:rsidR="00431E49">
          <w:rPr>
            <w:webHidden/>
          </w:rPr>
          <w:tab/>
        </w:r>
        <w:r w:rsidR="00431E49">
          <w:rPr>
            <w:webHidden/>
          </w:rPr>
          <w:fldChar w:fldCharType="begin"/>
        </w:r>
        <w:r w:rsidR="00431E49">
          <w:rPr>
            <w:webHidden/>
          </w:rPr>
          <w:instrText xml:space="preserve"> PAGEREF _Toc66103915 \h </w:instrText>
        </w:r>
        <w:r w:rsidR="00431E49">
          <w:rPr>
            <w:webHidden/>
          </w:rPr>
        </w:r>
        <w:r w:rsidR="00431E49">
          <w:rPr>
            <w:webHidden/>
          </w:rPr>
          <w:fldChar w:fldCharType="separate"/>
        </w:r>
        <w:r w:rsidR="00431E49">
          <w:rPr>
            <w:webHidden/>
          </w:rPr>
          <w:t>31</w:t>
        </w:r>
        <w:r w:rsidR="00431E49">
          <w:rPr>
            <w:webHidden/>
          </w:rPr>
          <w:fldChar w:fldCharType="end"/>
        </w:r>
      </w:hyperlink>
    </w:p>
    <w:p w:rsidR="002F01AE" w:rsidRDefault="00931842" w:rsidP="00D85BBC">
      <w:pPr>
        <w:pStyle w:val="TextoNivel1"/>
      </w:pPr>
      <w:r>
        <w:rPr>
          <w:rFonts w:ascii="Arial Negrita" w:hAnsi="Arial Negrita" w:cs="Arial"/>
          <w:b/>
          <w:caps/>
          <w:szCs w:val="22"/>
          <w:u w:val="single"/>
          <w:lang w:val="es-ES"/>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9D60EC" w:rsidRDefault="00931842" w:rsidP="009D60EC">
      <w:pPr>
        <w:pStyle w:val="TextoNivel1"/>
      </w:pPr>
      <w:r>
        <w:fldChar w:fldCharType="begin"/>
      </w:r>
      <w:r>
        <w:instrText xml:space="preserve"> TOC \h \z \c "Ilustración" </w:instrText>
      </w:r>
      <w:r>
        <w:fldChar w:fldCharType="separate"/>
      </w:r>
      <w:r w:rsidR="00431E49">
        <w:rPr>
          <w:b/>
          <w:bCs/>
          <w:noProof/>
          <w:lang w:val="es-ES"/>
        </w:rPr>
        <w:t>No se encuentran elementos de tabla de ilustraciones.</w:t>
      </w: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940703" w:rsidRDefault="00931842" w:rsidP="00940703">
      <w:pPr>
        <w:pStyle w:val="TextoNivel1"/>
        <w:rPr>
          <w:sz w:val="18"/>
          <w:lang w:val="es-ES"/>
        </w:rPr>
      </w:pPr>
      <w:r>
        <w:rPr>
          <w:rFonts w:ascii="Calibri" w:hAnsi="Calibri"/>
          <w:sz w:val="20"/>
          <w:szCs w:val="24"/>
        </w:rPr>
        <w:fldChar w:fldCharType="begin"/>
      </w:r>
      <w:r>
        <w:rPr>
          <w:rFonts w:ascii="Calibri" w:hAnsi="Calibri"/>
          <w:sz w:val="20"/>
          <w:szCs w:val="24"/>
        </w:rPr>
        <w:instrText xml:space="preserve"> TOC \h \z \c "Tabla" </w:instrText>
      </w:r>
      <w:r>
        <w:rPr>
          <w:rFonts w:ascii="Calibri" w:hAnsi="Calibri"/>
          <w:sz w:val="20"/>
          <w:szCs w:val="24"/>
        </w:rPr>
        <w:fldChar w:fldCharType="separate"/>
      </w:r>
      <w:r w:rsidR="00431E49">
        <w:rPr>
          <w:rFonts w:ascii="Calibri" w:hAnsi="Calibri"/>
          <w:b/>
          <w:bCs/>
          <w:noProof/>
          <w:sz w:val="20"/>
          <w:szCs w:val="24"/>
          <w:lang w:val="es-ES"/>
        </w:rPr>
        <w:t>No se encuentran elementos de tabla de ilustraciones.</w:t>
      </w:r>
      <w:r>
        <w:rPr>
          <w:rFonts w:ascii="Calibri" w:hAnsi="Calibri"/>
          <w:sz w:val="20"/>
          <w:szCs w:val="24"/>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6F5776" w:rsidRPr="00060617" w:rsidRDefault="006F5776" w:rsidP="006F5776">
      <w:pPr>
        <w:pStyle w:val="Ttulo1"/>
      </w:pPr>
      <w:bookmarkStart w:id="0" w:name="_Toc347764077"/>
      <w:bookmarkStart w:id="1" w:name="_Toc66103897"/>
      <w:bookmarkStart w:id="2" w:name="_Toc463061833"/>
      <w:bookmarkStart w:id="3" w:name="_Toc463062574"/>
      <w:bookmarkStart w:id="4" w:name="_Toc84302292"/>
      <w:r w:rsidRPr="00060617">
        <w:lastRenderedPageBreak/>
        <w:t>Objeto.</w:t>
      </w:r>
      <w:bookmarkEnd w:id="0"/>
      <w:bookmarkEnd w:id="1"/>
    </w:p>
    <w:p w:rsidR="006F5776" w:rsidRDefault="006F5776" w:rsidP="006F5776">
      <w:pPr>
        <w:pStyle w:val="Sangra3detindependiente"/>
        <w:spacing w:before="120" w:after="120" w:line="360" w:lineRule="auto"/>
        <w:ind w:right="425" w:firstLine="0"/>
        <w:jc w:val="both"/>
        <w:rPr>
          <w:rFonts w:cs="Arial"/>
        </w:rPr>
      </w:pPr>
      <w:r w:rsidRPr="00060617">
        <w:rPr>
          <w:rFonts w:cs="Arial"/>
        </w:rPr>
        <w:t xml:space="preserve">El objetivo de esta Norma es establecer el procedimiento de pruebas para las placas </w:t>
      </w:r>
      <w:r w:rsidRPr="00D45F0F">
        <w:rPr>
          <w:rFonts w:cs="Arial"/>
          <w:b/>
        </w:rPr>
        <w:t>CD40 – IA4 – N019A</w:t>
      </w:r>
      <w:r w:rsidRPr="00060617">
        <w:rPr>
          <w:rFonts w:cs="Arial"/>
        </w:rPr>
        <w:t xml:space="preserve"> para asegurar la funcionalidad y prestaciones de las mismas conforme a especificaciones. Estas pruebas se someterán a todas y cada una de las placas de cada Lote de Fabricación.</w:t>
      </w:r>
    </w:p>
    <w:p w:rsidR="006F5776" w:rsidRPr="00060617" w:rsidRDefault="006F5776" w:rsidP="006F5776">
      <w:pPr>
        <w:pStyle w:val="Sangra3detindependiente"/>
        <w:spacing w:before="120" w:after="120" w:line="360" w:lineRule="auto"/>
        <w:ind w:right="425" w:firstLine="0"/>
        <w:jc w:val="both"/>
        <w:rPr>
          <w:rFonts w:cs="Arial"/>
        </w:rPr>
      </w:pPr>
    </w:p>
    <w:p w:rsidR="006F5776" w:rsidRPr="00060617" w:rsidRDefault="006F5776" w:rsidP="006F5776">
      <w:pPr>
        <w:pStyle w:val="Ttulo1"/>
      </w:pPr>
      <w:bookmarkStart w:id="5" w:name="_Toc143917486"/>
      <w:bookmarkStart w:id="6" w:name="_Toc347764078"/>
      <w:bookmarkStart w:id="7" w:name="_Toc66103898"/>
      <w:r w:rsidRPr="00060617">
        <w:lastRenderedPageBreak/>
        <w:t>Alcance.</w:t>
      </w:r>
      <w:bookmarkEnd w:id="5"/>
      <w:bookmarkEnd w:id="6"/>
      <w:bookmarkEnd w:id="7"/>
    </w:p>
    <w:p w:rsidR="006F5776" w:rsidRDefault="006F5776" w:rsidP="006F5776">
      <w:pPr>
        <w:spacing w:before="120" w:line="360" w:lineRule="auto"/>
        <w:ind w:right="425"/>
        <w:rPr>
          <w:rFonts w:cs="Arial"/>
        </w:rPr>
      </w:pPr>
      <w:r w:rsidRPr="00060617">
        <w:rPr>
          <w:rFonts w:cs="Arial"/>
        </w:rPr>
        <w:t xml:space="preserve">Todas las </w:t>
      </w:r>
      <w:r w:rsidRPr="00D45F0F">
        <w:rPr>
          <w:rFonts w:cs="Arial"/>
          <w:b/>
        </w:rPr>
        <w:t>CD40 – IA4 – N019A</w:t>
      </w:r>
      <w:r w:rsidRPr="00060617">
        <w:rPr>
          <w:rFonts w:cs="Arial"/>
        </w:rPr>
        <w:t xml:space="preserve"> fabricadas y/o reparadas por NUCLEO CC, S.L., y/o sus subcontratistas, como paso previo a la integración de las mismas en el CD40, o como pieza de repuesto.</w:t>
      </w:r>
    </w:p>
    <w:p w:rsidR="006F5776" w:rsidRPr="00060617" w:rsidRDefault="006F5776" w:rsidP="006F5776">
      <w:pPr>
        <w:spacing w:before="120" w:line="360" w:lineRule="auto"/>
        <w:ind w:right="425"/>
        <w:rPr>
          <w:rFonts w:cs="Arial"/>
        </w:rPr>
      </w:pPr>
      <w:r w:rsidRPr="00060617">
        <w:rPr>
          <w:rFonts w:cs="Arial"/>
        </w:rPr>
        <w:t xml:space="preserve"> </w:t>
      </w:r>
    </w:p>
    <w:p w:rsidR="006F5776" w:rsidRPr="00060617" w:rsidRDefault="006F5776" w:rsidP="006F5776">
      <w:pPr>
        <w:pStyle w:val="Ttulo1"/>
      </w:pPr>
      <w:bookmarkStart w:id="8" w:name="_Toc143917487"/>
      <w:bookmarkStart w:id="9" w:name="_Toc347764079"/>
      <w:bookmarkStart w:id="10" w:name="_Toc66103899"/>
      <w:r w:rsidRPr="00060617">
        <w:lastRenderedPageBreak/>
        <w:t>Definiciones.</w:t>
      </w:r>
      <w:bookmarkEnd w:id="8"/>
      <w:bookmarkEnd w:id="9"/>
      <w:bookmarkEnd w:id="10"/>
    </w:p>
    <w:p w:rsidR="006F5776" w:rsidRDefault="006F5776" w:rsidP="00351B86">
      <w:pPr>
        <w:pStyle w:val="Prrafodelista"/>
        <w:numPr>
          <w:ilvl w:val="0"/>
          <w:numId w:val="13"/>
        </w:numPr>
      </w:pPr>
      <w:r>
        <w:t xml:space="preserve">USB: </w:t>
      </w:r>
      <w:r w:rsidRPr="00060617">
        <w:t>Universal Serial Bus/Bus serie universal</w:t>
      </w:r>
      <w:r>
        <w:t>.</w:t>
      </w:r>
    </w:p>
    <w:p w:rsidR="006F5776" w:rsidRDefault="006F5776" w:rsidP="00351B86">
      <w:pPr>
        <w:pStyle w:val="Prrafodelista"/>
        <w:numPr>
          <w:ilvl w:val="0"/>
          <w:numId w:val="13"/>
        </w:numPr>
      </w:pPr>
      <w:proofErr w:type="gramStart"/>
      <w:r>
        <w:t>JTAG :</w:t>
      </w:r>
      <w:proofErr w:type="gramEnd"/>
      <w:r>
        <w:t xml:space="preserve"> (</w:t>
      </w:r>
      <w:proofErr w:type="spellStart"/>
      <w:r>
        <w:t>Joint</w:t>
      </w:r>
      <w:proofErr w:type="spellEnd"/>
      <w:r>
        <w:t xml:space="preserve"> Test </w:t>
      </w:r>
      <w:proofErr w:type="spellStart"/>
      <w:r>
        <w:t>Action</w:t>
      </w:r>
      <w:proofErr w:type="spellEnd"/>
      <w:r>
        <w:t xml:space="preserve"> </w:t>
      </w:r>
      <w:proofErr w:type="spellStart"/>
      <w:r>
        <w:t>Group</w:t>
      </w:r>
      <w:proofErr w:type="spellEnd"/>
      <w:r>
        <w:t xml:space="preserve">) Es el nombre común para la Norma IEEE 1149.1 Norma que define un estándar para test de PCB.  </w:t>
      </w:r>
      <w:hyperlink r:id="rId11" w:history="1">
        <w:r w:rsidRPr="006F5776">
          <w:rPr>
            <w:rStyle w:val="Hipervnculo"/>
            <w:rFonts w:cs="Arial"/>
          </w:rPr>
          <w:t>http://es.wikipedia.org/wiki/JTAG</w:t>
        </w:r>
      </w:hyperlink>
    </w:p>
    <w:p w:rsidR="006F5776" w:rsidRPr="00060617" w:rsidRDefault="006F5776" w:rsidP="00351B86">
      <w:pPr>
        <w:pStyle w:val="Prrafodelista"/>
        <w:numPr>
          <w:ilvl w:val="0"/>
          <w:numId w:val="13"/>
        </w:numPr>
      </w:pPr>
      <w:r w:rsidRPr="00060617">
        <w:t xml:space="preserve">Nivel </w:t>
      </w:r>
      <w:r w:rsidRPr="006F5776">
        <w:rPr>
          <w:highlight w:val="yellow"/>
        </w:rPr>
        <w:t>1200.xxxx.x</w:t>
      </w:r>
      <w:r w:rsidRPr="00060617">
        <w:t>, placa montada sin caja.</w:t>
      </w:r>
    </w:p>
    <w:p w:rsidR="006F5776" w:rsidRPr="00060617" w:rsidRDefault="006F5776" w:rsidP="00351B86">
      <w:pPr>
        <w:pStyle w:val="Prrafodelista"/>
        <w:numPr>
          <w:ilvl w:val="0"/>
          <w:numId w:val="13"/>
        </w:numPr>
      </w:pPr>
      <w:r w:rsidRPr="00060617">
        <w:t xml:space="preserve">Nivel  </w:t>
      </w:r>
      <w:r w:rsidRPr="006F5776">
        <w:rPr>
          <w:highlight w:val="yellow"/>
        </w:rPr>
        <w:t>0084.xxxx.x</w:t>
      </w:r>
      <w:r w:rsidRPr="00060617">
        <w:t xml:space="preserve">, placa acabada, con carátula y accesorios. </w:t>
      </w:r>
    </w:p>
    <w:p w:rsidR="006F5776" w:rsidRPr="00060617" w:rsidRDefault="006F5776" w:rsidP="006F5776">
      <w:pPr>
        <w:spacing w:before="120" w:line="360" w:lineRule="auto"/>
        <w:ind w:right="425"/>
        <w:rPr>
          <w:rFonts w:cs="Arial"/>
        </w:rPr>
      </w:pPr>
    </w:p>
    <w:p w:rsidR="006F5776" w:rsidRPr="00060617" w:rsidRDefault="006F5776" w:rsidP="006F5776">
      <w:pPr>
        <w:pStyle w:val="Ttulo1"/>
        <w:rPr>
          <w:rFonts w:cs="Arial"/>
        </w:rPr>
      </w:pPr>
      <w:bookmarkStart w:id="11" w:name="_Toc347764080"/>
      <w:bookmarkStart w:id="12" w:name="_Toc66103900"/>
      <w:r w:rsidRPr="00060617">
        <w:lastRenderedPageBreak/>
        <w:t>Docu</w:t>
      </w:r>
      <w:r w:rsidRPr="00060617">
        <w:rPr>
          <w:noProof/>
        </w:rPr>
        <w:t>mentos referenciados</w:t>
      </w:r>
      <w:bookmarkEnd w:id="2"/>
      <w:bookmarkEnd w:id="3"/>
      <w:bookmarkEnd w:id="4"/>
      <w:bookmarkEnd w:id="11"/>
      <w:bookmarkEnd w:id="12"/>
    </w:p>
    <w:p w:rsidR="006F5776" w:rsidRPr="00060617" w:rsidRDefault="006F5776" w:rsidP="006F5776">
      <w:pPr>
        <w:spacing w:before="120" w:line="360" w:lineRule="auto"/>
        <w:ind w:right="425"/>
        <w:rPr>
          <w:rFonts w:cs="Arial"/>
        </w:rPr>
      </w:pPr>
      <w:r w:rsidRPr="00060617">
        <w:t>Los documentos referenciados o relacionados con el documento actual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6520"/>
      </w:tblGrid>
      <w:tr w:rsidR="006F5776" w:rsidRPr="00060617" w:rsidTr="006F5776">
        <w:tc>
          <w:tcPr>
            <w:tcW w:w="3189" w:type="dxa"/>
          </w:tcPr>
          <w:p w:rsidR="006F5776" w:rsidRPr="00060617" w:rsidRDefault="006F5776" w:rsidP="00574A1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b/>
              </w:rPr>
            </w:pPr>
            <w:bookmarkStart w:id="13" w:name="_Hlt23748325"/>
            <w:bookmarkEnd w:id="13"/>
            <w:r w:rsidRPr="00060617">
              <w:rPr>
                <w:rFonts w:ascii="Arial" w:hAnsi="Arial" w:cs="Arial"/>
                <w:b/>
              </w:rPr>
              <w:t>Nº de Plano/Documento</w:t>
            </w:r>
          </w:p>
        </w:tc>
        <w:tc>
          <w:tcPr>
            <w:tcW w:w="6520" w:type="dxa"/>
          </w:tcPr>
          <w:p w:rsidR="006F5776" w:rsidRPr="00060617" w:rsidRDefault="006F5776" w:rsidP="00574A1C">
            <w:pPr>
              <w:pStyle w:val="nomal"/>
              <w:spacing w:before="120" w:after="120" w:line="360" w:lineRule="auto"/>
              <w:ind w:left="0" w:right="425" w:firstLine="0"/>
              <w:rPr>
                <w:rFonts w:ascii="Arial" w:hAnsi="Arial" w:cs="Arial"/>
                <w:b/>
              </w:rPr>
            </w:pPr>
            <w:r w:rsidRPr="00060617">
              <w:rPr>
                <w:rFonts w:ascii="Arial" w:hAnsi="Arial" w:cs="Arial"/>
                <w:b/>
              </w:rPr>
              <w:t xml:space="preserve">Descripción </w:t>
            </w:r>
          </w:p>
        </w:tc>
      </w:tr>
      <w:tr w:rsidR="006F5776" w:rsidRPr="00060617" w:rsidTr="006F5776">
        <w:tc>
          <w:tcPr>
            <w:tcW w:w="3189" w:type="dxa"/>
          </w:tcPr>
          <w:p w:rsidR="006F5776" w:rsidRPr="00060617" w:rsidRDefault="006F5776" w:rsidP="00574A1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r>
              <w:rPr>
                <w:rFonts w:ascii="Arial" w:hAnsi="Arial" w:cs="Arial"/>
              </w:rPr>
              <w:t>A rellenar</w:t>
            </w:r>
          </w:p>
        </w:tc>
        <w:tc>
          <w:tcPr>
            <w:tcW w:w="6520" w:type="dxa"/>
          </w:tcPr>
          <w:p w:rsidR="006F5776" w:rsidRPr="00060617" w:rsidRDefault="006F5776" w:rsidP="00574A1C">
            <w:pPr>
              <w:pStyle w:val="nomal"/>
              <w:spacing w:before="120" w:after="120" w:line="360" w:lineRule="auto"/>
              <w:ind w:left="0" w:right="425" w:firstLine="0"/>
              <w:rPr>
                <w:rFonts w:ascii="Arial" w:hAnsi="Arial" w:cs="Arial"/>
              </w:rPr>
            </w:pPr>
            <w:r w:rsidRPr="00060617">
              <w:rPr>
                <w:rFonts w:ascii="Arial" w:hAnsi="Arial" w:cs="Arial"/>
              </w:rPr>
              <w:t xml:space="preserve"> N0</w:t>
            </w:r>
            <w:r>
              <w:rPr>
                <w:rFonts w:ascii="Arial" w:hAnsi="Arial" w:cs="Arial"/>
              </w:rPr>
              <w:t>19A</w:t>
            </w:r>
            <w:r w:rsidRPr="00060617">
              <w:rPr>
                <w:rFonts w:ascii="Arial" w:hAnsi="Arial" w:cs="Arial"/>
              </w:rPr>
              <w:t xml:space="preserve">POS.pcb   Plano Posicional en formato </w:t>
            </w:r>
            <w:proofErr w:type="spellStart"/>
            <w:r w:rsidRPr="00060617">
              <w:rPr>
                <w:rFonts w:ascii="Arial" w:hAnsi="Arial" w:cs="Arial"/>
              </w:rPr>
              <w:t>pdf</w:t>
            </w:r>
            <w:proofErr w:type="spellEnd"/>
          </w:p>
        </w:tc>
      </w:tr>
      <w:tr w:rsidR="006F5776" w:rsidRPr="00060617" w:rsidTr="006F5776">
        <w:tc>
          <w:tcPr>
            <w:tcW w:w="3189" w:type="dxa"/>
          </w:tcPr>
          <w:p w:rsidR="006F5776" w:rsidRPr="00060617" w:rsidRDefault="006F5776" w:rsidP="00574A1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r>
              <w:rPr>
                <w:rFonts w:ascii="Arial" w:hAnsi="Arial" w:cs="Arial"/>
              </w:rPr>
              <w:t>A rellenar</w:t>
            </w:r>
          </w:p>
        </w:tc>
        <w:tc>
          <w:tcPr>
            <w:tcW w:w="6520" w:type="dxa"/>
          </w:tcPr>
          <w:p w:rsidR="006F5776" w:rsidRPr="00060617" w:rsidRDefault="006F5776" w:rsidP="00574A1C">
            <w:pPr>
              <w:pStyle w:val="nomal"/>
              <w:spacing w:before="120" w:after="120" w:line="360" w:lineRule="auto"/>
              <w:ind w:left="0" w:right="425" w:firstLine="0"/>
              <w:rPr>
                <w:rFonts w:ascii="Arial" w:hAnsi="Arial" w:cs="Arial"/>
              </w:rPr>
            </w:pPr>
            <w:r w:rsidRPr="00060617">
              <w:rPr>
                <w:rFonts w:ascii="Arial" w:hAnsi="Arial" w:cs="Arial"/>
              </w:rPr>
              <w:t xml:space="preserve"> N0</w:t>
            </w:r>
            <w:r>
              <w:rPr>
                <w:rFonts w:ascii="Arial" w:hAnsi="Arial" w:cs="Arial"/>
              </w:rPr>
              <w:t>19A</w:t>
            </w:r>
            <w:r w:rsidRPr="00060617">
              <w:rPr>
                <w:rFonts w:ascii="Arial" w:hAnsi="Arial" w:cs="Arial"/>
              </w:rPr>
              <w:t xml:space="preserve">.sch           Plano esquemático en formato </w:t>
            </w:r>
            <w:proofErr w:type="spellStart"/>
            <w:r w:rsidRPr="00060617">
              <w:rPr>
                <w:rFonts w:ascii="Arial" w:hAnsi="Arial" w:cs="Arial"/>
              </w:rPr>
              <w:t>pdf</w:t>
            </w:r>
            <w:proofErr w:type="spellEnd"/>
          </w:p>
        </w:tc>
      </w:tr>
      <w:tr w:rsidR="006F5776" w:rsidRPr="00060617" w:rsidTr="006F5776">
        <w:tc>
          <w:tcPr>
            <w:tcW w:w="3189" w:type="dxa"/>
          </w:tcPr>
          <w:p w:rsidR="006F5776" w:rsidRPr="00060617" w:rsidRDefault="006F5776" w:rsidP="00574A1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p>
        </w:tc>
        <w:tc>
          <w:tcPr>
            <w:tcW w:w="6520" w:type="dxa"/>
          </w:tcPr>
          <w:p w:rsidR="006F5776" w:rsidRPr="00060617" w:rsidRDefault="006F5776" w:rsidP="00574A1C">
            <w:pPr>
              <w:pStyle w:val="nomal"/>
              <w:spacing w:before="120" w:after="120" w:line="360" w:lineRule="auto"/>
              <w:ind w:left="0" w:right="425" w:firstLine="0"/>
              <w:rPr>
                <w:rFonts w:ascii="Arial" w:hAnsi="Arial" w:cs="Arial"/>
              </w:rPr>
            </w:pPr>
            <w:r>
              <w:rPr>
                <w:rFonts w:ascii="Arial" w:hAnsi="Arial" w:cs="Arial"/>
              </w:rPr>
              <w:t>Manual de Instalación de la Pasarela CD40</w:t>
            </w:r>
            <w:r w:rsidRPr="00060617">
              <w:rPr>
                <w:rFonts w:ascii="Arial" w:hAnsi="Arial" w:cs="Arial"/>
              </w:rPr>
              <w:t xml:space="preserve">  formato </w:t>
            </w:r>
            <w:proofErr w:type="spellStart"/>
            <w:r w:rsidRPr="00060617">
              <w:rPr>
                <w:rFonts w:ascii="Arial" w:hAnsi="Arial" w:cs="Arial"/>
              </w:rPr>
              <w:t>pdf</w:t>
            </w:r>
            <w:proofErr w:type="spellEnd"/>
          </w:p>
        </w:tc>
      </w:tr>
      <w:tr w:rsidR="006F5776" w:rsidRPr="00060617" w:rsidTr="006F5776">
        <w:tc>
          <w:tcPr>
            <w:tcW w:w="3189" w:type="dxa"/>
          </w:tcPr>
          <w:p w:rsidR="006F5776" w:rsidRPr="00060617" w:rsidRDefault="006F5776" w:rsidP="00574A1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p>
        </w:tc>
        <w:tc>
          <w:tcPr>
            <w:tcW w:w="6520" w:type="dxa"/>
          </w:tcPr>
          <w:p w:rsidR="006F5776" w:rsidRPr="00060617" w:rsidRDefault="006F5776" w:rsidP="00574A1C">
            <w:pPr>
              <w:pStyle w:val="nomal"/>
              <w:spacing w:before="120" w:after="120" w:line="360" w:lineRule="auto"/>
              <w:ind w:left="0" w:right="425" w:firstLine="0"/>
              <w:rPr>
                <w:rFonts w:ascii="Arial" w:hAnsi="Arial" w:cs="Arial"/>
              </w:rPr>
            </w:pPr>
            <w:r w:rsidRPr="00060617">
              <w:rPr>
                <w:rFonts w:ascii="Arial" w:hAnsi="Arial" w:cs="Arial"/>
              </w:rPr>
              <w:t>Manual de Calidad de NUCLEO CC, S.L.</w:t>
            </w:r>
          </w:p>
        </w:tc>
      </w:tr>
      <w:tr w:rsidR="006F5776" w:rsidRPr="00060617" w:rsidTr="006F5776">
        <w:tc>
          <w:tcPr>
            <w:tcW w:w="3189" w:type="dxa"/>
          </w:tcPr>
          <w:p w:rsidR="006F5776" w:rsidRPr="00060617" w:rsidRDefault="006F5776" w:rsidP="00574A1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p>
        </w:tc>
        <w:tc>
          <w:tcPr>
            <w:tcW w:w="6520" w:type="dxa"/>
          </w:tcPr>
          <w:p w:rsidR="006F5776" w:rsidRPr="00060617" w:rsidRDefault="006F5776" w:rsidP="00574A1C">
            <w:pPr>
              <w:pStyle w:val="nomal"/>
              <w:spacing w:before="120" w:after="120" w:line="360" w:lineRule="auto"/>
              <w:ind w:left="0" w:right="425" w:firstLine="0"/>
              <w:rPr>
                <w:rFonts w:ascii="Arial" w:hAnsi="Arial" w:cs="Arial"/>
              </w:rPr>
            </w:pPr>
            <w:r w:rsidRPr="00060617">
              <w:rPr>
                <w:rFonts w:ascii="Arial" w:hAnsi="Arial" w:cs="Arial"/>
              </w:rPr>
              <w:t xml:space="preserve">Manual de Usuario de </w:t>
            </w:r>
            <w:smartTag w:uri="urn:schemas-microsoft-com:office:smarttags" w:element="PersonName">
              <w:smartTagPr>
                <w:attr w:name="ProductID" w:val="la Unidad N"/>
              </w:smartTagPr>
              <w:r w:rsidRPr="00060617">
                <w:rPr>
                  <w:rFonts w:ascii="Arial" w:hAnsi="Arial" w:cs="Arial"/>
                </w:rPr>
                <w:t>la Unidad N</w:t>
              </w:r>
            </w:smartTag>
            <w:r w:rsidRPr="00060617">
              <w:rPr>
                <w:rFonts w:ascii="Arial" w:hAnsi="Arial" w:cs="Arial"/>
              </w:rPr>
              <w:t>0</w:t>
            </w:r>
            <w:r>
              <w:rPr>
                <w:rFonts w:ascii="Arial" w:hAnsi="Arial" w:cs="Arial"/>
              </w:rPr>
              <w:t>19A</w:t>
            </w:r>
            <w:r w:rsidRPr="00060617">
              <w:rPr>
                <w:rFonts w:ascii="Arial" w:hAnsi="Arial" w:cs="Arial"/>
              </w:rPr>
              <w:t xml:space="preserve">  Formato </w:t>
            </w:r>
            <w:proofErr w:type="spellStart"/>
            <w:r w:rsidRPr="00060617">
              <w:rPr>
                <w:rFonts w:ascii="Arial" w:hAnsi="Arial" w:cs="Arial"/>
              </w:rPr>
              <w:t>pdf</w:t>
            </w:r>
            <w:proofErr w:type="spellEnd"/>
          </w:p>
        </w:tc>
      </w:tr>
    </w:tbl>
    <w:p w:rsidR="006F5776" w:rsidRPr="00060617" w:rsidRDefault="006F5776" w:rsidP="006F5776">
      <w:pPr>
        <w:pStyle w:val="nomal"/>
        <w:tabs>
          <w:tab w:val="clear" w:pos="284"/>
          <w:tab w:val="clear" w:pos="567"/>
          <w:tab w:val="clear" w:pos="851"/>
          <w:tab w:val="clear" w:pos="1134"/>
          <w:tab w:val="clear" w:pos="1418"/>
          <w:tab w:val="clear" w:pos="1701"/>
          <w:tab w:val="clear" w:pos="1985"/>
          <w:tab w:val="clear" w:pos="2268"/>
          <w:tab w:val="left" w:pos="1913"/>
        </w:tabs>
        <w:spacing w:before="120" w:after="120" w:line="360" w:lineRule="auto"/>
        <w:ind w:left="0" w:right="425" w:firstLine="0"/>
        <w:rPr>
          <w:rFonts w:ascii="Arial" w:hAnsi="Arial" w:cs="Arial"/>
        </w:rPr>
      </w:pPr>
    </w:p>
    <w:p w:rsidR="006F5776" w:rsidRDefault="006F5776" w:rsidP="006F5776">
      <w:pPr>
        <w:pStyle w:val="Ttulo1"/>
      </w:pPr>
      <w:bookmarkStart w:id="14" w:name="_Toc143917489"/>
      <w:bookmarkStart w:id="15" w:name="_Toc347764081"/>
      <w:bookmarkStart w:id="16" w:name="_Toc66103901"/>
      <w:r w:rsidRPr="00060617">
        <w:lastRenderedPageBreak/>
        <w:t>Entorno de Prueba.</w:t>
      </w:r>
      <w:bookmarkEnd w:id="14"/>
      <w:bookmarkEnd w:id="15"/>
      <w:bookmarkEnd w:id="16"/>
    </w:p>
    <w:p w:rsidR="006F5776" w:rsidRPr="00060617" w:rsidRDefault="006F5776" w:rsidP="006F5776">
      <w:pPr>
        <w:pStyle w:val="Ttulo2"/>
        <w:rPr>
          <w:rFonts w:cs="Arial"/>
        </w:rPr>
      </w:pPr>
      <w:bookmarkStart w:id="17" w:name="_Toc347764082"/>
      <w:bookmarkStart w:id="18" w:name="_Toc66103902"/>
      <w:r w:rsidRPr="00060617">
        <w:t>Entorno de Prueba Unitaria, nivel 1200.</w:t>
      </w:r>
      <w:bookmarkEnd w:id="17"/>
      <w:bookmarkEnd w:id="18"/>
    </w:p>
    <w:p w:rsidR="006F5776" w:rsidRPr="00060617" w:rsidRDefault="006F5776" w:rsidP="006F5776">
      <w:pPr>
        <w:spacing w:before="120" w:line="360" w:lineRule="auto"/>
        <w:ind w:right="425"/>
        <w:rPr>
          <w:rFonts w:cs="Arial"/>
        </w:rPr>
      </w:pPr>
      <w:r w:rsidRPr="00060617">
        <w:rPr>
          <w:rFonts w:cs="Arial"/>
        </w:rPr>
        <w:t>La realización de las pruebas a este nivel requiere de los siguientes elementos:</w:t>
      </w:r>
    </w:p>
    <w:p w:rsidR="006F5776" w:rsidRDefault="006F5776" w:rsidP="00351B86">
      <w:pPr>
        <w:numPr>
          <w:ilvl w:val="0"/>
          <w:numId w:val="12"/>
        </w:numPr>
        <w:spacing w:before="120" w:line="360" w:lineRule="auto"/>
        <w:ind w:right="425"/>
        <w:rPr>
          <w:rFonts w:cs="Arial"/>
        </w:rPr>
      </w:pPr>
      <w:r w:rsidRPr="00060617">
        <w:rPr>
          <w:rFonts w:cs="Arial"/>
        </w:rPr>
        <w:t xml:space="preserve">Útil de Pruebas Unitarias </w:t>
      </w:r>
      <w:r w:rsidRPr="00D45F0F">
        <w:rPr>
          <w:rFonts w:cs="Arial"/>
          <w:b/>
        </w:rPr>
        <w:t>CD40 – IA4 – N019A</w:t>
      </w:r>
      <w:r w:rsidRPr="00060617">
        <w:rPr>
          <w:rFonts w:cs="Arial"/>
        </w:rPr>
        <w:t>, descrita en el anexo B.</w:t>
      </w:r>
    </w:p>
    <w:p w:rsidR="006F5776" w:rsidRPr="00060617" w:rsidRDefault="006F5776" w:rsidP="00351B86">
      <w:pPr>
        <w:numPr>
          <w:ilvl w:val="0"/>
          <w:numId w:val="12"/>
        </w:numPr>
        <w:spacing w:before="120" w:line="360" w:lineRule="auto"/>
        <w:ind w:right="425"/>
        <w:rPr>
          <w:rFonts w:cs="Arial"/>
        </w:rPr>
      </w:pPr>
      <w:r w:rsidRPr="00060617">
        <w:rPr>
          <w:rFonts w:cs="Arial"/>
        </w:rPr>
        <w:t>Ordenador tipo PC configurado para soporte de esta Norma de Pruebas según se describe en el anexo C.</w:t>
      </w:r>
    </w:p>
    <w:p w:rsidR="006F5776" w:rsidRDefault="006F5776" w:rsidP="00351B86">
      <w:pPr>
        <w:numPr>
          <w:ilvl w:val="0"/>
          <w:numId w:val="12"/>
        </w:numPr>
        <w:spacing w:before="120" w:line="360" w:lineRule="auto"/>
        <w:ind w:right="425"/>
        <w:rPr>
          <w:rFonts w:cs="Arial"/>
        </w:rPr>
      </w:pPr>
      <w:r w:rsidRPr="00060617">
        <w:rPr>
          <w:rFonts w:cs="Arial"/>
        </w:rPr>
        <w:t xml:space="preserve">Objeto binario a programar sobre </w:t>
      </w:r>
      <w:r>
        <w:rPr>
          <w:rFonts w:cs="Arial"/>
        </w:rPr>
        <w:t>el dispositivo U9 , Memoria Flash tipo XCF04S de Xilinx:</w:t>
      </w:r>
    </w:p>
    <w:p w:rsidR="006F5776" w:rsidRPr="00060617" w:rsidRDefault="006F5776" w:rsidP="006F5776">
      <w:pPr>
        <w:spacing w:before="120" w:line="360" w:lineRule="auto"/>
        <w:ind w:left="2836" w:right="425"/>
        <w:rPr>
          <w:rFonts w:cs="Arial"/>
        </w:rPr>
      </w:pPr>
      <w:r>
        <w:rPr>
          <w:rFonts w:cs="Arial"/>
        </w:rPr>
        <w:t>&lt;</w:t>
      </w:r>
      <w:r w:rsidRPr="00160719">
        <w:rPr>
          <w:rFonts w:cs="Arial"/>
        </w:rPr>
        <w:t xml:space="preserve"> </w:t>
      </w:r>
      <w:r w:rsidRPr="00F96B17">
        <w:rPr>
          <w:rFonts w:cs="Arial"/>
        </w:rPr>
        <w:t>m</w:t>
      </w:r>
      <w:r>
        <w:rPr>
          <w:rFonts w:cs="Arial"/>
        </w:rPr>
        <w:t>6</w:t>
      </w:r>
      <w:r w:rsidRPr="00F96B17">
        <w:rPr>
          <w:rFonts w:cs="Arial"/>
        </w:rPr>
        <w:t xml:space="preserve">_ia4ed1_019.mcs </w:t>
      </w:r>
      <w:r>
        <w:rPr>
          <w:rFonts w:cs="Arial"/>
        </w:rPr>
        <w:t>&gt;</w:t>
      </w:r>
    </w:p>
    <w:p w:rsidR="006F5776" w:rsidRDefault="006F5776" w:rsidP="00351B86">
      <w:pPr>
        <w:numPr>
          <w:ilvl w:val="0"/>
          <w:numId w:val="12"/>
        </w:numPr>
        <w:spacing w:before="120" w:line="360" w:lineRule="auto"/>
        <w:ind w:right="425"/>
        <w:rPr>
          <w:rFonts w:cs="Arial"/>
        </w:rPr>
      </w:pPr>
      <w:r w:rsidRPr="00060617">
        <w:rPr>
          <w:rFonts w:cs="Arial"/>
        </w:rPr>
        <w:t>SW de PC, específico de pruebas de</w:t>
      </w:r>
      <w:r>
        <w:rPr>
          <w:rFonts w:cs="Arial"/>
        </w:rPr>
        <w:t xml:space="preserve"> comprobación de Conectividad entre Elementos de la placa: </w:t>
      </w:r>
    </w:p>
    <w:p w:rsidR="006F5776" w:rsidRPr="00060617" w:rsidRDefault="006F5776" w:rsidP="006F5776">
      <w:pPr>
        <w:spacing w:before="120" w:line="360" w:lineRule="auto"/>
        <w:ind w:left="3545" w:right="425"/>
        <w:rPr>
          <w:rFonts w:cs="Arial"/>
        </w:rPr>
      </w:pPr>
      <w:r>
        <w:rPr>
          <w:rFonts w:cs="Arial"/>
        </w:rPr>
        <w:t>&lt;jtag_test_N019A&gt;</w:t>
      </w:r>
    </w:p>
    <w:p w:rsidR="006F5776" w:rsidRDefault="006F5776" w:rsidP="00351B86">
      <w:pPr>
        <w:numPr>
          <w:ilvl w:val="0"/>
          <w:numId w:val="12"/>
        </w:numPr>
        <w:spacing w:before="120" w:line="360" w:lineRule="auto"/>
        <w:ind w:right="425"/>
        <w:rPr>
          <w:rFonts w:cs="Arial"/>
        </w:rPr>
      </w:pPr>
      <w:r w:rsidRPr="00060617">
        <w:rPr>
          <w:rFonts w:cs="Arial"/>
        </w:rPr>
        <w:t>SW de PC</w:t>
      </w:r>
      <w:r>
        <w:rPr>
          <w:rFonts w:cs="Arial"/>
        </w:rPr>
        <w:t xml:space="preserve"> </w:t>
      </w:r>
      <w:r w:rsidRPr="00060617">
        <w:rPr>
          <w:rFonts w:cs="Arial"/>
        </w:rPr>
        <w:t xml:space="preserve">, específico para </w:t>
      </w:r>
      <w:r>
        <w:rPr>
          <w:rFonts w:cs="Arial"/>
        </w:rPr>
        <w:t>grabación de dispositivos "in-</w:t>
      </w:r>
      <w:proofErr w:type="spellStart"/>
      <w:r>
        <w:rPr>
          <w:rFonts w:cs="Arial"/>
        </w:rPr>
        <w:t>circuit</w:t>
      </w:r>
      <w:proofErr w:type="spellEnd"/>
      <w:r>
        <w:rPr>
          <w:rFonts w:cs="Arial"/>
        </w:rPr>
        <w:t>" de Xilinx  &lt;Impact.exe&gt;</w:t>
      </w:r>
    </w:p>
    <w:p w:rsidR="006F5776" w:rsidRDefault="006F5776" w:rsidP="00351B86">
      <w:pPr>
        <w:numPr>
          <w:ilvl w:val="0"/>
          <w:numId w:val="12"/>
        </w:numPr>
        <w:spacing w:before="120" w:line="360" w:lineRule="auto"/>
        <w:ind w:right="425"/>
        <w:rPr>
          <w:rFonts w:cs="Arial"/>
        </w:rPr>
      </w:pPr>
      <w:r>
        <w:rPr>
          <w:rFonts w:cs="Arial"/>
        </w:rPr>
        <w:t>Herramienta de Programación "in-</w:t>
      </w:r>
      <w:proofErr w:type="spellStart"/>
      <w:r>
        <w:rPr>
          <w:rFonts w:cs="Arial"/>
        </w:rPr>
        <w:t>circuit</w:t>
      </w:r>
      <w:proofErr w:type="spellEnd"/>
      <w:r>
        <w:rPr>
          <w:rFonts w:cs="Arial"/>
        </w:rPr>
        <w:t xml:space="preserve">" específica para el Software de Xilinx: JTAG Cable </w:t>
      </w:r>
      <w:proofErr w:type="spellStart"/>
      <w:r>
        <w:rPr>
          <w:rFonts w:cs="Arial"/>
        </w:rPr>
        <w:t>Model</w:t>
      </w:r>
      <w:proofErr w:type="spellEnd"/>
      <w:r>
        <w:rPr>
          <w:rFonts w:cs="Arial"/>
        </w:rPr>
        <w:t xml:space="preserve"> IJC-1 / </w:t>
      </w:r>
      <w:proofErr w:type="spellStart"/>
      <w:r>
        <w:rPr>
          <w:rFonts w:cs="Arial"/>
        </w:rPr>
        <w:t>Model</w:t>
      </w:r>
      <w:proofErr w:type="spellEnd"/>
      <w:r>
        <w:rPr>
          <w:rFonts w:cs="Arial"/>
        </w:rPr>
        <w:t xml:space="preserve"> IJC-2  ambas son válidas.</w:t>
      </w:r>
    </w:p>
    <w:p w:rsidR="006F5776" w:rsidRDefault="006F5776" w:rsidP="00351B86">
      <w:pPr>
        <w:numPr>
          <w:ilvl w:val="0"/>
          <w:numId w:val="12"/>
        </w:numPr>
        <w:spacing w:before="120" w:line="360" w:lineRule="auto"/>
        <w:ind w:right="425"/>
        <w:rPr>
          <w:rFonts w:cs="Arial"/>
        </w:rPr>
      </w:pPr>
      <w:r>
        <w:rPr>
          <w:rFonts w:cs="Arial"/>
        </w:rPr>
        <w:t>Opcionalmente en parte de los Test puede usarse la Herramienta de Programación "in-</w:t>
      </w:r>
      <w:proofErr w:type="spellStart"/>
      <w:r>
        <w:rPr>
          <w:rFonts w:cs="Arial"/>
        </w:rPr>
        <w:t>circuit</w:t>
      </w:r>
      <w:proofErr w:type="spellEnd"/>
      <w:r>
        <w:rPr>
          <w:rFonts w:cs="Arial"/>
        </w:rPr>
        <w:t>" Modelo USB-BLASTER de Altera.  [No es imprescindible – Si aconsejable]</w:t>
      </w:r>
    </w:p>
    <w:p w:rsidR="006F5776" w:rsidRDefault="006F5776" w:rsidP="00351B86">
      <w:pPr>
        <w:numPr>
          <w:ilvl w:val="0"/>
          <w:numId w:val="12"/>
        </w:numPr>
        <w:spacing w:before="120" w:line="360" w:lineRule="auto"/>
        <w:ind w:right="425"/>
        <w:rPr>
          <w:rFonts w:cs="Arial"/>
        </w:rPr>
      </w:pPr>
      <w:r w:rsidRPr="00060617">
        <w:rPr>
          <w:rFonts w:cs="Arial"/>
        </w:rPr>
        <w:t>Fuente de Alimentación de 24.0Vdc nominales, ±20%.</w:t>
      </w:r>
    </w:p>
    <w:p w:rsidR="006F5776" w:rsidRPr="00060617" w:rsidRDefault="006F5776" w:rsidP="00351B86">
      <w:pPr>
        <w:numPr>
          <w:ilvl w:val="0"/>
          <w:numId w:val="12"/>
        </w:numPr>
        <w:spacing w:before="120" w:line="360" w:lineRule="auto"/>
        <w:ind w:right="425"/>
        <w:rPr>
          <w:rFonts w:cs="Arial"/>
        </w:rPr>
      </w:pPr>
      <w:proofErr w:type="spellStart"/>
      <w:r w:rsidRPr="00060617">
        <w:rPr>
          <w:rFonts w:cs="Arial"/>
        </w:rPr>
        <w:t>Multimetro</w:t>
      </w:r>
      <w:proofErr w:type="spellEnd"/>
      <w:r w:rsidRPr="00060617">
        <w:rPr>
          <w:rFonts w:cs="Arial"/>
        </w:rPr>
        <w:t xml:space="preserve"> Digital tipo Fluke75 o similar.</w:t>
      </w:r>
    </w:p>
    <w:p w:rsidR="006F5776" w:rsidRPr="00060617" w:rsidRDefault="006F5776" w:rsidP="006F5776">
      <w:pPr>
        <w:pStyle w:val="Ttulo1"/>
      </w:pPr>
      <w:bookmarkStart w:id="19" w:name="_Toc347764083"/>
      <w:bookmarkStart w:id="20" w:name="_Toc66103903"/>
      <w:r w:rsidRPr="00060617">
        <w:lastRenderedPageBreak/>
        <w:t>Proceso de Pruebas Unitarias (Nivel Placa, 1200).</w:t>
      </w:r>
      <w:bookmarkEnd w:id="19"/>
      <w:bookmarkEnd w:id="20"/>
    </w:p>
    <w:p w:rsidR="006F5776" w:rsidRPr="00060617" w:rsidRDefault="006F5776" w:rsidP="006F5776">
      <w:pPr>
        <w:spacing w:before="120" w:line="360" w:lineRule="auto"/>
        <w:ind w:right="425"/>
        <w:rPr>
          <w:rFonts w:cs="Arial"/>
        </w:rPr>
      </w:pPr>
      <w:r w:rsidRPr="00060617">
        <w:rPr>
          <w:rFonts w:cs="Arial"/>
        </w:rPr>
        <w:t>El proceso de prueba se compone de una serie de operaciones descritas a continuación. El operario que las realice cumplimentará el impreso del anexo A con el resultado de las mismas. Una placa se considerará probada cuando haya superado satisfactoriamente las pruebas y  así conste en el informe del anexo A.</w:t>
      </w:r>
    </w:p>
    <w:p w:rsidR="006F5776" w:rsidRPr="00060617" w:rsidRDefault="006F5776" w:rsidP="006F5776">
      <w:pPr>
        <w:spacing w:before="120" w:line="360" w:lineRule="auto"/>
        <w:ind w:right="425"/>
        <w:rPr>
          <w:rFonts w:cs="Arial"/>
        </w:rPr>
      </w:pPr>
      <w:r w:rsidRPr="00060617">
        <w:rPr>
          <w:rFonts w:cs="Arial"/>
        </w:rPr>
        <w:t xml:space="preserve">Con carácter general se aplicarán los criterios de trazabilidad del Plan de Calidad, así como el tratamiento de no conformidades. </w:t>
      </w:r>
    </w:p>
    <w:p w:rsidR="006F5776" w:rsidRPr="00060617" w:rsidRDefault="006F5776" w:rsidP="006F5776">
      <w:pPr>
        <w:spacing w:before="120" w:line="360" w:lineRule="auto"/>
        <w:ind w:right="425"/>
        <w:rPr>
          <w:rFonts w:cs="Arial"/>
        </w:rPr>
      </w:pPr>
      <w:r w:rsidRPr="00060617">
        <w:rPr>
          <w:rFonts w:cs="Arial"/>
        </w:rPr>
        <w:t xml:space="preserve">Durante todos los procesos se prestará especial atención, tanto internamente en NUCLEO como en sus subcontratistas, a la manipulación y almacenaje conforme al “Procedimiento para el control del almacenamiento, la manipulación, el embalaje y la expedición”, del Manual de Calidad. </w:t>
      </w:r>
    </w:p>
    <w:p w:rsidR="006F5776" w:rsidRPr="00060617" w:rsidRDefault="006F5776" w:rsidP="006F5776">
      <w:pPr>
        <w:spacing w:before="120" w:line="360" w:lineRule="auto"/>
        <w:ind w:right="425"/>
        <w:rPr>
          <w:rFonts w:cs="Arial"/>
        </w:rPr>
      </w:pPr>
      <w:r w:rsidRPr="00060617">
        <w:rPr>
          <w:rFonts w:cs="Arial"/>
        </w:rPr>
        <w:t>En ningún caso se manipularán, apilarán o transportarán las placas sin extremar las precauciones mecánicas y ESD, empleando contenedores o bolsas adecuadas y las debidas precauciones en los operarios, sus herramientas e instalaciones.</w:t>
      </w:r>
    </w:p>
    <w:p w:rsidR="006F5776" w:rsidRPr="00060617" w:rsidRDefault="006F5776" w:rsidP="006F5776">
      <w:pPr>
        <w:spacing w:before="120" w:line="360" w:lineRule="auto"/>
        <w:ind w:right="425"/>
        <w:rPr>
          <w:rFonts w:cs="Arial"/>
        </w:rPr>
      </w:pPr>
      <w:r w:rsidRPr="00060617">
        <w:rPr>
          <w:rFonts w:cs="Arial"/>
        </w:rPr>
        <w:t>A continuación se describen las pruebas, que deberán realizarse de forma secuencial:</w:t>
      </w:r>
    </w:p>
    <w:p w:rsidR="006F5776" w:rsidRPr="00060617" w:rsidRDefault="006F5776" w:rsidP="006F5776">
      <w:pPr>
        <w:spacing w:before="120" w:line="360" w:lineRule="auto"/>
        <w:ind w:right="425"/>
        <w:rPr>
          <w:rFonts w:cs="Arial"/>
        </w:rPr>
      </w:pPr>
    </w:p>
    <w:p w:rsidR="006F5776" w:rsidRPr="00060617" w:rsidRDefault="006F5776" w:rsidP="006F5776">
      <w:pPr>
        <w:pStyle w:val="Ttulo2"/>
      </w:pPr>
      <w:bookmarkStart w:id="21" w:name="_Toc223151823"/>
      <w:bookmarkStart w:id="22" w:name="_Toc347764084"/>
      <w:bookmarkStart w:id="23" w:name="_Toc66103904"/>
      <w:bookmarkStart w:id="24" w:name="_Toc143917494"/>
      <w:r w:rsidRPr="00060617">
        <w:t xml:space="preserve">Pruebas de </w:t>
      </w:r>
      <w:r w:rsidRPr="006F5776">
        <w:t>verificación</w:t>
      </w:r>
      <w:r w:rsidRPr="00060617">
        <w:t>.</w:t>
      </w:r>
      <w:bookmarkEnd w:id="21"/>
      <w:bookmarkEnd w:id="22"/>
      <w:bookmarkEnd w:id="23"/>
      <w:r w:rsidRPr="00060617">
        <w:t xml:space="preserve"> </w:t>
      </w:r>
    </w:p>
    <w:p w:rsidR="006F5776" w:rsidRPr="00060617" w:rsidRDefault="006F5776" w:rsidP="006F5776">
      <w:pPr>
        <w:spacing w:before="120" w:line="360" w:lineRule="auto"/>
        <w:ind w:right="425"/>
        <w:rPr>
          <w:rFonts w:cs="Arial"/>
        </w:rPr>
      </w:pPr>
      <w:r w:rsidRPr="00060617">
        <w:rPr>
          <w:rFonts w:cs="Arial"/>
        </w:rPr>
        <w:t>Consisten en una serie de comprobaciones previas que requieren de ayuda de algunos elementos externos. Con ellas se persigue tener un punto de partida mínimo que garantice que todos los componentes son correctos (están montados adecuadamente) y están alimentados de forma adecuada.</w:t>
      </w:r>
    </w:p>
    <w:p w:rsidR="006F5776" w:rsidRPr="00060617" w:rsidRDefault="006F5776" w:rsidP="006F5776">
      <w:pPr>
        <w:spacing w:before="120" w:line="360" w:lineRule="auto"/>
        <w:ind w:right="425"/>
        <w:rPr>
          <w:rFonts w:cs="Arial"/>
        </w:rPr>
      </w:pPr>
    </w:p>
    <w:p w:rsidR="006F5776" w:rsidRPr="002474F0" w:rsidRDefault="006F5776" w:rsidP="006F5776">
      <w:pPr>
        <w:pStyle w:val="Ttulo3"/>
      </w:pPr>
      <w:bookmarkStart w:id="25" w:name="_Toc347764085"/>
      <w:bookmarkStart w:id="26" w:name="_Toc66103905"/>
      <w:bookmarkStart w:id="27" w:name="_Toc463061838"/>
      <w:bookmarkStart w:id="28" w:name="_Toc463062579"/>
      <w:bookmarkStart w:id="29" w:name="_Toc84302297"/>
      <w:bookmarkStart w:id="30" w:name="_Toc223151824"/>
      <w:r w:rsidRPr="006F5776">
        <w:t>Alimentaciones</w:t>
      </w:r>
      <w:r w:rsidRPr="002474F0">
        <w:t>.</w:t>
      </w:r>
      <w:bookmarkEnd w:id="25"/>
      <w:bookmarkEnd w:id="26"/>
    </w:p>
    <w:p w:rsidR="006F5776" w:rsidRPr="00060617" w:rsidRDefault="006F5776" w:rsidP="006F5776">
      <w:r w:rsidRPr="00060617">
        <w:t>Una sola vez, al comenzar un lote de pruebas, deberá procederse a:</w:t>
      </w:r>
    </w:p>
    <w:p w:rsidR="006F5776" w:rsidRPr="00060617" w:rsidRDefault="006F5776" w:rsidP="00351B86">
      <w:pPr>
        <w:pStyle w:val="Prrafodelista"/>
        <w:numPr>
          <w:ilvl w:val="0"/>
          <w:numId w:val="14"/>
        </w:numPr>
      </w:pPr>
      <w:r w:rsidRPr="00060617">
        <w:t xml:space="preserve">Se comprobará que todos los equipos están debidamente calibrados mediante la etiqueta con la fecha de calibración, y que tras su encendido superan sus </w:t>
      </w:r>
      <w:proofErr w:type="spellStart"/>
      <w:r w:rsidRPr="00060617">
        <w:t>autotest</w:t>
      </w:r>
      <w:proofErr w:type="spellEnd"/>
      <w:r w:rsidRPr="00060617">
        <w:t>.</w:t>
      </w:r>
    </w:p>
    <w:p w:rsidR="006F5776" w:rsidRPr="006F5776" w:rsidRDefault="006F5776" w:rsidP="00351B86">
      <w:pPr>
        <w:pStyle w:val="Prrafodelista"/>
        <w:numPr>
          <w:ilvl w:val="0"/>
          <w:numId w:val="14"/>
        </w:numPr>
        <w:rPr>
          <w:sz w:val="19"/>
        </w:rPr>
      </w:pPr>
      <w:r w:rsidRPr="00060617">
        <w:t xml:space="preserve">Se comprobará con el voltímetro que la tensión de FA </w:t>
      </w:r>
      <w:proofErr w:type="spellStart"/>
      <w:r w:rsidRPr="00060617">
        <w:t>esta</w:t>
      </w:r>
      <w:proofErr w:type="spellEnd"/>
      <w:r w:rsidRPr="00060617">
        <w:t xml:space="preserve"> en el rango adecuado a la nominal del equipo a probar </w:t>
      </w:r>
      <w:proofErr w:type="spellStart"/>
      <w:r w:rsidRPr="00060617">
        <w:t>Vmin</w:t>
      </w:r>
      <w:proofErr w:type="spellEnd"/>
      <w:r w:rsidRPr="00060617">
        <w:t xml:space="preserve">. a </w:t>
      </w:r>
      <w:proofErr w:type="spellStart"/>
      <w:r w:rsidRPr="00060617">
        <w:t>Vmáx</w:t>
      </w:r>
      <w:proofErr w:type="spellEnd"/>
      <w:r w:rsidRPr="00060617">
        <w:t xml:space="preserve">. </w:t>
      </w:r>
      <w:proofErr w:type="spellStart"/>
      <w:r w:rsidRPr="00060617">
        <w:t>Vdc</w:t>
      </w:r>
      <w:proofErr w:type="spellEnd"/>
      <w:r w:rsidRPr="0006061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6F5776" w:rsidRPr="00060617" w:rsidTr="00574A1C">
        <w:tc>
          <w:tcPr>
            <w:tcW w:w="1346" w:type="dxa"/>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1</w:t>
            </w:r>
          </w:p>
        </w:tc>
        <w:tc>
          <w:tcPr>
            <w:tcW w:w="8222" w:type="dxa"/>
          </w:tcPr>
          <w:p w:rsidR="006F5776" w:rsidRPr="00060617" w:rsidRDefault="006F5776" w:rsidP="00574A1C">
            <w:pPr>
              <w:spacing w:before="120" w:line="360" w:lineRule="auto"/>
              <w:ind w:right="425"/>
              <w:rPr>
                <w:rFonts w:cs="Arial"/>
              </w:rPr>
            </w:pPr>
            <w:r w:rsidRPr="00060617">
              <w:rPr>
                <w:rFonts w:cs="Arial"/>
              </w:rPr>
              <w:t>Comprobación del estado del entorno de pruebas.</w:t>
            </w:r>
          </w:p>
        </w:tc>
      </w:tr>
    </w:tbl>
    <w:p w:rsidR="006F5776" w:rsidRPr="002474F0" w:rsidRDefault="006F5776" w:rsidP="00AF2EFA">
      <w:pPr>
        <w:pStyle w:val="Ttulo3"/>
      </w:pPr>
      <w:bookmarkStart w:id="31" w:name="_Toc347764086"/>
      <w:bookmarkStart w:id="32" w:name="_Toc66103906"/>
      <w:r w:rsidRPr="002474F0">
        <w:t>Inspección visual del montaje.</w:t>
      </w:r>
      <w:bookmarkEnd w:id="27"/>
      <w:bookmarkEnd w:id="28"/>
      <w:bookmarkEnd w:id="29"/>
      <w:bookmarkEnd w:id="30"/>
      <w:bookmarkEnd w:id="31"/>
      <w:bookmarkEnd w:id="32"/>
    </w:p>
    <w:p w:rsidR="006F5776" w:rsidRPr="00060617" w:rsidRDefault="006F5776" w:rsidP="006F5776">
      <w:pPr>
        <w:spacing w:before="120" w:line="360" w:lineRule="auto"/>
        <w:ind w:right="425"/>
        <w:rPr>
          <w:rFonts w:cs="Arial"/>
        </w:rPr>
      </w:pPr>
      <w:r w:rsidRPr="00060617">
        <w:rPr>
          <w:rFonts w:cs="Arial"/>
        </w:rPr>
        <w:t>Se comprobará visualmente que la unidad N0</w:t>
      </w:r>
      <w:r>
        <w:rPr>
          <w:rFonts w:cs="Arial"/>
        </w:rPr>
        <w:t>19A</w:t>
      </w:r>
      <w:r w:rsidRPr="00060617">
        <w:rPr>
          <w:rFonts w:cs="Arial"/>
        </w:rPr>
        <w:t xml:space="preserve"> bajo prueba está correctamente montada: </w:t>
      </w:r>
    </w:p>
    <w:p w:rsidR="006F5776" w:rsidRPr="00060617" w:rsidRDefault="006F5776" w:rsidP="006F5776">
      <w:pPr>
        <w:spacing w:before="120" w:line="360" w:lineRule="auto"/>
        <w:ind w:right="425"/>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222"/>
      </w:tblGrid>
      <w:tr w:rsidR="006F5776" w:rsidRPr="00060617" w:rsidTr="00574A1C">
        <w:tc>
          <w:tcPr>
            <w:tcW w:w="1204" w:type="dxa"/>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lastRenderedPageBreak/>
              <w:t>V-2</w:t>
            </w:r>
          </w:p>
        </w:tc>
        <w:tc>
          <w:tcPr>
            <w:tcW w:w="8222" w:type="dxa"/>
          </w:tcPr>
          <w:p w:rsidR="006F5776" w:rsidRPr="00060617" w:rsidRDefault="006F5776" w:rsidP="00574A1C">
            <w:pPr>
              <w:spacing w:before="120" w:line="360" w:lineRule="auto"/>
              <w:ind w:right="425"/>
              <w:rPr>
                <w:rFonts w:cs="Arial"/>
              </w:rPr>
            </w:pPr>
            <w:r w:rsidRPr="00060617">
              <w:rPr>
                <w:rFonts w:cs="Arial"/>
              </w:rPr>
              <w:t>Inspección visual del tipo de componentes y su correcto posicionamiento.</w:t>
            </w:r>
          </w:p>
        </w:tc>
      </w:tr>
    </w:tbl>
    <w:p w:rsidR="006F5776" w:rsidRPr="00060617" w:rsidRDefault="006F5776" w:rsidP="006F5776">
      <w:pPr>
        <w:spacing w:before="120" w:line="360" w:lineRule="auto"/>
        <w:ind w:right="425"/>
        <w:rPr>
          <w:rFonts w:cs="Arial"/>
        </w:rPr>
      </w:pPr>
    </w:p>
    <w:p w:rsidR="006F5776" w:rsidRPr="00060617" w:rsidRDefault="006F5776" w:rsidP="00AF2EFA">
      <w:pPr>
        <w:pStyle w:val="Ttulo2"/>
      </w:pPr>
      <w:bookmarkStart w:id="33" w:name="_Toc347764087"/>
      <w:bookmarkStart w:id="34" w:name="_Toc66103907"/>
      <w:bookmarkEnd w:id="24"/>
      <w:r w:rsidRPr="00060617">
        <w:t xml:space="preserve">Grabación del </w:t>
      </w:r>
      <w:r w:rsidRPr="00AF2EFA">
        <w:t>fichero</w:t>
      </w:r>
      <w:r w:rsidRPr="00060617">
        <w:t xml:space="preserve"> en los dispositivos programables.</w:t>
      </w:r>
      <w:bookmarkEnd w:id="33"/>
      <w:bookmarkEnd w:id="34"/>
    </w:p>
    <w:p w:rsidR="006F5776" w:rsidRDefault="006F5776" w:rsidP="006F5776">
      <w:pPr>
        <w:spacing w:before="120" w:line="360" w:lineRule="auto"/>
        <w:ind w:right="425"/>
        <w:rPr>
          <w:rFonts w:cs="Arial"/>
        </w:rPr>
      </w:pPr>
      <w:r w:rsidRPr="00060617">
        <w:rPr>
          <w:rFonts w:cs="Arial"/>
        </w:rPr>
        <w:t>Las N0</w:t>
      </w:r>
      <w:r>
        <w:rPr>
          <w:rFonts w:cs="Arial"/>
        </w:rPr>
        <w:t>19</w:t>
      </w:r>
      <w:r w:rsidRPr="00060617">
        <w:rPr>
          <w:rFonts w:cs="Arial"/>
        </w:rPr>
        <w:t xml:space="preserve"> disponen de </w:t>
      </w:r>
      <w:r>
        <w:rPr>
          <w:rFonts w:cs="Arial"/>
        </w:rPr>
        <w:t>U8  FPGA modelo XC3S500E dispositivo que necesita ser programado cada vez que entra la Alimentación de la Placa</w:t>
      </w:r>
      <w:r w:rsidRPr="00060617">
        <w:rPr>
          <w:rFonts w:cs="Arial"/>
        </w:rPr>
        <w:t xml:space="preserve">, </w:t>
      </w:r>
      <w:r>
        <w:rPr>
          <w:rFonts w:cs="Arial"/>
        </w:rPr>
        <w:t>para ello se ha previsto que el</w:t>
      </w:r>
      <w:r w:rsidRPr="00060617">
        <w:rPr>
          <w:rFonts w:cs="Arial"/>
        </w:rPr>
        <w:t xml:space="preserve"> firmware </w:t>
      </w:r>
      <w:r>
        <w:rPr>
          <w:rFonts w:cs="Arial"/>
        </w:rPr>
        <w:t xml:space="preserve">resida </w:t>
      </w:r>
      <w:r w:rsidRPr="00060617">
        <w:rPr>
          <w:rFonts w:cs="Arial"/>
        </w:rPr>
        <w:t>en memoria externa no-volátil que inicialmente viene vacía</w:t>
      </w:r>
      <w:r>
        <w:rPr>
          <w:rFonts w:cs="Arial"/>
        </w:rPr>
        <w:t>, U9, XCF04S</w:t>
      </w:r>
      <w:r w:rsidRPr="00060617">
        <w:rPr>
          <w:rFonts w:cs="Arial"/>
        </w:rPr>
        <w:t xml:space="preserve"> y que tiene que ser grabada “in-</w:t>
      </w:r>
      <w:proofErr w:type="spellStart"/>
      <w:r w:rsidRPr="00060617">
        <w:rPr>
          <w:rFonts w:cs="Arial"/>
        </w:rPr>
        <w:t>circuit</w:t>
      </w:r>
      <w:proofErr w:type="spellEnd"/>
      <w:r w:rsidRPr="00060617">
        <w:rPr>
          <w:rFonts w:cs="Arial"/>
        </w:rPr>
        <w:t>”. El programa que hay que grabar es el siguiente:</w:t>
      </w:r>
    </w:p>
    <w:p w:rsidR="006F5776" w:rsidRPr="00060617" w:rsidRDefault="006F5776" w:rsidP="006F5776">
      <w:pPr>
        <w:spacing w:before="120" w:line="360" w:lineRule="auto"/>
        <w:ind w:right="425"/>
        <w:rPr>
          <w:rFonts w:cs="Arial"/>
        </w:rPr>
      </w:pPr>
    </w:p>
    <w:p w:rsidR="006F5776" w:rsidRPr="00060617" w:rsidRDefault="006F5776" w:rsidP="006F5776">
      <w:pPr>
        <w:spacing w:before="120" w:line="360" w:lineRule="auto"/>
        <w:ind w:right="425"/>
        <w:rPr>
          <w:rFonts w:cs="Arial"/>
        </w:rPr>
      </w:pPr>
      <w:r>
        <w:rPr>
          <w:rFonts w:cs="Arial"/>
        </w:rPr>
        <w:t>&lt;</w:t>
      </w:r>
      <w:r w:rsidRPr="00160719">
        <w:rPr>
          <w:rFonts w:cs="Arial"/>
        </w:rPr>
        <w:t xml:space="preserve"> </w:t>
      </w:r>
      <w:r w:rsidRPr="00F96B17">
        <w:rPr>
          <w:rFonts w:cs="Arial"/>
        </w:rPr>
        <w:t>m</w:t>
      </w:r>
      <w:r>
        <w:rPr>
          <w:rFonts w:cs="Arial"/>
        </w:rPr>
        <w:t>6</w:t>
      </w:r>
      <w:r w:rsidRPr="00F96B17">
        <w:rPr>
          <w:rFonts w:cs="Arial"/>
        </w:rPr>
        <w:t xml:space="preserve">_ia4ed1_019.mcs </w:t>
      </w:r>
      <w:r>
        <w:rPr>
          <w:rFonts w:cs="Arial"/>
        </w:rPr>
        <w:t>&gt;   sobre  U9</w:t>
      </w:r>
      <w:r w:rsidRPr="00060617">
        <w:rPr>
          <w:rFonts w:cs="Arial"/>
        </w:rPr>
        <w:t xml:space="preserve"> </w:t>
      </w:r>
    </w:p>
    <w:p w:rsidR="006F5776" w:rsidRDefault="006F5776" w:rsidP="006F5776">
      <w:pPr>
        <w:spacing w:before="120" w:line="360" w:lineRule="auto"/>
        <w:ind w:right="425"/>
        <w:rPr>
          <w:rFonts w:cs="Arial"/>
        </w:rPr>
      </w:pPr>
    </w:p>
    <w:p w:rsidR="006F5776" w:rsidRPr="00060617" w:rsidRDefault="006F5776" w:rsidP="006F5776">
      <w:pPr>
        <w:spacing w:before="120" w:line="360" w:lineRule="auto"/>
        <w:ind w:right="425"/>
        <w:rPr>
          <w:rFonts w:cs="Arial"/>
        </w:rPr>
      </w:pPr>
      <w:r w:rsidRPr="00060617">
        <w:rPr>
          <w:rFonts w:cs="Arial"/>
        </w:rPr>
        <w:t xml:space="preserve">El procedimiento de grabación </w:t>
      </w:r>
      <w:r>
        <w:rPr>
          <w:rFonts w:cs="Arial"/>
        </w:rPr>
        <w:t>viene guiado en el propio software de grabación IMPACT de Xilinx</w:t>
      </w:r>
      <w:r w:rsidRPr="00060617">
        <w:rPr>
          <w:rFonts w:cs="Arial"/>
        </w:rPr>
        <w:t xml:space="preserve">. </w:t>
      </w:r>
      <w:r>
        <w:rPr>
          <w:rFonts w:cs="Arial"/>
        </w:rPr>
        <w:t>Para poder realizar dicha programación se asegurará que el jumper JP1 está quitado, es decir, 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6F5776" w:rsidRPr="00060617" w:rsidTr="00574A1C">
        <w:tc>
          <w:tcPr>
            <w:tcW w:w="1204"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V-3</w:t>
            </w:r>
          </w:p>
        </w:tc>
        <w:tc>
          <w:tcPr>
            <w:tcW w:w="8364" w:type="dxa"/>
            <w:vAlign w:val="center"/>
          </w:tcPr>
          <w:p w:rsidR="006F5776" w:rsidRPr="00060617" w:rsidRDefault="006F5776" w:rsidP="00574A1C">
            <w:pPr>
              <w:spacing w:before="120" w:line="360" w:lineRule="auto"/>
              <w:ind w:right="425"/>
              <w:rPr>
                <w:rFonts w:cs="Arial"/>
              </w:rPr>
            </w:pPr>
            <w:r>
              <w:rPr>
                <w:rFonts w:cs="Arial"/>
              </w:rPr>
              <w:t>Grabación del fichero &lt;</w:t>
            </w:r>
            <w:r w:rsidRPr="00160719">
              <w:rPr>
                <w:rFonts w:cs="Arial"/>
              </w:rPr>
              <w:t xml:space="preserve"> </w:t>
            </w:r>
            <w:r w:rsidRPr="00F96B17">
              <w:rPr>
                <w:rFonts w:cs="Arial"/>
              </w:rPr>
              <w:t>m</w:t>
            </w:r>
            <w:r>
              <w:rPr>
                <w:rFonts w:cs="Arial"/>
              </w:rPr>
              <w:t>6</w:t>
            </w:r>
            <w:r w:rsidRPr="00F96B17">
              <w:rPr>
                <w:rFonts w:cs="Arial"/>
              </w:rPr>
              <w:t xml:space="preserve">_ia4ed1_019.mcs </w:t>
            </w:r>
            <w:r>
              <w:rPr>
                <w:rFonts w:cs="Arial"/>
              </w:rPr>
              <w:t>&gt;</w:t>
            </w:r>
            <w:r w:rsidRPr="00060617">
              <w:rPr>
                <w:rFonts w:cs="Arial"/>
              </w:rPr>
              <w:t xml:space="preserve"> en el </w:t>
            </w:r>
            <w:proofErr w:type="spellStart"/>
            <w:r w:rsidRPr="00060617">
              <w:rPr>
                <w:rFonts w:cs="Arial"/>
              </w:rPr>
              <w:t>disposito</w:t>
            </w:r>
            <w:proofErr w:type="spellEnd"/>
            <w:r w:rsidRPr="00060617">
              <w:rPr>
                <w:rFonts w:cs="Arial"/>
              </w:rPr>
              <w:t xml:space="preserve"> U</w:t>
            </w:r>
            <w:r>
              <w:rPr>
                <w:rFonts w:cs="Arial"/>
              </w:rPr>
              <w:t>9</w:t>
            </w:r>
          </w:p>
        </w:tc>
      </w:tr>
    </w:tbl>
    <w:p w:rsidR="006F5776" w:rsidRPr="00060617" w:rsidRDefault="006F5776" w:rsidP="00AF2EFA">
      <w:pPr>
        <w:pStyle w:val="Ttulo2"/>
      </w:pPr>
      <w:bookmarkStart w:id="35" w:name="_Toc347764088"/>
      <w:bookmarkStart w:id="36" w:name="_Toc66103908"/>
      <w:r w:rsidRPr="00060617">
        <w:t xml:space="preserve">Programa de </w:t>
      </w:r>
      <w:r w:rsidRPr="00AF2EFA">
        <w:t>verificación</w:t>
      </w:r>
      <w:r w:rsidRPr="00060617">
        <w:t xml:space="preserve"> de </w:t>
      </w:r>
      <w:r>
        <w:t>Conectividad entre Elementos</w:t>
      </w:r>
      <w:r w:rsidRPr="00060617">
        <w:t>.</w:t>
      </w:r>
      <w:bookmarkEnd w:id="35"/>
      <w:bookmarkEnd w:id="36"/>
    </w:p>
    <w:p w:rsidR="006F5776" w:rsidRPr="00060617" w:rsidRDefault="006F5776" w:rsidP="006F5776">
      <w:pPr>
        <w:spacing w:before="120" w:line="360" w:lineRule="auto"/>
        <w:ind w:right="425"/>
        <w:rPr>
          <w:rFonts w:cs="Arial"/>
        </w:rPr>
      </w:pPr>
      <w:r w:rsidRPr="00060617">
        <w:rPr>
          <w:rFonts w:cs="Arial"/>
        </w:rPr>
        <w:t xml:space="preserve">Una vez </w:t>
      </w:r>
      <w:r>
        <w:rPr>
          <w:rFonts w:cs="Arial"/>
        </w:rPr>
        <w:t>grabado</w:t>
      </w:r>
      <w:r w:rsidRPr="00060617">
        <w:rPr>
          <w:rFonts w:cs="Arial"/>
        </w:rPr>
        <w:t xml:space="preserve"> </w:t>
      </w:r>
      <w:r>
        <w:rPr>
          <w:rFonts w:cs="Arial"/>
        </w:rPr>
        <w:t>el</w:t>
      </w:r>
      <w:r w:rsidRPr="00060617">
        <w:rPr>
          <w:rFonts w:cs="Arial"/>
        </w:rPr>
        <w:t xml:space="preserve"> dispositivo programable</w:t>
      </w:r>
      <w:r>
        <w:rPr>
          <w:rFonts w:cs="Arial"/>
        </w:rPr>
        <w:t xml:space="preserve"> U9</w:t>
      </w:r>
      <w:r w:rsidRPr="00060617">
        <w:rPr>
          <w:rFonts w:cs="Arial"/>
        </w:rPr>
        <w:t xml:space="preserve"> vamos a verificar </w:t>
      </w:r>
      <w:r>
        <w:rPr>
          <w:rFonts w:cs="Arial"/>
        </w:rPr>
        <w:t>la conectividad entre Elementos</w:t>
      </w:r>
      <w:r w:rsidRPr="00060617">
        <w:rPr>
          <w:rFonts w:cs="Arial"/>
        </w:rPr>
        <w:t xml:space="preserve"> con la ayuda del PC de Pruebas mediante el programa </w:t>
      </w:r>
      <w:r>
        <w:rPr>
          <w:rFonts w:cs="Arial"/>
        </w:rPr>
        <w:t>&lt;jtag_test_N019A&gt;</w:t>
      </w:r>
      <w:r w:rsidRPr="00060617">
        <w:rPr>
          <w:rFonts w:cs="Arial"/>
        </w:rPr>
        <w:t>:</w:t>
      </w:r>
    </w:p>
    <w:p w:rsidR="006F5776" w:rsidRDefault="006F5776" w:rsidP="00351B86">
      <w:pPr>
        <w:numPr>
          <w:ilvl w:val="0"/>
          <w:numId w:val="11"/>
        </w:numPr>
        <w:spacing w:before="120" w:line="360" w:lineRule="auto"/>
        <w:ind w:left="0" w:right="425" w:firstLine="0"/>
        <w:rPr>
          <w:rFonts w:cs="Arial"/>
        </w:rPr>
      </w:pPr>
      <w:r w:rsidRPr="00060617">
        <w:rPr>
          <w:rFonts w:cs="Arial"/>
        </w:rPr>
        <w:t xml:space="preserve">Comprobar que </w:t>
      </w:r>
      <w:r>
        <w:rPr>
          <w:rFonts w:cs="Arial"/>
        </w:rPr>
        <w:t xml:space="preserve">la configuración de </w:t>
      </w:r>
      <w:proofErr w:type="spellStart"/>
      <w:r>
        <w:rPr>
          <w:rFonts w:cs="Arial"/>
        </w:rPr>
        <w:t>jumpers</w:t>
      </w:r>
      <w:proofErr w:type="spellEnd"/>
      <w:r>
        <w:rPr>
          <w:rFonts w:cs="Arial"/>
        </w:rPr>
        <w:t xml:space="preserve"> es la siguiente:</w:t>
      </w:r>
    </w:p>
    <w:p w:rsidR="006F5776" w:rsidRDefault="006F5776" w:rsidP="006F5776">
      <w:pPr>
        <w:spacing w:before="120" w:line="360" w:lineRule="auto"/>
        <w:ind w:left="709" w:right="425"/>
        <w:rPr>
          <w:rFonts w:cs="Arial"/>
        </w:rPr>
      </w:pPr>
      <w:r>
        <w:rPr>
          <w:rFonts w:cs="Arial"/>
        </w:rPr>
        <w:t>JP1 ON: No permite que se programe la FPGA (U8) con la información de la memoria flash (U9).</w:t>
      </w:r>
    </w:p>
    <w:p w:rsidR="006F5776" w:rsidRDefault="006F5776" w:rsidP="006F5776">
      <w:pPr>
        <w:spacing w:before="120" w:line="360" w:lineRule="auto"/>
        <w:ind w:left="709" w:right="425"/>
        <w:rPr>
          <w:rFonts w:cs="Arial"/>
        </w:rPr>
      </w:pPr>
      <w:r w:rsidRPr="00820064">
        <w:rPr>
          <w:rFonts w:cs="Arial"/>
        </w:rPr>
        <w:t>JP2 OFF, JP3 OFF y JP4 ON: Polarización a 24V de la señal SYS_ACTV.</w:t>
      </w:r>
    </w:p>
    <w:p w:rsidR="006F5776" w:rsidRDefault="006F5776" w:rsidP="006F5776">
      <w:pPr>
        <w:spacing w:before="120" w:line="360" w:lineRule="auto"/>
        <w:ind w:left="709" w:right="425"/>
        <w:rPr>
          <w:rFonts w:cs="Arial"/>
        </w:rPr>
      </w:pPr>
      <w:r>
        <w:rPr>
          <w:rFonts w:cs="Arial"/>
        </w:rPr>
        <w:t>JP12 ON, JP13 ON, JP17 ON y JP30 ON: Referencia a tierra de los cuatro canales.</w:t>
      </w:r>
    </w:p>
    <w:p w:rsidR="006F5776" w:rsidRDefault="006F5776" w:rsidP="006F5776">
      <w:pPr>
        <w:spacing w:before="120" w:line="360" w:lineRule="auto"/>
        <w:ind w:left="709" w:right="425"/>
        <w:rPr>
          <w:rFonts w:cs="Arial"/>
        </w:rPr>
      </w:pPr>
      <w:r w:rsidRPr="00A23EE8">
        <w:rPr>
          <w:rFonts w:cs="Arial"/>
        </w:rPr>
        <w:t>JP7 ON, JP16 ON, JP44 ON y JP37 ON: Polarización de la se</w:t>
      </w:r>
      <w:r>
        <w:rPr>
          <w:rFonts w:cs="Arial"/>
        </w:rPr>
        <w:t xml:space="preserve">ñal de </w:t>
      </w:r>
      <w:proofErr w:type="spellStart"/>
      <w:r>
        <w:rPr>
          <w:rFonts w:cs="Arial"/>
        </w:rPr>
        <w:t>Squelch</w:t>
      </w:r>
      <w:proofErr w:type="spellEnd"/>
      <w:r>
        <w:rPr>
          <w:rFonts w:cs="Arial"/>
        </w:rPr>
        <w:t xml:space="preserve"> de los cuatro canales a 24V.</w:t>
      </w:r>
    </w:p>
    <w:p w:rsidR="006F5776" w:rsidRDefault="006F5776" w:rsidP="006F5776">
      <w:pPr>
        <w:autoSpaceDE w:val="0"/>
        <w:autoSpaceDN w:val="0"/>
        <w:adjustRightInd w:val="0"/>
        <w:ind w:firstLine="709"/>
        <w:rPr>
          <w:rFonts w:cs="Arial"/>
        </w:rPr>
      </w:pPr>
      <w:r>
        <w:rPr>
          <w:rFonts w:cs="Arial"/>
        </w:rPr>
        <w:t xml:space="preserve">En posición 1-2 los siguientes </w:t>
      </w:r>
      <w:proofErr w:type="spellStart"/>
      <w:r>
        <w:rPr>
          <w:rFonts w:cs="Arial"/>
        </w:rPr>
        <w:t>jumpers</w:t>
      </w:r>
      <w:proofErr w:type="spellEnd"/>
      <w:r>
        <w:rPr>
          <w:rFonts w:cs="Arial"/>
        </w:rPr>
        <w:t xml:space="preserve"> para una configuración a 4 hilos:  </w:t>
      </w:r>
    </w:p>
    <w:p w:rsidR="006F5776" w:rsidRDefault="006F5776" w:rsidP="006F5776">
      <w:pPr>
        <w:autoSpaceDE w:val="0"/>
        <w:autoSpaceDN w:val="0"/>
        <w:adjustRightInd w:val="0"/>
        <w:rPr>
          <w:rFonts w:cs="Arial"/>
        </w:rPr>
      </w:pPr>
    </w:p>
    <w:p w:rsidR="006F5776" w:rsidRPr="00267A9B" w:rsidRDefault="006F5776" w:rsidP="006F5776">
      <w:pPr>
        <w:autoSpaceDE w:val="0"/>
        <w:autoSpaceDN w:val="0"/>
        <w:adjustRightInd w:val="0"/>
        <w:ind w:firstLine="709"/>
      </w:pPr>
      <w:r w:rsidRPr="00267A9B">
        <w:t xml:space="preserve">JP10, JP11, JP29, JP31, JP33, JP34 </w:t>
      </w:r>
      <w:r w:rsidRPr="00267A9B">
        <w:tab/>
        <w:t>(CANAL 1)</w:t>
      </w:r>
    </w:p>
    <w:p w:rsidR="006F5776" w:rsidRPr="00874D40" w:rsidRDefault="006F5776" w:rsidP="006F5776">
      <w:pPr>
        <w:autoSpaceDE w:val="0"/>
        <w:autoSpaceDN w:val="0"/>
        <w:adjustRightInd w:val="0"/>
        <w:ind w:firstLine="709"/>
        <w:rPr>
          <w:lang w:val="en-US"/>
        </w:rPr>
      </w:pPr>
      <w:r>
        <w:rPr>
          <w:lang w:val="en-US"/>
        </w:rPr>
        <w:t>JP8</w:t>
      </w:r>
      <w:r w:rsidRPr="00874D40">
        <w:rPr>
          <w:lang w:val="en-US"/>
        </w:rPr>
        <w:t xml:space="preserve">, </w:t>
      </w:r>
      <w:r>
        <w:rPr>
          <w:lang w:val="en-US"/>
        </w:rPr>
        <w:t xml:space="preserve">JP9, JP26, JP27, JP28, JP32        </w:t>
      </w:r>
      <w:r>
        <w:rPr>
          <w:lang w:val="en-US"/>
        </w:rPr>
        <w:tab/>
        <w:t>(CANAL 2</w:t>
      </w:r>
      <w:r w:rsidRPr="00874D40">
        <w:rPr>
          <w:lang w:val="en-US"/>
        </w:rPr>
        <w:t>)</w:t>
      </w:r>
    </w:p>
    <w:p w:rsidR="006F5776" w:rsidRPr="00874D40" w:rsidRDefault="006F5776" w:rsidP="006F5776">
      <w:pPr>
        <w:autoSpaceDE w:val="0"/>
        <w:autoSpaceDN w:val="0"/>
        <w:adjustRightInd w:val="0"/>
        <w:ind w:firstLine="709"/>
        <w:rPr>
          <w:lang w:val="en-US"/>
        </w:rPr>
      </w:pPr>
      <w:r>
        <w:rPr>
          <w:lang w:val="en-US"/>
        </w:rPr>
        <w:t>JP18</w:t>
      </w:r>
      <w:r w:rsidRPr="00874D40">
        <w:rPr>
          <w:lang w:val="en-US"/>
        </w:rPr>
        <w:t xml:space="preserve">, </w:t>
      </w:r>
      <w:r>
        <w:rPr>
          <w:lang w:val="en-US"/>
        </w:rPr>
        <w:t>JP19, JP20, JP21, JP40</w:t>
      </w:r>
      <w:r w:rsidRPr="00874D40">
        <w:rPr>
          <w:lang w:val="en-US"/>
        </w:rPr>
        <w:t>, JP</w:t>
      </w:r>
      <w:r>
        <w:rPr>
          <w:lang w:val="en-US"/>
        </w:rPr>
        <w:t xml:space="preserve">41 </w:t>
      </w:r>
      <w:r>
        <w:rPr>
          <w:lang w:val="en-US"/>
        </w:rPr>
        <w:tab/>
        <w:t>(CANAL 3</w:t>
      </w:r>
      <w:r w:rsidRPr="00874D40">
        <w:rPr>
          <w:lang w:val="en-US"/>
        </w:rPr>
        <w:t>)</w:t>
      </w:r>
    </w:p>
    <w:p w:rsidR="006F5776" w:rsidRPr="00874D40" w:rsidRDefault="006F5776" w:rsidP="006F5776">
      <w:pPr>
        <w:autoSpaceDE w:val="0"/>
        <w:autoSpaceDN w:val="0"/>
        <w:adjustRightInd w:val="0"/>
        <w:ind w:firstLine="709"/>
        <w:rPr>
          <w:lang w:val="en-US"/>
        </w:rPr>
      </w:pPr>
      <w:r>
        <w:rPr>
          <w:lang w:val="en-US"/>
        </w:rPr>
        <w:t>JP22</w:t>
      </w:r>
      <w:r w:rsidRPr="00874D40">
        <w:rPr>
          <w:lang w:val="en-US"/>
        </w:rPr>
        <w:t>, JP</w:t>
      </w:r>
      <w:r>
        <w:rPr>
          <w:lang w:val="en-US"/>
        </w:rPr>
        <w:t>23</w:t>
      </w:r>
      <w:r w:rsidRPr="00874D40">
        <w:rPr>
          <w:lang w:val="en-US"/>
        </w:rPr>
        <w:t>, JP2</w:t>
      </w:r>
      <w:r>
        <w:rPr>
          <w:lang w:val="en-US"/>
        </w:rPr>
        <w:t>4</w:t>
      </w:r>
      <w:r w:rsidRPr="00874D40">
        <w:rPr>
          <w:lang w:val="en-US"/>
        </w:rPr>
        <w:t>, JP</w:t>
      </w:r>
      <w:r>
        <w:rPr>
          <w:lang w:val="en-US"/>
        </w:rPr>
        <w:t xml:space="preserve">25, JP38, JP39 </w:t>
      </w:r>
      <w:r>
        <w:rPr>
          <w:lang w:val="en-US"/>
        </w:rPr>
        <w:tab/>
        <w:t>(CANAL 4</w:t>
      </w:r>
      <w:r w:rsidRPr="00874D40">
        <w:rPr>
          <w:lang w:val="en-US"/>
        </w:rPr>
        <w:t>)</w:t>
      </w:r>
    </w:p>
    <w:p w:rsidR="006F5776" w:rsidRDefault="006F5776" w:rsidP="006F5776">
      <w:pPr>
        <w:spacing w:before="120" w:line="360" w:lineRule="auto"/>
        <w:ind w:right="425"/>
        <w:rPr>
          <w:rFonts w:cs="Arial"/>
        </w:rPr>
      </w:pPr>
      <w:r>
        <w:rPr>
          <w:rFonts w:cs="Arial"/>
        </w:rPr>
        <w:lastRenderedPageBreak/>
        <w:t xml:space="preserve"> </w:t>
      </w:r>
    </w:p>
    <w:p w:rsidR="006F5776" w:rsidRPr="00E72CF6" w:rsidRDefault="006F5776" w:rsidP="00351B86">
      <w:pPr>
        <w:numPr>
          <w:ilvl w:val="0"/>
          <w:numId w:val="11"/>
        </w:numPr>
        <w:spacing w:before="120" w:line="360" w:lineRule="auto"/>
        <w:ind w:left="0" w:right="425" w:firstLine="0"/>
        <w:rPr>
          <w:rFonts w:cs="Arial"/>
        </w:rPr>
      </w:pPr>
      <w:r w:rsidRPr="00E72CF6">
        <w:rPr>
          <w:rFonts w:cs="Arial"/>
        </w:rPr>
        <w:t>Conectar los accesorios del útil de pruebas  sobre la unidad bajo test:</w:t>
      </w:r>
      <w:r>
        <w:rPr>
          <w:rFonts w:cs="Arial"/>
        </w:rPr>
        <w:t xml:space="preserve"> </w:t>
      </w:r>
      <w:r w:rsidRPr="00E72CF6">
        <w:rPr>
          <w:rFonts w:cs="Arial"/>
        </w:rPr>
        <w:t>MOD1_TEST, MOD2_TEST, MOD3_TEST, MOD4_TEST, P3_TEST</w:t>
      </w:r>
      <w:r>
        <w:rPr>
          <w:rFonts w:cs="Arial"/>
        </w:rPr>
        <w:t>.</w:t>
      </w:r>
    </w:p>
    <w:p w:rsidR="006F5776" w:rsidRPr="00C86FA8" w:rsidRDefault="006F5776" w:rsidP="00351B86">
      <w:pPr>
        <w:numPr>
          <w:ilvl w:val="0"/>
          <w:numId w:val="11"/>
        </w:numPr>
        <w:spacing w:before="120" w:line="360" w:lineRule="auto"/>
        <w:ind w:left="0" w:right="425" w:firstLine="0"/>
        <w:rPr>
          <w:rFonts w:cs="Arial"/>
        </w:rPr>
      </w:pPr>
      <w:r w:rsidRPr="00C86FA8">
        <w:rPr>
          <w:rFonts w:cs="Arial"/>
        </w:rPr>
        <w:t>Insertar la unidad bajo test en el útil de prueba</w:t>
      </w:r>
      <w:r>
        <w:rPr>
          <w:rFonts w:cs="Arial"/>
        </w:rPr>
        <w:t>.</w:t>
      </w:r>
      <w:r w:rsidRPr="00C86FA8">
        <w:rPr>
          <w:rFonts w:cs="Arial"/>
        </w:rPr>
        <w:t xml:space="preserve"> </w:t>
      </w:r>
    </w:p>
    <w:p w:rsidR="006F5776" w:rsidRPr="00C86FA8" w:rsidRDefault="006F5776" w:rsidP="00351B86">
      <w:pPr>
        <w:numPr>
          <w:ilvl w:val="0"/>
          <w:numId w:val="11"/>
        </w:numPr>
        <w:spacing w:before="120" w:line="360" w:lineRule="auto"/>
        <w:ind w:left="0" w:right="425" w:firstLine="0"/>
        <w:rPr>
          <w:rFonts w:cs="Arial"/>
        </w:rPr>
      </w:pPr>
      <w:r w:rsidRPr="00C86FA8">
        <w:rPr>
          <w:rFonts w:cs="Arial"/>
        </w:rPr>
        <w:t xml:space="preserve">Conectar la Herramienta de Programación sobre el conector P2 poniendo atención en la polaridad: pin_1 </w:t>
      </w:r>
      <w:r>
        <w:rPr>
          <w:rFonts w:cs="Arial"/>
        </w:rPr>
        <w:t>(</w:t>
      </w:r>
      <w:proofErr w:type="spellStart"/>
      <w:r w:rsidRPr="00C86FA8">
        <w:rPr>
          <w:rFonts w:cs="Arial"/>
        </w:rPr>
        <w:t>Vcc</w:t>
      </w:r>
      <w:proofErr w:type="spellEnd"/>
      <w:r>
        <w:rPr>
          <w:rFonts w:cs="Arial"/>
        </w:rPr>
        <w:t>)</w:t>
      </w:r>
      <w:r w:rsidRPr="00C86FA8">
        <w:rPr>
          <w:rFonts w:cs="Arial"/>
        </w:rPr>
        <w:t xml:space="preserve">  a la derecha</w:t>
      </w:r>
      <w:r>
        <w:rPr>
          <w:rFonts w:cs="Arial"/>
        </w:rPr>
        <w:t>.</w:t>
      </w:r>
    </w:p>
    <w:p w:rsidR="006F5776" w:rsidRPr="00C86FA8" w:rsidRDefault="006F5776" w:rsidP="00351B86">
      <w:pPr>
        <w:numPr>
          <w:ilvl w:val="0"/>
          <w:numId w:val="11"/>
        </w:numPr>
        <w:spacing w:before="120" w:line="360" w:lineRule="auto"/>
        <w:ind w:left="0" w:right="425" w:firstLine="0"/>
        <w:rPr>
          <w:rFonts w:cs="Arial"/>
        </w:rPr>
      </w:pPr>
      <w:r w:rsidRPr="00C86FA8">
        <w:rPr>
          <w:rFonts w:cs="Arial"/>
        </w:rPr>
        <w:t>Encender la Fuente de Alimentación que alimenta al útil de pruebas.</w:t>
      </w:r>
    </w:p>
    <w:p w:rsidR="006F5776" w:rsidRPr="00C86FA8" w:rsidRDefault="006F5776" w:rsidP="00351B86">
      <w:pPr>
        <w:numPr>
          <w:ilvl w:val="0"/>
          <w:numId w:val="11"/>
        </w:numPr>
        <w:spacing w:before="120" w:line="360" w:lineRule="auto"/>
        <w:ind w:left="0" w:right="425" w:firstLine="0"/>
        <w:rPr>
          <w:rFonts w:cs="Arial"/>
        </w:rPr>
      </w:pPr>
      <w:r w:rsidRPr="00C86FA8">
        <w:rPr>
          <w:rFonts w:cs="Arial"/>
        </w:rPr>
        <w:t>Desde el PC de pruebas ejecutar VMWARE y arrancar la máquina virtual: &lt;</w:t>
      </w:r>
      <w:r>
        <w:rPr>
          <w:rFonts w:cs="Arial"/>
        </w:rPr>
        <w:t>Ubuntu Fabrica</w:t>
      </w:r>
      <w:r w:rsidRPr="00C86FA8">
        <w:rPr>
          <w:rFonts w:cs="Arial"/>
        </w:rPr>
        <w:t>&gt;</w:t>
      </w:r>
    </w:p>
    <w:p w:rsidR="006F5776" w:rsidRDefault="006F5776" w:rsidP="00351B86">
      <w:pPr>
        <w:numPr>
          <w:ilvl w:val="0"/>
          <w:numId w:val="11"/>
        </w:numPr>
        <w:spacing w:before="120" w:line="360" w:lineRule="auto"/>
        <w:ind w:left="0" w:right="425" w:firstLine="0"/>
        <w:rPr>
          <w:rFonts w:cs="Arial"/>
        </w:rPr>
      </w:pPr>
      <w:r>
        <w:rPr>
          <w:rFonts w:cs="Arial"/>
        </w:rPr>
        <w:t>Una vez arrancada la máquina virtual</w:t>
      </w:r>
      <w:r w:rsidRPr="00C86FA8">
        <w:rPr>
          <w:rFonts w:cs="Arial"/>
        </w:rPr>
        <w:t xml:space="preserve"> &lt;Ubuntu</w:t>
      </w:r>
      <w:r>
        <w:rPr>
          <w:rFonts w:cs="Arial"/>
        </w:rPr>
        <w:t xml:space="preserve"> Fabrica</w:t>
      </w:r>
      <w:r w:rsidRPr="00C86FA8">
        <w:rPr>
          <w:rFonts w:cs="Arial"/>
        </w:rPr>
        <w:t xml:space="preserve">&gt; </w:t>
      </w:r>
      <w:r>
        <w:rPr>
          <w:rFonts w:cs="Arial"/>
        </w:rPr>
        <w:t xml:space="preserve">pinchar con el ratón en el usuario &lt;Ubuntu Fabrica&gt; e introducir la contraseña &lt;fabrica1&gt;. </w:t>
      </w:r>
    </w:p>
    <w:p w:rsidR="006F5776" w:rsidRPr="00C86FA8" w:rsidRDefault="006F5776" w:rsidP="00351B86">
      <w:pPr>
        <w:numPr>
          <w:ilvl w:val="0"/>
          <w:numId w:val="11"/>
        </w:numPr>
        <w:spacing w:before="120" w:line="360" w:lineRule="auto"/>
        <w:ind w:left="0" w:right="425" w:firstLine="0"/>
        <w:rPr>
          <w:rFonts w:cs="Arial"/>
        </w:rPr>
      </w:pPr>
      <w:r w:rsidRPr="00C86FA8">
        <w:rPr>
          <w:rFonts w:cs="Arial"/>
        </w:rPr>
        <w:t>Nota: En caso de utilizar los puertos USB es necesario activar desde VMWARE la asignación de</w:t>
      </w:r>
      <w:r>
        <w:rPr>
          <w:rFonts w:cs="Arial"/>
        </w:rPr>
        <w:t>l</w:t>
      </w:r>
      <w:r w:rsidRPr="00C86FA8">
        <w:rPr>
          <w:rFonts w:cs="Arial"/>
        </w:rPr>
        <w:t xml:space="preserve"> puerto </w:t>
      </w:r>
      <w:r>
        <w:rPr>
          <w:rFonts w:cs="Arial"/>
        </w:rPr>
        <w:t xml:space="preserve">USB </w:t>
      </w:r>
      <w:r w:rsidRPr="00C86FA8">
        <w:rPr>
          <w:rFonts w:cs="Arial"/>
        </w:rPr>
        <w:t xml:space="preserve">a </w:t>
      </w:r>
      <w:r>
        <w:rPr>
          <w:rFonts w:cs="Arial"/>
        </w:rPr>
        <w:t xml:space="preserve">la </w:t>
      </w:r>
      <w:r w:rsidRPr="00C86FA8">
        <w:rPr>
          <w:rFonts w:cs="Arial"/>
        </w:rPr>
        <w:t>máquina virtual.</w:t>
      </w:r>
    </w:p>
    <w:p w:rsidR="006F5776" w:rsidRPr="00813505" w:rsidRDefault="006F5776" w:rsidP="00351B86">
      <w:pPr>
        <w:numPr>
          <w:ilvl w:val="0"/>
          <w:numId w:val="11"/>
        </w:numPr>
        <w:spacing w:before="120" w:line="360" w:lineRule="auto"/>
        <w:ind w:left="0" w:right="425" w:firstLine="0"/>
        <w:rPr>
          <w:rFonts w:cs="Arial"/>
        </w:rPr>
      </w:pPr>
      <w:r w:rsidRPr="00C86FA8">
        <w:rPr>
          <w:rFonts w:cs="Arial"/>
        </w:rPr>
        <w:t>Ejecutar el Acceso Directo de Escritorio: &lt;jtag_</w:t>
      </w:r>
      <w:r>
        <w:rPr>
          <w:rFonts w:cs="Arial"/>
        </w:rPr>
        <w:t>test_</w:t>
      </w:r>
      <w:r w:rsidRPr="00C86FA8">
        <w:rPr>
          <w:rFonts w:cs="Arial"/>
        </w:rPr>
        <w:t xml:space="preserve">N019A_pp&gt; </w:t>
      </w:r>
      <w:r>
        <w:rPr>
          <w:rFonts w:cs="Arial"/>
        </w:rPr>
        <w:t>si se usa la</w:t>
      </w:r>
      <w:r w:rsidRPr="00C86FA8">
        <w:rPr>
          <w:rFonts w:cs="Arial"/>
        </w:rPr>
        <w:t xml:space="preserve"> herramienta de Programación </w:t>
      </w:r>
      <w:r>
        <w:rPr>
          <w:rFonts w:cs="Arial"/>
        </w:rPr>
        <w:t xml:space="preserve">JTAG Cable </w:t>
      </w:r>
      <w:proofErr w:type="spellStart"/>
      <w:r>
        <w:rPr>
          <w:rFonts w:cs="Arial"/>
        </w:rPr>
        <w:t>Model</w:t>
      </w:r>
      <w:proofErr w:type="spellEnd"/>
      <w:r>
        <w:rPr>
          <w:rFonts w:cs="Arial"/>
        </w:rPr>
        <w:t xml:space="preserve"> IJC-1 / </w:t>
      </w:r>
      <w:proofErr w:type="spellStart"/>
      <w:r>
        <w:rPr>
          <w:rFonts w:cs="Arial"/>
        </w:rPr>
        <w:t>Model</w:t>
      </w:r>
      <w:proofErr w:type="spellEnd"/>
      <w:r>
        <w:rPr>
          <w:rFonts w:cs="Arial"/>
        </w:rPr>
        <w:t xml:space="preserve"> IJC-2 o el acceso directo </w:t>
      </w:r>
      <w:r w:rsidRPr="00C86FA8">
        <w:rPr>
          <w:rFonts w:cs="Arial"/>
        </w:rPr>
        <w:t>&lt;jtag_</w:t>
      </w:r>
      <w:r>
        <w:rPr>
          <w:rFonts w:cs="Arial"/>
        </w:rPr>
        <w:t>test_N019A_usb</w:t>
      </w:r>
      <w:r w:rsidRPr="00C86FA8">
        <w:rPr>
          <w:rFonts w:cs="Arial"/>
        </w:rPr>
        <w:t>&gt;</w:t>
      </w:r>
      <w:r>
        <w:rPr>
          <w:rFonts w:cs="Arial"/>
        </w:rPr>
        <w:t xml:space="preserve"> usando  la herramienta de programación USB-BLASTER de Altera.</w:t>
      </w:r>
    </w:p>
    <w:p w:rsidR="006F5776" w:rsidRPr="00254BCD" w:rsidRDefault="006F5776" w:rsidP="00AF2EFA">
      <w:pPr>
        <w:spacing w:before="120" w:line="360" w:lineRule="auto"/>
        <w:ind w:right="425"/>
        <w:jc w:val="center"/>
        <w:rPr>
          <w:rFonts w:cs="Arial"/>
        </w:rPr>
      </w:pPr>
      <w:r>
        <w:rPr>
          <w:noProof/>
        </w:rPr>
        <w:drawing>
          <wp:inline distT="0" distB="0" distL="0" distR="0" wp14:anchorId="368DF21A" wp14:editId="7E8DA682">
            <wp:extent cx="4815840" cy="3459480"/>
            <wp:effectExtent l="0" t="0" r="381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840" cy="3459480"/>
                    </a:xfrm>
                    <a:prstGeom prst="rect">
                      <a:avLst/>
                    </a:prstGeom>
                    <a:noFill/>
                    <a:ln>
                      <a:noFill/>
                    </a:ln>
                  </pic:spPr>
                </pic:pic>
              </a:graphicData>
            </a:graphic>
          </wp:inline>
        </w:drawing>
      </w:r>
    </w:p>
    <w:p w:rsidR="006F5776" w:rsidRDefault="006F5776" w:rsidP="00351B86">
      <w:pPr>
        <w:numPr>
          <w:ilvl w:val="0"/>
          <w:numId w:val="11"/>
        </w:numPr>
        <w:spacing w:before="120" w:line="360" w:lineRule="auto"/>
        <w:ind w:left="0" w:right="425" w:firstLine="0"/>
        <w:rPr>
          <w:rFonts w:cs="Arial"/>
        </w:rPr>
      </w:pPr>
      <w:r>
        <w:rPr>
          <w:rFonts w:cs="Arial"/>
        </w:rPr>
        <w:t>Se abrirá una ventana como la que se muestra a continuación:</w:t>
      </w:r>
    </w:p>
    <w:p w:rsidR="006F5776" w:rsidRDefault="006F5776" w:rsidP="00AF2EFA">
      <w:pPr>
        <w:pStyle w:val="Prrafodelista"/>
        <w:ind w:left="0"/>
        <w:jc w:val="center"/>
        <w:rPr>
          <w:rFonts w:cs="Arial"/>
        </w:rPr>
      </w:pPr>
      <w:r>
        <w:rPr>
          <w:noProof/>
        </w:rPr>
        <w:lastRenderedPageBreak/>
        <w:drawing>
          <wp:inline distT="0" distB="0" distL="0" distR="0" wp14:anchorId="1B39CBFB" wp14:editId="13530E50">
            <wp:extent cx="4312920" cy="30708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3070860"/>
                    </a:xfrm>
                    <a:prstGeom prst="rect">
                      <a:avLst/>
                    </a:prstGeom>
                    <a:noFill/>
                    <a:ln>
                      <a:noFill/>
                    </a:ln>
                  </pic:spPr>
                </pic:pic>
              </a:graphicData>
            </a:graphic>
          </wp:inline>
        </w:drawing>
      </w:r>
    </w:p>
    <w:p w:rsidR="006F5776" w:rsidRDefault="006F5776" w:rsidP="006F5776">
      <w:pPr>
        <w:pStyle w:val="Prrafodelista"/>
        <w:rPr>
          <w:rFonts w:cs="Arial"/>
        </w:rPr>
      </w:pPr>
    </w:p>
    <w:p w:rsidR="006F5776" w:rsidRDefault="006F5776" w:rsidP="00351B86">
      <w:pPr>
        <w:numPr>
          <w:ilvl w:val="0"/>
          <w:numId w:val="11"/>
        </w:numPr>
        <w:spacing w:before="120" w:line="360" w:lineRule="auto"/>
        <w:ind w:left="0" w:right="425" w:firstLine="0"/>
        <w:rPr>
          <w:rFonts w:cs="Arial"/>
        </w:rPr>
      </w:pPr>
      <w:r>
        <w:rPr>
          <w:rFonts w:cs="Arial"/>
        </w:rPr>
        <w:t xml:space="preserve">Aquí se </w:t>
      </w:r>
      <w:proofErr w:type="spellStart"/>
      <w:r>
        <w:rPr>
          <w:rFonts w:cs="Arial"/>
        </w:rPr>
        <w:t>comprabará</w:t>
      </w:r>
      <w:proofErr w:type="spellEnd"/>
      <w:r>
        <w:rPr>
          <w:rFonts w:cs="Arial"/>
        </w:rPr>
        <w:t xml:space="preserve"> el funcionamiento de algunos </w:t>
      </w:r>
      <w:proofErr w:type="spellStart"/>
      <w:r>
        <w:rPr>
          <w:rFonts w:cs="Arial"/>
        </w:rPr>
        <w:t>leds</w:t>
      </w:r>
      <w:proofErr w:type="spellEnd"/>
      <w:r>
        <w:rPr>
          <w:rFonts w:cs="Arial"/>
        </w:rPr>
        <w:t xml:space="preserve">. Cuando se haya comprobado cada </w:t>
      </w:r>
      <w:proofErr w:type="spellStart"/>
      <w:r>
        <w:rPr>
          <w:rFonts w:cs="Arial"/>
        </w:rPr>
        <w:t>led</w:t>
      </w:r>
      <w:proofErr w:type="spellEnd"/>
      <w:r>
        <w:rPr>
          <w:rFonts w:cs="Arial"/>
        </w:rPr>
        <w:t>, se podrá pasar a la siguiente comprobación pulsando la tecla &lt;</w:t>
      </w:r>
      <w:proofErr w:type="spellStart"/>
      <w:r>
        <w:rPr>
          <w:rFonts w:cs="Arial"/>
        </w:rPr>
        <w:t>enter</w:t>
      </w:r>
      <w:proofErr w:type="spellEnd"/>
      <w:r>
        <w:rPr>
          <w:rFonts w:cs="Arial"/>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6F5776" w:rsidRPr="00060617" w:rsidTr="00574A1C">
        <w:tc>
          <w:tcPr>
            <w:tcW w:w="1204"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4</w:t>
            </w:r>
          </w:p>
        </w:tc>
        <w:tc>
          <w:tcPr>
            <w:tcW w:w="8364" w:type="dxa"/>
            <w:vAlign w:val="center"/>
          </w:tcPr>
          <w:p w:rsidR="006F5776" w:rsidRPr="00060617" w:rsidRDefault="006F5776" w:rsidP="00574A1C">
            <w:pPr>
              <w:spacing w:before="120" w:line="360" w:lineRule="auto"/>
              <w:ind w:right="425"/>
              <w:rPr>
                <w:rFonts w:cs="Arial"/>
              </w:rPr>
            </w:pPr>
            <w:proofErr w:type="spellStart"/>
            <w:r>
              <w:rPr>
                <w:rFonts w:cs="Arial"/>
              </w:rPr>
              <w:t>Leds</w:t>
            </w:r>
            <w:proofErr w:type="spellEnd"/>
            <w:r>
              <w:rPr>
                <w:rFonts w:cs="Arial"/>
              </w:rPr>
              <w:t xml:space="preserve"> DL1-1, DL1-2 y DL1-3</w:t>
            </w:r>
          </w:p>
        </w:tc>
      </w:tr>
    </w:tbl>
    <w:p w:rsidR="006F5776" w:rsidRDefault="006F5776" w:rsidP="006F5776">
      <w:pPr>
        <w:spacing w:before="120" w:line="360" w:lineRule="auto"/>
        <w:ind w:right="425"/>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6F5776" w:rsidRPr="00060617" w:rsidTr="00574A1C">
        <w:tc>
          <w:tcPr>
            <w:tcW w:w="1204"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5</w:t>
            </w:r>
          </w:p>
        </w:tc>
        <w:tc>
          <w:tcPr>
            <w:tcW w:w="8364" w:type="dxa"/>
            <w:vAlign w:val="center"/>
          </w:tcPr>
          <w:p w:rsidR="006F5776" w:rsidRPr="00060617" w:rsidRDefault="006F5776" w:rsidP="00574A1C">
            <w:pPr>
              <w:spacing w:before="120" w:line="360" w:lineRule="auto"/>
              <w:ind w:right="425"/>
              <w:rPr>
                <w:rFonts w:cs="Arial"/>
              </w:rPr>
            </w:pPr>
            <w:proofErr w:type="spellStart"/>
            <w:r>
              <w:rPr>
                <w:rFonts w:cs="Arial"/>
              </w:rPr>
              <w:t>Leds</w:t>
            </w:r>
            <w:proofErr w:type="spellEnd"/>
            <w:r>
              <w:rPr>
                <w:rFonts w:cs="Arial"/>
              </w:rPr>
              <w:t xml:space="preserve"> superiores de los </w:t>
            </w:r>
            <w:proofErr w:type="spellStart"/>
            <w:r>
              <w:rPr>
                <w:rFonts w:cs="Arial"/>
              </w:rPr>
              <w:t>modulos</w:t>
            </w:r>
            <w:proofErr w:type="spellEnd"/>
            <w:r>
              <w:rPr>
                <w:rFonts w:cs="Arial"/>
              </w:rPr>
              <w:t xml:space="preserve"> de prueba MOD_TEST_1, MOD_TEST_2, MOD_TEST_3 y MOD_TEST_4</w:t>
            </w:r>
          </w:p>
        </w:tc>
      </w:tr>
    </w:tbl>
    <w:p w:rsidR="006F5776" w:rsidRDefault="006F5776" w:rsidP="006F5776">
      <w:pPr>
        <w:spacing w:before="120" w:line="360" w:lineRule="auto"/>
        <w:ind w:right="425"/>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6F5776" w:rsidRPr="00060617" w:rsidTr="00574A1C">
        <w:tc>
          <w:tcPr>
            <w:tcW w:w="1204"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6</w:t>
            </w:r>
          </w:p>
        </w:tc>
        <w:tc>
          <w:tcPr>
            <w:tcW w:w="8364" w:type="dxa"/>
            <w:vAlign w:val="center"/>
          </w:tcPr>
          <w:p w:rsidR="006F5776" w:rsidRPr="00060617" w:rsidRDefault="006F5776" w:rsidP="00574A1C">
            <w:pPr>
              <w:spacing w:before="120" w:line="360" w:lineRule="auto"/>
              <w:ind w:right="425"/>
              <w:rPr>
                <w:rFonts w:cs="Arial"/>
              </w:rPr>
            </w:pPr>
            <w:proofErr w:type="spellStart"/>
            <w:r>
              <w:rPr>
                <w:rFonts w:cs="Arial"/>
              </w:rPr>
              <w:t>Leds</w:t>
            </w:r>
            <w:proofErr w:type="spellEnd"/>
            <w:r>
              <w:rPr>
                <w:rFonts w:cs="Arial"/>
              </w:rPr>
              <w:t xml:space="preserve"> intermedios de los </w:t>
            </w:r>
            <w:proofErr w:type="spellStart"/>
            <w:r>
              <w:rPr>
                <w:rFonts w:cs="Arial"/>
              </w:rPr>
              <w:t>modulos</w:t>
            </w:r>
            <w:proofErr w:type="spellEnd"/>
            <w:r>
              <w:rPr>
                <w:rFonts w:cs="Arial"/>
              </w:rPr>
              <w:t xml:space="preserve"> de prueba MOD_TEST_1, MOD_TEST_2, MOD_TEST_3 y MOD_TEST_4</w:t>
            </w:r>
          </w:p>
        </w:tc>
      </w:tr>
    </w:tbl>
    <w:p w:rsidR="006F5776" w:rsidRDefault="006F5776" w:rsidP="006F5776">
      <w:pPr>
        <w:spacing w:before="120" w:line="360" w:lineRule="auto"/>
        <w:ind w:right="425"/>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6F5776" w:rsidRPr="00060617" w:rsidTr="00574A1C">
        <w:tc>
          <w:tcPr>
            <w:tcW w:w="1204"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7</w:t>
            </w:r>
          </w:p>
        </w:tc>
        <w:tc>
          <w:tcPr>
            <w:tcW w:w="8364" w:type="dxa"/>
            <w:vAlign w:val="center"/>
          </w:tcPr>
          <w:p w:rsidR="006F5776" w:rsidRPr="00060617" w:rsidRDefault="006F5776" w:rsidP="00574A1C">
            <w:pPr>
              <w:spacing w:before="120" w:line="360" w:lineRule="auto"/>
              <w:ind w:right="425"/>
              <w:rPr>
                <w:rFonts w:cs="Arial"/>
              </w:rPr>
            </w:pPr>
            <w:proofErr w:type="spellStart"/>
            <w:r>
              <w:rPr>
                <w:rFonts w:cs="Arial"/>
              </w:rPr>
              <w:t>Leds</w:t>
            </w:r>
            <w:proofErr w:type="spellEnd"/>
            <w:r>
              <w:rPr>
                <w:rFonts w:cs="Arial"/>
              </w:rPr>
              <w:t xml:space="preserve"> inferiores de los </w:t>
            </w:r>
            <w:proofErr w:type="spellStart"/>
            <w:r>
              <w:rPr>
                <w:rFonts w:cs="Arial"/>
              </w:rPr>
              <w:t>modulos</w:t>
            </w:r>
            <w:proofErr w:type="spellEnd"/>
            <w:r>
              <w:rPr>
                <w:rFonts w:cs="Arial"/>
              </w:rPr>
              <w:t xml:space="preserve"> de prueba MOD_TEST_1, MOD_TEST_2, MOD_TEST_3 y MOD_TEST_4</w:t>
            </w:r>
          </w:p>
        </w:tc>
      </w:tr>
    </w:tbl>
    <w:p w:rsidR="006F5776" w:rsidRPr="004430A4" w:rsidRDefault="006F5776" w:rsidP="006F5776">
      <w:pPr>
        <w:spacing w:before="120" w:line="360" w:lineRule="auto"/>
        <w:ind w:right="425"/>
        <w:rPr>
          <w:rFonts w:cs="Arial"/>
        </w:rPr>
      </w:pPr>
    </w:p>
    <w:p w:rsidR="006F5776" w:rsidRDefault="006F5776" w:rsidP="00351B86">
      <w:pPr>
        <w:numPr>
          <w:ilvl w:val="0"/>
          <w:numId w:val="11"/>
        </w:numPr>
        <w:spacing w:before="120" w:line="360" w:lineRule="auto"/>
        <w:ind w:left="0" w:right="425" w:firstLine="0"/>
        <w:rPr>
          <w:rFonts w:cs="Arial"/>
        </w:rPr>
      </w:pPr>
      <w:r>
        <w:rPr>
          <w:rFonts w:cs="Arial"/>
        </w:rPr>
        <w:t xml:space="preserve">Cuando se acabe la fase de comprobación de </w:t>
      </w:r>
      <w:proofErr w:type="spellStart"/>
      <w:r>
        <w:rPr>
          <w:rFonts w:cs="Arial"/>
        </w:rPr>
        <w:t>leds</w:t>
      </w:r>
      <w:proofErr w:type="spellEnd"/>
      <w:r>
        <w:rPr>
          <w:rFonts w:cs="Arial"/>
        </w:rPr>
        <w:t xml:space="preserve">, comenzará a comprobar las pistas de la tarjeta. En el análisis de cada pista indica si hay conectividad entre dos pines de la FPGA. Por ejemplo, en la siguiente ventana se puede observar que el análisis de la primera pista del grupo </w:t>
      </w:r>
      <w:r>
        <w:rPr>
          <w:rFonts w:cs="Arial"/>
        </w:rPr>
        <w:lastRenderedPageBreak/>
        <w:t>&lt;VARIOS&gt; indica que hay conectividad (a través de los puentes realizados en el útil de pruebas) entre el pin D14 y el pin J11 de la FPGA.</w:t>
      </w:r>
    </w:p>
    <w:p w:rsidR="006F5776" w:rsidRDefault="006F5776" w:rsidP="00AF2EFA">
      <w:pPr>
        <w:spacing w:before="120" w:line="360" w:lineRule="auto"/>
        <w:ind w:right="425"/>
        <w:jc w:val="center"/>
        <w:rPr>
          <w:rFonts w:cs="Arial"/>
        </w:rPr>
      </w:pPr>
      <w:r>
        <w:rPr>
          <w:noProof/>
        </w:rPr>
        <w:drawing>
          <wp:inline distT="0" distB="0" distL="0" distR="0" wp14:anchorId="7458DA64" wp14:editId="0FBF2B89">
            <wp:extent cx="4366260" cy="31089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260" cy="310896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6F5776" w:rsidRPr="00060617" w:rsidTr="00574A1C">
        <w:tc>
          <w:tcPr>
            <w:tcW w:w="1204"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8</w:t>
            </w:r>
          </w:p>
        </w:tc>
        <w:tc>
          <w:tcPr>
            <w:tcW w:w="8364" w:type="dxa"/>
            <w:vAlign w:val="center"/>
          </w:tcPr>
          <w:p w:rsidR="006F5776" w:rsidRPr="00060617" w:rsidRDefault="006F5776" w:rsidP="00574A1C">
            <w:pPr>
              <w:spacing w:before="120" w:line="360" w:lineRule="auto"/>
              <w:ind w:right="425"/>
              <w:rPr>
                <w:rFonts w:cs="Arial"/>
              </w:rPr>
            </w:pPr>
            <w:r>
              <w:rPr>
                <w:rFonts w:cs="Arial"/>
              </w:rPr>
              <w:t>Conectividad pistas Canal 1, 2, 3 y 4 y Varios</w:t>
            </w:r>
          </w:p>
        </w:tc>
      </w:tr>
    </w:tbl>
    <w:p w:rsidR="006F5776" w:rsidRDefault="006F5776" w:rsidP="006F5776">
      <w:pPr>
        <w:spacing w:before="120" w:line="360" w:lineRule="auto"/>
        <w:ind w:right="425"/>
        <w:rPr>
          <w:rFonts w:cs="Arial"/>
        </w:rPr>
      </w:pPr>
    </w:p>
    <w:p w:rsidR="006F5776" w:rsidRDefault="006F5776" w:rsidP="00351B86">
      <w:pPr>
        <w:numPr>
          <w:ilvl w:val="0"/>
          <w:numId w:val="11"/>
        </w:numPr>
        <w:spacing w:before="120" w:line="360" w:lineRule="auto"/>
        <w:ind w:left="0" w:right="425" w:firstLine="0"/>
        <w:rPr>
          <w:rFonts w:cs="Arial"/>
        </w:rPr>
      </w:pPr>
      <w:r>
        <w:rPr>
          <w:rFonts w:cs="Arial"/>
        </w:rPr>
        <w:t xml:space="preserve">A continuación se comprobarán pistas cuya conectividad existe cuando se configuran los cuatro canales a 4 hilos. En esta fase se han de configurar los </w:t>
      </w:r>
      <w:proofErr w:type="spellStart"/>
      <w:r>
        <w:rPr>
          <w:rFonts w:cs="Arial"/>
        </w:rPr>
        <w:t>jumpers</w:t>
      </w:r>
      <w:proofErr w:type="spellEnd"/>
      <w:r>
        <w:rPr>
          <w:rFonts w:cs="Arial"/>
        </w:rPr>
        <w:t xml:space="preserve"> de la siguiente forma:</w:t>
      </w:r>
    </w:p>
    <w:p w:rsidR="006F5776" w:rsidRDefault="006F5776" w:rsidP="006F5776">
      <w:pPr>
        <w:autoSpaceDE w:val="0"/>
        <w:autoSpaceDN w:val="0"/>
        <w:adjustRightInd w:val="0"/>
        <w:rPr>
          <w:rFonts w:cs="Arial"/>
        </w:rPr>
      </w:pPr>
      <w:r>
        <w:rPr>
          <w:rFonts w:cs="Arial"/>
        </w:rPr>
        <w:t xml:space="preserve">En posición 1-2 los </w:t>
      </w:r>
      <w:proofErr w:type="spellStart"/>
      <w:r>
        <w:rPr>
          <w:rFonts w:cs="Arial"/>
        </w:rPr>
        <w:t>jumpers</w:t>
      </w:r>
      <w:proofErr w:type="spellEnd"/>
      <w:r>
        <w:rPr>
          <w:rFonts w:cs="Arial"/>
        </w:rPr>
        <w:t xml:space="preserve">:  </w:t>
      </w:r>
    </w:p>
    <w:p w:rsidR="006F5776" w:rsidRDefault="006F5776" w:rsidP="006F5776">
      <w:pPr>
        <w:autoSpaceDE w:val="0"/>
        <w:autoSpaceDN w:val="0"/>
        <w:adjustRightInd w:val="0"/>
        <w:rPr>
          <w:rFonts w:cs="Arial"/>
        </w:rPr>
      </w:pPr>
    </w:p>
    <w:p w:rsidR="006F5776" w:rsidRPr="00874D40" w:rsidRDefault="006F5776" w:rsidP="006F5776">
      <w:pPr>
        <w:autoSpaceDE w:val="0"/>
        <w:autoSpaceDN w:val="0"/>
        <w:adjustRightInd w:val="0"/>
        <w:rPr>
          <w:lang w:val="en-US"/>
        </w:rPr>
      </w:pPr>
      <w:r w:rsidRPr="00874D40">
        <w:rPr>
          <w:lang w:val="en-US"/>
        </w:rPr>
        <w:t xml:space="preserve">JP10, JP11, JP29, JP31, JP33, JP34 </w:t>
      </w:r>
      <w:r>
        <w:rPr>
          <w:lang w:val="en-US"/>
        </w:rPr>
        <w:tab/>
      </w:r>
      <w:r w:rsidRPr="00874D40">
        <w:rPr>
          <w:lang w:val="en-US"/>
        </w:rPr>
        <w:t>(CANAL 1)</w:t>
      </w:r>
    </w:p>
    <w:p w:rsidR="006F5776" w:rsidRPr="00874D40" w:rsidRDefault="006F5776" w:rsidP="006F5776">
      <w:pPr>
        <w:autoSpaceDE w:val="0"/>
        <w:autoSpaceDN w:val="0"/>
        <w:adjustRightInd w:val="0"/>
        <w:rPr>
          <w:lang w:val="en-US"/>
        </w:rPr>
      </w:pPr>
      <w:r>
        <w:rPr>
          <w:lang w:val="en-US"/>
        </w:rPr>
        <w:t>JP8</w:t>
      </w:r>
      <w:r w:rsidRPr="00874D40">
        <w:rPr>
          <w:lang w:val="en-US"/>
        </w:rPr>
        <w:t xml:space="preserve">, </w:t>
      </w:r>
      <w:r>
        <w:rPr>
          <w:lang w:val="en-US"/>
        </w:rPr>
        <w:t xml:space="preserve">JP9, JP26, JP27, JP28, JP32        </w:t>
      </w:r>
      <w:r>
        <w:rPr>
          <w:lang w:val="en-US"/>
        </w:rPr>
        <w:tab/>
        <w:t>(CANAL 2</w:t>
      </w:r>
      <w:r w:rsidRPr="00874D40">
        <w:rPr>
          <w:lang w:val="en-US"/>
        </w:rPr>
        <w:t>)</w:t>
      </w:r>
    </w:p>
    <w:p w:rsidR="006F5776" w:rsidRPr="00874D40" w:rsidRDefault="006F5776" w:rsidP="006F5776">
      <w:pPr>
        <w:autoSpaceDE w:val="0"/>
        <w:autoSpaceDN w:val="0"/>
        <w:adjustRightInd w:val="0"/>
        <w:rPr>
          <w:lang w:val="en-US"/>
        </w:rPr>
      </w:pPr>
      <w:r>
        <w:rPr>
          <w:lang w:val="en-US"/>
        </w:rPr>
        <w:t>JP18</w:t>
      </w:r>
      <w:r w:rsidRPr="00874D40">
        <w:rPr>
          <w:lang w:val="en-US"/>
        </w:rPr>
        <w:t xml:space="preserve">, </w:t>
      </w:r>
      <w:r>
        <w:rPr>
          <w:lang w:val="en-US"/>
        </w:rPr>
        <w:t>JP19, JP20, JP21, JP40</w:t>
      </w:r>
      <w:r w:rsidRPr="00874D40">
        <w:rPr>
          <w:lang w:val="en-US"/>
        </w:rPr>
        <w:t>, JP</w:t>
      </w:r>
      <w:r>
        <w:rPr>
          <w:lang w:val="en-US"/>
        </w:rPr>
        <w:t xml:space="preserve">41 </w:t>
      </w:r>
      <w:r>
        <w:rPr>
          <w:lang w:val="en-US"/>
        </w:rPr>
        <w:tab/>
        <w:t>(CANAL 3</w:t>
      </w:r>
      <w:r w:rsidRPr="00874D40">
        <w:rPr>
          <w:lang w:val="en-US"/>
        </w:rPr>
        <w:t>)</w:t>
      </w:r>
    </w:p>
    <w:p w:rsidR="006F5776" w:rsidRPr="00874D40" w:rsidRDefault="006F5776" w:rsidP="006F5776">
      <w:pPr>
        <w:autoSpaceDE w:val="0"/>
        <w:autoSpaceDN w:val="0"/>
        <w:adjustRightInd w:val="0"/>
        <w:rPr>
          <w:lang w:val="en-US"/>
        </w:rPr>
      </w:pPr>
      <w:r>
        <w:rPr>
          <w:lang w:val="en-US"/>
        </w:rPr>
        <w:t>JP22</w:t>
      </w:r>
      <w:r w:rsidRPr="00874D40">
        <w:rPr>
          <w:lang w:val="en-US"/>
        </w:rPr>
        <w:t>, JP</w:t>
      </w:r>
      <w:r>
        <w:rPr>
          <w:lang w:val="en-US"/>
        </w:rPr>
        <w:t>23</w:t>
      </w:r>
      <w:r w:rsidRPr="00874D40">
        <w:rPr>
          <w:lang w:val="en-US"/>
        </w:rPr>
        <w:t>, JP2</w:t>
      </w:r>
      <w:r>
        <w:rPr>
          <w:lang w:val="en-US"/>
        </w:rPr>
        <w:t>4</w:t>
      </w:r>
      <w:r w:rsidRPr="00874D40">
        <w:rPr>
          <w:lang w:val="en-US"/>
        </w:rPr>
        <w:t>, JP</w:t>
      </w:r>
      <w:r>
        <w:rPr>
          <w:lang w:val="en-US"/>
        </w:rPr>
        <w:t xml:space="preserve">25, JP38, JP39 </w:t>
      </w:r>
      <w:r>
        <w:rPr>
          <w:lang w:val="en-US"/>
        </w:rPr>
        <w:tab/>
        <w:t>(CANAL 4</w:t>
      </w:r>
      <w:r w:rsidRPr="00874D40">
        <w:rPr>
          <w:lang w:val="en-US"/>
        </w:rPr>
        <w:t>)</w:t>
      </w:r>
    </w:p>
    <w:p w:rsidR="006F5776" w:rsidRPr="00874D40" w:rsidRDefault="006F5776" w:rsidP="006F5776">
      <w:pPr>
        <w:autoSpaceDE w:val="0"/>
        <w:autoSpaceDN w:val="0"/>
        <w:adjustRightInd w:val="0"/>
        <w:rPr>
          <w:lang w:val="en-US"/>
        </w:rPr>
      </w:pPr>
    </w:p>
    <w:p w:rsidR="006F5776" w:rsidRDefault="006F5776" w:rsidP="006F5776">
      <w:pPr>
        <w:spacing w:before="120" w:line="360" w:lineRule="auto"/>
        <w:ind w:right="425"/>
        <w:rPr>
          <w:rFonts w:cs="Arial"/>
        </w:rPr>
      </w:pPr>
      <w:r>
        <w:rPr>
          <w:rFonts w:cs="Arial"/>
        </w:rPr>
        <w:t xml:space="preserve">Después de asegurarse que la configuración de </w:t>
      </w:r>
      <w:proofErr w:type="spellStart"/>
      <w:r>
        <w:rPr>
          <w:rFonts w:cs="Arial"/>
        </w:rPr>
        <w:t>jumpers</w:t>
      </w:r>
      <w:proofErr w:type="spellEnd"/>
      <w:r>
        <w:rPr>
          <w:rFonts w:cs="Arial"/>
        </w:rPr>
        <w:t xml:space="preserve"> es la anterior, pulsar la tecla &lt;</w:t>
      </w:r>
      <w:proofErr w:type="spellStart"/>
      <w:r>
        <w:rPr>
          <w:rFonts w:cs="Arial"/>
        </w:rPr>
        <w:t>enter</w:t>
      </w:r>
      <w:proofErr w:type="spellEnd"/>
      <w:r>
        <w:rPr>
          <w:rFonts w:cs="Arial"/>
        </w:rPr>
        <w:t>&gt;.</w:t>
      </w:r>
    </w:p>
    <w:p w:rsidR="006F5776" w:rsidRPr="00094240" w:rsidRDefault="006F5776" w:rsidP="006F5776">
      <w:pPr>
        <w:spacing w:before="120" w:line="360" w:lineRule="auto"/>
        <w:ind w:right="425"/>
        <w:rPr>
          <w:rFonts w:cs="Arial"/>
        </w:rPr>
      </w:pPr>
    </w:p>
    <w:p w:rsidR="006F5776" w:rsidRDefault="006F5776" w:rsidP="00AF2EFA">
      <w:pPr>
        <w:spacing w:before="120" w:line="360" w:lineRule="auto"/>
        <w:ind w:right="425"/>
        <w:jc w:val="center"/>
        <w:rPr>
          <w:rFonts w:cs="Arial"/>
        </w:rPr>
      </w:pPr>
      <w:r>
        <w:rPr>
          <w:noProof/>
        </w:rPr>
        <w:lastRenderedPageBreak/>
        <w:drawing>
          <wp:inline distT="0" distB="0" distL="0" distR="0" wp14:anchorId="33F5EE54" wp14:editId="7CC4D1E5">
            <wp:extent cx="4472940" cy="347472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3474720"/>
                    </a:xfrm>
                    <a:prstGeom prst="rect">
                      <a:avLst/>
                    </a:prstGeom>
                    <a:noFill/>
                    <a:ln>
                      <a:noFill/>
                    </a:ln>
                  </pic:spPr>
                </pic:pic>
              </a:graphicData>
            </a:graphic>
          </wp:inline>
        </w:drawing>
      </w:r>
    </w:p>
    <w:p w:rsidR="006F5776" w:rsidRDefault="006F5776" w:rsidP="006F5776">
      <w:pPr>
        <w:spacing w:before="120" w:line="360" w:lineRule="auto"/>
        <w:ind w:right="425"/>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6F5776" w:rsidRPr="00060617" w:rsidTr="00574A1C">
        <w:tc>
          <w:tcPr>
            <w:tcW w:w="1204"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9</w:t>
            </w:r>
          </w:p>
        </w:tc>
        <w:tc>
          <w:tcPr>
            <w:tcW w:w="8364" w:type="dxa"/>
            <w:vAlign w:val="center"/>
          </w:tcPr>
          <w:p w:rsidR="006F5776" w:rsidRPr="00060617" w:rsidRDefault="006F5776" w:rsidP="00574A1C">
            <w:pPr>
              <w:spacing w:before="120" w:line="360" w:lineRule="auto"/>
              <w:ind w:right="425"/>
              <w:rPr>
                <w:rFonts w:cs="Arial"/>
              </w:rPr>
            </w:pPr>
            <w:r>
              <w:rPr>
                <w:rFonts w:cs="Arial"/>
              </w:rPr>
              <w:t>Conectividad pistas Canal 1, 2, 3 y 4 en configuración 4 Hilos</w:t>
            </w:r>
          </w:p>
        </w:tc>
      </w:tr>
    </w:tbl>
    <w:p w:rsidR="006F5776" w:rsidRDefault="006F5776" w:rsidP="006F5776">
      <w:pPr>
        <w:spacing w:before="120" w:line="360" w:lineRule="auto"/>
        <w:ind w:right="425"/>
        <w:rPr>
          <w:rFonts w:cs="Arial"/>
        </w:rPr>
      </w:pPr>
    </w:p>
    <w:p w:rsidR="006F5776" w:rsidRDefault="006F5776" w:rsidP="00351B86">
      <w:pPr>
        <w:numPr>
          <w:ilvl w:val="0"/>
          <w:numId w:val="11"/>
        </w:numPr>
        <w:spacing w:before="120" w:line="360" w:lineRule="auto"/>
        <w:ind w:left="0" w:right="425" w:firstLine="0"/>
        <w:rPr>
          <w:rFonts w:cs="Arial"/>
        </w:rPr>
      </w:pPr>
      <w:r>
        <w:rPr>
          <w:rFonts w:cs="Arial"/>
        </w:rPr>
        <w:t xml:space="preserve">Ahora se comprobarán pistas cuya conectividad existe cuando se configuran los cuatro canales a 2 hilos. En esta fase se han de configurar los </w:t>
      </w:r>
      <w:proofErr w:type="spellStart"/>
      <w:r>
        <w:rPr>
          <w:rFonts w:cs="Arial"/>
        </w:rPr>
        <w:t>jumpers</w:t>
      </w:r>
      <w:proofErr w:type="spellEnd"/>
      <w:r>
        <w:rPr>
          <w:rFonts w:cs="Arial"/>
        </w:rPr>
        <w:t xml:space="preserve"> de la siguiente forma:</w:t>
      </w:r>
    </w:p>
    <w:p w:rsidR="006F5776" w:rsidRPr="00094240" w:rsidRDefault="006F5776" w:rsidP="006F5776">
      <w:pPr>
        <w:spacing w:before="120" w:line="360" w:lineRule="auto"/>
        <w:ind w:right="425"/>
        <w:rPr>
          <w:rFonts w:cs="Arial"/>
        </w:rPr>
      </w:pPr>
      <w:r w:rsidRPr="00094240">
        <w:rPr>
          <w:rFonts w:cs="Arial"/>
        </w:rPr>
        <w:t>En posici</w:t>
      </w:r>
      <w:r>
        <w:rPr>
          <w:rFonts w:cs="Arial"/>
        </w:rPr>
        <w:t>ón 2-3</w:t>
      </w:r>
      <w:r w:rsidRPr="00094240">
        <w:rPr>
          <w:rFonts w:cs="Arial"/>
        </w:rPr>
        <w:t xml:space="preserve"> los </w:t>
      </w:r>
      <w:proofErr w:type="spellStart"/>
      <w:r w:rsidRPr="00094240">
        <w:rPr>
          <w:rFonts w:cs="Arial"/>
        </w:rPr>
        <w:t>jumpers</w:t>
      </w:r>
      <w:proofErr w:type="spellEnd"/>
      <w:r w:rsidRPr="00094240">
        <w:rPr>
          <w:rFonts w:cs="Arial"/>
        </w:rPr>
        <w:t xml:space="preserve">:  </w:t>
      </w:r>
    </w:p>
    <w:p w:rsidR="006F5776" w:rsidRPr="00094240" w:rsidRDefault="006F5776" w:rsidP="006F5776">
      <w:pPr>
        <w:autoSpaceDE w:val="0"/>
        <w:autoSpaceDN w:val="0"/>
        <w:adjustRightInd w:val="0"/>
      </w:pPr>
      <w:r w:rsidRPr="00094240">
        <w:t xml:space="preserve">JP10, JP11, JP29, JP31, JP33, JP34 </w:t>
      </w:r>
      <w:r w:rsidRPr="00094240">
        <w:tab/>
        <w:t>(CANAL 1)</w:t>
      </w:r>
    </w:p>
    <w:p w:rsidR="006F5776" w:rsidRPr="00874D40" w:rsidRDefault="006F5776" w:rsidP="006F5776">
      <w:pPr>
        <w:autoSpaceDE w:val="0"/>
        <w:autoSpaceDN w:val="0"/>
        <w:adjustRightInd w:val="0"/>
        <w:rPr>
          <w:lang w:val="en-US"/>
        </w:rPr>
      </w:pPr>
      <w:r>
        <w:rPr>
          <w:lang w:val="en-US"/>
        </w:rPr>
        <w:t>JP8</w:t>
      </w:r>
      <w:r w:rsidRPr="00874D40">
        <w:rPr>
          <w:lang w:val="en-US"/>
        </w:rPr>
        <w:t xml:space="preserve">, </w:t>
      </w:r>
      <w:r>
        <w:rPr>
          <w:lang w:val="en-US"/>
        </w:rPr>
        <w:t xml:space="preserve">JP9, JP26, JP27, JP28, JP32        </w:t>
      </w:r>
      <w:r>
        <w:rPr>
          <w:lang w:val="en-US"/>
        </w:rPr>
        <w:tab/>
        <w:t>(CANAL 2</w:t>
      </w:r>
      <w:r w:rsidRPr="00874D40">
        <w:rPr>
          <w:lang w:val="en-US"/>
        </w:rPr>
        <w:t>)</w:t>
      </w:r>
    </w:p>
    <w:p w:rsidR="006F5776" w:rsidRPr="00874D40" w:rsidRDefault="006F5776" w:rsidP="006F5776">
      <w:pPr>
        <w:autoSpaceDE w:val="0"/>
        <w:autoSpaceDN w:val="0"/>
        <w:adjustRightInd w:val="0"/>
        <w:rPr>
          <w:lang w:val="en-US"/>
        </w:rPr>
      </w:pPr>
      <w:r>
        <w:rPr>
          <w:lang w:val="en-US"/>
        </w:rPr>
        <w:t>JP18</w:t>
      </w:r>
      <w:r w:rsidRPr="00874D40">
        <w:rPr>
          <w:lang w:val="en-US"/>
        </w:rPr>
        <w:t xml:space="preserve">, </w:t>
      </w:r>
      <w:r>
        <w:rPr>
          <w:lang w:val="en-US"/>
        </w:rPr>
        <w:t>JP19, JP20, JP21, JP40</w:t>
      </w:r>
      <w:r w:rsidRPr="00874D40">
        <w:rPr>
          <w:lang w:val="en-US"/>
        </w:rPr>
        <w:t>, JP</w:t>
      </w:r>
      <w:r>
        <w:rPr>
          <w:lang w:val="en-US"/>
        </w:rPr>
        <w:t xml:space="preserve">41 </w:t>
      </w:r>
      <w:r>
        <w:rPr>
          <w:lang w:val="en-US"/>
        </w:rPr>
        <w:tab/>
        <w:t>(CANAL 3</w:t>
      </w:r>
      <w:r w:rsidRPr="00874D40">
        <w:rPr>
          <w:lang w:val="en-US"/>
        </w:rPr>
        <w:t>)</w:t>
      </w:r>
    </w:p>
    <w:p w:rsidR="006F5776" w:rsidRPr="00874D40" w:rsidRDefault="006F5776" w:rsidP="006F5776">
      <w:pPr>
        <w:autoSpaceDE w:val="0"/>
        <w:autoSpaceDN w:val="0"/>
        <w:adjustRightInd w:val="0"/>
        <w:rPr>
          <w:lang w:val="en-US"/>
        </w:rPr>
      </w:pPr>
      <w:r>
        <w:rPr>
          <w:lang w:val="en-US"/>
        </w:rPr>
        <w:t>JP22</w:t>
      </w:r>
      <w:r w:rsidRPr="00874D40">
        <w:rPr>
          <w:lang w:val="en-US"/>
        </w:rPr>
        <w:t>, JP</w:t>
      </w:r>
      <w:r>
        <w:rPr>
          <w:lang w:val="en-US"/>
        </w:rPr>
        <w:t>23</w:t>
      </w:r>
      <w:r w:rsidRPr="00874D40">
        <w:rPr>
          <w:lang w:val="en-US"/>
        </w:rPr>
        <w:t>, JP2</w:t>
      </w:r>
      <w:r>
        <w:rPr>
          <w:lang w:val="en-US"/>
        </w:rPr>
        <w:t>4</w:t>
      </w:r>
      <w:r w:rsidRPr="00874D40">
        <w:rPr>
          <w:lang w:val="en-US"/>
        </w:rPr>
        <w:t>, JP</w:t>
      </w:r>
      <w:r>
        <w:rPr>
          <w:lang w:val="en-US"/>
        </w:rPr>
        <w:t xml:space="preserve">25, JP38, JP39 </w:t>
      </w:r>
      <w:r>
        <w:rPr>
          <w:lang w:val="en-US"/>
        </w:rPr>
        <w:tab/>
        <w:t>(CANAL 4</w:t>
      </w:r>
      <w:r w:rsidRPr="00874D40">
        <w:rPr>
          <w:lang w:val="en-US"/>
        </w:rPr>
        <w:t>)</w:t>
      </w:r>
    </w:p>
    <w:p w:rsidR="006F5776" w:rsidRPr="00094240" w:rsidRDefault="006F5776" w:rsidP="006F5776">
      <w:pPr>
        <w:spacing w:before="120" w:line="360" w:lineRule="auto"/>
        <w:ind w:right="425"/>
        <w:rPr>
          <w:rFonts w:cs="Arial"/>
          <w:lang w:val="en-US"/>
        </w:rPr>
      </w:pPr>
    </w:p>
    <w:p w:rsidR="006F5776" w:rsidRDefault="006F5776" w:rsidP="006F5776">
      <w:pPr>
        <w:spacing w:before="120" w:line="360" w:lineRule="auto"/>
        <w:ind w:right="425"/>
        <w:rPr>
          <w:rFonts w:cs="Arial"/>
        </w:rPr>
      </w:pPr>
      <w:r>
        <w:rPr>
          <w:rFonts w:cs="Arial"/>
        </w:rPr>
        <w:t xml:space="preserve">Después de asegurarse que la configuración de </w:t>
      </w:r>
      <w:proofErr w:type="spellStart"/>
      <w:r>
        <w:rPr>
          <w:rFonts w:cs="Arial"/>
        </w:rPr>
        <w:t>jumpers</w:t>
      </w:r>
      <w:proofErr w:type="spellEnd"/>
      <w:r>
        <w:rPr>
          <w:rFonts w:cs="Arial"/>
        </w:rPr>
        <w:t xml:space="preserve"> es la anterior, pulsar la tecla &lt;</w:t>
      </w:r>
      <w:proofErr w:type="spellStart"/>
      <w:r>
        <w:rPr>
          <w:rFonts w:cs="Arial"/>
        </w:rPr>
        <w:t>enter</w:t>
      </w:r>
      <w:proofErr w:type="spellEnd"/>
      <w:r>
        <w:rPr>
          <w:rFonts w:cs="Arial"/>
        </w:rPr>
        <w:t>&gt;.</w:t>
      </w:r>
    </w:p>
    <w:p w:rsidR="006F5776" w:rsidRDefault="006F5776" w:rsidP="006F5776">
      <w:pPr>
        <w:spacing w:before="120" w:line="360" w:lineRule="auto"/>
        <w:ind w:right="425"/>
        <w:rPr>
          <w:rFonts w:cs="Arial"/>
        </w:rPr>
      </w:pPr>
    </w:p>
    <w:p w:rsidR="006F5776" w:rsidRDefault="006F5776" w:rsidP="00AF2EFA">
      <w:pPr>
        <w:spacing w:before="120" w:line="360" w:lineRule="auto"/>
        <w:ind w:right="425"/>
        <w:jc w:val="center"/>
        <w:rPr>
          <w:rFonts w:cs="Arial"/>
        </w:rPr>
      </w:pPr>
      <w:r>
        <w:rPr>
          <w:noProof/>
        </w:rPr>
        <w:lastRenderedPageBreak/>
        <w:drawing>
          <wp:inline distT="0" distB="0" distL="0" distR="0" wp14:anchorId="25B5460A" wp14:editId="364CAD3F">
            <wp:extent cx="4427220" cy="4465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220" cy="446532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6F5776" w:rsidRPr="00060617" w:rsidTr="00574A1C">
        <w:tc>
          <w:tcPr>
            <w:tcW w:w="1346"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10</w:t>
            </w:r>
          </w:p>
        </w:tc>
        <w:tc>
          <w:tcPr>
            <w:tcW w:w="8222" w:type="dxa"/>
            <w:vAlign w:val="center"/>
          </w:tcPr>
          <w:p w:rsidR="006F5776" w:rsidRPr="00060617" w:rsidRDefault="006F5776" w:rsidP="00574A1C">
            <w:pPr>
              <w:spacing w:before="120" w:line="360" w:lineRule="auto"/>
              <w:ind w:right="425"/>
              <w:rPr>
                <w:rFonts w:cs="Arial"/>
              </w:rPr>
            </w:pPr>
            <w:r>
              <w:rPr>
                <w:rFonts w:cs="Arial"/>
              </w:rPr>
              <w:t>Conectividad pistas Canal 1, 2, 3 y 4 en configuración 2 Hilos</w:t>
            </w:r>
          </w:p>
        </w:tc>
      </w:tr>
    </w:tbl>
    <w:p w:rsidR="006F5776" w:rsidRPr="004078A4" w:rsidRDefault="006F5776" w:rsidP="006F5776">
      <w:pPr>
        <w:spacing w:before="120" w:line="360" w:lineRule="auto"/>
        <w:ind w:right="425"/>
        <w:rPr>
          <w:rFonts w:cs="Arial"/>
        </w:rPr>
      </w:pPr>
    </w:p>
    <w:p w:rsidR="006F5776" w:rsidRDefault="006F5776" w:rsidP="00351B86">
      <w:pPr>
        <w:numPr>
          <w:ilvl w:val="0"/>
          <w:numId w:val="11"/>
        </w:numPr>
        <w:spacing w:before="120" w:line="360" w:lineRule="auto"/>
        <w:ind w:left="0" w:right="425" w:firstLine="0"/>
        <w:rPr>
          <w:rFonts w:cs="Arial"/>
        </w:rPr>
      </w:pPr>
      <w:r>
        <w:rPr>
          <w:rFonts w:cs="Arial"/>
        </w:rPr>
        <w:t>Al finalizar el test, si todo es correcto, aparecerá el mensaje:</w:t>
      </w:r>
    </w:p>
    <w:p w:rsidR="006F5776" w:rsidRDefault="006F5776" w:rsidP="006F5776">
      <w:pPr>
        <w:spacing w:before="120" w:line="360" w:lineRule="auto"/>
        <w:ind w:left="709" w:right="425"/>
        <w:rPr>
          <w:rFonts w:cs="Arial"/>
        </w:rPr>
      </w:pPr>
      <w:r>
        <w:rPr>
          <w:rFonts w:cs="Arial"/>
        </w:rPr>
        <w:t>*** TEST CORRECTO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6F5776" w:rsidRPr="00060617" w:rsidTr="00574A1C">
        <w:tc>
          <w:tcPr>
            <w:tcW w:w="1346" w:type="dxa"/>
            <w:vAlign w:val="center"/>
          </w:tcPr>
          <w:p w:rsidR="006F5776" w:rsidRPr="00060617" w:rsidRDefault="006F5776" w:rsidP="00351B86">
            <w:pPr>
              <w:numPr>
                <w:ilvl w:val="0"/>
                <w:numId w:val="10"/>
              </w:numPr>
              <w:tabs>
                <w:tab w:val="num" w:pos="284"/>
              </w:tabs>
              <w:spacing w:before="120" w:line="360" w:lineRule="auto"/>
              <w:ind w:right="425"/>
              <w:rPr>
                <w:rFonts w:cs="Arial"/>
              </w:rPr>
            </w:pPr>
            <w:r w:rsidRPr="00060617">
              <w:rPr>
                <w:rFonts w:cs="Arial"/>
                <w:b/>
              </w:rPr>
              <w:t>V-</w:t>
            </w:r>
            <w:r>
              <w:rPr>
                <w:rFonts w:cs="Arial"/>
                <w:b/>
              </w:rPr>
              <w:t>11</w:t>
            </w:r>
          </w:p>
        </w:tc>
        <w:tc>
          <w:tcPr>
            <w:tcW w:w="8222" w:type="dxa"/>
            <w:vAlign w:val="center"/>
          </w:tcPr>
          <w:p w:rsidR="006F5776" w:rsidRPr="00060617" w:rsidRDefault="006F5776" w:rsidP="00574A1C">
            <w:pPr>
              <w:spacing w:before="120" w:line="360" w:lineRule="auto"/>
              <w:ind w:right="425"/>
              <w:rPr>
                <w:rFonts w:cs="Arial"/>
              </w:rPr>
            </w:pPr>
            <w:r>
              <w:rPr>
                <w:rFonts w:cs="Arial"/>
              </w:rPr>
              <w:t>Resultado del TEST. En caso de no ser correcto el resultado del test indicar las pistas defectuosas y los posibles cortocircuitos detectados por la aplicación de test.</w:t>
            </w:r>
          </w:p>
        </w:tc>
      </w:tr>
    </w:tbl>
    <w:p w:rsidR="006F5776" w:rsidRPr="00DC7FFB" w:rsidRDefault="006F5776" w:rsidP="006F5776">
      <w:pPr>
        <w:spacing w:before="120" w:line="360" w:lineRule="auto"/>
        <w:ind w:right="425"/>
        <w:rPr>
          <w:rFonts w:cs="Arial"/>
        </w:rPr>
      </w:pPr>
    </w:p>
    <w:p w:rsidR="006F5776" w:rsidRDefault="006F5776" w:rsidP="00351B86">
      <w:pPr>
        <w:numPr>
          <w:ilvl w:val="0"/>
          <w:numId w:val="11"/>
        </w:numPr>
        <w:spacing w:before="120" w:line="360" w:lineRule="auto"/>
        <w:ind w:left="0" w:right="425" w:firstLine="0"/>
        <w:rPr>
          <w:rFonts w:cs="Arial"/>
        </w:rPr>
      </w:pPr>
      <w:r>
        <w:rPr>
          <w:rFonts w:cs="Arial"/>
        </w:rPr>
        <w:t>Si se han detectado fallos, al final aparecen las pistas defectuosas con información útil para una posible reparación de la tarjeta. Los estados E0 y E1 que aparecen al final de cada pista defectuosa indica respectivamente el estado leído cuando la salida es cero y cuando es uno. La primera señal es la que se utiliza como salida y la segunda como entrada en la comprobación de cada pista.</w:t>
      </w:r>
    </w:p>
    <w:p w:rsidR="006F5776" w:rsidRDefault="006F5776" w:rsidP="006F5776">
      <w:pPr>
        <w:spacing w:before="120" w:line="360" w:lineRule="auto"/>
        <w:ind w:right="425"/>
        <w:rPr>
          <w:rFonts w:cs="Arial"/>
        </w:rPr>
      </w:pPr>
      <w:r>
        <w:rPr>
          <w:rFonts w:cs="Arial"/>
        </w:rPr>
        <w:lastRenderedPageBreak/>
        <w:t>En caso de que existan fallos, si el usuario lo desea, puede efectuar un análisis de posibles cortocircuitos entre las pistas defectuosas, tal y como se muestra en la ventana a continuación:</w:t>
      </w:r>
    </w:p>
    <w:p w:rsidR="006F5776" w:rsidRDefault="006F5776" w:rsidP="00AF2EFA">
      <w:pPr>
        <w:spacing w:before="120" w:line="360" w:lineRule="auto"/>
        <w:ind w:right="425"/>
        <w:jc w:val="center"/>
        <w:rPr>
          <w:rFonts w:cs="Arial"/>
        </w:rPr>
      </w:pPr>
      <w:r>
        <w:rPr>
          <w:noProof/>
        </w:rPr>
        <w:drawing>
          <wp:inline distT="0" distB="0" distL="0" distR="0" wp14:anchorId="369F2BE5" wp14:editId="1363BA26">
            <wp:extent cx="4472940" cy="31775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2940" cy="3177540"/>
                    </a:xfrm>
                    <a:prstGeom prst="rect">
                      <a:avLst/>
                    </a:prstGeom>
                    <a:noFill/>
                    <a:ln>
                      <a:noFill/>
                    </a:ln>
                  </pic:spPr>
                </pic:pic>
              </a:graphicData>
            </a:graphic>
          </wp:inline>
        </w:drawing>
      </w:r>
    </w:p>
    <w:p w:rsidR="006F5776" w:rsidRPr="00AF2EFA" w:rsidRDefault="006F5776" w:rsidP="00AF2EFA">
      <w:pPr>
        <w:rPr>
          <w:rFonts w:cs="Arial"/>
        </w:rPr>
      </w:pPr>
    </w:p>
    <w:p w:rsidR="006F5776" w:rsidRPr="00060617" w:rsidRDefault="006F5776" w:rsidP="006F5776">
      <w:pPr>
        <w:spacing w:before="120" w:line="360" w:lineRule="auto"/>
        <w:ind w:right="425"/>
        <w:rPr>
          <w:rFonts w:cs="Arial"/>
        </w:rPr>
      </w:pPr>
    </w:p>
    <w:p w:rsidR="006F5776" w:rsidRDefault="006F5776" w:rsidP="00AF2EFA">
      <w:pPr>
        <w:pStyle w:val="Ttulo1"/>
      </w:pPr>
      <w:bookmarkStart w:id="37" w:name="_Toc121117085"/>
      <w:bookmarkStart w:id="38" w:name="_Toc347764089"/>
      <w:bookmarkStart w:id="39" w:name="_Toc66103909"/>
      <w:r w:rsidRPr="00060617">
        <w:lastRenderedPageBreak/>
        <w:t xml:space="preserve">Embalaje y </w:t>
      </w:r>
      <w:r w:rsidRPr="00AF2EFA">
        <w:t>Etiquetado</w:t>
      </w:r>
      <w:r w:rsidRPr="00060617">
        <w:t>.</w:t>
      </w:r>
      <w:bookmarkEnd w:id="37"/>
      <w:bookmarkEnd w:id="38"/>
      <w:bookmarkEnd w:id="39"/>
    </w:p>
    <w:p w:rsidR="006F5776" w:rsidRPr="002474F0" w:rsidRDefault="006F5776" w:rsidP="006F5776"/>
    <w:p w:rsidR="006F5776" w:rsidRPr="00060617" w:rsidRDefault="006F5776" w:rsidP="006F5776">
      <w:pPr>
        <w:spacing w:before="120" w:line="360" w:lineRule="auto"/>
        <w:ind w:right="425"/>
        <w:rPr>
          <w:rFonts w:cs="Arial"/>
        </w:rPr>
      </w:pPr>
      <w:r w:rsidRPr="00060617">
        <w:rPr>
          <w:rFonts w:cs="Arial"/>
        </w:rPr>
        <w:t xml:space="preserve">Todos los materiales con carácter general deben almacenarse conforme al “Procedimiento para el control del almacenamiento, la manipulación, el embalaje y la expedición”, del Manual de Calidad. </w:t>
      </w:r>
    </w:p>
    <w:p w:rsidR="006F5776" w:rsidRPr="00060617" w:rsidRDefault="006F5776" w:rsidP="006F5776">
      <w:pPr>
        <w:spacing w:before="120" w:line="360" w:lineRule="auto"/>
        <w:ind w:right="425"/>
        <w:rPr>
          <w:rFonts w:cs="Arial"/>
        </w:rPr>
      </w:pPr>
      <w:r w:rsidRPr="00060617">
        <w:rPr>
          <w:rFonts w:cs="Arial"/>
        </w:rPr>
        <w:t>Con carácter específico se seguirán las siguientes recomendaciones.</w:t>
      </w:r>
    </w:p>
    <w:p w:rsidR="006F5776" w:rsidRPr="00060617" w:rsidRDefault="006F5776" w:rsidP="00AF2EFA">
      <w:pPr>
        <w:pStyle w:val="Ttulo2"/>
      </w:pPr>
      <w:bookmarkStart w:id="40" w:name="_Toc121117086"/>
      <w:bookmarkStart w:id="41" w:name="_Toc347764090"/>
      <w:bookmarkStart w:id="42" w:name="_Toc66103910"/>
      <w:r w:rsidRPr="00060617">
        <w:t>Embalaje Unitario.</w:t>
      </w:r>
      <w:bookmarkEnd w:id="40"/>
      <w:bookmarkEnd w:id="41"/>
      <w:bookmarkEnd w:id="42"/>
    </w:p>
    <w:p w:rsidR="006F5776" w:rsidRPr="00060617" w:rsidRDefault="006F5776" w:rsidP="006F5776">
      <w:pPr>
        <w:spacing w:before="120" w:line="360" w:lineRule="auto"/>
        <w:ind w:right="425"/>
        <w:rPr>
          <w:rFonts w:cs="Arial"/>
        </w:rPr>
      </w:pPr>
      <w:r w:rsidRPr="00060617">
        <w:rPr>
          <w:rFonts w:cs="Arial"/>
        </w:rPr>
        <w:t xml:space="preserve">Concluidas las verificaciones, las </w:t>
      </w:r>
      <w:r>
        <w:rPr>
          <w:rFonts w:cs="Arial"/>
        </w:rPr>
        <w:t>tarje</w:t>
      </w:r>
      <w:r w:rsidRPr="00060617">
        <w:rPr>
          <w:rFonts w:cs="Arial"/>
        </w:rPr>
        <w:t>tas se embalarán unitariamente en bolsa de plástico antiestática de burbujas, etiquetándose exteriormente con los datos del código correspondiente, versión V, fecha lista de materiales con que fue fabricado, o información de lote y trazabilidad equivalente.</w:t>
      </w:r>
    </w:p>
    <w:p w:rsidR="006F5776" w:rsidRPr="00060617" w:rsidRDefault="006F5776" w:rsidP="00AF2EFA">
      <w:pPr>
        <w:pStyle w:val="Ttulo2"/>
      </w:pPr>
      <w:bookmarkStart w:id="43" w:name="_Toc121117087"/>
      <w:bookmarkStart w:id="44" w:name="_Toc347764091"/>
      <w:bookmarkStart w:id="45" w:name="_Toc66103911"/>
      <w:r w:rsidRPr="00060617">
        <w:t>Embalaje Colectivo.</w:t>
      </w:r>
      <w:bookmarkEnd w:id="43"/>
      <w:bookmarkEnd w:id="44"/>
      <w:bookmarkEnd w:id="45"/>
    </w:p>
    <w:p w:rsidR="006F5776" w:rsidRPr="00060617" w:rsidRDefault="006F5776" w:rsidP="006F5776">
      <w:pPr>
        <w:spacing w:before="120" w:line="360" w:lineRule="auto"/>
        <w:ind w:right="425"/>
        <w:rPr>
          <w:rFonts w:cs="Arial"/>
        </w:rPr>
      </w:pPr>
      <w:r w:rsidRPr="00060617">
        <w:rPr>
          <w:rFonts w:cs="Arial"/>
        </w:rPr>
        <w:t>Los elementos embalados unitariamente pueden agruparse colectivamente en embalajes de cartón, junto con copia de los registros de prueba.</w:t>
      </w:r>
    </w:p>
    <w:p w:rsidR="006F5776" w:rsidRPr="00060617" w:rsidRDefault="006F5776" w:rsidP="006F5776">
      <w:pPr>
        <w:tabs>
          <w:tab w:val="left" w:pos="1514"/>
        </w:tabs>
        <w:spacing w:before="120" w:line="360" w:lineRule="auto"/>
        <w:ind w:right="425"/>
        <w:rPr>
          <w:rFonts w:cs="Arial"/>
        </w:rPr>
      </w:pPr>
      <w:r w:rsidRPr="00060617">
        <w:rPr>
          <w:rFonts w:cs="Arial"/>
        </w:rPr>
        <w:t>El colectivo se etiquetará con la información unitaria, más el número, o números de serie de los elementos embalados.</w:t>
      </w:r>
    </w:p>
    <w:p w:rsidR="006F5776" w:rsidRPr="00060617" w:rsidRDefault="006F5776" w:rsidP="006F5776">
      <w:pPr>
        <w:spacing w:before="120" w:line="360" w:lineRule="auto"/>
        <w:ind w:right="425"/>
        <w:rPr>
          <w:rFonts w:cs="Arial"/>
        </w:rPr>
      </w:pPr>
    </w:p>
    <w:p w:rsidR="006F5776" w:rsidRPr="00060617" w:rsidRDefault="006F5776" w:rsidP="00AF2EFA">
      <w:pPr>
        <w:pStyle w:val="Ttulo1"/>
      </w:pPr>
      <w:bookmarkStart w:id="46" w:name="_Toc347764092"/>
      <w:bookmarkStart w:id="47" w:name="_Toc66103912"/>
      <w:r w:rsidRPr="00060617">
        <w:lastRenderedPageBreak/>
        <w:t xml:space="preserve">Anexo A: </w:t>
      </w:r>
      <w:r w:rsidRPr="00AF2EFA">
        <w:t>INFORME</w:t>
      </w:r>
      <w:r w:rsidRPr="00060617">
        <w:t xml:space="preserve"> DE PRUEBAS.</w:t>
      </w:r>
      <w:bookmarkEnd w:id="46"/>
      <w:bookmarkEnd w:id="47"/>
    </w:p>
    <w:p w:rsidR="006F5776" w:rsidRPr="00060617" w:rsidRDefault="006F5776" w:rsidP="006F5776">
      <w:pPr>
        <w:spacing w:before="120" w:line="360" w:lineRule="auto"/>
        <w:ind w:right="425"/>
        <w:rPr>
          <w:rFonts w:cs="Arial"/>
        </w:rPr>
      </w:pPr>
      <w:r w:rsidRPr="00060617">
        <w:rPr>
          <w:rFonts w:cs="Arial"/>
        </w:rPr>
        <w:t xml:space="preserve">Se rellenarán tantas hojas como sea necesario por cada lote de fabricación, con la información siguiente, siendo cada columna la correspondiente a un número de serie único de placa: </w:t>
      </w:r>
    </w:p>
    <w:p w:rsidR="006F5776" w:rsidRPr="003B1C44" w:rsidRDefault="006F5776" w:rsidP="003B1C44">
      <w:pPr>
        <w:rPr>
          <w:b/>
        </w:rPr>
      </w:pPr>
      <w:r w:rsidRPr="003B1C44">
        <w:rPr>
          <w:b/>
        </w:rPr>
        <w:t>O.F. LOTE:                                    CANTIDAD:                                            CÓDIGO:</w:t>
      </w:r>
    </w:p>
    <w:p w:rsidR="006F5776" w:rsidRPr="003B1C44" w:rsidRDefault="006F5776" w:rsidP="003B1C44">
      <w:pPr>
        <w:rPr>
          <w:b/>
        </w:rPr>
      </w:pPr>
      <w:r w:rsidRPr="003B1C44">
        <w:rPr>
          <w:b/>
        </w:rPr>
        <w:t>FECHA INICIAL:                      FECHA FINAL:</w:t>
      </w:r>
      <w:r w:rsidRPr="003B1C44">
        <w:rPr>
          <w:b/>
        </w:rPr>
        <w:tab/>
      </w:r>
      <w:r w:rsidRPr="003B1C44">
        <w:rPr>
          <w:b/>
        </w:rPr>
        <w:tab/>
      </w:r>
      <w:r w:rsidRPr="003B1C44">
        <w:rPr>
          <w:b/>
        </w:rPr>
        <w:tab/>
      </w:r>
      <w:r w:rsidRPr="003B1C44">
        <w:rPr>
          <w:b/>
        </w:rPr>
        <w:tab/>
        <w:t xml:space="preserve">    </w:t>
      </w:r>
      <w:proofErr w:type="gramStart"/>
      <w:r w:rsidRPr="003B1C44">
        <w:rPr>
          <w:b/>
        </w:rPr>
        <w:t>PAGINA</w:t>
      </w:r>
      <w:proofErr w:type="gramEnd"/>
      <w:r w:rsidRPr="003B1C44">
        <w:rPr>
          <w:b/>
        </w:rPr>
        <w:t xml:space="preserve"> 1/1</w:t>
      </w:r>
    </w:p>
    <w:p w:rsidR="006F5776" w:rsidRPr="003B1C44" w:rsidRDefault="006F5776" w:rsidP="003B1C44">
      <w:pPr>
        <w:rPr>
          <w:b/>
        </w:rPr>
      </w:pPr>
      <w:r w:rsidRPr="003B1C44">
        <w:rPr>
          <w:b/>
        </w:rPr>
        <w:t>OPERADOR:</w:t>
      </w:r>
      <w:r w:rsidR="003B1C44">
        <w:rPr>
          <w:b/>
        </w:rPr>
        <w:t xml:space="preserve"> </w:t>
      </w:r>
    </w:p>
    <w:tbl>
      <w:tblPr>
        <w:tblpPr w:leftFromText="141" w:rightFromText="141" w:vertAnchor="text" w:horzAnchor="margin" w:tblpXSpec="center" w:tblpY="316"/>
        <w:tblW w:w="9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428"/>
        <w:gridCol w:w="1428"/>
        <w:gridCol w:w="1428"/>
        <w:gridCol w:w="1428"/>
        <w:gridCol w:w="1428"/>
        <w:gridCol w:w="1428"/>
      </w:tblGrid>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roofErr w:type="spellStart"/>
            <w:r w:rsidRPr="00060617">
              <w:rPr>
                <w:rFonts w:cs="Arial"/>
                <w:b w:val="0"/>
                <w:sz w:val="16"/>
                <w:szCs w:val="16"/>
              </w:rPr>
              <w:t>Num</w:t>
            </w:r>
            <w:proofErr w:type="spellEnd"/>
            <w:r w:rsidRPr="00060617">
              <w:rPr>
                <w:rFonts w:cs="Arial"/>
                <w:b w:val="0"/>
                <w:sz w:val="16"/>
                <w:szCs w:val="16"/>
              </w:rPr>
              <w:t>. Serie</w:t>
            </w:r>
          </w:p>
        </w:tc>
        <w:tc>
          <w:tcPr>
            <w:tcW w:w="1428"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roofErr w:type="spellStart"/>
            <w:r w:rsidRPr="00060617">
              <w:rPr>
                <w:rFonts w:cs="Arial"/>
                <w:b w:val="0"/>
                <w:sz w:val="16"/>
                <w:szCs w:val="16"/>
              </w:rPr>
              <w:t>Num</w:t>
            </w:r>
            <w:proofErr w:type="spellEnd"/>
            <w:r w:rsidRPr="00060617">
              <w:rPr>
                <w:rFonts w:cs="Arial"/>
                <w:b w:val="0"/>
                <w:sz w:val="16"/>
                <w:szCs w:val="16"/>
              </w:rPr>
              <w:t>. Serie</w:t>
            </w:r>
          </w:p>
        </w:tc>
        <w:tc>
          <w:tcPr>
            <w:tcW w:w="1428"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428"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Pr>
                <w:rFonts w:cs="Arial"/>
                <w:b w:val="0"/>
                <w:sz w:val="16"/>
                <w:szCs w:val="16"/>
              </w:rPr>
              <w:t>…</w:t>
            </w:r>
          </w:p>
        </w:tc>
        <w:tc>
          <w:tcPr>
            <w:tcW w:w="1428"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428"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roofErr w:type="spellStart"/>
            <w:r w:rsidRPr="00060617">
              <w:rPr>
                <w:rFonts w:cs="Arial"/>
                <w:b w:val="0"/>
                <w:sz w:val="16"/>
                <w:szCs w:val="16"/>
              </w:rPr>
              <w:t>Num</w:t>
            </w:r>
            <w:proofErr w:type="spellEnd"/>
            <w:r w:rsidRPr="00060617">
              <w:rPr>
                <w:rFonts w:cs="Arial"/>
                <w:b w:val="0"/>
                <w:sz w:val="16"/>
                <w:szCs w:val="16"/>
              </w:rPr>
              <w:t>. Serie</w:t>
            </w: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T</w:t>
            </w:r>
            <w:r>
              <w:rPr>
                <w:rFonts w:cs="Arial"/>
                <w:b w:val="0"/>
                <w:sz w:val="16"/>
                <w:szCs w:val="16"/>
              </w:rPr>
              <w:t>e</w:t>
            </w:r>
            <w:r w:rsidRPr="00060617">
              <w:rPr>
                <w:rFonts w:cs="Arial"/>
                <w:b w:val="0"/>
                <w:sz w:val="16"/>
                <w:szCs w:val="16"/>
              </w:rPr>
              <w:t>st</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V-3</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V-4</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V-5</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V-6</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V-7</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V-8</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V-9</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V-10</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r w:rsidR="006F5776" w:rsidRPr="00060617" w:rsidTr="00574A1C">
        <w:trPr>
          <w:trHeight w:val="1604"/>
        </w:trPr>
        <w:tc>
          <w:tcPr>
            <w:tcW w:w="921" w:type="dxa"/>
            <w:shd w:val="clear" w:color="auto" w:fill="DBE5F1"/>
          </w:tcPr>
          <w:p w:rsidR="006F5776" w:rsidRPr="00060617" w:rsidRDefault="006F5776" w:rsidP="00574A1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V-11</w:t>
            </w: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c>
          <w:tcPr>
            <w:tcW w:w="1428" w:type="dxa"/>
          </w:tcPr>
          <w:p w:rsidR="006F5776" w:rsidRPr="00060617" w:rsidRDefault="006F5776" w:rsidP="00574A1C">
            <w:pPr>
              <w:pStyle w:val="Encabezado"/>
              <w:tabs>
                <w:tab w:val="clear" w:pos="4252"/>
                <w:tab w:val="clear" w:pos="8504"/>
              </w:tabs>
              <w:spacing w:before="120" w:line="360" w:lineRule="auto"/>
              <w:ind w:right="425"/>
              <w:rPr>
                <w:rFonts w:cs="Arial"/>
                <w:sz w:val="16"/>
                <w:szCs w:val="16"/>
              </w:rPr>
            </w:pPr>
          </w:p>
        </w:tc>
      </w:tr>
    </w:tbl>
    <w:p w:rsidR="006F5776" w:rsidRPr="00060617" w:rsidRDefault="006F5776" w:rsidP="003B1C44">
      <w:pPr>
        <w:jc w:val="center"/>
      </w:pPr>
      <w:r w:rsidRPr="00060617">
        <w:t>X=CORRECTO, F=DEFECTO. El defecto se indicará a continuación de la (F)</w:t>
      </w:r>
      <w:r>
        <w:t xml:space="preserve"> </w:t>
      </w:r>
      <w:r w:rsidRPr="00060617">
        <w:t>en las observaciones.</w:t>
      </w:r>
    </w:p>
    <w:p w:rsidR="006F5776" w:rsidRPr="003B1C44" w:rsidRDefault="006F5776" w:rsidP="003B1C44">
      <w:pPr>
        <w:rPr>
          <w:b/>
        </w:rPr>
      </w:pPr>
      <w:r w:rsidRPr="003B1C44">
        <w:rPr>
          <w:b/>
        </w:rPr>
        <w:t>OPERADOR</w:t>
      </w:r>
    </w:p>
    <w:p w:rsidR="006F5776" w:rsidRPr="003B1C44" w:rsidRDefault="006F5776" w:rsidP="003B1C44">
      <w:pPr>
        <w:rPr>
          <w:b/>
        </w:rPr>
      </w:pPr>
      <w:r w:rsidRPr="003B1C44">
        <w:rPr>
          <w:b/>
        </w:rPr>
        <w:t>FECHA:</w:t>
      </w:r>
      <w:r w:rsidRPr="003B1C44">
        <w:rPr>
          <w:b/>
        </w:rPr>
        <w:tab/>
      </w:r>
      <w:r w:rsidRPr="003B1C44">
        <w:rPr>
          <w:b/>
        </w:rPr>
        <w:tab/>
      </w:r>
      <w:r w:rsidRPr="003B1C44">
        <w:rPr>
          <w:b/>
        </w:rPr>
        <w:tab/>
      </w:r>
      <w:r w:rsidRPr="003B1C44">
        <w:rPr>
          <w:b/>
        </w:rPr>
        <w:tab/>
        <w:t>FIRMA</w:t>
      </w:r>
      <w:r w:rsidRPr="003B1C44">
        <w:rPr>
          <w:b/>
        </w:rPr>
        <w:tab/>
      </w:r>
      <w:r w:rsidRPr="003B1C44">
        <w:rPr>
          <w:b/>
        </w:rPr>
        <w:tab/>
      </w:r>
      <w:r w:rsidRPr="003B1C44">
        <w:rPr>
          <w:b/>
        </w:rPr>
        <w:tab/>
      </w:r>
      <w:r w:rsidRPr="003B1C44">
        <w:rPr>
          <w:b/>
        </w:rPr>
        <w:tab/>
        <w:t>SELLO DE EMPRESA</w:t>
      </w:r>
    </w:p>
    <w:p w:rsidR="006F5776" w:rsidRDefault="006F5776" w:rsidP="003B1C44">
      <w:pPr>
        <w:pStyle w:val="Ttulo1"/>
      </w:pPr>
      <w:bookmarkStart w:id="48" w:name="_Toc347764093"/>
      <w:bookmarkStart w:id="49" w:name="_Toc66103913"/>
      <w:r>
        <w:lastRenderedPageBreak/>
        <w:t xml:space="preserve">Anexo B: CONEXIONADO </w:t>
      </w:r>
      <w:r w:rsidRPr="003B1C44">
        <w:t>DE</w:t>
      </w:r>
      <w:r>
        <w:t xml:space="preserve"> PISTAS PARA LA PRUEBA</w:t>
      </w:r>
      <w:bookmarkEnd w:id="48"/>
      <w:bookmarkEnd w:id="49"/>
    </w:p>
    <w:p w:rsidR="006F5776" w:rsidRPr="00F22C6B" w:rsidRDefault="006F5776" w:rsidP="006F577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1349"/>
        <w:gridCol w:w="1153"/>
        <w:gridCol w:w="1487"/>
        <w:gridCol w:w="782"/>
        <w:gridCol w:w="691"/>
        <w:gridCol w:w="1637"/>
      </w:tblGrid>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b/>
                <w:sz w:val="16"/>
                <w:szCs w:val="16"/>
              </w:rPr>
            </w:pPr>
            <w:proofErr w:type="spellStart"/>
            <w:r w:rsidRPr="00501BA6">
              <w:rPr>
                <w:rFonts w:ascii="Times New Roman" w:hAnsi="Times New Roman"/>
                <w:b/>
                <w:sz w:val="16"/>
                <w:szCs w:val="16"/>
              </w:rPr>
              <w:t>Nombre_Señal</w:t>
            </w:r>
            <w:proofErr w:type="spellEnd"/>
          </w:p>
        </w:tc>
        <w:tc>
          <w:tcPr>
            <w:tcW w:w="1349" w:type="dxa"/>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rPr>
              <w:t>FPGA_PIN</w:t>
            </w:r>
          </w:p>
        </w:tc>
        <w:tc>
          <w:tcPr>
            <w:tcW w:w="1153" w:type="dxa"/>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rPr>
              <w:t>Input/Output</w:t>
            </w:r>
          </w:p>
        </w:tc>
        <w:tc>
          <w:tcPr>
            <w:tcW w:w="1487" w:type="dxa"/>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rPr>
              <w:t>Función</w:t>
            </w:r>
          </w:p>
        </w:tc>
        <w:tc>
          <w:tcPr>
            <w:tcW w:w="1473" w:type="dxa"/>
            <w:gridSpan w:val="2"/>
            <w:vAlign w:val="center"/>
          </w:tcPr>
          <w:p w:rsidR="006F5776" w:rsidRPr="00501BA6" w:rsidRDefault="006F5776" w:rsidP="00574A1C">
            <w:pPr>
              <w:spacing w:after="0"/>
              <w:rPr>
                <w:rFonts w:ascii="Times New Roman" w:hAnsi="Times New Roman"/>
                <w:b/>
                <w:sz w:val="16"/>
                <w:szCs w:val="16"/>
              </w:rPr>
            </w:pPr>
            <w:proofErr w:type="spellStart"/>
            <w:r w:rsidRPr="00501BA6">
              <w:rPr>
                <w:rFonts w:ascii="Times New Roman" w:hAnsi="Times New Roman"/>
                <w:b/>
                <w:sz w:val="16"/>
                <w:szCs w:val="16"/>
              </w:rPr>
              <w:t>Conectada_sobre</w:t>
            </w:r>
            <w:proofErr w:type="spellEnd"/>
          </w:p>
        </w:tc>
        <w:tc>
          <w:tcPr>
            <w:tcW w:w="1637" w:type="dxa"/>
            <w:vAlign w:val="center"/>
          </w:tcPr>
          <w:p w:rsidR="006F5776" w:rsidRPr="00501BA6" w:rsidRDefault="006F5776" w:rsidP="00574A1C">
            <w:pPr>
              <w:spacing w:after="0"/>
              <w:rPr>
                <w:rFonts w:ascii="Times New Roman" w:hAnsi="Times New Roman"/>
                <w:b/>
                <w:sz w:val="16"/>
                <w:szCs w:val="16"/>
              </w:rPr>
            </w:pPr>
            <w:proofErr w:type="spellStart"/>
            <w:r w:rsidRPr="00501BA6">
              <w:rPr>
                <w:rFonts w:ascii="Times New Roman" w:hAnsi="Times New Roman"/>
                <w:b/>
                <w:sz w:val="16"/>
                <w:szCs w:val="16"/>
              </w:rPr>
              <w:t>Puente_Externo</w:t>
            </w:r>
            <w:proofErr w:type="spellEnd"/>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4116" w:type="dxa"/>
            <w:gridSpan w:val="3"/>
            <w:shd w:val="clear" w:color="auto" w:fill="DAEEF3"/>
            <w:vAlign w:val="center"/>
          </w:tcPr>
          <w:p w:rsidR="006F5776" w:rsidRPr="00501BA6" w:rsidRDefault="006F5776" w:rsidP="00574A1C">
            <w:pPr>
              <w:spacing w:after="0"/>
              <w:jc w:val="center"/>
              <w:rPr>
                <w:rFonts w:ascii="Times New Roman" w:hAnsi="Times New Roman"/>
                <w:b/>
                <w:sz w:val="16"/>
                <w:szCs w:val="16"/>
              </w:rPr>
            </w:pPr>
            <w:r w:rsidRPr="00501BA6">
              <w:rPr>
                <w:rFonts w:ascii="Times New Roman" w:hAnsi="Times New Roman"/>
                <w:b/>
                <w:sz w:val="16"/>
                <w:szCs w:val="16"/>
              </w:rPr>
              <w:t>VERIFICACIÓN CONECTIVIDAD CANAL_1</w:t>
            </w: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lang w:val="en-US"/>
              </w:rPr>
              <w:t xml:space="preserve">"C1_OE_N"  </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"H4"</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Habilita Módulo_1</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"C1-TDM_DX"</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"J3"</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3360" behindDoc="0" locked="0" layoutInCell="1" allowOverlap="1" wp14:anchorId="73E901FE" wp14:editId="4CFE6456">
                      <wp:simplePos x="0" y="0"/>
                      <wp:positionH relativeFrom="column">
                        <wp:posOffset>504825</wp:posOffset>
                      </wp:positionH>
                      <wp:positionV relativeFrom="paragraph">
                        <wp:posOffset>45720</wp:posOffset>
                      </wp:positionV>
                      <wp:extent cx="414655" cy="120650"/>
                      <wp:effectExtent l="20320" t="16510" r="12700" b="62865"/>
                      <wp:wrapNone/>
                      <wp:docPr id="222" name="Grupo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223" name="AutoShape 1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24" name="AutoShape 1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25" name="AutoShape 1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22" o:spid="_x0000_s1026" style="position:absolute;margin-left:39.75pt;margin-top:3.6pt;width:32.65pt;height:9.5pt;z-index:25166336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">
                      <v:shapetype id="_x0000_t32" coordsize="21600,21600" o:spt="32" o:oned="t" path="m,l21600,21600e" filled="f">
                        <v:path arrowok="t" fillok="f" o:connecttype="none"/>
                        <o:lock v:ext="edit" shapetype="t"/>
                      </v:shapetype>
                      <v:shape id="AutoShape 1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1mMYAAADcAAAADwAAAGRycy9kb3ducmV2LnhtbESPT2vCQBTE74LfYXlCb3XTFEVTVxGh&#10;f/BmqqK3R/Y1m5p9m2a3Gr+9Wyh4HGbmN8xs0dlanKn1lWMFT8MEBHHhdMWlgu3n6+MEhA/IGmvH&#10;pOBKHhbzfm+GmXYX3tA5D6WIEPYZKjAhNJmUvjBk0Q9dQxy9L9daDFG2pdQtXiLc1jJNkrG0WHFc&#10;MNjQylBxyn+tgrV8K8whH+/fp6Oj++m+l7vRoVTqYdAtX0AE6sI9/N/+0ArS9Bn+zs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j9ZjGAAAA3AAAAA8AAAAAAAAA&#10;AAAAAAAAoQIAAGRycy9kb3ducmV2LnhtbFBLBQYAAAAABAAEAPkAAACUAwAAAAA=&#10;" strokecolor="red" strokeweight="1.5pt"/>
                      <v:shape id="AutoShape 1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FlnMUAAADcAAAADwAAAGRycy9kb3ducmV2LnhtbESPQWvCQBSE7wX/w/KE3pqNoYhEV6mC&#10;UAo51KrnR/aZDc2+TbJrkvbXdwuFHoeZ+YbZ7CbbiIF6XztWsEhSEMSl0zVXCs4fx6cVCB+QNTaO&#10;ScEXedhtZw8bzLUb+Z2GU6hEhLDPUYEJoc2l9KUhiz5xLXH0bq63GKLsK6l7HCPcNjJL06W0WHNc&#10;MNjSwVD5ebpbBUX3tjRD9j2Fa+pWF70fi24/KvU4n17WIAJN4T/8137VCrLsGX7Px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FlnMUAAADcAAAADwAAAAAAAAAA&#10;AAAAAAChAgAAZHJzL2Rvd25yZXYueG1sUEsFBgAAAAAEAAQA+QAAAJMDAAAAAA==&#10;" strokecolor="red" strokeweight="1.5pt">
                        <v:stroke startarrow="block" startarrowlength="long" endarrowlength="long"/>
                      </v:shape>
                      <v:shape id="AutoShape 1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Id8YAAADcAAAADwAAAGRycy9kb3ducmV2LnhtbESPT2vCQBTE74LfYXmCt7ppIFKjq0ih&#10;tfTW+Ae9PbLPbGz2bZrdavrtu4WCx2FmfsMsVr1txJU6XztW8DhJQBCXTtdcKdhtXx6eQPiArLFx&#10;TAp+yMNqORwsMNfuxh90LUIlIoR9jgpMCG0upS8NWfQT1xJH7+w6iyHKrpK6w1uE20amSTKVFmuO&#10;CwZbejZUfhbfVsG7fC3NsZgeNrPs5L76y3qfHSulxqN+PQcRqA/38H/7TStI0w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GyHfGAAAA3AAAAA8AAAAAAAAA&#10;AAAAAAAAoQIAAGRycy9kb3ducmV2LnhtbFBLBQYAAAAABAAEAPkAAACU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MP2-7</w:t>
            </w:r>
          </w:p>
        </w:tc>
        <w:tc>
          <w:tcPr>
            <w:tcW w:w="1637" w:type="dxa"/>
            <w:vMerge w:val="restart"/>
            <w:shd w:val="clear" w:color="auto" w:fill="DAEEF3"/>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MP2-6 / MP2-7</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"C1-TDM_CLK"</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"J5"</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MP2-6</w:t>
            </w:r>
          </w:p>
        </w:tc>
        <w:tc>
          <w:tcPr>
            <w:tcW w:w="1637" w:type="dxa"/>
            <w:vMerge/>
            <w:shd w:val="clear" w:color="auto" w:fill="DAEEF3"/>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"C1-TDM_DR"</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"J4"</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2336" behindDoc="0" locked="0" layoutInCell="1" allowOverlap="1" wp14:anchorId="565C02D8" wp14:editId="22E5FCE0">
                      <wp:simplePos x="0" y="0"/>
                      <wp:positionH relativeFrom="column">
                        <wp:posOffset>506730</wp:posOffset>
                      </wp:positionH>
                      <wp:positionV relativeFrom="paragraph">
                        <wp:posOffset>66040</wp:posOffset>
                      </wp:positionV>
                      <wp:extent cx="414655" cy="120650"/>
                      <wp:effectExtent l="22225" t="16510" r="10795" b="62865"/>
                      <wp:wrapNone/>
                      <wp:docPr id="218" name="Grupo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219" name="AutoShape 1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20" name="AutoShape 1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21" name="AutoShape 1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18" o:spid="_x0000_s1026" style="position:absolute;margin-left:39.9pt;margin-top:5.2pt;width:32.65pt;height:9.5pt;z-index:251662336"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">
                      <v:shape id="AutoShape 1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cIz8UAAADcAAAADwAAAGRycy9kb3ducmV2LnhtbESPQWsCMRSE70L/Q3hCb5pVUHQ1ihSq&#10;pTfXtujtsXluVjcv202q6783gtDjMDPfMPNlaytxocaXjhUM+gkI4tzpkgsFX7v33gSED8gaK8ek&#10;4EYelouXzhxT7a68pUsWChEh7FNUYEKoUyl9bsii77uaOHpH11gMUTaF1A1eI9xWcpgkY2mx5Lhg&#10;sKY3Q/k5+7MKPuU6N/ts/LOZjg7utz2tvkf7QqnXbruagQjUhv/ws/2hFQwHU3ic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cIz8UAAADcAAAADwAAAAAAAAAA&#10;AAAAAAChAgAAZHJzL2Rvd25yZXYueG1sUEsFBgAAAAAEAAQA+QAAAJMDAAAAAA==&#10;" strokecolor="red" strokeweight="1.5pt"/>
                      <v:shape id="AutoShape 1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pjn8IAAADcAAAADwAAAGRycy9kb3ducmV2LnhtbERPz2uDMBS+F/Y/hDfYrcZ5KOKMpS0M&#10;ysBDu3Xnh3kzMvNiTapuf31zGOz48f0ut4vtxUSj7xwreE5SEMSN0x23Cj7eX9c5CB+QNfaOScEP&#10;edhWD6sSC+1mPtF0Dq2IIewLVGBCGAopfWPIok/cQBy5LzdaDBGOrdQjzjHc9jJL04202HFsMDjQ&#10;wVDzfb5ZBfX1bWOm7HcJn6nLL3o/19f9rNTT47J7ARFoCf/iP/dRK8iyOD+eiUdAV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pjn8IAAADcAAAADwAAAAAAAAAAAAAA&#10;AAChAgAAZHJzL2Rvd25yZXYueG1sUEsFBgAAAAAEAAQA+QAAAJADAAAAAA==&#10;" strokecolor="red" strokeweight="1.5pt">
                        <v:stroke startarrow="block" startarrowlength="long" endarrowlength="long"/>
                      </v:shape>
                      <v:shape id="AutoShape 1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3OdMYAAADcAAAADwAAAGRycy9kb3ducmV2LnhtbESPT2vCQBTE74V+h+UVvOnGgNJGVxHB&#10;P/TWaEVvj+wzmzb7NmZXTb99tyD0OMzMb5jpvLO1uFHrK8cKhoMEBHHhdMWlgv1u1X8F4QOyxtox&#10;KfghD/PZ89MUM+3u/EG3PJQiQthnqMCE0GRS+sKQRT9wDXH0zq61GKJsS6lbvEe4rWWaJGNpseK4&#10;YLChpaHiO79aBe9yXZhjPj5s3kYnd+m+Fp+jY6lU76VbTEAE6sJ/+NHeagVpOoS/M/EI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9znTGAAAA3AAAAA8AAAAAAAAA&#10;AAAAAAAAoQIAAGRycy9kb3ducmV2LnhtbFBLBQYAAAAABAAEAPkAAACU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MP2-5</w:t>
            </w:r>
          </w:p>
        </w:tc>
        <w:tc>
          <w:tcPr>
            <w:tcW w:w="1637" w:type="dxa"/>
            <w:vMerge w:val="restart"/>
            <w:shd w:val="clear" w:color="auto" w:fill="DAEEF3"/>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MP2-5 / MP2-4</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"C1-TDM_FS"</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"J1"</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MP2-4</w:t>
            </w:r>
          </w:p>
        </w:tc>
        <w:tc>
          <w:tcPr>
            <w:tcW w:w="1637" w:type="dxa"/>
            <w:vMerge/>
            <w:shd w:val="clear" w:color="auto" w:fill="DAEEF3"/>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"C1-RST"</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"K2"</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4384" behindDoc="0" locked="0" layoutInCell="1" allowOverlap="1" wp14:anchorId="6C22E022" wp14:editId="10FD727D">
                      <wp:simplePos x="0" y="0"/>
                      <wp:positionH relativeFrom="column">
                        <wp:posOffset>506730</wp:posOffset>
                      </wp:positionH>
                      <wp:positionV relativeFrom="paragraph">
                        <wp:posOffset>48260</wp:posOffset>
                      </wp:positionV>
                      <wp:extent cx="414655" cy="120650"/>
                      <wp:effectExtent l="22225" t="16510" r="10795" b="62865"/>
                      <wp:wrapNone/>
                      <wp:docPr id="214" name="Grupo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215" name="AutoShape 19"/>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16" name="AutoShape 20"/>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17" name="AutoShape 21"/>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14" o:spid="_x0000_s1026" style="position:absolute;margin-left:39.9pt;margin-top:3.8pt;width:32.65pt;height:9.5pt;z-index:25166438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">
                      <v:shape id="AutoShape 19"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oCysUAAADcAAAADwAAAGRycy9kb3ducmV2LnhtbESPQWvCQBSE7wX/w/KE3sxGIaKpq4hg&#10;W3pr1GJvj+xrNpp9m2a3mv77riD0OMzMN8xi1dtGXKjztWMF4yQFQVw6XXOlYL/bjmYgfEDW2Dgm&#10;Bb/kYbUcPCww1+7K73QpQiUihH2OCkwIbS6lLw1Z9IlriaP35TqLIcqukrrDa4TbRk7SdCot1hwX&#10;DLa0MVSeix+r4E0+l+ZYTD9e5tmn++5P60N2rJR6HPbrJxCB+vAfvrdftYLJOIPb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oCysUAAADcAAAADwAAAAAAAAAA&#10;AAAAAAChAgAAZHJzL2Rvd25yZXYueG1sUEsFBgAAAAAEAAQA+QAAAJMDAAAAAA==&#10;" strokecolor="red" strokeweight="1.5pt"/>
                      <v:shape id="AutoShape 20"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UzcQAAADcAAAADwAAAGRycy9kb3ducmV2LnhtbESPQWvCQBSE7wX/w/IEb3VjDkGiq6gg&#10;SMGDtnp+ZJ/ZYPZtzG6T6K/vFgo9DjPzDbNcD7YWHbW+cqxgNk1AEBdOV1wq+Prcv89B+ICssXZM&#10;Cp7kYb0avS0x167nE3XnUIoIYZ+jAhNCk0vpC0MW/dQ1xNG7udZiiLItpW6xj3BbyzRJMmmx4rhg&#10;sKGdoeJ+/rYKjo+PzHTpawjXxM0vetsfH9teqcl42CxABBrCf/ivfdAK0lkGv2fi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U5TNxAAAANwAAAAPAAAAAAAAAAAA&#10;AAAAAKECAABkcnMvZG93bnJldi54bWxQSwUGAAAAAAQABAD5AAAAkgMAAAAA&#10;" strokecolor="red" strokeweight="1.5pt">
                        <v:stroke startarrow="block" startarrowlength="long" endarrowlength="long"/>
                      </v:shape>
                      <v:shape id="AutoShape 21"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5JsYAAADcAAAADwAAAGRycy9kb3ducmV2LnhtbESPT2vCQBTE74V+h+UVems2ClqNriJC&#10;W/HW+Ae9PbLPbDT7Ns1uNf32XaHQ4zAzv2Gm887W4kqtrxwr6CUpCOLC6YpLBdvN28sIhA/IGmvH&#10;pOCHPMxnjw9TzLS78Sdd81CKCGGfoQITQpNJ6QtDFn3iGuLonVxrMUTZllK3eItwW8t+mg6lxYrj&#10;gsGGloaKS/5tFazle2EO+XD/MR4c3Vd3XuwGh1Kp56duMQERqAv/4b/2Sivo917hfi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0OSbGAAAA3AAAAA8AAAAAAAAA&#10;AAAAAAAAoQIAAGRycy9kb3ducmV2LnhtbFBLBQYAAAAABAAEAPkAAACU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MP1-10</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MP3-9</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"C1-SPI_CS"</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"L2"</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MP1-6</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MP3-8</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"C1-B_XMT"</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"M1"</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5408" behindDoc="0" locked="0" layoutInCell="1" allowOverlap="1" wp14:anchorId="661DDBE2" wp14:editId="228948F7">
                      <wp:simplePos x="0" y="0"/>
                      <wp:positionH relativeFrom="column">
                        <wp:posOffset>502920</wp:posOffset>
                      </wp:positionH>
                      <wp:positionV relativeFrom="paragraph">
                        <wp:posOffset>50800</wp:posOffset>
                      </wp:positionV>
                      <wp:extent cx="414655" cy="120650"/>
                      <wp:effectExtent l="27940" t="17780" r="14605" b="61595"/>
                      <wp:wrapNone/>
                      <wp:docPr id="210" name="Grupo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211" name="AutoShape 2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12" name="AutoShape 2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13" name="AutoShape 2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10" o:spid="_x0000_s1026" style="position:absolute;margin-left:39.6pt;margin-top:4pt;width:32.65pt;height:9.5pt;z-index:25166540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">
                      <v:shape id="AutoShape 23"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EEycYAAADcAAAADwAAAGRycy9kb3ducmV2LnhtbESPT2vCQBTE74LfYXlCb80mgqLRVaTQ&#10;P/TWtIreHtlnNpp9m2a3mn77rlDwOMzMb5jlureNuFDna8cKsiQFQVw6XXOl4Ovz+XEGwgdkjY1j&#10;UvBLHtar4WCJuXZX/qBLESoRIexzVGBCaHMpfWnIok9cSxy9o+sshii7SuoOrxFuGzlO06m0WHNc&#10;MNjSk6HyXPxYBe/ypTT7Yrp7nU8O7rs/bbaTfaXUw6jfLEAE6sM9/N9+0wrGWQa3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RBMnGAAAA3AAAAA8AAAAAAAAA&#10;AAAAAAAAoQIAAGRycy9kb3ducmV2LnhtbFBLBQYAAAAABAAEAPkAAACUAwAAAAA=&#10;" strokecolor="red" strokeweight="1.5pt"/>
                      <v:shape id="AutoShape 24"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iSzsMAAADcAAAADwAAAGRycy9kb3ducmV2LnhtbESPQYvCMBSE7wv+h/AEb2tqDyLVKCoI&#10;InjQXT0/mmdTbF5qE9vqr98sLOxxmJlvmMWqt5VoqfGlYwWTcQKCOHe65ELB99fucwbCB2SNlWNS&#10;8CIPq+XgY4GZdh2fqD2HQkQI+wwVmBDqTEqfG7Lox64mjt7NNRZDlE0hdYNdhNtKpkkylRZLjgsG&#10;a9oayu/np1VwfBympk3ffbgmbnbRm+742HRKjYb9eg4iUB/+w3/tvVaQTlL4PROP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oks7DAAAA3AAAAA8AAAAAAAAAAAAA&#10;AAAAoQIAAGRycy9kb3ducmV2LnhtbFBLBQYAAAAABAAEAPkAAACRAwAAAAA=&#10;" strokecolor="red" strokeweight="1.5pt">
                        <v:stroke startarrow="block" startarrowlength="long" endarrowlength="long"/>
                      </v:shape>
                      <v:shape id="AutoShape 25"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8/JcUAAADcAAAADwAAAGRycy9kb3ducmV2LnhtbESPQWsCMRSE70L/Q3gFb5rVotitUaTQ&#10;Kt66arG3x+a5Wbt52W6irv++EQSPw8x8w0znra3EmRpfOlYw6CcgiHOnSy4UbDcfvQkIH5A1Vo5J&#10;wZU8zGdPnSmm2l34i85ZKESEsE9RgQmhTqX0uSGLvu9q4ugdXGMxRNkUUjd4iXBbyWGSjKXFkuOC&#10;wZreDeW/2ckqWMvP3Oyz8ffydfTj/trjYjfaF0p1n9vFG4hAbXiE7+2VVjAcvMDtTDwCcv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8/JcUAAADcAAAADwAAAAAAAAAA&#10;AAAAAAChAgAAZHJzL2Rvd25yZXYueG1sUEsFBgAAAAAEAAQA+QAAAJMDA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MP1-5</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MP3-6</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"C1-A_XMT"</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"L5"</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MP1-4</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MP3-3</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"C1-B_RCV"</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"L3"</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6432" behindDoc="0" locked="0" layoutInCell="1" allowOverlap="1" wp14:anchorId="07C0F9BC" wp14:editId="11395826">
                      <wp:simplePos x="0" y="0"/>
                      <wp:positionH relativeFrom="column">
                        <wp:posOffset>501015</wp:posOffset>
                      </wp:positionH>
                      <wp:positionV relativeFrom="paragraph">
                        <wp:posOffset>52070</wp:posOffset>
                      </wp:positionV>
                      <wp:extent cx="414655" cy="120650"/>
                      <wp:effectExtent l="26035" t="17780" r="16510" b="61595"/>
                      <wp:wrapNone/>
                      <wp:docPr id="206" name="Grupo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207" name="AutoShape 2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08" name="AutoShape 2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09" name="AutoShape 2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06" o:spid="_x0000_s1026" style="position:absolute;margin-left:39.45pt;margin-top:4.1pt;width:32.65pt;height:9.5pt;z-index:25166643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">
                      <v:shape id="AutoShape 2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2v+8YAAADcAAAADwAAAGRycy9kb3ducmV2LnhtbESPQWvCQBSE7wX/w/IEb2ZTQW1TVxGh&#10;Kt5MW9HbI/uaTc2+TbOrpv++WxB6HGbmG2a26GwtrtT6yrGCxyQFQVw4XXGp4P3tdfgEwgdkjbVj&#10;UvBDHhbz3sMMM+1uvKdrHkoRIewzVGBCaDIpfWHIok9cQxy9T9daDFG2pdQt3iLc1nKUphNpseK4&#10;YLChlaHinF+sgp1cF+aYTw6b5/HJfXdfy4/xsVRq0O+WLyACdeE/fG9vtYJROoW/M/E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tr/vGAAAA3AAAAA8AAAAAAAAA&#10;AAAAAAAAoQIAAGRycy9kb3ducmV2LnhtbFBLBQYAAAAABAAEAPkAAACUAwAAAAA=&#10;" strokecolor="red" strokeweight="1.5pt"/>
                      <v:shape id="AutoShape 2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kz+cIAAADcAAAADwAAAGRycy9kb3ducmV2LnhtbERPPWvDMBDdA/kP4grdYqkeQnCimDgQ&#10;KIUMTZvMh3W1TK2TY6m2219fDYWOj/e9K2fXiZGG0HrW8JQpEMS1Ny03Gt7fTqsNiBCRDXaeScM3&#10;BSj3y8UOC+MnfqXxEhuRQjgUqMHG2BdShtqSw5D5njhxH35wGBMcGmkGnFK462Su1Fo6bDk1WOzp&#10;aKn+vHw5Def7y9qO+c8cb8pvrqaazvdq0vrxYT5sQUSa47/4z/1sNOQqrU1n0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kz+cIAAADcAAAADwAAAAAAAAAAAAAA&#10;AAChAgAAZHJzL2Rvd25yZXYueG1sUEsFBgAAAAAEAAQA+QAAAJADAAAAAA==&#10;" strokecolor="red" strokeweight="1.5pt">
                        <v:stroke startarrow="block" startarrowlength="long" endarrowlength="long"/>
                      </v:shape>
                      <v:shape id="AutoShape 2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6eEsUAAADcAAAADwAAAGRycy9kb3ducmV2LnhtbESPQWsCMRSE7wX/Q3iCt5pVUOpqFBFs&#10;S2+ubbG3x+a5Wd28rJuo6783QsHjMDPfMLNFaytxocaXjhUM+gkI4tzpkgsF39v16xsIH5A1Vo5J&#10;wY08LOadlxmm2l15Q5csFCJC2KeowIRQp1L63JBF33c1cfT2rrEYomwKqRu8Rrit5DBJxtJiyXHB&#10;YE0rQ/kxO1sFX/I9N7ts/PsxGf25U3tY/ox2hVK9brucggjUhmf4v/2pFQyTCTzO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6eEsUAAADcAAAADwAAAAAAAAAA&#10;AAAAAAChAgAAZHJzL2Rvd25yZXYueG1sUEsFBgAAAAAEAAQA+QAAAJMDA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MP1-3</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MP3-4</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"C1-A_RCV"</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"K3"</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MP1-2</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MP3-5</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“RXD_C1”</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“M4”</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7456" behindDoc="0" locked="0" layoutInCell="1" allowOverlap="1" wp14:anchorId="5FF75BC8" wp14:editId="2F88E76A">
                      <wp:simplePos x="0" y="0"/>
                      <wp:positionH relativeFrom="column">
                        <wp:posOffset>499110</wp:posOffset>
                      </wp:positionH>
                      <wp:positionV relativeFrom="paragraph">
                        <wp:posOffset>53340</wp:posOffset>
                      </wp:positionV>
                      <wp:extent cx="414655" cy="120650"/>
                      <wp:effectExtent l="24130" t="17780" r="18415" b="61595"/>
                      <wp:wrapNone/>
                      <wp:docPr id="202" name="Grupo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203" name="AutoShape 3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04" name="AutoShape 3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05" name="AutoShape 3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02" o:spid="_x0000_s1026" style="position:absolute;margin-left:39.3pt;margin-top:4.2pt;width:32.65pt;height:9.5pt;z-index:251667456"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">
                      <v:shape id="AutoShape 3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ap+MYAAADcAAAADwAAAGRycy9kb3ducmV2LnhtbESPQWvCQBSE7wX/w/IEb81Gi2JTVxHB&#10;WnoztaK3R/Y1G82+jdmtpv/eLRR6HGbmG2a26GwtrtT6yrGCYZKCIC6crrhUsPtYP05B+ICssXZM&#10;Cn7Iw2Lee5hhpt2Nt3TNQykihH2GCkwITSalLwxZ9IlriKP35VqLIcq2lLrFW4TbWo7SdCItVhwX&#10;DDa0MlSc82+r4F2+FuaQT/ab5/HRXbrT8nN8KJUa9LvlC4hAXfgP/7XftIJR+gS/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WqfjGAAAA3AAAAA8AAAAAAAAA&#10;AAAAAAAAoQIAAGRycy9kb3ducmV2LnhtbFBLBQYAAAAABAAEAPkAAACUAwAAAAA=&#10;" strokecolor="red" strokeweight="1.5pt"/>
                      <v:shape id="AutoShape 3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5/MQAAADcAAAADwAAAGRycy9kb3ducmV2LnhtbESPQWsCMRSE74L/ITyhN01cisjWKCoU&#10;SsGD1vb82LxuFjcv6ybdXf31plDocZiZb5jVZnC16KgNlWcN85kCQVx4U3Gp4fzxOl2CCBHZYO2Z&#10;NNwowGY9Hq0wN77nI3WnWIoE4ZCjBhtjk0sZCksOw8w3xMn79q3DmGRbStNin+CulplSC+mw4rRg&#10;saG9peJy+nEaDtf3he2y+xC/lF9+ml1/uO56rZ8mw/YFRKQh/of/2m9GQ6ae4fdMOg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FDn8xAAAANwAAAAPAAAAAAAAAAAA&#10;AAAAAKECAABkcnMvZG93bnJldi54bWxQSwUGAAAAAAQABAD5AAAAkgMAAAAA&#10;" strokecolor="red" strokeweight="1.5pt">
                        <v:stroke startarrow="block" startarrowlength="long" endarrowlength="long"/>
                      </v:shape>
                      <v:shape id="AutoShape 3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OUF8UAAADcAAAADwAAAGRycy9kb3ducmV2LnhtbESPQWvCQBSE74X+h+UVvJlNhYimriKF&#10;VvFmtMXeHtnXbNrs2zS7avz3riD0OMzMN8xs0dtGnKjztWMFz0kKgrh0uuZKwX73NpyA8AFZY+OY&#10;FFzIw2L++DDDXLszb+lUhEpECPscFZgQ2lxKXxqy6BPXEkfv23UWQ5RdJXWH5wi3jRyl6VharDku&#10;GGzp1VD5Wxytgo18L82hGH+uptmX++t/lh/ZoVJq8NQvX0AE6sN/+N5eawWjNIPbmXgE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OUF8UAAADcAAAADwAAAAAAAAAA&#10;AAAAAAChAgAAZHJzL2Rvd25yZXYueG1sUEsFBgAAAAAEAAQA+QAAAJMDA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MP2-10</w:t>
            </w:r>
          </w:p>
        </w:tc>
        <w:tc>
          <w:tcPr>
            <w:tcW w:w="1637" w:type="dxa"/>
            <w:vMerge w:val="restart"/>
            <w:shd w:val="clear" w:color="auto" w:fill="DAEEF3"/>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MP2-10 / MP2-9</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“TXD_C1”</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“N1”</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MP2-9</w:t>
            </w:r>
          </w:p>
        </w:tc>
        <w:tc>
          <w:tcPr>
            <w:tcW w:w="1637" w:type="dxa"/>
            <w:vMerge/>
            <w:shd w:val="clear" w:color="auto" w:fill="DAEEF3"/>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“C1-TDM_TSX”</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“J2”</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8480" behindDoc="0" locked="0" layoutInCell="1" allowOverlap="1" wp14:anchorId="3222AC98" wp14:editId="774409F3">
                      <wp:simplePos x="0" y="0"/>
                      <wp:positionH relativeFrom="column">
                        <wp:posOffset>497205</wp:posOffset>
                      </wp:positionH>
                      <wp:positionV relativeFrom="paragraph">
                        <wp:posOffset>49530</wp:posOffset>
                      </wp:positionV>
                      <wp:extent cx="414655" cy="120650"/>
                      <wp:effectExtent l="22225" t="12700" r="10795" b="57150"/>
                      <wp:wrapNone/>
                      <wp:docPr id="198" name="Grupo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99" name="AutoShape 3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00" name="AutoShape 3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01" name="AutoShape 3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98" o:spid="_x0000_s1026" style="position:absolute;margin-left:39.15pt;margin-top:3.9pt;width:32.65pt;height:9.5pt;z-index:25166848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">
                      <v:shape id="AutoShape 3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q6cMAAADcAAAADwAAAGRycy9kb3ducmV2LnhtbERPS2vCQBC+F/wPywje6kZBaVJXEUEt&#10;vTU+sLchO82mZmdjdtX033cLBW/z8T1ntuhsLW7U+sqxgtEwAUFcOF1xqWC/Wz+/gPABWWPtmBT8&#10;kIfFvPc0w0y7O3/QLQ+liCHsM1RgQmgyKX1hyKIfuoY4cl+utRgibEupW7zHcFvLcZJMpcWKY4PB&#10;hlaGinN+tQre5aYwp3x63KaTT3fpvpeHyalUatDvlq8gAnXhIf53v+k4P03h7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RaunDAAAA3AAAAA8AAAAAAAAAAAAA&#10;AAAAoQIAAGRycy9kb3ducmV2LnhtbFBLBQYAAAAABAAEAPkAAACRAwAAAAA=&#10;" strokecolor="red" strokeweight="1.5pt"/>
                      <v:shape id="AutoShape 3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8QAAADcAAAADwAAAGRycy9kb3ducmV2LnhtbESPT2vCQBTE7wW/w/IEb3VjDhKiq1RB&#10;EMFD0z/nR/aZDc2+TbJrEvvpu4VCj8PM/IbZ7ifbiIF6XztWsFomIIhLp2uuFLy/nZ4zED4ga2wc&#10;k4IHedjvZk9bzLUb+ZWGIlQiQtjnqMCE0OZS+tKQRb90LXH0bq63GKLsK6l7HCPcNjJNkrW0WHNc&#10;MNjS0VD5Vdytgmt3WZsh/Z7CZ+KyD30Yr91hVGoxn142IAJN4T/81z5rBZEIv2fi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Lz//xAAAANwAAAAPAAAAAAAAAAAA&#10;AAAAAKECAABkcnMvZG93bnJldi54bWxQSwUGAAAAAAQABAD5AAAAkgMAAAAA&#10;" strokecolor="red" strokeweight="1.5pt">
                        <v:stroke startarrow="block" startarrowlength="long" endarrowlength="long"/>
                      </v:shape>
                      <v:shape id="AutoShape 3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SFMUAAADcAAAADwAAAGRycy9kb3ducmV2LnhtbESPQWsCMRSE7wX/Q3hCbzWroNTVKCJo&#10;izdXLfb22Dw3q5uXdZPq+u9NodDjMDPfMNN5aytxo8aXjhX0ewkI4tzpkgsF+93q7R2ED8gaK8ek&#10;4EEe5rPOyxRT7e68pVsWChEh7FNUYEKoUyl9bsii77maOHon11gMUTaF1A3eI9xWcpAkI2mx5Lhg&#10;sKalofyS/VgFG7nOzTEbfX2Mh9/u2p4Xh+GxUOq12y4mIAK14T/81/7UCgZJH37PxCM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iSFMUAAADcAAAADwAAAAAAAAAA&#10;AAAAAAChAgAAZHJzL2Rvd25yZXYueG1sUEsFBgAAAAAEAAQA+QAAAJMDA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MP2-8</w:t>
            </w:r>
          </w:p>
        </w:tc>
        <w:tc>
          <w:tcPr>
            <w:tcW w:w="1637" w:type="dxa"/>
            <w:vMerge w:val="restart"/>
            <w:shd w:val="clear" w:color="auto" w:fill="DAEEF3"/>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MP2-8 / MP1-1</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"C1-XSIG"</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"K5"</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MP1-1</w:t>
            </w:r>
          </w:p>
        </w:tc>
        <w:tc>
          <w:tcPr>
            <w:tcW w:w="1637" w:type="dxa"/>
            <w:vMerge/>
            <w:shd w:val="clear" w:color="auto" w:fill="DAEEF3"/>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"C1-T1"</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1312" behindDoc="0" locked="0" layoutInCell="1" allowOverlap="1" wp14:anchorId="083E9B1A" wp14:editId="64D0F69B">
                      <wp:simplePos x="0" y="0"/>
                      <wp:positionH relativeFrom="column">
                        <wp:posOffset>485140</wp:posOffset>
                      </wp:positionH>
                      <wp:positionV relativeFrom="paragraph">
                        <wp:posOffset>36830</wp:posOffset>
                      </wp:positionV>
                      <wp:extent cx="218440" cy="1016000"/>
                      <wp:effectExtent l="27940" t="17145" r="10795" b="62230"/>
                      <wp:wrapNone/>
                      <wp:docPr id="190" name="Grupo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016000"/>
                                <a:chOff x="6564" y="4602"/>
                                <a:chExt cx="344" cy="1600"/>
                              </a:xfrm>
                            </wpg:grpSpPr>
                            <wps:wsp>
                              <wps:cNvPr id="191" name="Arc 3"/>
                              <wps:cNvSpPr>
                                <a:spLocks/>
                              </wps:cNvSpPr>
                              <wps:spPr bwMode="auto">
                                <a:xfrm>
                                  <a:off x="6668" y="460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Arc 4"/>
                              <wps:cNvSpPr>
                                <a:spLocks/>
                              </wps:cNvSpPr>
                              <wps:spPr bwMode="auto">
                                <a:xfrm>
                                  <a:off x="6668" y="498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Arc 5"/>
                              <wps:cNvSpPr>
                                <a:spLocks/>
                              </wps:cNvSpPr>
                              <wps:spPr bwMode="auto">
                                <a:xfrm>
                                  <a:off x="6668" y="535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4" name="Group 6"/>
                              <wpg:cNvGrpSpPr>
                                <a:grpSpLocks/>
                              </wpg:cNvGrpSpPr>
                              <wpg:grpSpPr bwMode="auto">
                                <a:xfrm>
                                  <a:off x="6564" y="6011"/>
                                  <a:ext cx="344" cy="191"/>
                                  <a:chOff x="5340" y="1360"/>
                                  <a:chExt cx="653" cy="190"/>
                                </a:xfrm>
                              </wpg:grpSpPr>
                              <wps:wsp>
                                <wps:cNvPr id="195" name="AutoShape 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96" name="AutoShape 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97" name="AutoShape 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o 190" o:spid="_x0000_s1026" style="position:absolute;margin-left:38.2pt;margin-top:2.9pt;width:17.2pt;height:80pt;z-index:251661312" coordorigin="6564,4602" coordsize="344,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">
                      <v:shape id="Arc 3" o:spid="_x0000_s1027" style="position:absolute;left:6668;top:460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y2cEA&#10;AADcAAAADwAAAGRycy9kb3ducmV2LnhtbERPTYvCMBC9C/6HMII3TSso2jUtoix4WFjqFs9DM7bV&#10;ZlKarHb//UYQvM3jfc42G0wr7tS7xrKCeB6BIC6tbrhSUPx8ztYgnEfW2FomBX/kIEvHoy0m2j44&#10;p/vJVyKEsEtQQe19l0jpypoMurntiAN3sb1BH2BfSd3jI4SbVi6iaCUNNhwaauxoX1N5O/0aBd9l&#10;dMiXX9eNz5t4KHarc2GOZ6Wmk2H3AcLT4N/il/uow/xNDM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Z8tnBAAAA3AAAAA8AAAAAAAAAAAAAAAAAmAIAAGRycy9kb3du&#10;cmV2LnhtbFBLBQYAAAAABAAEAPUAAACGAw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shape id="Arc 4" o:spid="_x0000_s1028" style="position:absolute;left:6668;top:498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srsEA&#10;AADcAAAADwAAAGRycy9kb3ducmV2LnhtbERPTYvCMBC9C/6HMII3TSsoWo1FlAUPwlItnodmbLvb&#10;TEqT1frvN4LgbR7vczZpbxpxp87VlhXE0wgEcWF1zaWC/PI1WYJwHlljY5kUPMlBuh0ONpho++CM&#10;7mdfihDCLkEFlfdtIqUrKjLoprYlDtzNdgZ9gF0pdYePEG4aOYuihTRYc2iosKV9RcXv+c8o+C6i&#10;QzY//ax8Vsd9vltcc3O8KjUe9bs1CE+9/4jf7qMO81czeD0TLp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LbK7BAAAA3AAAAA8AAAAAAAAAAAAAAAAAmAIAAGRycy9kb3du&#10;cmV2LnhtbFBLBQYAAAAABAAEAPUAAACGAw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shape id="Arc 5" o:spid="_x0000_s1029" style="position:absolute;left:6668;top:535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JNcEA&#10;AADcAAAADwAAAGRycy9kb3ducmV2LnhtbERPTYvCMBC9C/6HMII3TbuiaG0UcRE8CEu1eB6a2bZr&#10;MylN1PrvzcLC3ubxPifd9qYRD+pcbVlBPI1AEBdW11wqyC+HyRKE88gaG8uk4EUOtpvhIMVE2ydn&#10;9Dj7UoQQdgkqqLxvEyldUZFBN7UtceC+bWfQB9iVUnf4DOGmkR9RtJAGaw4NFba0r6i4ne9GwVcR&#10;fWbz08/KZ3Xc57vFNTfHq1LjUb9bg/DU+3/xn/uow/zVDH6fCRf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HyTXBAAAA3AAAAA8AAAAAAAAAAAAAAAAAmAIAAGRycy9kb3du&#10;cmV2LnhtbFBLBQYAAAAABAAEAPUAAACGAw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group id="Group 6" o:spid="_x0000_s1030" style="position:absolute;left:6564;top:6011;width:344;height:191" coordorigin="5340,1360" coordsize="653,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AutoShape 7" o:spid="_x0000_s1031"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xg7MMAAADcAAAADwAAAGRycy9kb3ducmV2LnhtbERPTWvCQBC9C/0PyxS86aZCpEZXkUK1&#10;9NZoi96G7JiNzc7G7Krpv3eFgrd5vM+ZLTpbiwu1vnKs4GWYgCAunK64VLDdvA9eQfiArLF2TAr+&#10;yMNi/tSbYabdlb/okodSxBD2GSowITSZlL4wZNEPXUMcuYNrLYYI21LqFq8x3NZylCRjabHi2GCw&#10;oTdDxW9+tgo+5aowu3z8s56ke3fqjsvvdFcq1X/ullMQgbrwEP+7P3ScP0nh/ky8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YOzDAAAA3AAAAA8AAAAAAAAAAAAA&#10;AAAAoQIAAGRycy9kb3ducmV2LnhtbFBLBQYAAAAABAAEAPkAAACRAwAAAAA=&#10;" strokecolor="red" strokeweight="1.5pt"/>
                        <v:shape id="AutoShape 8" o:spid="_x0000_s1032"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X268IAAADcAAAADwAAAGRycy9kb3ducmV2LnhtbERPTYvCMBC9L/gfwgh7W1M9FLcaRQVB&#10;BA+66nloxqbYTGoT2+7++o2wsLd5vM+ZL3tbiZYaXzpWMB4lIIhzp0suFJy/th9TED4ga6wck4Jv&#10;8rBcDN7mmGnX8ZHaUyhEDGGfoQITQp1J6XNDFv3I1cSRu7nGYoiwKaRusIvhtpKTJEmlxZJjg8Ga&#10;Noby++lpFRwe+9S0k58+XBM3veh1d3isO6Xeh/1qBiJQH/7Ff+6djvM/U3g9Ey+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X268IAAADcAAAADwAAAAAAAAAAAAAA&#10;AAChAgAAZHJzL2Rvd25yZXYueG1sUEsFBgAAAAAEAAQA+QAAAJADAAAAAA==&#10;" strokecolor="red" strokeweight="1.5pt">
                          <v:stroke startarrow="block" startarrowlength="long" endarrowlength="long"/>
                        </v:shape>
                        <v:shape id="AutoShape 9" o:spid="_x0000_s1033"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bAMMAAADcAAAADwAAAGRycy9kb3ducmV2LnhtbERPTWsCMRC9F/wPYQRvNaug1dUoIqil&#10;t6626G3YTDdbN5N1E3X77xuh0Ns83ufMl62txI0aXzpWMOgnIIhzp0suFBz2m+cJCB+QNVaOScEP&#10;eVguOk9zTLW78zvdslCIGMI+RQUmhDqV0ueGLPq+q4kj9+UaiyHCppC6wXsMt5UcJslYWiw5Nhis&#10;aW0oP2dXq+BNbnNzzMafu+no5C7t9+pjdCyU6nXb1QxEoDb8i//crzrOn77A4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CWwDDAAAA3AAAAA8AAAAAAAAAAAAA&#10;AAAAoQIAAGRycy9kb3ducmV2LnhtbFBLBQYAAAAABAAEAPkAAACRAwAAAAA=&#10;" strokecolor="red" strokeweight="1.5pt"/>
                      </v:group>
                    </v:group>
                  </w:pict>
                </mc:Fallback>
              </mc:AlternateContent>
            </w:r>
            <w:r w:rsidRPr="00501BA6">
              <w:rPr>
                <w:rFonts w:ascii="Times New Roman" w:hAnsi="Times New Roman"/>
                <w:sz w:val="16"/>
                <w:szCs w:val="16"/>
              </w:rPr>
              <w:t>4H-TX1+</w:t>
            </w:r>
          </w:p>
        </w:tc>
        <w:tc>
          <w:tcPr>
            <w:tcW w:w="782"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MP3-9</w:t>
            </w:r>
          </w:p>
        </w:tc>
        <w:tc>
          <w:tcPr>
            <w:tcW w:w="691"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C1-4H</w:t>
            </w: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P1-20A/P1-20C</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"C1-R1"</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4H-TX1-</w:t>
            </w:r>
          </w:p>
        </w:tc>
        <w:tc>
          <w:tcPr>
            <w:tcW w:w="782"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MP3-8</w:t>
            </w:r>
          </w:p>
        </w:tc>
        <w:tc>
          <w:tcPr>
            <w:tcW w:w="691"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"C1-R"</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4H-RX1-</w:t>
            </w:r>
          </w:p>
        </w:tc>
        <w:tc>
          <w:tcPr>
            <w:tcW w:w="782"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MP3-6</w:t>
            </w:r>
          </w:p>
        </w:tc>
        <w:tc>
          <w:tcPr>
            <w:tcW w:w="691" w:type="dxa"/>
            <w:vMerge/>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P1-21A/P1-21C</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"C1-T"</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4H-RX1+</w:t>
            </w:r>
          </w:p>
        </w:tc>
        <w:tc>
          <w:tcPr>
            <w:tcW w:w="782"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MP3-3</w:t>
            </w:r>
          </w:p>
        </w:tc>
        <w:tc>
          <w:tcPr>
            <w:tcW w:w="691"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"C1-M/RING"</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2H-RX1-</w:t>
            </w:r>
          </w:p>
        </w:tc>
        <w:tc>
          <w:tcPr>
            <w:tcW w:w="782"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MP3-5</w:t>
            </w:r>
          </w:p>
        </w:tc>
        <w:tc>
          <w:tcPr>
            <w:tcW w:w="691"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C1-2H</w:t>
            </w: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P1-21A/P1-21C</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"C1-E-TIP"</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2H-RX1+</w:t>
            </w:r>
          </w:p>
        </w:tc>
        <w:tc>
          <w:tcPr>
            <w:tcW w:w="782"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MP3-4</w:t>
            </w:r>
          </w:p>
        </w:tc>
        <w:tc>
          <w:tcPr>
            <w:tcW w:w="691"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"C1_OUT1"</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"T4"</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PTT1</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P1-28A/P1-29A</w:t>
            </w: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"C1_IN1"</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"T5"</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Active High</w:t>
            </w:r>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SQU1</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“SPI_CLK”</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“G15”</w:t>
            </w:r>
          </w:p>
        </w:tc>
        <w:tc>
          <w:tcPr>
            <w:tcW w:w="1153"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 xml:space="preserve">MP2-3 </w:t>
            </w:r>
            <w:proofErr w:type="spellStart"/>
            <w:r w:rsidRPr="00501BA6">
              <w:rPr>
                <w:rFonts w:ascii="Times New Roman" w:hAnsi="Times New Roman"/>
                <w:sz w:val="16"/>
                <w:szCs w:val="16"/>
              </w:rPr>
              <w:t>Led</w:t>
            </w:r>
            <w:proofErr w:type="spellEnd"/>
            <w:r w:rsidRPr="00501BA6">
              <w:rPr>
                <w:rFonts w:ascii="Times New Roman" w:hAnsi="Times New Roman"/>
                <w:sz w:val="16"/>
                <w:szCs w:val="16"/>
              </w:rPr>
              <w:t xml:space="preserve"> MP1-9</w:t>
            </w:r>
          </w:p>
        </w:tc>
        <w:tc>
          <w:tcPr>
            <w:tcW w:w="4597" w:type="dxa"/>
            <w:gridSpan w:val="4"/>
            <w:vMerge w:val="restart"/>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 xml:space="preserve">Se Polarizan con +5V  Diodo LED  A-K 1KOhm </w:t>
            </w:r>
            <w:proofErr w:type="spellStart"/>
            <w:r w:rsidRPr="00501BA6">
              <w:rPr>
                <w:rFonts w:ascii="Times New Roman" w:hAnsi="Times New Roman"/>
                <w:sz w:val="16"/>
                <w:szCs w:val="16"/>
                <w:highlight w:val="yellow"/>
              </w:rPr>
              <w:t>Active_Low</w:t>
            </w:r>
            <w:proofErr w:type="spellEnd"/>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“SPI_MISO”</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“F15”</w:t>
            </w:r>
          </w:p>
        </w:tc>
        <w:tc>
          <w:tcPr>
            <w:tcW w:w="1153"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 xml:space="preserve">MP2-3 </w:t>
            </w:r>
            <w:proofErr w:type="spellStart"/>
            <w:r w:rsidRPr="00501BA6">
              <w:rPr>
                <w:rFonts w:ascii="Times New Roman" w:hAnsi="Times New Roman"/>
                <w:sz w:val="16"/>
                <w:szCs w:val="16"/>
              </w:rPr>
              <w:t>Led</w:t>
            </w:r>
            <w:proofErr w:type="spellEnd"/>
            <w:r w:rsidRPr="00501BA6">
              <w:rPr>
                <w:rFonts w:ascii="Times New Roman" w:hAnsi="Times New Roman"/>
                <w:sz w:val="16"/>
                <w:szCs w:val="16"/>
              </w:rPr>
              <w:t xml:space="preserve"> MP1-8</w:t>
            </w:r>
          </w:p>
        </w:tc>
        <w:tc>
          <w:tcPr>
            <w:tcW w:w="4597" w:type="dxa"/>
            <w:gridSpan w:val="4"/>
            <w:vMerge/>
            <w:vAlign w:val="center"/>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“SPI_MOSI”</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“F14”</w:t>
            </w:r>
          </w:p>
        </w:tc>
        <w:tc>
          <w:tcPr>
            <w:tcW w:w="1153"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 xml:space="preserve">MP2-3 </w:t>
            </w:r>
            <w:proofErr w:type="spellStart"/>
            <w:r w:rsidRPr="00501BA6">
              <w:rPr>
                <w:rFonts w:ascii="Times New Roman" w:hAnsi="Times New Roman"/>
                <w:sz w:val="16"/>
                <w:szCs w:val="16"/>
              </w:rPr>
              <w:t>Led</w:t>
            </w:r>
            <w:proofErr w:type="spellEnd"/>
            <w:r w:rsidRPr="00501BA6">
              <w:rPr>
                <w:rFonts w:ascii="Times New Roman" w:hAnsi="Times New Roman"/>
                <w:sz w:val="16"/>
                <w:szCs w:val="16"/>
              </w:rPr>
              <w:t xml:space="preserve"> MP1-7</w:t>
            </w:r>
          </w:p>
        </w:tc>
        <w:tc>
          <w:tcPr>
            <w:tcW w:w="4597" w:type="dxa"/>
            <w:gridSpan w:val="4"/>
            <w:vMerge/>
            <w:vAlign w:val="center"/>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bl>
    <w:p w:rsidR="006F5776" w:rsidRDefault="006F5776" w:rsidP="006F5776">
      <w:r>
        <w:br w:type="page"/>
      </w:r>
    </w:p>
    <w:p w:rsidR="006F5776" w:rsidRDefault="006F5776" w:rsidP="006F577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1349"/>
        <w:gridCol w:w="1153"/>
        <w:gridCol w:w="1487"/>
        <w:gridCol w:w="760"/>
        <w:gridCol w:w="713"/>
        <w:gridCol w:w="1637"/>
      </w:tblGrid>
      <w:tr w:rsidR="006F5776" w:rsidRPr="00501BA6" w:rsidTr="003B1C44">
        <w:trPr>
          <w:jc w:val="center"/>
        </w:trPr>
        <w:tc>
          <w:tcPr>
            <w:tcW w:w="4116" w:type="dxa"/>
            <w:gridSpan w:val="3"/>
            <w:shd w:val="clear" w:color="auto" w:fill="EAF1DD"/>
            <w:vAlign w:val="center"/>
          </w:tcPr>
          <w:p w:rsidR="006F5776" w:rsidRPr="00501BA6" w:rsidRDefault="006F5776" w:rsidP="00574A1C">
            <w:pPr>
              <w:spacing w:after="0"/>
              <w:jc w:val="center"/>
              <w:rPr>
                <w:rFonts w:ascii="Times New Roman" w:hAnsi="Times New Roman"/>
                <w:b/>
                <w:sz w:val="16"/>
                <w:szCs w:val="16"/>
              </w:rPr>
            </w:pPr>
            <w:r w:rsidRPr="00501BA6">
              <w:rPr>
                <w:rFonts w:ascii="Times New Roman" w:hAnsi="Times New Roman"/>
                <w:b/>
                <w:sz w:val="16"/>
                <w:szCs w:val="16"/>
              </w:rPr>
              <w:t>VERIFICACIÓN CONECTIVIDAD CANAL_2</w:t>
            </w: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lang w:val="en-US"/>
              </w:rPr>
              <w:t xml:space="preserve">"C2_OE_N"  </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"B1"</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Habilita Módulo_1</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"C2-TDM_DX"</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"C2"</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0528" behindDoc="0" locked="0" layoutInCell="1" allowOverlap="1" wp14:anchorId="3F91810F" wp14:editId="4C10F3BE">
                      <wp:simplePos x="0" y="0"/>
                      <wp:positionH relativeFrom="column">
                        <wp:posOffset>513080</wp:posOffset>
                      </wp:positionH>
                      <wp:positionV relativeFrom="paragraph">
                        <wp:posOffset>40640</wp:posOffset>
                      </wp:positionV>
                      <wp:extent cx="414655" cy="120650"/>
                      <wp:effectExtent l="19050" t="13970" r="13970" b="65405"/>
                      <wp:wrapNone/>
                      <wp:docPr id="186" name="Grupo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87" name="AutoShape 4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88" name="AutoShape 4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89" name="AutoShape 4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86" o:spid="_x0000_s1026" style="position:absolute;margin-left:40.4pt;margin-top:3.2pt;width:32.65pt;height:9.5pt;z-index:25167052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">
                      <v:shape id="AutoShape 43"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vN3cMAAADcAAAADwAAAGRycy9kb3ducmV2LnhtbERPTWvCQBC9F/wPywi9NRsFrY2uIgVb&#10;6c1oi70N2TEbm51Ns6um/94VCt7m8T5ntuhsLc7U+sqxgkGSgiAunK64VLDbrp4mIHxA1lg7JgV/&#10;5GEx7z3MMNPuwhs656EUMYR9hgpMCE0mpS8MWfSJa4gjd3CtxRBhW0rd4iWG21oO03QsLVYcGww2&#10;9Gqo+MlPVsGHfCvMPh9/vb+Mvt1vd1x+jvalUo/9bjkFEagLd/G/e63j/Mkz3J6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bzd3DAAAA3AAAAA8AAAAAAAAAAAAA&#10;AAAAoQIAAGRycy9kb3ducmV2LnhtbFBLBQYAAAAABAAEAPkAAACRAwAAAAA=&#10;" strokecolor="red" strokeweight="1.5pt"/>
                      <v:shape id="AutoShape 44"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R38UAAADcAAAADwAAAGRycy9kb3ducmV2LnhtbESPT2vDMAzF74N9B6NBb6uzHkrI6pa2&#10;MBiFHtY/O4tYi8NiOY29JO2nnw6F3iTe03s/LVajb1RPXawDG3ibZqCIy2Brrgycjh+vOaiYkC02&#10;gcnAlSKsls9PCyxsGPiL+kOqlIRwLNCAS6kttI6lI49xGlpi0X5C5zHJ2lXadjhIuG/0LMvm2mPN&#10;0uCwpa2j8vfw5w3sL7u562e3MX1nIT/bzbC/bAZjJi/j+h1UojE9zPfrTyv4udDKMzKB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9R38UAAADcAAAADwAAAAAAAAAA&#10;AAAAAAChAgAAZHJzL2Rvd25yZXYueG1sUEsFBgAAAAAEAAQA+QAAAJMDAAAAAA==&#10;" strokecolor="red" strokeweight="1.5pt">
                        <v:stroke startarrow="block" startarrowlength="long" endarrowlength="long"/>
                      </v:shape>
                      <v:shape id="AutoShape 45"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j8NMMAAADcAAAADwAAAGRycy9kb3ducmV2LnhtbERPTWsCMRC9F/wPYQRvNWtB0dUoIlRL&#10;b92q6G3YjJvVzWTdpLr996Yg9DaP9zmzRWsrcaPGl44VDPoJCOLc6ZILBdvv99cxCB+QNVaOScEv&#10;eVjMOy8zTLW78xfdslCIGMI+RQUmhDqV0ueGLPq+q4kjd3KNxRBhU0jd4D2G20q+JclIWiw5Nhis&#10;aWUov2Q/VsGnXOfmkI32m8nw6K7tebkbHgqlet12OQURqA3/4qf7Q8f54wn8PRMv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I/DT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MP2-7</w:t>
            </w:r>
          </w:p>
        </w:tc>
        <w:tc>
          <w:tcPr>
            <w:tcW w:w="1637" w:type="dxa"/>
            <w:shd w:val="clear" w:color="auto" w:fill="EAF1DD"/>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MP2-6 / MP2-7</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"C2-TDM_CLK"</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"E3"</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MP2-6</w:t>
            </w:r>
          </w:p>
        </w:tc>
        <w:tc>
          <w:tcPr>
            <w:tcW w:w="1637" w:type="dxa"/>
            <w:shd w:val="clear" w:color="auto" w:fill="EAF1DD"/>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"C2-TDM_DR"</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"E4"</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69504" behindDoc="0" locked="0" layoutInCell="1" allowOverlap="1" wp14:anchorId="41638AF4" wp14:editId="22D67EB2">
                      <wp:simplePos x="0" y="0"/>
                      <wp:positionH relativeFrom="column">
                        <wp:posOffset>514985</wp:posOffset>
                      </wp:positionH>
                      <wp:positionV relativeFrom="paragraph">
                        <wp:posOffset>60960</wp:posOffset>
                      </wp:positionV>
                      <wp:extent cx="414655" cy="120650"/>
                      <wp:effectExtent l="20955" t="13970" r="12065" b="65405"/>
                      <wp:wrapNone/>
                      <wp:docPr id="182" name="Grupo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83" name="AutoShape 39"/>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84" name="AutoShape 40"/>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85" name="AutoShape 41"/>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82" o:spid="_x0000_s1026" style="position:absolute;margin-left:40.55pt;margin-top:4.8pt;width:32.65pt;height:9.5pt;z-index:25166950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">
                      <v:shape id="AutoShape 39"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DL3sMAAADcAAAADwAAAGRycy9kb3ducmV2LnhtbERPTWsCMRC9C/0PYQq9abYWRbdGEUEr&#10;3txW0duwmW62bibrJtX135uC0Ns83udMZq2txIUaXzpW8NpLQBDnTpdcKPj6XHZHIHxA1lg5JgU3&#10;8jCbPnUmmGp35S1dslCIGMI+RQUmhDqV0ueGLPqeq4kj9+0aiyHCppC6wWsMt5XsJ8lQWiw5Nhis&#10;aWEoP2W/VsFGrnJzyIb7j/Hg6M7tz3w3OBRKvTy383cQgdrwL3641zrOH73B3zPxAj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y97DAAAA3AAAAA8AAAAAAAAAAAAA&#10;AAAAoQIAAGRycy9kb3ducmV2LnhtbFBLBQYAAAAABAAEAPkAAACRAwAAAAA=&#10;" strokecolor="red" strokeweight="1.5pt"/>
                      <v:shape id="AutoShape 40"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Jb2sIAAADcAAAADwAAAGRycy9kb3ducmV2LnhtbERPS2vCQBC+C/0PyxS8mU1FJKSuUguC&#10;CB58tOchO82GZmdjdk2iv94tFLzNx/ecxWqwteio9ZVjBW9JCoK4cLriUsH5tJlkIHxA1lg7JgU3&#10;8rBavowWmGvX84G6YyhFDGGfowITQpNL6QtDFn3iGuLI/bjWYoiwLaVusY/htpbTNJ1LixXHBoMN&#10;fRoqfo9Xq2B/2c1NN70P4Tt12Zde9/vLuldq/Dp8vIMINISn+N+91XF+NoO/Z+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Jb2sIAAADcAAAADwAAAAAAAAAAAAAA&#10;AAChAgAAZHJzL2Rvd25yZXYueG1sUEsFBgAAAAAEAAQA+QAAAJADAAAAAA==&#10;" strokecolor="red" strokeweight="1.5pt">
                        <v:stroke startarrow="block" startarrowlength="long" endarrowlength="long"/>
                      </v:shape>
                      <v:shape id="AutoShape 41"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X2McMAAADcAAAADwAAAGRycy9kb3ducmV2LnhtbERPTWvCQBC9C/0PyxS81U2FiEZXkUK1&#10;9NZoi96G7JiNzc7G7Krpv3eFgrd5vM+ZLTpbiwu1vnKs4HWQgCAunK64VLDdvL+MQfiArLF2TAr+&#10;yMNi/tSbYabdlb/okodSxBD2GSowITSZlL4wZNEPXEMcuYNrLYYI21LqFq8x3NZymCQjabHi2GCw&#10;oTdDxW9+tgo+5aowu3z0s56ke3fqjsvvdFcq1X/ullMQgbrwEP+7P3ScP07h/ky8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F9jH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MP2-5</w:t>
            </w:r>
          </w:p>
        </w:tc>
        <w:tc>
          <w:tcPr>
            <w:tcW w:w="1637" w:type="dxa"/>
            <w:shd w:val="clear" w:color="auto" w:fill="EAF1DD"/>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MP2-5 / MP2-4</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"C2-TDM_FS"</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"F3"</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MP2-4</w:t>
            </w:r>
          </w:p>
        </w:tc>
        <w:tc>
          <w:tcPr>
            <w:tcW w:w="1637" w:type="dxa"/>
            <w:shd w:val="clear" w:color="auto" w:fill="EAF1DD"/>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"C2-RST"</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"D1"</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1552" behindDoc="0" locked="0" layoutInCell="1" allowOverlap="1" wp14:anchorId="19C73427" wp14:editId="0A288C92">
                      <wp:simplePos x="0" y="0"/>
                      <wp:positionH relativeFrom="column">
                        <wp:posOffset>514985</wp:posOffset>
                      </wp:positionH>
                      <wp:positionV relativeFrom="paragraph">
                        <wp:posOffset>43180</wp:posOffset>
                      </wp:positionV>
                      <wp:extent cx="414655" cy="120650"/>
                      <wp:effectExtent l="20955" t="13970" r="12065" b="65405"/>
                      <wp:wrapNone/>
                      <wp:docPr id="178" name="Grupo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79" name="AutoShape 4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80" name="AutoShape 4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81" name="AutoShape 4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8" o:spid="_x0000_s1026" style="position:absolute;margin-left:40.55pt;margin-top:3.4pt;width:32.65pt;height:9.5pt;z-index:25167155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">
                      <v:shape id="AutoShape 4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2ME8MAAADcAAAADwAAAGRycy9kb3ducmV2LnhtbERPTWsCMRC9F/wPYQRvNaug1dUoIqil&#10;t6626G3YTDdbN5N1E3X77xuh0Ns83ufMl62txI0aXzpWMOgnIIhzp0suFBz2m+cJCB+QNVaOScEP&#10;eVguOk9zTLW78zvdslCIGMI+RQUmhDqV0ueGLPq+q4kj9+UaiyHCppC6wXsMt5UcJslYWiw5Nhis&#10;aW0oP2dXq+BNbnNzzMafu+no5C7t9+pjdCyU6nXb1QxEoDb8i//crzrOf5nC4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djBPDAAAA3AAAAA8AAAAAAAAAAAAA&#10;AAAAoQIAAGRycy9kb3ducmV2LnhtbFBLBQYAAAAABAAEAPkAAACRAwAAAAA=&#10;" strokecolor="red" strokeweight="1.5pt"/>
                      <v:shape id="AutoShape 4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ld2cUAAADcAAAADwAAAGRycy9kb3ducmV2LnhtbESPT2vDMAzF74N9B6NBb6uzHkrI6pa2&#10;MBiFHtY/O4tYi8NiOY29JO2nnw6F3iTe03s/LVajb1RPXawDG3ibZqCIy2Brrgycjh+vOaiYkC02&#10;gcnAlSKsls9PCyxsGPiL+kOqlIRwLNCAS6kttI6lI49xGlpi0X5C5zHJ2lXadjhIuG/0LMvm2mPN&#10;0uCwpa2j8vfw5w3sL7u562e3MX1nIT/bzbC/bAZjJi/j+h1UojE9zPfrTyv4ueDLMzKB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ld2cUAAADcAAAADwAAAAAAAAAA&#10;AAAAAAChAgAAZHJzL2Rvd25yZXYueG1sUEsFBgAAAAAEAAQA+QAAAJMDAAAAAA==&#10;" strokecolor="red" strokeweight="1.5pt">
                        <v:stroke startarrow="block" startarrowlength="long" endarrowlength="long"/>
                      </v:shape>
                      <v:shape id="AutoShape 4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7wMsMAAADcAAAADwAAAGRycy9kb3ducmV2LnhtbERPS2vCQBC+C/6HZYTedGNBsTEbEUEt&#10;vTV9YG9DdsxGs7Npdqvpv+8WBG/z8T0nW/W2ERfqfO1YwXSSgCAuna65UvD+th0vQPiArLFxTAp+&#10;ycMqHw4yTLW78itdilCJGMI+RQUmhDaV0peGLPqJa4kjd3SdxRBhV0nd4TWG20Y+JslcWqw5Nhhs&#10;aWOoPBc/VsGL3JXmUMw/90+zL/fdn9Yfs0Ol1MOoXy9BBOrDXXxzP+s4fzGF/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DL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MP1-10</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MP3-9</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"C2-SPI_CS"</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"G4"</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MP1-6</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MP3-8</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"C2-B_XMT"</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"H5"</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2576" behindDoc="0" locked="0" layoutInCell="1" allowOverlap="1" wp14:anchorId="50A56CB1" wp14:editId="7547B038">
                      <wp:simplePos x="0" y="0"/>
                      <wp:positionH relativeFrom="column">
                        <wp:posOffset>511175</wp:posOffset>
                      </wp:positionH>
                      <wp:positionV relativeFrom="paragraph">
                        <wp:posOffset>45720</wp:posOffset>
                      </wp:positionV>
                      <wp:extent cx="414655" cy="120650"/>
                      <wp:effectExtent l="26670" t="15240" r="15875" b="64135"/>
                      <wp:wrapNone/>
                      <wp:docPr id="174" name="Grupo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75" name="AutoShape 5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76" name="AutoShape 5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77" name="AutoShape 5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4" o:spid="_x0000_s1026" style="position:absolute;margin-left:40.25pt;margin-top:3.6pt;width:32.65pt;height:9.5pt;z-index:251672576"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">
                      <v:shape id="AutoShape 5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CGFsMAAADcAAAADwAAAGRycy9kb3ducmV2LnhtbERPTWvCQBC9C/6HZYTe6sZCrE1dRQq2&#10;pbdGLfY2ZMdsNDsbs1uN/94VCt7m8T5nOu9sLU7U+sqxgtEwAUFcOF1xqWC9Wj5OQPiArLF2TAou&#10;5GE+6/emmGl35m865aEUMYR9hgpMCE0mpS8MWfRD1xBHbudaiyHCtpS6xXMMt7V8SpKxtFhxbDDY&#10;0Juh4pD/WQVf8r0w23z88/GS/rpjt19s0m2p1MOgW7yCCNSFu/jf/anj/OcUbs/EC+T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QhhbDAAAA3AAAAA8AAAAAAAAAAAAA&#10;AAAAoQIAAGRycy9kb3ducmV2LnhtbFBLBQYAAAAABAAEAPkAAACRAwAAAAA=&#10;" strokecolor="red" strokeweight="1.5pt"/>
                      <v:shape id="AutoShape 5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kQEcIAAADcAAAADwAAAGRycy9kb3ducmV2LnhtbERPS4vCMBC+C/sfwix403Q9VOkaRRcW&#10;RPDgY/c8NLNNsZnUJttWf70RBG/z8T1nvuxtJVpqfOlYwcc4AUGcO11yoeB0/B7NQPiArLFyTAqu&#10;5GG5eBvMMdOu4z21h1CIGMI+QwUmhDqT0ueGLPqxq4kj9+caiyHCppC6wS6G20pOkiSVFkuODQZr&#10;+jKUnw//VsHusk1NO7n14Tdxsx+97naXdafU8L1ffYII1IeX+One6Dh/msLjmXiB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kQEcIAAADcAAAADwAAAAAAAAAAAAAA&#10;AAChAgAAZHJzL2Rvd25yZXYueG1sUEsFBgAAAAAEAAQA+QAAAJADAAAAAA==&#10;" strokecolor="red" strokeweight="1.5pt">
                        <v:stroke startarrow="block" startarrowlength="long" endarrowlength="long"/>
                      </v:shape>
                      <v:shape id="AutoShape 5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9+sQAAADcAAAADwAAAGRycy9kb3ducmV2LnhtbERPS2vCQBC+F/wPywi9NRsFH42uIgVb&#10;6c1oi70N2TEbm51Ns6um/94VCr3Nx/ec+bKztbhQ6yvHCgZJCoK4cLriUsF+t36agvABWWPtmBT8&#10;koflovcwx0y7K2/pkodSxBD2GSowITSZlL4wZNEnriGO3NG1FkOEbSl1i9cYbms5TNOxtFhxbDDY&#10;0Iuh4js/WwXv8rUwh3z8+fY8+nI/3Wn1MTqUSj32u9UMRKAu/Iv/3Bsd50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r36xAAAANwAAAAPAAAAAAAAAAAA&#10;AAAAAKECAABkcnMvZG93bnJldi54bWxQSwUGAAAAAAQABAD5AAAAkgM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MP1-5</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MP3-6</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"C2-A_XMT"</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"G2"</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MP1-4</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MP3-3</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"C2-B_RCV"</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"G5"</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3600" behindDoc="0" locked="0" layoutInCell="1" allowOverlap="1" wp14:anchorId="5A404017" wp14:editId="6DE793FC">
                      <wp:simplePos x="0" y="0"/>
                      <wp:positionH relativeFrom="column">
                        <wp:posOffset>509270</wp:posOffset>
                      </wp:positionH>
                      <wp:positionV relativeFrom="paragraph">
                        <wp:posOffset>46990</wp:posOffset>
                      </wp:positionV>
                      <wp:extent cx="414655" cy="120650"/>
                      <wp:effectExtent l="24765" t="15240" r="17780" b="64135"/>
                      <wp:wrapNone/>
                      <wp:docPr id="170" name="Grupo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71" name="AutoShape 5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72" name="AutoShape 5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73" name="AutoShape 5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0" o:spid="_x0000_s1026" style="position:absolute;margin-left:40.1pt;margin-top:3.7pt;width:32.65pt;height:9.5pt;z-index:25167360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">
                      <v:shape id="AutoShape 5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AFcMAAADcAAAADwAAAGRycy9kb3ducmV2LnhtbERPTWsCMRC9C/6HMEJvNWtBq6tRpGBb&#10;eutWRW/DZtysbibrJtX135tCwds83ufMFq2txIUaXzpWMOgnIIhzp0suFKx/Vs9jED4ga6wck4Ib&#10;eVjMu50Zptpd+ZsuWShEDGGfogITQp1K6XNDFn3f1cSRO7jGYoiwKaRu8BrDbSVfkmQkLZYcGwzW&#10;9GYoP2W/VsGXfM/NLhttPybDvTu3x+VmuCuUeuq1yymIQG14iP/dnzrOfx3A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rgBXDAAAA3AAAAA8AAAAAAAAAAAAA&#10;AAAAoQIAAGRycy9kb3ducmV2LnhtbFBLBQYAAAAABAAEAPkAAACRAwAAAAA=&#10;" strokecolor="red" strokeweight="1.5pt"/>
                      <v:shape id="AutoShape 5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IWEsIAAADcAAAADwAAAGRycy9kb3ducmV2LnhtbERPS4vCMBC+C/sfwix403R7UOkaRRcW&#10;RPDgY/c8NLNNsZnUJttWf70RBG/z8T1nvuxtJVpqfOlYwcc4AUGcO11yoeB0/B7NQPiArLFyTAqu&#10;5GG5eBvMMdOu4z21h1CIGMI+QwUmhDqT0ueGLPqxq4kj9+caiyHCppC6wS6G20qmSTKRFkuODQZr&#10;+jKUnw//VsHusp2YNr314Tdxsx+97naXdafU8L1ffYII1IeX+One6Dh/msLjmXiB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IWEsIAAADcAAAADwAAAAAAAAAAAAAA&#10;AAChAgAAZHJzL2Rvd25yZXYueG1sUEsFBgAAAAAEAAQA+QAAAJADAAAAAA==&#10;" strokecolor="red" strokeweight="1.5pt">
                        <v:stroke startarrow="block" startarrowlength="long" endarrowlength="long"/>
                      </v:shape>
                      <v:shape id="AutoShape 5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W7+cQAAADcAAAADwAAAGRycy9kb3ducmV2LnhtbERPTWsCMRC9F/ofwgi9aVaLVrdGkUKr&#10;eOtWRW/DZrrZuplsN1HXf2+EQm/zeJ8znbe2EmdqfOlYQb+XgCDOnS65ULD5eu+OQfiArLFyTAqu&#10;5GE+e3yYYqrdhT/pnIVCxBD2KSowIdSplD43ZNH3XE0cuW/XWAwRNoXUDV5iuK3kIElG0mLJscFg&#10;TW+G8mN2sgrW8iM3+2y0W06GB/fb/iy2w32h1FOnXbyCCNSGf/Gfe6Xj/JdnuD8TL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9bv5xAAAANwAAAAPAAAAAAAAAAAA&#10;AAAAAKECAABkcnMvZG93bnJldi54bWxQSwUGAAAAAAQABAD5AAAAkgM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MP1-3</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MP3-4</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"C2-A_RCV"</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"E1"</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MP1-2</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MP3-5</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“RXD_C2”</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“H3”</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5648" behindDoc="0" locked="0" layoutInCell="1" allowOverlap="1" wp14:anchorId="68251E62" wp14:editId="730B8EE8">
                      <wp:simplePos x="0" y="0"/>
                      <wp:positionH relativeFrom="column">
                        <wp:posOffset>499110</wp:posOffset>
                      </wp:positionH>
                      <wp:positionV relativeFrom="paragraph">
                        <wp:posOffset>53340</wp:posOffset>
                      </wp:positionV>
                      <wp:extent cx="414655" cy="120650"/>
                      <wp:effectExtent l="24130" t="10795" r="18415" b="59055"/>
                      <wp:wrapNone/>
                      <wp:docPr id="166" name="Grupo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67" name="AutoShape 6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68" name="AutoShape 6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69" name="AutoShape 6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66" o:spid="_x0000_s1026" style="position:absolute;margin-left:39.3pt;margin-top:4.2pt;width:32.65pt;height:9.5pt;z-index:25167564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">
                      <v:shape id="AutoShape 6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crJ8QAAADcAAAADwAAAGRycy9kb3ducmV2LnhtbERPS2vCQBC+C/0PyxS86aYFU5u6ihR8&#10;4K2xLfY2ZKfZtNnZmF01/ntXELzNx/ecyayztThS6yvHCp6GCQjiwumKSwWf28VgDMIHZI21Y1Jw&#10;Jg+z6UNvgpl2J/6gYx5KEUPYZ6jAhNBkUvrCkEU/dA1x5H5dazFE2JZSt3iK4baWz0mSSosVxwaD&#10;Db0bKv7zg1WwkcvC7PL0e/U6+nH77m/+NdqVSvUfu/kbiEBduItv7rWO89MXuD4TL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ysnxAAAANwAAAAPAAAAAAAAAAAA&#10;AAAAAKECAABkcnMvZG93bnJldi54bWxQSwUGAAAAAAQABAD5AAAAkgMAAAAA&#10;" strokecolor="red" strokeweight="1.5pt"/>
                      <v:shape id="AutoShape 6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O3JcUAAADcAAAADwAAAGRycy9kb3ducmV2LnhtbESPT2vDMAzF74N+B6NBb6uzHkJJ65a2&#10;UBiFHtZ/ZxFrcVgsp7GXZPv002Gwm8R7eu+n1Wb0jeqpi3VgA6+zDBRxGWzNlYHr5fCyABUTssUm&#10;MBn4pgib9eRphYUNA79Tf06VkhCOBRpwKbWF1rF05DHOQkss2kfoPCZZu0rbDgcJ942eZ1muPdYs&#10;DQ5b2jsqP89f3sDpccxdP/8Z0z0Li5vdDafHbjBm+jxul6ASjenf/Hf9ZgU/F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O3JcUAAADcAAAADwAAAAAAAAAA&#10;AAAAAAChAgAAZHJzL2Rvd25yZXYueG1sUEsFBgAAAAAEAAQA+QAAAJMDAAAAAA==&#10;" strokecolor="red" strokeweight="1.5pt">
                        <v:stroke startarrow="block" startarrowlength="long" endarrowlength="long"/>
                      </v:shape>
                      <v:shape id="AutoShape 6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QazsMAAADcAAAADwAAAGRycy9kb3ducmV2LnhtbERPS2vCQBC+F/wPywi91Y2CoaauIoJa&#10;emt8YG9DdppNzc7G7FbTf+8KBW/z8T1nOu9sLS7U+sqxguEgAUFcOF1xqWC3Xb28gvABWWPtmBT8&#10;kYf5rPc0xUy7K3/SJQ+liCHsM1RgQmgyKX1hyKIfuIY4ct+utRgibEupW7zGcFvLUZKk0mLFscFg&#10;Q0tDxSn/tQo+5Lowxzw9bCbjL3fufhb78bFU6rnfLd5ABOrCQ/zvftdxfjqB+zPxAj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EGs7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MP2-10</w:t>
            </w:r>
          </w:p>
        </w:tc>
        <w:tc>
          <w:tcPr>
            <w:tcW w:w="1637" w:type="dxa"/>
            <w:vMerge w:val="restart"/>
            <w:shd w:val="clear" w:color="auto" w:fill="EAF1DD"/>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MP2-10 / MP2-9</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“TXD_C2”</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“H6”</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MP2-9</w:t>
            </w:r>
          </w:p>
        </w:tc>
        <w:tc>
          <w:tcPr>
            <w:tcW w:w="1637" w:type="dxa"/>
            <w:vMerge/>
            <w:shd w:val="clear" w:color="auto" w:fill="EAF1DD"/>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“C2-TDM_TSX”</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“C1”</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6672" behindDoc="0" locked="0" layoutInCell="1" allowOverlap="1" wp14:anchorId="1D765D69" wp14:editId="60EA33D3">
                      <wp:simplePos x="0" y="0"/>
                      <wp:positionH relativeFrom="column">
                        <wp:posOffset>497205</wp:posOffset>
                      </wp:positionH>
                      <wp:positionV relativeFrom="paragraph">
                        <wp:posOffset>49530</wp:posOffset>
                      </wp:positionV>
                      <wp:extent cx="414655" cy="120650"/>
                      <wp:effectExtent l="22225" t="15240" r="10795" b="64135"/>
                      <wp:wrapNone/>
                      <wp:docPr id="162" name="Grupo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63" name="AutoShape 7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64" name="AutoShape 7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65" name="AutoShape 7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62" o:spid="_x0000_s1026" style="position:absolute;margin-left:39.15pt;margin-top:3.9pt;width:32.65pt;height:9.5pt;z-index:25167667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">
                      <v:shape id="AutoShape 7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wtJMMAAADcAAAADwAAAGRycy9kb3ducmV2LnhtbERPTWvCQBC9C/6HZQq96aaKwaauIoJW&#10;emtsi70N2Wk2NTsbs6um/74rCN7m8T5ntuhsLc7U+sqxgqdhAoK4cLriUsHHbj2YgvABWWPtmBT8&#10;kYfFvN+bYabdhd/pnIdSxBD2GSowITSZlL4wZNEPXUMcuR/XWgwRtqXULV5iuK3lKElSabHi2GCw&#10;oZWh4pCfrII3uSnMPk+/Xp8n3+7Y/S4/J/tSqceHbvkCIlAX7uKbe6vj/HQM12fiB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sLSTDAAAA3AAAAA8AAAAAAAAAAAAA&#10;AAAAoQIAAGRycy9kb3ducmV2LnhtbFBLBQYAAAAABAAEAPkAAACRAwAAAAA=&#10;" strokecolor="red" strokeweight="1.5pt"/>
                      <v:shape id="AutoShape 7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69IMIAAADcAAAADwAAAGRycy9kb3ducmV2LnhtbERPS4vCMBC+C/sfwix403RFinSNogsL&#10;InjwsXsemtmm2Exqk22rv94Igrf5+J4zX/a2Ei01vnSs4GOcgCDOnS65UHA6fo9mIHxA1lg5JgVX&#10;8rBcvA3mmGnX8Z7aQyhEDGGfoQITQp1J6XNDFv3Y1cSR+3ONxRBhU0jdYBfDbSUnSZJKiyXHBoM1&#10;fRnKz4d/q2B32aamndz68Ju42Y9ed7vLulNq+N6vPkEE6sNL/HRvdJyfTuHxTLx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69IMIAAADcAAAADwAAAAAAAAAAAAAA&#10;AAChAgAAZHJzL2Rvd25yZXYueG1sUEsFBgAAAAAEAAQA+QAAAJADAAAAAA==&#10;" strokecolor="red" strokeweight="1.5pt">
                        <v:stroke startarrow="block" startarrowlength="long" endarrowlength="long"/>
                      </v:shape>
                      <v:shape id="AutoShape 7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kQy8MAAADcAAAADwAAAGRycy9kb3ducmV2LnhtbERPTWvCQBC9F/wPywje6sZCQk1dRYRq&#10;8WZai70N2Wk2mp2N2a3Gf+8WCr3N433ObNHbRlyo87VjBZNxAoK4dLrmSsHH++vjMwgfkDU2jknB&#10;jTws5oOHGebaXXlHlyJUIoawz1GBCaHNpfSlIYt+7FriyH27zmKIsKuk7vAaw20jn5IkkxZrjg0G&#10;W1oZKk/Fj1WwlevSHIrsczNNv9y5Py736aFSajTsly8gAvXhX/znftNxfpbC7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JEMv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MP2-8</w:t>
            </w:r>
          </w:p>
        </w:tc>
        <w:tc>
          <w:tcPr>
            <w:tcW w:w="1637" w:type="dxa"/>
            <w:vMerge w:val="restart"/>
            <w:shd w:val="clear" w:color="auto" w:fill="EAF1DD"/>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MP2-8 / MP1-1</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"C2-XSIG"</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"G3"</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MP1-1</w:t>
            </w:r>
          </w:p>
        </w:tc>
        <w:tc>
          <w:tcPr>
            <w:tcW w:w="1637" w:type="dxa"/>
            <w:vMerge/>
            <w:shd w:val="clear" w:color="auto" w:fill="EAF1DD"/>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p>
        </w:tc>
        <w:tc>
          <w:tcPr>
            <w:tcW w:w="1637" w:type="dxa"/>
            <w:vMerge w:val="restart"/>
            <w:shd w:val="clear" w:color="auto" w:fill="EAF1DD"/>
            <w:vAlign w:val="center"/>
          </w:tcPr>
          <w:p w:rsidR="006F5776" w:rsidRPr="00501BA6" w:rsidRDefault="006F5776" w:rsidP="00574A1C">
            <w:pPr>
              <w:spacing w:after="0"/>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p>
        </w:tc>
        <w:tc>
          <w:tcPr>
            <w:tcW w:w="1637" w:type="dxa"/>
            <w:vMerge/>
            <w:shd w:val="clear" w:color="auto" w:fill="EAF1DD"/>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"C2-T1"</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4624" behindDoc="0" locked="0" layoutInCell="1" allowOverlap="1" wp14:anchorId="13D305B7" wp14:editId="218EEBB7">
                      <wp:simplePos x="0" y="0"/>
                      <wp:positionH relativeFrom="column">
                        <wp:posOffset>485140</wp:posOffset>
                      </wp:positionH>
                      <wp:positionV relativeFrom="paragraph">
                        <wp:posOffset>20955</wp:posOffset>
                      </wp:positionV>
                      <wp:extent cx="218440" cy="1016000"/>
                      <wp:effectExtent l="27940" t="21590" r="10795" b="57785"/>
                      <wp:wrapNone/>
                      <wp:docPr id="154" name="Grupo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016000"/>
                                <a:chOff x="6564" y="4602"/>
                                <a:chExt cx="344" cy="1600"/>
                              </a:xfrm>
                            </wpg:grpSpPr>
                            <wps:wsp>
                              <wps:cNvPr id="155" name="Arc 59"/>
                              <wps:cNvSpPr>
                                <a:spLocks/>
                              </wps:cNvSpPr>
                              <wps:spPr bwMode="auto">
                                <a:xfrm>
                                  <a:off x="6668" y="460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Arc 60"/>
                              <wps:cNvSpPr>
                                <a:spLocks/>
                              </wps:cNvSpPr>
                              <wps:spPr bwMode="auto">
                                <a:xfrm>
                                  <a:off x="6668" y="498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Arc 61"/>
                              <wps:cNvSpPr>
                                <a:spLocks/>
                              </wps:cNvSpPr>
                              <wps:spPr bwMode="auto">
                                <a:xfrm>
                                  <a:off x="6668" y="535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8" name="Group 62"/>
                              <wpg:cNvGrpSpPr>
                                <a:grpSpLocks/>
                              </wpg:cNvGrpSpPr>
                              <wpg:grpSpPr bwMode="auto">
                                <a:xfrm>
                                  <a:off x="6564" y="6011"/>
                                  <a:ext cx="344" cy="191"/>
                                  <a:chOff x="5340" y="1360"/>
                                  <a:chExt cx="653" cy="190"/>
                                </a:xfrm>
                              </wpg:grpSpPr>
                              <wps:wsp>
                                <wps:cNvPr id="159" name="AutoShape 6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60" name="AutoShape 6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61" name="AutoShape 6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o 154" o:spid="_x0000_s1026" style="position:absolute;margin-left:38.2pt;margin-top:1.65pt;width:17.2pt;height:80pt;z-index:251674624" coordorigin="6564,4602" coordsize="344,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">
                      <v:shape id="Arc 59" o:spid="_x0000_s1027" style="position:absolute;left:6668;top:460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OQMAA&#10;AADcAAAADwAAAGRycy9kb3ducmV2LnhtbERPTYvCMBC9L/gfwgje1lShotUooggeFqRaPA/N2Fab&#10;SWmidv+9EQRv83ifs1h1phYPal1lWcFoGIEgzq2uuFCQnXa/UxDOI2usLZOCf3KwWvZ+Fpho++SU&#10;HkdfiBDCLkEFpfdNIqXLSzLohrYhDtzFtgZ9gG0hdYvPEG5qOY6iiTRYcWgosaFNSfnteDcKDnm0&#10;TeO/68yn1ajL1pNzZvZnpQb9bj0H4anzX/HHvddhfhzD+5lw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tOQMAAAADcAAAADwAAAAAAAAAAAAAAAACYAgAAZHJzL2Rvd25y&#10;ZXYueG1sUEsFBgAAAAAEAAQA9QAAAIUDA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shape id="Arc 60" o:spid="_x0000_s1028" style="position:absolute;left:6668;top:498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QN8AA&#10;AADcAAAADwAAAGRycy9kb3ducmV2LnhtbERPTYvCMBC9C/6HMII3TRUs2jWKKIIHQarF89DMtt1t&#10;JqWJWv+9EQRv83ifs1x3phZ3al1lWcFkHIEgzq2uuFCQXfajOQjnkTXWlknBkxysV/3eEhNtH5zS&#10;/ewLEULYJaig9L5JpHR5SQbd2DbEgfu1rUEfYFtI3eIjhJtaTqMolgYrDg0lNrQtKf8/34yCUx7t&#10;0tnxb+HTatJlm/iamcNVqeGg2/yA8NT5r/jjPugwfxbD+5lwgV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nQN8AAAADcAAAADwAAAAAAAAAAAAAAAACYAgAAZHJzL2Rvd25y&#10;ZXYueG1sUEsFBgAAAAAEAAQA9QAAAIUDA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shape id="Arc 61" o:spid="_x0000_s1029" style="position:absolute;left:6668;top:535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1rMEA&#10;AADcAAAADwAAAGRycy9kb3ducmV2LnhtbERPTYvCMBC9L/gfwgjetqmCrnYbRRTBgyDV4nloZtvu&#10;NpPSRK3/3gjC3ubxPidd9aYRN+pcbVnBOIpBEBdW11wqyM+7zzkI55E1NpZJwYMcrJaDjxQTbe+c&#10;0e3kSxFC2CWooPK+TaR0RUUGXWRb4sD92M6gD7Arpe7wHsJNIydxPJMGaw4NFba0qaj4O12NgmMR&#10;b7Pp4Xfhs3rc5+vZJTf7i1KjYb/+BuGp9//it3uvw/zpF7yeC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FdazBAAAA3AAAAA8AAAAAAAAAAAAAAAAAmAIAAGRycy9kb3du&#10;cmV2LnhtbFBLBQYAAAAABAAEAPUAAACGAw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group id="Group 62" o:spid="_x0000_s1030" style="position:absolute;left:6564;top:6011;width:344;height:191" coordorigin="5340,1360" coordsize="653,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AutoShape 63" o:spid="_x0000_s1031"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jQc8MAAADcAAAADwAAAGRycy9kb3ducmV2LnhtbERPTWvCQBC9C/0PyxS86aZCpEZXkUK1&#10;9NZoi96G7JiNzc7G7Krpv3eFgrd5vM+ZLTpbiwu1vnKs4GWYgCAunK64VLDdvA9eQfiArLF2TAr+&#10;yMNi/tSbYabdlb/okodSxBD2GSowITSZlL4wZNEPXUMcuYNrLYYI21LqFq8x3NZylCRjabHi2GCw&#10;oTdDxW9+tgo+5aowu3z8s56ke3fqjsvvdFcq1X/ullMQgbrwEP+7P3Scn07g/ky8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0HPDAAAA3AAAAA8AAAAAAAAAAAAA&#10;AAAAoQIAAGRycy9kb3ducmV2LnhtbFBLBQYAAAAABAAEAPkAAACRAwAAAAA=&#10;" strokecolor="red" strokeweight="1.5pt"/>
                        <v:shape id="AutoShape 64" o:spid="_x0000_s1032"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W7I8UAAADcAAAADwAAAGRycy9kb3ducmV2LnhtbESPT2vDMAzF74N+B6NBb6uzHkJJ65a2&#10;UBiFHtZ/ZxFrcVgsp7GXZPv002Gwm8R7eu+n1Wb0jeqpi3VgA6+zDBRxGWzNlYHr5fCyABUTssUm&#10;MBn4pgib9eRphYUNA79Tf06VkhCOBRpwKbWF1rF05DHOQkss2kfoPCZZu0rbDgcJ942eZ1muPdYs&#10;DQ5b2jsqP89f3sDpccxdP/8Z0z0Li5vdDafHbjBm+jxul6ASjenf/Hf9Zg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W7I8UAAADcAAAADwAAAAAAAAAA&#10;AAAAAAChAgAAZHJzL2Rvd25yZXYueG1sUEsFBgAAAAAEAAQA+QAAAJMDAAAAAA==&#10;" strokecolor="red" strokeweight="1.5pt">
                          <v:stroke startarrow="block" startarrowlength="long" endarrowlength="long"/>
                        </v:shape>
                        <v:shape id="AutoShape 65" o:spid="_x0000_s1033"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IWyMMAAADcAAAADwAAAGRycy9kb3ducmV2LnhtbERPS2vCQBC+F/wPywje6saCoaauIkK1&#10;eDM+sLchO82mZmdjdqvx37uFQm/z8T1nOu9sLa7U+sqxgtEwAUFcOF1xqWC/e39+BeEDssbaMSm4&#10;k4f5rPc0xUy7G2/pmodSxBD2GSowITSZlL4wZNEPXUMcuS/XWgwRtqXULd5iuK3lS5Kk0mLFscFg&#10;Q0tDxTn/sQo2clWYU54e15Pxp7t034vD+FQqNeh3izcQgbrwL/5zf+g4Px3B7zPxAj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sjDAAAA3AAAAA8AAAAAAAAAAAAA&#10;AAAAoQIAAGRycy9kb3ducmV2LnhtbFBLBQYAAAAABAAEAPkAAACRAwAAAAA=&#10;" strokecolor="red" strokeweight="1.5pt"/>
                      </v:group>
                    </v:group>
                  </w:pict>
                </mc:Fallback>
              </mc:AlternateContent>
            </w:r>
            <w:r w:rsidRPr="00501BA6">
              <w:rPr>
                <w:rFonts w:ascii="Times New Roman" w:hAnsi="Times New Roman"/>
                <w:sz w:val="16"/>
                <w:szCs w:val="16"/>
              </w:rPr>
              <w:t>4H-TX2+</w:t>
            </w:r>
          </w:p>
        </w:tc>
        <w:tc>
          <w:tcPr>
            <w:tcW w:w="760"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MP3-9</w:t>
            </w:r>
          </w:p>
        </w:tc>
        <w:tc>
          <w:tcPr>
            <w:tcW w:w="713"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C2-4H</w:t>
            </w: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P1-22A/P1-22C</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"C2-R1"</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4H-TX2-</w:t>
            </w:r>
          </w:p>
        </w:tc>
        <w:tc>
          <w:tcPr>
            <w:tcW w:w="760"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MP3-8</w:t>
            </w:r>
          </w:p>
        </w:tc>
        <w:tc>
          <w:tcPr>
            <w:tcW w:w="713"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"C2-R"</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4H-RX2-</w:t>
            </w:r>
          </w:p>
        </w:tc>
        <w:tc>
          <w:tcPr>
            <w:tcW w:w="760"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MP3-6</w:t>
            </w:r>
          </w:p>
        </w:tc>
        <w:tc>
          <w:tcPr>
            <w:tcW w:w="713" w:type="dxa"/>
            <w:vMerge/>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P1-23A/P1-23C</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"C2-T"</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4H-RX2+</w:t>
            </w:r>
          </w:p>
        </w:tc>
        <w:tc>
          <w:tcPr>
            <w:tcW w:w="760"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MP3-3</w:t>
            </w:r>
          </w:p>
        </w:tc>
        <w:tc>
          <w:tcPr>
            <w:tcW w:w="713"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"C2-M/RING"</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2H-RX2-</w:t>
            </w:r>
          </w:p>
        </w:tc>
        <w:tc>
          <w:tcPr>
            <w:tcW w:w="760"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MP3-5</w:t>
            </w:r>
          </w:p>
        </w:tc>
        <w:tc>
          <w:tcPr>
            <w:tcW w:w="713"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C2-2H</w:t>
            </w: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P1-23A/P1-23C</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"C2-E-TIP"</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2H-RX2+</w:t>
            </w:r>
          </w:p>
        </w:tc>
        <w:tc>
          <w:tcPr>
            <w:tcW w:w="760"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MP3-4</w:t>
            </w:r>
          </w:p>
        </w:tc>
        <w:tc>
          <w:tcPr>
            <w:tcW w:w="713"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"C2_OUT1"</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"P6"</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PTT2</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P1-28C/P1-29C</w:t>
            </w: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"C2_IN1"</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"N7"</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Active High</w:t>
            </w:r>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SQ2</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bl>
    <w:p w:rsidR="006F5776" w:rsidRDefault="006F5776" w:rsidP="006F5776">
      <w:r>
        <w:br w:type="page"/>
      </w:r>
    </w:p>
    <w:p w:rsidR="006F5776" w:rsidRDefault="006F5776" w:rsidP="006F577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1349"/>
        <w:gridCol w:w="1153"/>
        <w:gridCol w:w="1487"/>
        <w:gridCol w:w="711"/>
        <w:gridCol w:w="762"/>
        <w:gridCol w:w="1637"/>
      </w:tblGrid>
      <w:tr w:rsidR="006F5776" w:rsidRPr="00501BA6" w:rsidTr="003B1C44">
        <w:trPr>
          <w:jc w:val="center"/>
        </w:trPr>
        <w:tc>
          <w:tcPr>
            <w:tcW w:w="4116" w:type="dxa"/>
            <w:gridSpan w:val="3"/>
            <w:shd w:val="clear" w:color="auto" w:fill="DAEEF3"/>
            <w:vAlign w:val="center"/>
          </w:tcPr>
          <w:p w:rsidR="006F5776" w:rsidRPr="00501BA6" w:rsidRDefault="006F5776" w:rsidP="00574A1C">
            <w:pPr>
              <w:spacing w:after="0"/>
              <w:jc w:val="center"/>
              <w:rPr>
                <w:rFonts w:ascii="Times New Roman" w:hAnsi="Times New Roman"/>
                <w:b/>
                <w:sz w:val="16"/>
                <w:szCs w:val="16"/>
              </w:rPr>
            </w:pPr>
            <w:r w:rsidRPr="00501BA6">
              <w:rPr>
                <w:rFonts w:ascii="Times New Roman" w:hAnsi="Times New Roman"/>
                <w:b/>
                <w:sz w:val="16"/>
                <w:szCs w:val="16"/>
              </w:rPr>
              <w:t>VERIFICACIÓN CONECTIVIDAD CANAL_3</w:t>
            </w: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lang w:val="en-US"/>
              </w:rPr>
              <w:t xml:space="preserve">"C3_OE_N"  </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"B7"</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Habilita Módulo_3</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"C3-TDM_DX"</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"E7"</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8720" behindDoc="0" locked="0" layoutInCell="1" allowOverlap="1" wp14:anchorId="02F581BC" wp14:editId="1F7EA9E5">
                      <wp:simplePos x="0" y="0"/>
                      <wp:positionH relativeFrom="column">
                        <wp:posOffset>458470</wp:posOffset>
                      </wp:positionH>
                      <wp:positionV relativeFrom="paragraph">
                        <wp:posOffset>34925</wp:posOffset>
                      </wp:positionV>
                      <wp:extent cx="414655" cy="120650"/>
                      <wp:effectExtent l="21590" t="17780" r="11430" b="61595"/>
                      <wp:wrapNone/>
                      <wp:docPr id="150" name="Grupo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51" name="AutoShape 79"/>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52" name="AutoShape 80"/>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53" name="AutoShape 81"/>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50" o:spid="_x0000_s1026" style="position:absolute;margin-left:36.1pt;margin-top:2.75pt;width:32.65pt;height:9.5pt;z-index:25167872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">
                      <v:shape id="AutoShape 79"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7cdcMAAADcAAAADwAAAGRycy9kb3ducmV2LnhtbERPS2vCQBC+F/wPywje6sZCpKauIkK1&#10;eDM+sLchO82mZmdjdqvx37uFQm/z8T1nOu9sLa7U+sqxgtEwAUFcOF1xqWC/e39+BeEDssbaMSm4&#10;k4f5rPc0xUy7G2/pmodSxBD2GSowITSZlL4wZNEPXUMcuS/XWgwRtqXULd5iuK3lS5KMpcWKY4PB&#10;hpaGinP+YxVs5Kowp3x8XE/ST3fpvheH9FQqNeh3izcQgbrwL/5zf+g4Px3B7zPxAj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e3HXDAAAA3AAAAA8AAAAAAAAAAAAA&#10;AAAAoQIAAGRycy9kb3ducmV2LnhtbFBLBQYAAAAABAAEAPkAAACRAwAAAAA=&#10;" strokecolor="red" strokeweight="1.5pt"/>
                      <v:shape id="AutoShape 80"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KcsIAAADcAAAADwAAAGRycy9kb3ducmV2LnhtbERPS4vCMBC+C/sfwix403QLinSNogsL&#10;InjwsXsemtmm2Exqk22rv94Igrf5+J4zX/a2Ei01vnSs4GOcgCDOnS65UHA6fo9mIHxA1lg5JgVX&#10;8rBcvA3mmGnX8Z7aQyhEDGGfoQITQp1J6XNDFv3Y1cSR+3ONxRBhU0jdYBfDbSXTJJlKiyXHBoM1&#10;fRnKz4d/q2B32U5Nm9768Ju42Y9ed7vLulNq+N6vPkEE6sNL/HRvdJw/SeHxTLx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dKcsIAAADcAAAADwAAAAAAAAAAAAAA&#10;AAChAgAAZHJzL2Rvd25yZXYueG1sUEsFBgAAAAAEAAQA+QAAAJADAAAAAA==&#10;" strokecolor="red" strokeweight="1.5pt">
                        <v:stroke startarrow="block" startarrowlength="long" endarrowlength="long"/>
                      </v:shape>
                      <v:shape id="AutoShape 81"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DnmcMAAADcAAAADwAAAGRycy9kb3ducmV2LnhtbERPTWvCQBC9C/0PyxS86aaWiE1dRQSr&#10;eGtsi70N2Wk2bXY2ZleN/74rCN7m8T5nOu9sLU7U+sqxgqdhAoK4cLriUsHHbjWYgPABWWPtmBRc&#10;yMN89tCbYqbdmd/plIdSxBD2GSowITSZlL4wZNEPXUMcuR/XWgwRtqXULZ5juK3lKEnG0mLFscFg&#10;Q0tDxV9+tAq28q0w+3z8tX5Jv92h+118pvtSqf5jt3gFEagLd/HNvdFxfvoM12fiB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A55nDAAAA3AAAAA8AAAAAAAAAAAAA&#10;AAAAoQIAAGRycy9kb3ducmV2LnhtbFBLBQYAAAAABAAEAPkAAACR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MP2-7</w:t>
            </w:r>
          </w:p>
        </w:tc>
        <w:tc>
          <w:tcPr>
            <w:tcW w:w="1637" w:type="dxa"/>
            <w:shd w:val="clear" w:color="auto" w:fill="DAEEF3"/>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MP2-6 / MP2-7</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"C3-TDM_CLK"</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"D7"</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MP2-6</w:t>
            </w:r>
          </w:p>
        </w:tc>
        <w:tc>
          <w:tcPr>
            <w:tcW w:w="1637" w:type="dxa"/>
            <w:shd w:val="clear" w:color="auto" w:fill="DAEEF3"/>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"C3-TDM_DR"</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"C6"</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7696" behindDoc="0" locked="0" layoutInCell="1" allowOverlap="1" wp14:anchorId="59486A31" wp14:editId="4A1ECCE4">
                      <wp:simplePos x="0" y="0"/>
                      <wp:positionH relativeFrom="column">
                        <wp:posOffset>460375</wp:posOffset>
                      </wp:positionH>
                      <wp:positionV relativeFrom="paragraph">
                        <wp:posOffset>55245</wp:posOffset>
                      </wp:positionV>
                      <wp:extent cx="414655" cy="120650"/>
                      <wp:effectExtent l="23495" t="17780" r="9525" b="61595"/>
                      <wp:wrapNone/>
                      <wp:docPr id="146" name="Grupo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47" name="AutoShape 7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8" name="AutoShape 7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49" name="AutoShape 7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46" o:spid="_x0000_s1026" style="position:absolute;margin-left:36.25pt;margin-top:4.35pt;width:32.65pt;height:9.5pt;z-index:251677696"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">
                      <v:shape id="AutoShape 7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J3R8QAAADcAAAADwAAAGRycy9kb3ducmV2LnhtbERPTWsCMRC9F/ofwgi9aVapVrdGkUKr&#10;eOtWRW/DZrrZuplsN1HXf2+EQm/zeJ8znbe2EmdqfOlYQb+XgCDOnS65ULD5eu+OQfiArLFyTAqu&#10;5GE+e3yYYqrdhT/pnIVCxBD2KSowIdSplD43ZNH3XE0cuW/XWAwRNoXUDV5iuK3kIElG0mLJscFg&#10;TW+G8mN2sgrW8iM3+2y0W06GB/fb/iy2w32h1FOnXbyCCNSGf/Gfe6Xj/OcXuD8TL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ondHxAAAANwAAAAPAAAAAAAAAAAA&#10;AAAAAKECAABkcnMvZG93bnJldi54bWxQSwUGAAAAAAQABAD5AAAAkgMAAAAA&#10;" strokecolor="red" strokeweight="1.5pt"/>
                      <v:shape id="AutoShape 7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brRcUAAADcAAAADwAAAGRycy9kb3ducmV2LnhtbESPT2vCQBDF74V+h2UK3upGKSKpq6gg&#10;SMFD7Z/zkB2zwexszK5J9NM7h0JvM7w37/1msRp8rTpqYxXYwGScgSIugq24NPD9tXudg4oJ2WId&#10;mAzcKMJq+fy0wNyGnj+pO6ZSSQjHHA24lJpc61g48hjHoSEW7RRaj0nWttS2xV7Cfa2nWTbTHiuW&#10;BocNbR0V5+PVGzhcPmaum96H9JuF+Y/d9IfLpjdm9DKs30ElGtK/+e96bwX/TWjlGZlAL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brRcUAAADcAAAADwAAAAAAAAAA&#10;AAAAAAChAgAAZHJzL2Rvd25yZXYueG1sUEsFBgAAAAAEAAQA+QAAAJMDAAAAAA==&#10;" strokecolor="red" strokeweight="1.5pt">
                        <v:stroke startarrow="block" startarrowlength="long" endarrowlength="long"/>
                      </v:shape>
                      <v:shape id="AutoShape 7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GrsMAAADcAAAADwAAAGRycy9kb3ducmV2LnhtbERPTWsCMRC9C/0PYQq9abZFpa5GkYJW&#10;eutaRW/DZtys3UzWTdTtv28Ewds83udMZq2txIUaXzpW8NpLQBDnTpdcKPhZL7rvIHxA1lg5JgV/&#10;5GE2fepMMNXuyt90yUIhYgj7FBWYEOpUSp8bsuh7riaO3ME1FkOETSF1g9cYbiv5liRDabHk2GCw&#10;pg9D+W92tgq+5DI3u2y4/RwN9u7UHuebwa5Q6uW5nY9BBGrDQ3x3r3Sc3x/B7Zl4gZ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xRq7DAAAA3AAAAA8AAAAAAAAAAAAA&#10;AAAAoQIAAGRycy9kb3ducmV2LnhtbFBLBQYAAAAABAAEAPkAAACR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MP2-5</w:t>
            </w:r>
          </w:p>
        </w:tc>
        <w:tc>
          <w:tcPr>
            <w:tcW w:w="1637" w:type="dxa"/>
            <w:shd w:val="clear" w:color="auto" w:fill="DAEEF3"/>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MP2-5 / MP2-4</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"C3-TDM_FS"</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"D6"</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MP2-4</w:t>
            </w:r>
          </w:p>
        </w:tc>
        <w:tc>
          <w:tcPr>
            <w:tcW w:w="1637" w:type="dxa"/>
            <w:shd w:val="clear" w:color="auto" w:fill="DAEEF3"/>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"C3-RST"</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"A4"</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79744" behindDoc="0" locked="0" layoutInCell="1" allowOverlap="1" wp14:anchorId="1AA720AB" wp14:editId="189D11CC">
                      <wp:simplePos x="0" y="0"/>
                      <wp:positionH relativeFrom="column">
                        <wp:posOffset>460375</wp:posOffset>
                      </wp:positionH>
                      <wp:positionV relativeFrom="paragraph">
                        <wp:posOffset>37465</wp:posOffset>
                      </wp:positionV>
                      <wp:extent cx="414655" cy="120650"/>
                      <wp:effectExtent l="23495" t="17780" r="9525" b="61595"/>
                      <wp:wrapNone/>
                      <wp:docPr id="142" name="Grupo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43" name="AutoShape 8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4" name="AutoShape 8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45" name="AutoShape 8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42" o:spid="_x0000_s1026" style="position:absolute;margin-left:36.25pt;margin-top:2.95pt;width:32.65pt;height:9.5pt;z-index:25167974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">
                      <v:shape id="AutoShape 83"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lxRMQAAADcAAAADwAAAGRycy9kb3ducmV2LnhtbERPTWsCMRC9F/ofwgi9aVarolujSKFV&#10;vHWrordhM91s3Uy2m6jrvzeFQm/zeJ8zW7S2EhdqfOlYQb+XgCDOnS65ULD9fOtOQPiArLFyTApu&#10;5GExf3yYYardlT/okoVCxBD2KSowIdSplD43ZNH3XE0cuS/XWAwRNoXUDV5juK3kIEnG0mLJscFg&#10;Ta+G8lN2tgo28j03h2y8X01HR/fTfi93o0Oh1FOnXb6ACNSGf/Gfe63j/OEz/D4TL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mXFExAAAANwAAAAPAAAAAAAAAAAA&#10;AAAAAKECAABkcnMvZG93bnJldi54bWxQSwUGAAAAAAQABAD5AAAAkgMAAAAA&#10;" strokecolor="red" strokeweight="1.5pt"/>
                      <v:shape id="AutoShape 84"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hQMEAAADcAAAADwAAAGRycy9kb3ducmV2LnhtbERPTYvCMBC9L/gfwgje1lQRkWoUFQQR&#10;PKyrnodmbIrNpDax7e6v3wjC3ubxPmex6mwpGqp94VjBaJiAIM6cLjhXcP7efc5A+ICssXRMCn7I&#10;w2rZ+1hgql3LX9ScQi5iCPsUFZgQqlRKnxmy6IeuIo7czdUWQ4R1LnWNbQy3pRwnyVRaLDg2GKxo&#10;ayi7n55WwfFxmJpm/NuFa+JmF71pj49Nq9Sg363nIAJ14V/8du91nD+ZwOuZeIF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W+FAwQAAANwAAAAPAAAAAAAAAAAAAAAA&#10;AKECAABkcnMvZG93bnJldi54bWxQSwUGAAAAAAQABAD5AAAAjwMAAAAA&#10;" strokecolor="red" strokeweight="1.5pt">
                        <v:stroke startarrow="block" startarrowlength="long" endarrowlength="long"/>
                      </v:shape>
                      <v:shape id="AutoShape 85"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xMq8MAAADcAAAADwAAAGRycy9kb3ducmV2LnhtbERPTWvCQBC9C/0PyxS86abSiE1dRQSr&#10;eGtsi70N2Wk2bXY2ZleN/74rCN7m8T5nOu9sLU7U+sqxgqdhAoK4cLriUsHHbjWYgPABWWPtmBRc&#10;yMN89tCbYqbdmd/plIdSxBD2GSowITSZlL4wZNEPXUMcuR/XWgwRtqXULZ5juK3lKEnG0mLFscFg&#10;Q0tDxV9+tAq28q0w+3z8tX5Jv92h+118pvtSqf5jt3gFEagLd/HNvdFx/nMK12fiB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8TKvDAAAA3AAAAA8AAAAAAAAAAAAA&#10;AAAAoQIAAGRycy9kb3ducmV2LnhtbFBLBQYAAAAABAAEAPkAAACR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MP1-10</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MP3-9</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"C3-SPI_CS"</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"C4"</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MP1-6</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MP3-8</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"C3-B_XMT"</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"E6"</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0768" behindDoc="0" locked="0" layoutInCell="1" allowOverlap="1" wp14:anchorId="5CC07222" wp14:editId="5DE776F0">
                      <wp:simplePos x="0" y="0"/>
                      <wp:positionH relativeFrom="column">
                        <wp:posOffset>456565</wp:posOffset>
                      </wp:positionH>
                      <wp:positionV relativeFrom="paragraph">
                        <wp:posOffset>40005</wp:posOffset>
                      </wp:positionV>
                      <wp:extent cx="414655" cy="120650"/>
                      <wp:effectExtent l="19685" t="9525" r="13335" b="60325"/>
                      <wp:wrapNone/>
                      <wp:docPr id="138" name="Grupo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39" name="AutoShape 8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0" name="AutoShape 8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41" name="AutoShape 8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38" o:spid="_x0000_s1026" style="position:absolute;margin-left:35.95pt;margin-top:3.15pt;width:32.65pt;height:9.5pt;z-index:25168076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">
                      <v:shape id="AutoShape 8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c108MAAADcAAAADwAAAGRycy9kb3ducmV2LnhtbERPTWsCMRC9C/0PYQq9abYVpa5GkYJW&#10;eutaRW/DZtys3UzWTdTtv28Ewds83udMZq2txIUaXzpW8NpLQBDnTpdcKPhZL7rvIHxA1lg5JgV/&#10;5GE2fepMMNXuyt90yUIhYgj7FBWYEOpUSp8bsuh7riaO3ME1FkOETSF1g9cYbiv5liRDabHk2GCw&#10;pg9D+W92tgq+5DI3u2y4/RwN9u7UHuebwa5Q6uW5nY9BBGrDQ3x3r3Sc3x/B7Zl4gZ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3NdPDAAAA3AAAAA8AAAAAAAAAAAAA&#10;AAAAoQIAAGRycy9kb3ducmV2LnhtbFBLBQYAAAAABAAEAPkAAACRAwAAAAA=&#10;" strokecolor="red" strokeweight="1.5pt"/>
                      <v:shape id="AutoShape 8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DnQ8UAAADcAAAADwAAAGRycy9kb3ducmV2LnhtbESPT2vCQBDF74V+h2UK3upGKSKpq6gg&#10;SMFD7Z/zkB2zwexszK5J9NM7h0JvM7w37/1msRp8rTpqYxXYwGScgSIugq24NPD9tXudg4oJ2WId&#10;mAzcKMJq+fy0wNyGnj+pO6ZSSQjHHA24lJpc61g48hjHoSEW7RRaj0nWttS2xV7Cfa2nWTbTHiuW&#10;BocNbR0V5+PVGzhcPmaum96H9JuF+Y/d9IfLpjdm9DKs30ElGtK/+e96bwX/TfDlGZlAL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DnQ8UAAADcAAAADwAAAAAAAAAA&#10;AAAAAAChAgAAZHJzL2Rvd25yZXYueG1sUEsFBgAAAAAEAAQA+QAAAJMDAAAAAA==&#10;" strokecolor="red" strokeweight="1.5pt">
                        <v:stroke startarrow="block" startarrowlength="long" endarrowlength="long"/>
                      </v:shape>
                      <v:shape id="AutoShape 8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KqMMAAADcAAAADwAAAGRycy9kb3ducmV2LnhtbERPTWvCQBC9F/oflil4azaKSo2uIoJa&#10;ejOtorchO2bTZmdjdqvpv3cLhd7m8T5ntuhsLa7U+sqxgn6SgiAunK64VPDxvn5+AeEDssbaMSn4&#10;IQ+L+ePDDDPtbryjax5KEUPYZ6jAhNBkUvrCkEWfuIY4cmfXWgwRtqXULd5iuK3lIE3H0mLFscFg&#10;QytDxVf+bRW8yU1hjvn4sJ2MTu7SfS73o2OpVO+pW05BBOrCv/jP/arj/GEffp+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HSqjDAAAA3AAAAA8AAAAAAAAAAAAA&#10;AAAAoQIAAGRycy9kb3ducmV2LnhtbFBLBQYAAAAABAAEAPkAAACR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MP1-5</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MP3-6</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"C3-A_XMT"</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"B3"</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MP1-4</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MP3-3</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"C3-B_RCV"</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"C5"</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1792" behindDoc="0" locked="0" layoutInCell="1" allowOverlap="1" wp14:anchorId="13CAC74E" wp14:editId="654CC750">
                      <wp:simplePos x="0" y="0"/>
                      <wp:positionH relativeFrom="column">
                        <wp:posOffset>454660</wp:posOffset>
                      </wp:positionH>
                      <wp:positionV relativeFrom="paragraph">
                        <wp:posOffset>41275</wp:posOffset>
                      </wp:positionV>
                      <wp:extent cx="414655" cy="120650"/>
                      <wp:effectExtent l="27305" t="9525" r="15240" b="60325"/>
                      <wp:wrapNone/>
                      <wp:docPr id="134" name="Grupo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35" name="AutoShape 9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6" name="AutoShape 9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37" name="AutoShape 9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34" o:spid="_x0000_s1026" style="position:absolute;margin-left:35.8pt;margin-top:3.25pt;width:32.65pt;height:9.5pt;z-index:25168179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">
                      <v:shape id="AutoShape 9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o/1sMAAADcAAAADwAAAGRycy9kb3ducmV2LnhtbERPTWvCQBC9C/0PyxS86aaWiE1dRQSr&#10;eGtsi70N2Wk2bXY2ZleN/74rCN7m8T5nOu9sLU7U+sqxgqdhAoK4cLriUsHHbjWYgPABWWPtmBRc&#10;yMN89tCbYqbdmd/plIdSxBD2GSowITSZlL4wZNEPXUMcuR/XWgwRtqXULZ5juK3lKEnG0mLFscFg&#10;Q0tDxV9+tAq28q0w+3z8tX5Jv92h+118pvtSqf5jt3gFEagLd/HNvdFx/nMK12fiB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6P9bDAAAA3AAAAA8AAAAAAAAAAAAA&#10;AAAAoQIAAGRycy9kb3ducmV2LnhtbFBLBQYAAAAABAAEAPkAAACRAwAAAAA=&#10;" strokecolor="red" strokeweight="1.5pt"/>
                      <v:shape id="AutoShape 9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p0cIAAADcAAAADwAAAGRycy9kb3ducmV2LnhtbERPS4vCMBC+C/sfwix403QVinSNogsL&#10;InjwsXsemtmm2Exqk22rv94Igrf5+J4zX/a2Ei01vnSs4GOcgCDOnS65UHA6fo9mIHxA1lg5JgVX&#10;8rBcvA3mmGnX8Z7aQyhEDGGfoQITQp1J6XNDFv3Y1cSR+3ONxRBhU0jdYBfDbSUnSZJKiyXHBoM1&#10;fRnKz4d/q2B32aamndz68Ju42Y9ed7vLulNq+N6vPkEE6sNL/HRvdJw/TeHxTLx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Op0cIAAADcAAAADwAAAAAAAAAAAAAA&#10;AAChAgAAZHJzL2Rvd25yZXYueG1sUEsFBgAAAAAEAAQA+QAAAJADAAAAAA==&#10;" strokecolor="red" strokeweight="1.5pt">
                        <v:stroke startarrow="block" startarrowlength="long" endarrowlength="long"/>
                      </v:shape>
                      <v:shape id="AutoShape 9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QEOsQAAADcAAAADwAAAGRycy9kb3ducmV2LnhtbERPTWsCMRC9F/ofwgi9aVaLVrdGkUKr&#10;eOtWRW/DZrrZuplsN1HXf2+EQm/zeJ8znbe2EmdqfOlYQb+XgCDOnS65ULD5eu+OQfiArLFyTAqu&#10;5GE+e3yYYqrdhT/pnIVCxBD2KSowIdSplD43ZNH3XE0cuW/XWAwRNoXUDV5iuK3kIElG0mLJscFg&#10;TW+G8mN2sgrW8iM3+2y0W06GB/fb/iy2w32h1FOnXbyCCNSGf/Gfe6Xj/OcXuD8TL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AQ6xAAAANwAAAAPAAAAAAAAAAAA&#10;AAAAAKECAABkcnMvZG93bnJldi54bWxQSwUGAAAAAAQABAD5AAAAkgM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MP1-3</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MP3-4</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"C3-A_RCV"</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"B4"</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MP1-2</w:t>
            </w:r>
          </w:p>
        </w:tc>
        <w:tc>
          <w:tcPr>
            <w:tcW w:w="1637" w:type="dxa"/>
            <w:shd w:val="clear" w:color="auto" w:fill="DAEEF3"/>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MP3-5</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“RXD_C3”</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“A12”</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3840" behindDoc="0" locked="0" layoutInCell="1" allowOverlap="1" wp14:anchorId="4D8728F2" wp14:editId="553AA06F">
                      <wp:simplePos x="0" y="0"/>
                      <wp:positionH relativeFrom="column">
                        <wp:posOffset>494030</wp:posOffset>
                      </wp:positionH>
                      <wp:positionV relativeFrom="paragraph">
                        <wp:posOffset>56515</wp:posOffset>
                      </wp:positionV>
                      <wp:extent cx="414655" cy="120650"/>
                      <wp:effectExtent l="19050" t="13970" r="13970" b="65405"/>
                      <wp:wrapNone/>
                      <wp:docPr id="130" name="Grupo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31" name="AutoShape 10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2" name="AutoShape 10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33" name="AutoShape 10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30" o:spid="_x0000_s1026" style="position:absolute;margin-left:38.9pt;margin-top:4.45pt;width:32.65pt;height:9.5pt;z-index:25168384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">
                      <v:shape id="AutoShape 103"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E51cMAAADcAAAADwAAAGRycy9kb3ducmV2LnhtbERPTWvCQBC9F/oflil4azYqSo2uIoJa&#10;ejOtorchO2bTZmdjdqvpv3cLhd7m8T5ntuhsLa7U+sqxgn6SgiAunK64VPDxvn5+AeEDssbaMSn4&#10;IQ+L+ePDDDPtbryjax5KEUPYZ6jAhNBkUvrCkEWfuIY4cmfXWgwRtqXULd5iuK3lIE3H0mLFscFg&#10;QytDxVf+bRW8yU1hjvn4sJ2MTu7SfS73o2OpVO+pW05BBOrCv/jP/arj/GEffp+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BOdXDAAAA3AAAAA8AAAAAAAAAAAAA&#10;AAAAoQIAAGRycy9kb3ducmV2LnhtbFBLBQYAAAAABAAEAPkAAACRAwAAAAA=&#10;" strokecolor="red" strokeweight="1.5pt"/>
                      <v:shape id="AutoShape 104"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v0sIAAADcAAAADwAAAGRycy9kb3ducmV2LnhtbERPS4vCMBC+C/sfwix403QriHSNogsL&#10;InjwsXsemtmm2Exqk22rv94Igrf5+J4zX/a2Ei01vnSs4GOcgCDOnS65UHA6fo9mIHxA1lg5JgVX&#10;8rBcvA3mmGnX8Z7aQyhEDGGfoQITQp1J6XNDFv3Y1cSR+3ONxRBhU0jdYBfDbSXTJJlKiyXHBoM1&#10;fRnKz4d/q2B32U5Nm9768Ju42Y9ed7vLulNq+N6vPkEE6sNL/HRvdJw/SeHxTLx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v0sIAAADcAAAADwAAAAAAAAAAAAAA&#10;AAChAgAAZHJzL2Rvd25yZXYueG1sUEsFBgAAAAAEAAQA+QAAAJADAAAAAA==&#10;" strokecolor="red" strokeweight="1.5pt">
                        <v:stroke startarrow="block" startarrowlength="long" endarrowlength="long"/>
                      </v:shape>
                      <v:shape id="AutoShape 105"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8COcMAAADcAAAADwAAAGRycy9kb3ducmV2LnhtbERPTWvCQBC9F/wPywi9NRsVxUZXkYKt&#10;9Ga0xd6G7JiNzc6m2VXTf+8Khd7m8T5nvuxsLS7U+sqxgkGSgiAunK64VLDfrZ+mIHxA1lg7JgW/&#10;5GG56D3MMdPuylu65KEUMYR9hgpMCE0mpS8MWfSJa4gjd3StxRBhW0rd4jWG21oO03QiLVYcGww2&#10;9GKo+M7PVsG7fC3MIZ98vj2Pv9xPd1p9jA+lUo/9bjUDEagL/+I/90bH+aMR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fAjnDAAAA3AAAAA8AAAAAAAAAAAAA&#10;AAAAoQIAAGRycy9kb3ducmV2LnhtbFBLBQYAAAAABAAEAPkAAACR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MP2-10</w:t>
            </w:r>
          </w:p>
        </w:tc>
        <w:tc>
          <w:tcPr>
            <w:tcW w:w="1637" w:type="dxa"/>
            <w:vMerge w:val="restart"/>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MP2-10 / MP2-9</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“TXD_C3”</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“D5”</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MP2-9</w:t>
            </w: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“C3-TDM_TSX”</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“C7”</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4864" behindDoc="0" locked="0" layoutInCell="1" allowOverlap="1" wp14:anchorId="452997F8" wp14:editId="67B7D02B">
                      <wp:simplePos x="0" y="0"/>
                      <wp:positionH relativeFrom="column">
                        <wp:posOffset>497205</wp:posOffset>
                      </wp:positionH>
                      <wp:positionV relativeFrom="paragraph">
                        <wp:posOffset>49530</wp:posOffset>
                      </wp:positionV>
                      <wp:extent cx="414655" cy="120650"/>
                      <wp:effectExtent l="22225" t="15240" r="10795" b="64135"/>
                      <wp:wrapNone/>
                      <wp:docPr id="126" name="Grupo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27" name="AutoShape 10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8" name="AutoShape 10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29" name="AutoShape 10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26" o:spid="_x0000_s1026" style="position:absolute;margin-left:39.15pt;margin-top:3.9pt;width:32.65pt;height:9.5pt;z-index:25168486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">
                      <v:shape id="AutoShape 10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2S58MAAADcAAAADwAAAGRycy9kb3ducmV2LnhtbERPTWvCQBC9F/wPywi9mU0FtUZXEaGt&#10;eDOtorchO2ZTs7Npdqvpv+8WhN7m8T5nvuxsLa7U+sqxgqckBUFcOF1xqeDj/WXwDMIHZI21Y1Lw&#10;Qx6Wi97DHDPtbryjax5KEUPYZ6jAhNBkUvrCkEWfuIY4cmfXWgwRtqXULd5iuK3lME3H0mLFscFg&#10;Q2tDxSX/tgq28rUwx3x8eJuOTu6r+1ztR8dSqcd+t5qBCNSFf/HdvdFx/nACf8/EC+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9kufDAAAA3AAAAA8AAAAAAAAAAAAA&#10;AAAAoQIAAGRycy9kb3ducmV2LnhtbFBLBQYAAAAABAAEAPkAAACRAwAAAAA=&#10;" strokecolor="red" strokeweight="1.5pt"/>
                      <v:shape id="AutoShape 10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O5cUAAADcAAAADwAAAGRycy9kb3ducmV2LnhtbESPQWvCQBCF7wX/wzJCb3VjDiLRVVQQ&#10;SsFDbfU8ZMdsMDsbs9sk7a/vHAq9zfDevPfNejv6RvXUxTqwgfksA0VcBltzZeDz4/iyBBUTssUm&#10;MBn4pgjbzeRpjYUNA79Tf06VkhCOBRpwKbWF1rF05DHOQkss2i10HpOsXaVth4OE+0bnWbbQHmuW&#10;BoctHRyV9/OXN3B6vC1cn/+M6ZqF5cXuh9NjPxjzPB13K1CJxvRv/rt+tYKfC608Ix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kO5cUAAADcAAAADwAAAAAAAAAA&#10;AAAAAAChAgAAZHJzL2Rvd25yZXYueG1sUEsFBgAAAAAEAAQA+QAAAJMDAAAAAA==&#10;" strokecolor="red" strokeweight="1.5pt">
                        <v:stroke startarrow="block" startarrowlength="long" endarrowlength="long"/>
                      </v:shape>
                      <v:shape id="AutoShape 10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6jDsMAAADcAAAADwAAAGRycy9kb3ducmV2LnhtbERPS2vCQBC+C/6HZYTedKOgaMxGRLAt&#10;vTV9YG9DdsxGs7Mxu9X033cLQm/z8T0n2/S2EVfqfO1YwXSSgCAuna65UvD+th8vQfiArLFxTAp+&#10;yMMmHw4yTLW78Stdi1CJGMI+RQUmhDaV0peGLPqJa4kjd3SdxRBhV0nd4S2G20bOkmQhLdYcGwy2&#10;tDNUnotvq+BFPpbmUCw+n1bzL3fpT9uP+aFS6mHUb9cgAvXhX3x3P+s4f7aCv2fiB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uow7DAAAA3AAAAA8AAAAAAAAAAAAA&#10;AAAAoQIAAGRycy9kb3ducmV2LnhtbFBLBQYAAAAABAAEAPkAAACRAwAAAAA=&#10;" strokecolor="red" strokeweight="1.5pt"/>
                    </v:group>
                  </w:pict>
                </mc:Fallback>
              </mc:AlternateConten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MP2-8</w:t>
            </w:r>
          </w:p>
        </w:tc>
        <w:tc>
          <w:tcPr>
            <w:tcW w:w="1637" w:type="dxa"/>
            <w:vMerge w:val="restart"/>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MP2-8 / MP1-1</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"C3-XSIG"</w:t>
            </w: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"C3"</w:t>
            </w: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MP1-1</w:t>
            </w: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DAEEF3"/>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"C3-T1"</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2816" behindDoc="0" locked="0" layoutInCell="1" allowOverlap="1" wp14:anchorId="11BA01FA" wp14:editId="27EA8D11">
                      <wp:simplePos x="0" y="0"/>
                      <wp:positionH relativeFrom="column">
                        <wp:posOffset>508000</wp:posOffset>
                      </wp:positionH>
                      <wp:positionV relativeFrom="paragraph">
                        <wp:posOffset>18415</wp:posOffset>
                      </wp:positionV>
                      <wp:extent cx="218440" cy="1016000"/>
                      <wp:effectExtent l="22225" t="19050" r="16510" b="60325"/>
                      <wp:wrapNone/>
                      <wp:docPr id="118" name="Grupo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016000"/>
                                <a:chOff x="6564" y="4602"/>
                                <a:chExt cx="344" cy="1600"/>
                              </a:xfrm>
                            </wpg:grpSpPr>
                            <wps:wsp>
                              <wps:cNvPr id="119" name="Arc 95"/>
                              <wps:cNvSpPr>
                                <a:spLocks/>
                              </wps:cNvSpPr>
                              <wps:spPr bwMode="auto">
                                <a:xfrm>
                                  <a:off x="6668" y="460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rc 96"/>
                              <wps:cNvSpPr>
                                <a:spLocks/>
                              </wps:cNvSpPr>
                              <wps:spPr bwMode="auto">
                                <a:xfrm>
                                  <a:off x="6668" y="498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Arc 97"/>
                              <wps:cNvSpPr>
                                <a:spLocks/>
                              </wps:cNvSpPr>
                              <wps:spPr bwMode="auto">
                                <a:xfrm>
                                  <a:off x="6668" y="5352"/>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 name="Group 98"/>
                              <wpg:cNvGrpSpPr>
                                <a:grpSpLocks/>
                              </wpg:cNvGrpSpPr>
                              <wpg:grpSpPr bwMode="auto">
                                <a:xfrm>
                                  <a:off x="6564" y="6011"/>
                                  <a:ext cx="344" cy="191"/>
                                  <a:chOff x="5340" y="1360"/>
                                  <a:chExt cx="653" cy="190"/>
                                </a:xfrm>
                              </wpg:grpSpPr>
                              <wps:wsp>
                                <wps:cNvPr id="123" name="AutoShape 99"/>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4" name="AutoShape 100"/>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25" name="AutoShape 101"/>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o 118" o:spid="_x0000_s1026" style="position:absolute;margin-left:40pt;margin-top:1.45pt;width:17.2pt;height:80pt;z-index:251682816" coordorigin="6564,4602" coordsize="344,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">
                      <v:shape id="Arc 95" o:spid="_x0000_s1027" style="position:absolute;left:6668;top:460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9hcEA&#10;AADcAAAADwAAAGRycy9kb3ducmV2LnhtbERPTYvCMBC9C/6HMII3TSso2jUtoix4WFjqFs9DM7bV&#10;ZlKarHb//UYQvM3jfc42G0wr7tS7xrKCeB6BIC6tbrhSUPx8ztYgnEfW2FomBX/kIEvHoy0m2j44&#10;p/vJVyKEsEtQQe19l0jpypoMurntiAN3sb1BH2BfSd3jI4SbVi6iaCUNNhwaauxoX1N5O/0aBd9l&#10;dMiXX9eNz5t4KHarc2GOZ6Wmk2H3AcLT4N/il/uow/x4A8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8/YXBAAAA3AAAAA8AAAAAAAAAAAAAAAAAmAIAAGRycy9kb3du&#10;cmV2LnhtbFBLBQYAAAAABAAEAPUAAACGAw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shape id="Arc 96" o:spid="_x0000_s1028" style="position:absolute;left:6668;top:498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epcQA&#10;AADcAAAADwAAAGRycy9kb3ducmV2LnhtbESPQYvCQAyF78L+hyEL3nSqsKLVUWRlwcOCVIvn0Ilt&#10;3U6mdEat/35zELwlvJf3vqw2vWvUnbpQezYwGSegiAtvay4N5Kef0RxUiMgWG89k4EkBNuuPwQpT&#10;6x+c0f0YSyUhHFI0UMXYplqHoiKHYexbYtEuvnMYZe1KbTt8SLhr9DRJZtphzdJQYUvfFRV/x5sz&#10;cCiSXfb1e13ErJ70+XZ2zt3+bMzws98uQUXq49v8ut5bwZ8Kvj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qnqXEAAAA3AAAAA8AAAAAAAAAAAAAAAAAmAIAAGRycy9k&#10;b3ducmV2LnhtbFBLBQYAAAAABAAEAPUAAACJAw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shape id="Arc 97" o:spid="_x0000_s1029" style="position:absolute;left:6668;top:5352;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7PsIA&#10;AADcAAAADwAAAGRycy9kb3ducmV2LnhtbERPTWvCQBC9F/wPywi91U0ClRpdRVoEDwWJBs/D7phE&#10;s7Mhu8b037uFQm/zeJ+z2oy2FQP1vnGsIJ0lIIi1Mw1XCsrT7u0DhA/IBlvHpOCHPGzWk5cV5sY9&#10;uKDhGCoRQ9jnqKAOocul9Lomi37mOuLIXVxvMUTYV9L0+IjhtpVZksylxYZjQ40dfdakb8e7VXDQ&#10;yVfx/n1dhKJJx3I7P5d2f1bqdTpulyACjeFf/Ofemzg/S+H3mXiB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Zjs+wgAAANwAAAAPAAAAAAAAAAAAAAAAAJgCAABkcnMvZG93&#10;bnJldi54bWxQSwUGAAAAAAQABAD1AAAAhwM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group id="Group 98" o:spid="_x0000_s1030" style="position:absolute;left:6564;top:6011;width:344;height:191" coordorigin="5340,1360" coordsize="653,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AutoShape 99" o:spid="_x0000_s1031"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aU5MMAAADcAAAADwAAAGRycy9kb3ducmV2LnhtbERPTWvCQBC9F/oflil4azZVlBpdRQpq&#10;8WZaRW9Ddsymzc7G7Fbjv3cLhd7m8T5nOu9sLS7U+sqxgpckBUFcOF1xqeDzY/n8CsIHZI21Y1Jw&#10;Iw/z2ePDFDPtrrylSx5KEUPYZ6jAhNBkUvrCkEWfuIY4cifXWgwRtqXULV5juK1lP01H0mLFscFg&#10;Q2+Giu/8xyrYyFVhDvlovx4Pj+7cfS12w0OpVO+pW0xABOrCv/jP/a7j/P4Afp+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GlOTDAAAA3AAAAA8AAAAAAAAAAAAA&#10;AAAAoQIAAGRycy9kb3ducmV2LnhtbFBLBQYAAAAABAAEAPkAAACRAwAAAAA=&#10;" strokecolor="red" strokeweight="1.5pt"/>
                        <v:shape id="AutoShape 100" o:spid="_x0000_s1032"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E4MIAAADcAAAADwAAAGRycy9kb3ducmV2LnhtbERPS4vCMBC+C/sfwix403SLiHSNogsL&#10;InjwsXsemtmm2Exqk22rv94Igrf5+J4zX/a2Ei01vnSs4GOcgCDOnS65UHA6fo9mIHxA1lg5JgVX&#10;8rBcvA3mmGnX8Z7aQyhEDGGfoQITQp1J6XNDFv3Y1cSR+3ONxRBhU0jdYBfDbSXTJJlKiyXHBoM1&#10;fRnKz4d/q2B32U5Nm9768Ju42Y9ed7vLulNq+N6vPkEE6sNL/HRvdJyfTuDxTLx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QE4MIAAADcAAAADwAAAAAAAAAAAAAA&#10;AAChAgAAZHJzL2Rvd25yZXYueG1sUEsFBgAAAAAEAAQA+QAAAJADAAAAAA==&#10;" strokecolor="red" strokeweight="1.5pt">
                          <v:stroke startarrow="block" startarrowlength="long" endarrowlength="long"/>
                        </v:shape>
                        <v:shape id="AutoShape 101" o:spid="_x0000_s1033"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OpC8MAAADcAAAADwAAAGRycy9kb3ducmV2LnhtbERPTWvCQBC9C/0PyxS81U2FSI2uIoWq&#10;9Ga0RW9DdszGZmdjdtX037uFgrd5vM+Zzjtbiyu1vnKs4HWQgCAunK64VLDbfry8gfABWWPtmBT8&#10;kof57Kk3xUy7G2/omodSxBD2GSowITSZlL4wZNEPXEMcuaNrLYYI21LqFm8x3NZymCQjabHi2GCw&#10;oXdDxU9+sQo+5bIw+3z0vRqnB3fuTouvdF8q1X/uFhMQgbrwEP+71zrOH6bw90y8QM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jqQvDAAAA3AAAAA8AAAAAAAAAAAAA&#10;AAAAoQIAAGRycy9kb3ducmV2LnhtbFBLBQYAAAAABAAEAPkAAACRAwAAAAA=&#10;" strokecolor="red" strokeweight="1.5pt"/>
                      </v:group>
                    </v:group>
                  </w:pict>
                </mc:Fallback>
              </mc:AlternateContent>
            </w:r>
            <w:r w:rsidRPr="00501BA6">
              <w:rPr>
                <w:rFonts w:ascii="Times New Roman" w:hAnsi="Times New Roman"/>
                <w:sz w:val="16"/>
                <w:szCs w:val="16"/>
              </w:rPr>
              <w:t>4H-TX3+</w:t>
            </w:r>
          </w:p>
        </w:tc>
        <w:tc>
          <w:tcPr>
            <w:tcW w:w="71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MP3-9</w:t>
            </w:r>
          </w:p>
        </w:tc>
        <w:tc>
          <w:tcPr>
            <w:tcW w:w="762"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C3-4H</w:t>
            </w: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P1-24A/P1-24C</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"C3-R1"</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4H-TX3-</w:t>
            </w:r>
          </w:p>
        </w:tc>
        <w:tc>
          <w:tcPr>
            <w:tcW w:w="71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MP3-8</w:t>
            </w:r>
          </w:p>
        </w:tc>
        <w:tc>
          <w:tcPr>
            <w:tcW w:w="762" w:type="dxa"/>
            <w:vMerge/>
            <w:vAlign w:val="center"/>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"C3-R"</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4H-RX3-</w:t>
            </w:r>
          </w:p>
        </w:tc>
        <w:tc>
          <w:tcPr>
            <w:tcW w:w="71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MP3-6</w:t>
            </w:r>
          </w:p>
        </w:tc>
        <w:tc>
          <w:tcPr>
            <w:tcW w:w="762" w:type="dxa"/>
            <w:vMerge/>
            <w:vAlign w:val="center"/>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P1-25A/P1-25C</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"C3-T"</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4H-RX3+</w:t>
            </w:r>
          </w:p>
        </w:tc>
        <w:tc>
          <w:tcPr>
            <w:tcW w:w="71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MP3-3</w:t>
            </w:r>
          </w:p>
        </w:tc>
        <w:tc>
          <w:tcPr>
            <w:tcW w:w="762"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"C3-M/RING"</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2H-RX3-</w:t>
            </w:r>
          </w:p>
        </w:tc>
        <w:tc>
          <w:tcPr>
            <w:tcW w:w="71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MP3-5</w:t>
            </w:r>
          </w:p>
        </w:tc>
        <w:tc>
          <w:tcPr>
            <w:tcW w:w="762"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C3-2H</w:t>
            </w: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P1-25A/P1-25C</w:t>
            </w:r>
          </w:p>
        </w:tc>
      </w:tr>
      <w:tr w:rsidR="006F5776" w:rsidRPr="00501BA6" w:rsidTr="003B1C44">
        <w:trPr>
          <w:jc w:val="center"/>
        </w:trPr>
        <w:tc>
          <w:tcPr>
            <w:tcW w:w="1614" w:type="dxa"/>
            <w:shd w:val="clear" w:color="auto" w:fill="DAEEF3"/>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"C3-E-TIP"</w:t>
            </w:r>
          </w:p>
        </w:tc>
        <w:tc>
          <w:tcPr>
            <w:tcW w:w="1349"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DAEEF3"/>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DAEEF3"/>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2H-RX3+</w:t>
            </w:r>
          </w:p>
        </w:tc>
        <w:tc>
          <w:tcPr>
            <w:tcW w:w="71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MP3-4</w:t>
            </w:r>
          </w:p>
        </w:tc>
        <w:tc>
          <w:tcPr>
            <w:tcW w:w="762"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"C3_OUT1"</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"N8"</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PTT3</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P1-30A/P1-31A</w:t>
            </w: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"C3_IN1"</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"P8"</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Active High</w:t>
            </w:r>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SQ3</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lang w:val="en-US"/>
              </w:rPr>
            </w:pPr>
          </w:p>
        </w:tc>
        <w:tc>
          <w:tcPr>
            <w:tcW w:w="1349"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153"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87" w:type="dxa"/>
            <w:tcBorders>
              <w:top w:val="single" w:sz="4" w:space="0" w:color="auto"/>
              <w:left w:val="single" w:sz="4" w:space="0" w:color="auto"/>
              <w:bottom w:val="single" w:sz="4" w:space="0" w:color="auto"/>
              <w:right w:val="single" w:sz="4" w:space="0" w:color="auto"/>
            </w:tcBorders>
            <w:vAlign w:val="center"/>
          </w:tcPr>
          <w:p w:rsidR="006F5776" w:rsidRPr="00501BA6" w:rsidRDefault="006F5776" w:rsidP="00574A1C">
            <w:pPr>
              <w:spacing w:after="0"/>
              <w:rPr>
                <w:rFonts w:ascii="Times New Roman" w:hAnsi="Times New Roman"/>
                <w:sz w:val="16"/>
                <w:szCs w:val="16"/>
              </w:rPr>
            </w:pPr>
          </w:p>
        </w:tc>
        <w:tc>
          <w:tcPr>
            <w:tcW w:w="1473" w:type="dxa"/>
            <w:gridSpan w:val="2"/>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c>
          <w:tcPr>
            <w:tcW w:w="1637" w:type="dxa"/>
            <w:tcBorders>
              <w:top w:val="single" w:sz="4" w:space="0" w:color="auto"/>
              <w:left w:val="single" w:sz="4" w:space="0" w:color="auto"/>
              <w:bottom w:val="single" w:sz="4" w:space="0" w:color="auto"/>
              <w:right w:val="single" w:sz="4" w:space="0" w:color="auto"/>
            </w:tcBorders>
          </w:tcPr>
          <w:p w:rsidR="006F5776" w:rsidRPr="00501BA6" w:rsidRDefault="006F5776" w:rsidP="00574A1C">
            <w:pPr>
              <w:spacing w:after="0"/>
              <w:rPr>
                <w:rFonts w:ascii="Times New Roman" w:hAnsi="Times New Roman"/>
                <w:sz w:val="16"/>
                <w:szCs w:val="16"/>
              </w:rPr>
            </w:pPr>
          </w:p>
        </w:tc>
      </w:tr>
    </w:tbl>
    <w:p w:rsidR="006F5776" w:rsidRDefault="006F5776" w:rsidP="006F5776">
      <w:r>
        <w:br w:type="page"/>
      </w:r>
    </w:p>
    <w:p w:rsidR="006F5776" w:rsidRDefault="006F5776" w:rsidP="006F577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1349"/>
        <w:gridCol w:w="1153"/>
        <w:gridCol w:w="1487"/>
        <w:gridCol w:w="691"/>
        <w:gridCol w:w="782"/>
        <w:gridCol w:w="1637"/>
      </w:tblGrid>
      <w:tr w:rsidR="006F5776" w:rsidRPr="00501BA6" w:rsidTr="003B1C44">
        <w:trPr>
          <w:jc w:val="center"/>
        </w:trPr>
        <w:tc>
          <w:tcPr>
            <w:tcW w:w="4116" w:type="dxa"/>
            <w:gridSpan w:val="3"/>
            <w:shd w:val="clear" w:color="auto" w:fill="EAF1DD"/>
            <w:vAlign w:val="center"/>
          </w:tcPr>
          <w:p w:rsidR="006F5776" w:rsidRPr="00501BA6" w:rsidRDefault="006F5776" w:rsidP="00574A1C">
            <w:pPr>
              <w:spacing w:after="0"/>
              <w:jc w:val="center"/>
              <w:rPr>
                <w:rFonts w:ascii="Times New Roman" w:hAnsi="Times New Roman"/>
                <w:b/>
                <w:sz w:val="16"/>
                <w:szCs w:val="16"/>
              </w:rPr>
            </w:pPr>
            <w:r w:rsidRPr="00501BA6">
              <w:rPr>
                <w:rFonts w:ascii="Times New Roman" w:hAnsi="Times New Roman"/>
                <w:b/>
                <w:sz w:val="16"/>
                <w:szCs w:val="16"/>
              </w:rPr>
              <w:t>VERIFICACIÓN CONECTIVIDAD CANAL_4</w:t>
            </w: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lang w:val="en-US"/>
              </w:rPr>
              <w:t xml:space="preserve">"C4_OE_N"  </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"F8"</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Habilita Módulo_4</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"C4-TDM_DX"</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"A7"</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6912" behindDoc="0" locked="0" layoutInCell="1" allowOverlap="1" wp14:anchorId="6C329652" wp14:editId="6BBDBD20">
                      <wp:simplePos x="0" y="0"/>
                      <wp:positionH relativeFrom="column">
                        <wp:posOffset>458470</wp:posOffset>
                      </wp:positionH>
                      <wp:positionV relativeFrom="paragraph">
                        <wp:posOffset>59055</wp:posOffset>
                      </wp:positionV>
                      <wp:extent cx="414655" cy="120650"/>
                      <wp:effectExtent l="21590" t="13335" r="11430" b="66040"/>
                      <wp:wrapNone/>
                      <wp:docPr id="114"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15" name="AutoShape 11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16" name="AutoShape 11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17" name="AutoShape 11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14" o:spid="_x0000_s1026" style="position:absolute;margin-left:36.1pt;margin-top:4.65pt;width:32.65pt;height:9.5pt;z-index:25168691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">
                      <v:shape id="AutoShape 11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9jtsMAAADcAAAADwAAAGRycy9kb3ducmV2LnhtbERPS2vCQBC+F/wPywje6sZCpKauIkK1&#10;eDM+sLchO82mZmdjdqvx37uFQm/z8T1nOu9sLa7U+sqxgtEwAUFcOF1xqWC/e39+BeEDssbaMSm4&#10;k4f5rPc0xUy7G2/pmodSxBD2GSowITSZlL4wZNEPXUMcuS/XWgwRtqXULd5iuK3lS5KMpcWKY4PB&#10;hpaGinP+YxVs5Kowp3x8XE/ST3fpvheH9FQqNeh3izcQgbrwL/5zf+g4f5TC7zPxAj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PY7bDAAAA3AAAAA8AAAAAAAAAAAAA&#10;AAAAoQIAAGRycy9kb3ducmV2LnhtbFBLBQYAAAAABAAEAPkAAACRAwAAAAA=&#10;" strokecolor="red" strokeweight="1.5pt"/>
                      <v:shape id="AutoShape 11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b1scMAAADcAAAADwAAAGRycy9kb3ducmV2LnhtbERPPWvDMBDdC/kP4gLZGjkeTHCihKYQ&#10;CAUPdZvMh3W1TK2Tbam2019fFQrd7vE+b3+cbStGGnzjWMFmnYAgrpxuuFbw/nZ+3ILwAVlj65gU&#10;3MnD8bB42GOu3cSvNJahFjGEfY4KTAhdLqWvDFn0a9cRR+7DDRZDhEMt9YBTDLetTJMkkxYbjg0G&#10;O3o2VH2WX1ZB0b9kZky/53BL3PaqT1PRnyalVsv5aQci0Bz+xX/ui47zNxn8PhMv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29bHDAAAA3AAAAA8AAAAAAAAAAAAA&#10;AAAAoQIAAGRycy9kb3ducmV2LnhtbFBLBQYAAAAABAAEAPkAAACRAwAAAAA=&#10;" strokecolor="red" strokeweight="1.5pt">
                        <v:stroke startarrow="block" startarrowlength="long" endarrowlength="long"/>
                      </v:shape>
                      <v:shape id="AutoShape 11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FYWsMAAADcAAAADwAAAGRycy9kb3ducmV2LnhtbERPTWsCMRC9C/6HMEJvNWtBq6tRpGBb&#10;eutWRW/DZtysbibrJtX135tCwds83ufMFq2txIUaXzpWMOgnIIhzp0suFKx/Vs9jED4ga6wck4Ib&#10;eVjMu50Zptpd+ZsuWShEDGGfogITQp1K6XNDFn3f1cSRO7jGYoiwKaRu8BrDbSVfkmQkLZYcGwzW&#10;9GYoP2W/VsGXfM/NLhttPybDvTu3x+VmuCuUeuq1yymIQG14iP/dnzrOH7z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WFr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MP2-7</w:t>
            </w:r>
          </w:p>
        </w:tc>
        <w:tc>
          <w:tcPr>
            <w:tcW w:w="1637" w:type="dxa"/>
            <w:shd w:val="clear" w:color="auto" w:fill="EAF1DD"/>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MP2-6 / MP2-7</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"C4-TDM_CLK"</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"D8"</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MP2-6</w:t>
            </w:r>
          </w:p>
        </w:tc>
        <w:tc>
          <w:tcPr>
            <w:tcW w:w="1637" w:type="dxa"/>
            <w:shd w:val="clear" w:color="auto" w:fill="EAF1DD"/>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"C4-TDM_DR"</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"C8"</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5888" behindDoc="0" locked="0" layoutInCell="1" allowOverlap="1" wp14:anchorId="690D5FD8" wp14:editId="4122DEF9">
                      <wp:simplePos x="0" y="0"/>
                      <wp:positionH relativeFrom="column">
                        <wp:posOffset>460375</wp:posOffset>
                      </wp:positionH>
                      <wp:positionV relativeFrom="paragraph">
                        <wp:posOffset>79375</wp:posOffset>
                      </wp:positionV>
                      <wp:extent cx="414655" cy="120650"/>
                      <wp:effectExtent l="23495" t="13335" r="9525" b="66040"/>
                      <wp:wrapNone/>
                      <wp:docPr id="110" name="Grupo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11" name="AutoShape 11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12" name="AutoShape 11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13" name="AutoShape 11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10" o:spid="_x0000_s1026" style="position:absolute;margin-left:36.25pt;margin-top:6.25pt;width:32.65pt;height:9.5pt;z-index:25168588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">
                      <v:shape id="AutoShape 11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RltcMAAADcAAAADwAAAGRycy9kb3ducmV2LnhtbERPTWvCQBC9F/wPywi9NZsUFJu6igi1&#10;0ltjFXsbsmM2mp2N2VXTf98VCr3N433OdN7bRlyp87VjBVmSgiAuna65UvC1eXuagPABWWPjmBT8&#10;kIf5bPAwxVy7G3/StQiViCHsc1RgQmhzKX1pyKJPXEscuYPrLIYIu0rqDm8x3DbyOU3H0mLNscFg&#10;S0tD5am4WAUfclWafTHevb+Mvt25Py62o32l1OOwX7yCCNSHf/Gfe63j/CyD+zPxAj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0ZbXDAAAA3AAAAA8AAAAAAAAAAAAA&#10;AAAAoQIAAGRycy9kb3ducmV2LnhtbFBLBQYAAAAABAAEAPkAAACRAwAAAAA=&#10;" strokecolor="red" strokeweight="1.5pt"/>
                      <v:shape id="AutoShape 11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3zssEAAADcAAAADwAAAGRycy9kb3ducmV2LnhtbERPTYvCMBC9L/gfwgje1tQeRKpR1gVB&#10;BA+rq+ehGZtiM6lNbOv+eiMIe5vH+5zFqreVaKnxpWMFk3ECgjh3uuRCwe9x8zkD4QOyxsoxKXiQ&#10;h9Vy8LHATLuOf6g9hELEEPYZKjAh1JmUPjdk0Y9dTRy5i2sshgibQuoGuxhuK5kmyVRaLDk2GKzp&#10;21B+Pdytgv1tNzVt+teHc+JmJ73u9rd1p9Ro2H/NQQTqw7/47d7qOH+SwuuZeIF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TfOywQAAANwAAAAPAAAAAAAAAAAAAAAA&#10;AKECAABkcnMvZG93bnJldi54bWxQSwUGAAAAAAQABAD5AAAAjwMAAAAA&#10;" strokecolor="red" strokeweight="1.5pt">
                        <v:stroke startarrow="block" startarrowlength="long" endarrowlength="long"/>
                      </v:shape>
                      <v:shape id="AutoShape 11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peWcMAAADcAAAADwAAAGRycy9kb3ducmV2LnhtbERPTWvCQBC9F/oflil4azYqSo2uIoJa&#10;ejOtorchO2bTZmdjdqvpv3cLhd7m8T5ntuhsLa7U+sqxgn6SgiAunK64VPDxvn5+AeEDssbaMSn4&#10;IQ+L+ePDDDPtbryjax5KEUPYZ6jAhNBkUvrCkEWfuIY4cmfXWgwRtqXULd5iuK3lIE3H0mLFscFg&#10;QytDxVf+bRW8yU1hjvn4sJ2MTu7SfS73o2OpVO+pW05BBOrCv/jP/arj/P4Qfp+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qXln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MP2-5</w:t>
            </w:r>
          </w:p>
        </w:tc>
        <w:tc>
          <w:tcPr>
            <w:tcW w:w="1637" w:type="dxa"/>
            <w:shd w:val="clear" w:color="auto" w:fill="EAF1DD"/>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MP2-5 / MP2-4</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"C4-TDM_FS"</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"A9"</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MP2-4</w:t>
            </w:r>
          </w:p>
        </w:tc>
        <w:tc>
          <w:tcPr>
            <w:tcW w:w="1637" w:type="dxa"/>
            <w:shd w:val="clear" w:color="auto" w:fill="EAF1DD"/>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"C4-RST"</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"D9"</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7936" behindDoc="0" locked="0" layoutInCell="1" allowOverlap="1" wp14:anchorId="71D0D9CF" wp14:editId="7440D4DB">
                      <wp:simplePos x="0" y="0"/>
                      <wp:positionH relativeFrom="column">
                        <wp:posOffset>460375</wp:posOffset>
                      </wp:positionH>
                      <wp:positionV relativeFrom="paragraph">
                        <wp:posOffset>61595</wp:posOffset>
                      </wp:positionV>
                      <wp:extent cx="414655" cy="120650"/>
                      <wp:effectExtent l="23495" t="13335" r="9525" b="66040"/>
                      <wp:wrapNone/>
                      <wp:docPr id="106" name="Gru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07" name="AutoShape 119"/>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08" name="AutoShape 120"/>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09" name="AutoShape 121"/>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06" o:spid="_x0000_s1026" style="position:absolute;margin-left:36.25pt;margin-top:4.85pt;width:32.65pt;height:9.5pt;z-index:251687936"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">
                      <v:shape id="AutoShape 119"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jOh8MAAADcAAAADwAAAGRycy9kb3ducmV2LnhtbERPTWsCMRC9C/0PYQrearaCtq5GEUEt&#10;vXWrordhM91su5msm6jrvzdCwds83udMZq2txJkaXzpW8NpLQBDnTpdcKNh8L1/eQfiArLFyTAqu&#10;5GE2fepMMNXuwl90zkIhYgj7FBWYEOpUSp8bsuh7riaO3I9rLIYIm0LqBi8x3FaynyRDabHk2GCw&#10;poWh/C87WQWfcpWbfTbcrUeDgzu2v/PtYF8o1X1u52MQgdrwEP+7P3Scn7zB/Zl4gZ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IzofDAAAA3AAAAA8AAAAAAAAAAAAA&#10;AAAAoQIAAGRycy9kb3ducmV2LnhtbFBLBQYAAAAABAAEAPkAAACRAwAAAAA=&#10;" strokecolor="red" strokeweight="1.5pt"/>
                      <v:shape id="AutoShape 120"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xShcUAAADcAAAADwAAAGRycy9kb3ducmV2LnhtbESPT2vDMAzF74N9B6PBbqu9HkrJ6pZ1&#10;MBiDHvpvZxFrcVgsp7GXpP301aHQm8R7eu+nxWoMjeqpS3VkC68TA4q4jK7mysJh//kyB5UyssMm&#10;Mlk4U4LV8vFhgYWLA2+p3+VKSQinAi34nNtC61R6CpgmsSUW7Td2AbOsXaVdh4OEh0ZPjZnpgDVL&#10;g8eWPjyVf7v/YGFz+p75fnoZ84+J86NbD5vTerD2+Wl8fwOVacx38+36ywm+EVp5Rib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xShcUAAADcAAAADwAAAAAAAAAA&#10;AAAAAAChAgAAZHJzL2Rvd25yZXYueG1sUEsFBgAAAAAEAAQA+QAAAJMDAAAAAA==&#10;" strokecolor="red" strokeweight="1.5pt">
                        <v:stroke startarrow="block" startarrowlength="long" endarrowlength="long"/>
                      </v:shape>
                      <v:shape id="AutoShape 121"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v/bsIAAADcAAAADwAAAGRycy9kb3ducmV2LnhtbERPTWsCMRC9C/6HMII3zVZQdDWKFNqK&#10;t6626G3YTDfbbibrJur23xtB8DaP9zmLVWsrcaHGl44VvAwTEMS50yUXCva7t8EUhA/IGivHpOCf&#10;PKyW3c4CU+2u/EmXLBQihrBPUYEJoU6l9Lkhi37oauLI/bjGYoiwKaRu8BrDbSVHSTKRFkuODQZr&#10;ejWU/2Vnq2Ar33NzyCbfH7Px0Z3a3/XX+FAo1e+16zmIQG14ih/ujY7zkxncn4kX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v/bsIAAADcAAAADwAAAAAAAAAAAAAA&#10;AAChAgAAZHJzL2Rvd25yZXYueG1sUEsFBgAAAAAEAAQA+QAAAJADA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MP1-10</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MP3-9</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"C4-SPI_CS"</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"E10"</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MP1-6</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MP3-8</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"C4-B_XMT"</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"C11"</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8960" behindDoc="0" locked="0" layoutInCell="1" allowOverlap="1" wp14:anchorId="7632BCBB" wp14:editId="137F56C9">
                      <wp:simplePos x="0" y="0"/>
                      <wp:positionH relativeFrom="column">
                        <wp:posOffset>456565</wp:posOffset>
                      </wp:positionH>
                      <wp:positionV relativeFrom="paragraph">
                        <wp:posOffset>64135</wp:posOffset>
                      </wp:positionV>
                      <wp:extent cx="414655" cy="120650"/>
                      <wp:effectExtent l="19685" t="14605" r="13335" b="64770"/>
                      <wp:wrapNone/>
                      <wp:docPr id="102" name="Grupo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103" name="AutoShape 12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04" name="AutoShape 12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05" name="AutoShape 12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02" o:spid="_x0000_s1026" style="position:absolute;margin-left:35.95pt;margin-top:5.05pt;width:32.65pt;height:9.5pt;z-index:25168896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">
                      <v:shape id="AutoShape 123"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PIhMQAAADcAAAADwAAAGRycy9kb3ducmV2LnhtbERPS2vCQBC+F/oflin01myqKBpdRQRt&#10;6c34QG9DdppNm52N2a2m/94VCr3Nx/ec6byztbhQ6yvHCl6TFARx4XTFpYLddvUyAuEDssbaMSn4&#10;JQ/z2ePDFDPtrryhSx5KEUPYZ6jAhNBkUvrCkEWfuIY4cp+utRgibEupW7zGcFvLXpoOpcWKY4PB&#10;hpaGiu/8xyr4kOvCHPPh4W08OLlz97XYD46lUs9P3WICIlAX/sV/7ncd56d9uD8TL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8iExAAAANwAAAAPAAAAAAAAAAAA&#10;AAAAAKECAABkcnMvZG93bnJldi54bWxQSwUGAAAAAAQABAD5AAAAkgMAAAAA&#10;" strokecolor="red" strokeweight="1.5pt"/>
                      <v:shape id="AutoShape 124"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YgMIAAADcAAAADwAAAGRycy9kb3ducmV2LnhtbERPyWrDMBC9F/IPYgq9NVJDCcGNbJJA&#10;IQRyaLbzYE0tE2vkWKrt9uurQiG3ebx1lsXoGtFTF2rPGl6mCgRx6U3NlYbT8f15ASJEZIONZ9Lw&#10;TQGKfPKwxMz4gT+oP8RKpBAOGWqwMbaZlKG05DBMfUucuE/fOYwJdpU0HQ4p3DVyptRcOqw5NVhs&#10;aWOpvB6+nIb9bTe3/exnjBflF2ezHva39aD10+O4egMRaYx38b97a9J89Qp/z6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YgMIAAADcAAAADwAAAAAAAAAAAAAA&#10;AAChAgAAZHJzL2Rvd25yZXYueG1sUEsFBgAAAAAEAAQA+QAAAJADAAAAAA==&#10;" strokecolor="red" strokeweight="1.5pt">
                        <v:stroke startarrow="block" startarrowlength="long" endarrowlength="long"/>
                      </v:shape>
                      <v:shape id="AutoShape 125"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b1a8MAAADcAAAADwAAAGRycy9kb3ducmV2LnhtbERPTWvCQBC9F/oflin01mwqRDS6ihRs&#10;xZtpFb0N2TGbNjubZleN/94VCr3N433OdN7bRpyp87VjBa9JCoK4dLrmSsHX5/JlBMIHZI2NY1Jw&#10;JQ/z2ePDFHPtLryhcxEqEUPY56jAhNDmUvrSkEWfuJY4ckfXWQwRdpXUHV5iuG3kIE2H0mLNscFg&#10;S2+Gyp/iZBWs5Xtp9sVw9zHODu63/15ss32l1PNTv5iACNSHf/Gfe6Xj/DSD+zPxAj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W9Wv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MP1-5</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MP3-6</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"C4-A_XMT"</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"B11"</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MP1-4</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MP3-3</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"C4-B_RCV"</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"E9"</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89984" behindDoc="0" locked="0" layoutInCell="1" allowOverlap="1" wp14:anchorId="17311272" wp14:editId="509D6672">
                      <wp:simplePos x="0" y="0"/>
                      <wp:positionH relativeFrom="column">
                        <wp:posOffset>454660</wp:posOffset>
                      </wp:positionH>
                      <wp:positionV relativeFrom="paragraph">
                        <wp:posOffset>65405</wp:posOffset>
                      </wp:positionV>
                      <wp:extent cx="414655" cy="120650"/>
                      <wp:effectExtent l="27305" t="14605" r="15240" b="64770"/>
                      <wp:wrapNone/>
                      <wp:docPr id="98" name="Grupo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99" name="AutoShape 12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00" name="AutoShape 12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01" name="AutoShape 12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98" o:spid="_x0000_s1026" style="position:absolute;margin-left:35.8pt;margin-top:5.15pt;width:32.65pt;height:9.5pt;z-index:25168998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">
                      <v:shape id="AutoShape 12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6WG8QAAADbAAAADwAAAGRycy9kb3ducmV2LnhtbESPQWvCQBSE70L/w/IK3nRTQWmiq0ih&#10;WnprtEVvj+wzG5t9G7Orpv/eFQoeh5n5hpktOluLC7W+cqzgZZiAIC6crrhUsN28D15B+ICssXZM&#10;Cv7Iw2L+1Jthpt2Vv+iSh1JECPsMFZgQmkxKXxiy6IeuIY7ewbUWQ5RtKXWL1wi3tRwlyURarDgu&#10;GGzozVDxm5+tgk+5Kswun/ys0/Henbrj8nu8K5XqP3fLKYhAXXiE/9sfWkGawv1L/A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pYbxAAAANsAAAAPAAAAAAAAAAAA&#10;AAAAAKECAABkcnMvZG93bnJldi54bWxQSwUGAAAAAAQABAD5AAAAkgMAAAAA&#10;" strokecolor="red" strokeweight="1.5pt"/>
                      <v:shape id="AutoShape 12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eg8UAAADcAAAADwAAAGRycy9kb3ducmV2LnhtbESPT2vDMAzF74N9B6PBbqu9HkrJ6pZ1&#10;MBiDHvpvZxFrcVgsp7GXpP301aHQm8R7eu+nxWoMjeqpS3VkC68TA4q4jK7mysJh//kyB5UyssMm&#10;Mlk4U4LV8vFhgYWLA2+p3+VKSQinAi34nNtC61R6CpgmsSUW7Td2AbOsXaVdh4OEh0ZPjZnpgDVL&#10;g8eWPjyVf7v/YGFz+p75fnoZ84+J86NbD5vTerD2+Wl8fwOVacx38+36ywm+EXx5Rib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peg8UAAADcAAAADwAAAAAAAAAA&#10;AAAAAAChAgAAZHJzL2Rvd25yZXYueG1sUEsFBgAAAAAEAAQA+QAAAJMDAAAAAA==&#10;" strokecolor="red" strokeweight="1.5pt">
                        <v:stroke startarrow="block" startarrowlength="long" endarrowlength="long"/>
                      </v:shape>
                      <v:shape id="AutoShape 12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3zaMMAAADcAAAADwAAAGRycy9kb3ducmV2LnhtbERPS2sCMRC+F/ofwhS8aVZBsatRpOAD&#10;b65t0duwmW623UzWTdT13xtB6G0+vudM562txIUaXzpW0O8lIIhzp0suFHzul90xCB+QNVaOScGN&#10;PMxnry9TTLW78o4uWShEDGGfogITQp1K6XNDFn3P1cSR+3GNxRBhU0jd4DWG20oOkmQkLZYcGwzW&#10;9GEo/8vOVsFWrnJzyEbf6/fh0Z3a38XX8FAo1XlrFxMQgdrwL366NzrOT/rweCZeIG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t82jDAAAA3AAAAA8AAAAAAAAAAAAA&#10;AAAAoQIAAGRycy9kb3ducmV2LnhtbFBLBQYAAAAABAAEAPkAAACRAw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MP1-3</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MP3-4</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"C4-A_RCV"</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"F9"</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MP1-2</w:t>
            </w:r>
          </w:p>
        </w:tc>
        <w:tc>
          <w:tcPr>
            <w:tcW w:w="1637" w:type="dxa"/>
            <w:shd w:val="clear" w:color="auto" w:fill="EAF1DD"/>
          </w:tcPr>
          <w:p w:rsidR="006F5776" w:rsidRPr="00501BA6" w:rsidRDefault="006F5776" w:rsidP="00574A1C">
            <w:pPr>
              <w:spacing w:after="0"/>
              <w:jc w:val="center"/>
              <w:rPr>
                <w:rFonts w:ascii="Times New Roman" w:hAnsi="Times New Roman"/>
                <w:sz w:val="16"/>
                <w:szCs w:val="16"/>
                <w:highlight w:val="yellow"/>
              </w:rPr>
            </w:pPr>
            <w:r w:rsidRPr="00501BA6">
              <w:rPr>
                <w:rFonts w:ascii="Times New Roman" w:hAnsi="Times New Roman"/>
                <w:sz w:val="16"/>
                <w:szCs w:val="16"/>
                <w:highlight w:val="yellow"/>
              </w:rPr>
              <w:t>MP3-5</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“RXD_C4”</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“D11”</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92032" behindDoc="0" locked="0" layoutInCell="1" allowOverlap="1" wp14:anchorId="417004BF" wp14:editId="0172EB5B">
                      <wp:simplePos x="0" y="0"/>
                      <wp:positionH relativeFrom="column">
                        <wp:posOffset>458470</wp:posOffset>
                      </wp:positionH>
                      <wp:positionV relativeFrom="paragraph">
                        <wp:posOffset>286385</wp:posOffset>
                      </wp:positionV>
                      <wp:extent cx="414655" cy="120650"/>
                      <wp:effectExtent l="21590" t="15240" r="11430" b="64135"/>
                      <wp:wrapNone/>
                      <wp:docPr id="94" name="Grupo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95" name="AutoShape 13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96" name="AutoShape 13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97" name="AutoShape 13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94" o:spid="_x0000_s1026" style="position:absolute;margin-left:36.1pt;margin-top:22.55pt;width:32.65pt;height:9.5pt;z-index:25169203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">
                      <v:shape id="AutoShape 13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cHsUAAADbAAAADwAAAGRycy9kb3ducmV2LnhtbESPQWvCQBSE7wX/w/KE3pqNhYimriKC&#10;rXgzVrG3R/Y1m5p9m2a3Gv99tyD0OMzMN8xs0dtGXKjztWMFoyQFQVw6XXOl4H2/fpqA8AFZY+OY&#10;FNzIw2I+eJhhrt2Vd3QpQiUihH2OCkwIbS6lLw1Z9IlriaP36TqLIcqukrrDa4TbRj6n6VharDku&#10;GGxpZag8Fz9WwVa+luZUjI9v0+zDffdfy0N2qpR6HPbLFxCB+vAfvrc3WsE0g7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OcHsUAAADbAAAADwAAAAAAAAAA&#10;AAAAAAChAgAAZHJzL2Rvd25yZXYueG1sUEsFBgAAAAAEAAQA+QAAAJMDAAAAAA==&#10;" strokecolor="red" strokeweight="1.5pt"/>
                      <v:shape id="AutoShape 13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XdC8QAAADbAAAADwAAAGRycy9kb3ducmV2LnhtbESPzWrDMBCE74G+g9hCb4lcH0ziRAlJ&#10;IVAKOeSnPS/WxjKxVral2G6fvgoUehxm5htmtRltLXrqfOVYwessAUFcOF1xqeBy3k/nIHxA1lg7&#10;JgXf5GGzfpqsMNdu4CP1p1CKCGGfowITQpNL6QtDFv3MNcTRu7rOYoiyK6XucIhwW8s0STJpseK4&#10;YLChN0PF7XS3Cg7tR2b69GcMX4mbf+rdcGh3g1Ivz+N2CSLQGP7Df+13rWCRweN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d0LxAAAANsAAAAPAAAAAAAAAAAA&#10;AAAAAKECAABkcnMvZG93bnJldi54bWxQSwUGAAAAAAQABAD5AAAAkgMAAAAA&#10;" strokecolor="red" strokeweight="1.5pt">
                        <v:stroke startarrow="block" startarrowlength="long" endarrowlength="long"/>
                      </v:shape>
                      <v:shape id="AutoShape 13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2n8sUAAADbAAAADwAAAGRycy9kb3ducmV2LnhtbESPQWvCQBSE70L/w/IKvZlNC2qNriKF&#10;tuLNtIreHtlnNjb7Ns1uNf57tyB4HGbmG2Y672wtTtT6yrGC5yQFQVw4XXGp4Pvrvf8KwgdkjbVj&#10;UnAhD/PZQ2+KmXZnXtMpD6WIEPYZKjAhNJmUvjBk0SeuIY7ewbUWQ5RtKXWL5wi3tXxJ06G0WHFc&#10;MNjQm6HiJ/+zClbyozC7fLj9HA/27rc7LjaDXanU02O3mIAI1IV7+NZeagXjEfx/iT9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2n8s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691008" behindDoc="0" locked="0" layoutInCell="1" allowOverlap="1" wp14:anchorId="30BBBEFA" wp14:editId="2D9A4A26">
                      <wp:simplePos x="0" y="0"/>
                      <wp:positionH relativeFrom="column">
                        <wp:posOffset>452755</wp:posOffset>
                      </wp:positionH>
                      <wp:positionV relativeFrom="paragraph">
                        <wp:posOffset>66675</wp:posOffset>
                      </wp:positionV>
                      <wp:extent cx="414655" cy="120650"/>
                      <wp:effectExtent l="25400" t="14605" r="17145" b="64770"/>
                      <wp:wrapNone/>
                      <wp:docPr id="90" name="Grupo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655" cy="120650"/>
                                <a:chOff x="5340" y="1360"/>
                                <a:chExt cx="653" cy="190"/>
                              </a:xfrm>
                            </wpg:grpSpPr>
                            <wps:wsp>
                              <wps:cNvPr id="91" name="AutoShape 13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92" name="AutoShape 13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93" name="AutoShape 13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90" o:spid="_x0000_s1026" style="position:absolute;margin-left:35.65pt;margin-top:5.25pt;width:32.65pt;height:9.5pt;z-index:25169100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">
                      <v:shape id="AutoShape 13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iaHcUAAADbAAAADwAAAGRycy9kb3ducmV2LnhtbESPT2vCQBTE74LfYXlCb7qxoGjMRkRQ&#10;S29N/2Bvj+wzG82+TbNbTb99tyD0OMzMb5hs3dtGXKnztWMF00kCgrh0uuZKwdvrbrwA4QOyxsYx&#10;KfghD+t8OMgw1e7GL3QtQiUihH2KCkwIbSqlLw1Z9BPXEkfv5DqLIcqukrrDW4TbRj4myVxarDku&#10;GGxpa6i8FN9WwbPcl+ZYzD8Oy9mn++rPm/fZsVLqYdRvViAC9eE/fG8/aQXLKfx9i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iaHcUAAADbAAAADwAAAAAAAAAA&#10;AAAAAAChAgAAZHJzL2Rvd25yZXYueG1sUEsFBgAAAAAEAAQA+QAAAJMDAAAAAA==&#10;" strokecolor="red" strokeweight="1.5pt"/>
                      <v:shape id="AutoShape 13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7bCMQAAADbAAAADwAAAGRycy9kb3ducmV2LnhtbESPzWrDMBCE74G+g9hCbolcH0ziRglN&#10;IVAKOeSnPS/W1jK1Vral2E6ePgoUehxm5htmtRltLXrqfOVYwcs8AUFcOF1xqeB82s0WIHxA1lg7&#10;JgVX8rBZP01WmGs38IH6YyhFhLDPUYEJocml9IUhi37uGuLo/bjOYoiyK6XucIhwW8s0STJpseK4&#10;YLChd0PF7/FiFezbz8z06W0M34lbfOntsG+3g1LT5/HtFUSgMfyH/9ofWsEyhc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tsIxAAAANsAAAAPAAAAAAAAAAAA&#10;AAAAAKECAABkcnMvZG93bnJldi54bWxQSwUGAAAAAAQABAD5AAAAkgMAAAAA&#10;" strokecolor="red" strokeweight="1.5pt">
                        <v:stroke startarrow="block" startarrowlength="long" endarrowlength="long"/>
                      </v:shape>
                      <v:shape id="AutoShape 13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ah8cUAAADbAAAADwAAAGRycy9kb3ducmV2LnhtbESPQWvCQBSE7wX/w/IEb81Gi6LRVURo&#10;Ld5MbdHbI/uaTc2+TbNbjf/eLRR6HGbmG2ax6mwtLtT6yrGCYZKCIC6crrhUcHh7fpyC8AFZY+2Y&#10;FNzIw2rZe1hgpt2V93TJQykihH2GCkwITSalLwxZ9IlriKP36VqLIcq2lLrFa4TbWo7SdCItVhwX&#10;DDa0MVSc8x+rYCdfCnPMJx/b2fjkvruv9fv4WCo16HfrOYhAXfgP/7VftYLZE/x+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Rah8cUAAADbAAAADwAAAAAAAAAA&#10;AAAAAAChAgAAZHJzL2Rvd25yZXYueG1sUEsFBgAAAAAEAAQA+QAAAJMDAAAAAA==&#10;" strokecolor="red" strokeweight="1.5pt"/>
                    </v:group>
                  </w:pict>
                </mc:Fallback>
              </mc:AlternateConten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MP2-10</w:t>
            </w:r>
          </w:p>
        </w:tc>
        <w:tc>
          <w:tcPr>
            <w:tcW w:w="1637" w:type="dxa"/>
            <w:vMerge w:val="restart"/>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MP2-10 / MP2-9</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“TXD_C4”</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“E11”</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MP2-9</w:t>
            </w: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“C4-TDM_TSX”</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“E8”</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MP2-8</w:t>
            </w:r>
          </w:p>
        </w:tc>
        <w:tc>
          <w:tcPr>
            <w:tcW w:w="1637" w:type="dxa"/>
            <w:vMerge w:val="restart"/>
            <w:vAlign w:val="center"/>
          </w:tcPr>
          <w:p w:rsidR="006F5776" w:rsidRPr="00501BA6" w:rsidRDefault="006F5776" w:rsidP="00574A1C">
            <w:pPr>
              <w:spacing w:after="0"/>
              <w:rPr>
                <w:rFonts w:ascii="Times New Roman" w:hAnsi="Times New Roman"/>
                <w:sz w:val="16"/>
                <w:szCs w:val="16"/>
                <w:highlight w:val="yellow"/>
              </w:rPr>
            </w:pPr>
            <w:r w:rsidRPr="00501BA6">
              <w:rPr>
                <w:rFonts w:ascii="Times New Roman" w:hAnsi="Times New Roman"/>
                <w:sz w:val="16"/>
                <w:szCs w:val="16"/>
                <w:highlight w:val="yellow"/>
              </w:rPr>
              <w:t>MP2-8 / MP1-1</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"C4-XSIG"</w:t>
            </w: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"D10"</w:t>
            </w: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MP1-1</w:t>
            </w: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p>
        </w:tc>
        <w:tc>
          <w:tcPr>
            <w:tcW w:w="1349"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153"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p>
        </w:tc>
        <w:tc>
          <w:tcPr>
            <w:tcW w:w="1473" w:type="dxa"/>
            <w:gridSpan w:val="2"/>
            <w:shd w:val="clear" w:color="auto" w:fill="EAF1DD"/>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"C4-T1"</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93056" behindDoc="0" locked="0" layoutInCell="1" allowOverlap="1" wp14:anchorId="131B642B" wp14:editId="1CDE84FA">
                      <wp:simplePos x="0" y="0"/>
                      <wp:positionH relativeFrom="column">
                        <wp:posOffset>529590</wp:posOffset>
                      </wp:positionH>
                      <wp:positionV relativeFrom="paragraph">
                        <wp:posOffset>39370</wp:posOffset>
                      </wp:positionV>
                      <wp:extent cx="218440" cy="1016000"/>
                      <wp:effectExtent l="24765" t="21590" r="13970" b="57785"/>
                      <wp:wrapNone/>
                      <wp:docPr id="82" name="Grupo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016000"/>
                                <a:chOff x="6634" y="10231"/>
                                <a:chExt cx="344" cy="1600"/>
                              </a:xfrm>
                            </wpg:grpSpPr>
                            <wps:wsp>
                              <wps:cNvPr id="83" name="Arc 139"/>
                              <wps:cNvSpPr>
                                <a:spLocks/>
                              </wps:cNvSpPr>
                              <wps:spPr bwMode="auto">
                                <a:xfrm>
                                  <a:off x="6738" y="10231"/>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rc 140"/>
                              <wps:cNvSpPr>
                                <a:spLocks/>
                              </wps:cNvSpPr>
                              <wps:spPr bwMode="auto">
                                <a:xfrm>
                                  <a:off x="6738" y="10611"/>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rc 141"/>
                              <wps:cNvSpPr>
                                <a:spLocks/>
                              </wps:cNvSpPr>
                              <wps:spPr bwMode="auto">
                                <a:xfrm>
                                  <a:off x="6738" y="10981"/>
                                  <a:ext cx="216" cy="265"/>
                                </a:xfrm>
                                <a:custGeom>
                                  <a:avLst/>
                                  <a:gdLst>
                                    <a:gd name="G0" fmla="+- 9923 0 0"/>
                                    <a:gd name="G1" fmla="+- 21600 0 0"/>
                                    <a:gd name="G2" fmla="+- 21600 0 0"/>
                                    <a:gd name="T0" fmla="*/ 0 w 31523"/>
                                    <a:gd name="T1" fmla="*/ 2414 h 43200"/>
                                    <a:gd name="T2" fmla="*/ 274 w 31523"/>
                                    <a:gd name="T3" fmla="*/ 40925 h 43200"/>
                                    <a:gd name="T4" fmla="*/ 9923 w 31523"/>
                                    <a:gd name="T5" fmla="*/ 21600 h 43200"/>
                                  </a:gdLst>
                                  <a:ahLst/>
                                  <a:cxnLst>
                                    <a:cxn ang="0">
                                      <a:pos x="T0" y="T1"/>
                                    </a:cxn>
                                    <a:cxn ang="0">
                                      <a:pos x="T2" y="T3"/>
                                    </a:cxn>
                                    <a:cxn ang="0">
                                      <a:pos x="T4" y="T5"/>
                                    </a:cxn>
                                  </a:cxnLst>
                                  <a:rect l="0" t="0" r="r" b="b"/>
                                  <a:pathLst>
                                    <a:path w="31523" h="43200" fill="none"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path>
                                    <a:path w="31523" h="43200" stroke="0" extrusionOk="0">
                                      <a:moveTo>
                                        <a:pt x="0" y="2414"/>
                                      </a:moveTo>
                                      <a:cubicBezTo>
                                        <a:pt x="3067" y="827"/>
                                        <a:pt x="6469" y="-1"/>
                                        <a:pt x="9923" y="0"/>
                                      </a:cubicBezTo>
                                      <a:cubicBezTo>
                                        <a:pt x="21852" y="0"/>
                                        <a:pt x="31523" y="9670"/>
                                        <a:pt x="31523" y="21600"/>
                                      </a:cubicBezTo>
                                      <a:cubicBezTo>
                                        <a:pt x="31523" y="33529"/>
                                        <a:pt x="21852" y="43200"/>
                                        <a:pt x="9923" y="43200"/>
                                      </a:cubicBezTo>
                                      <a:cubicBezTo>
                                        <a:pt x="6573" y="43200"/>
                                        <a:pt x="3270" y="42421"/>
                                        <a:pt x="273" y="40925"/>
                                      </a:cubicBezTo>
                                      <a:lnTo>
                                        <a:pt x="9923" y="21600"/>
                                      </a:lnTo>
                                      <a:close/>
                                    </a:path>
                                  </a:pathLst>
                                </a:custGeom>
                                <a:noFill/>
                                <a:ln w="12700">
                                  <a:solidFill>
                                    <a:srgbClr val="FF0000"/>
                                  </a:solidFill>
                                  <a:round/>
                                  <a:headEnd type="oval" w="sm" len="sm"/>
                                  <a:tailEnd type="oval"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 name="Group 142"/>
                              <wpg:cNvGrpSpPr>
                                <a:grpSpLocks/>
                              </wpg:cNvGrpSpPr>
                              <wpg:grpSpPr bwMode="auto">
                                <a:xfrm>
                                  <a:off x="6634" y="11640"/>
                                  <a:ext cx="344" cy="191"/>
                                  <a:chOff x="5340" y="1360"/>
                                  <a:chExt cx="653" cy="190"/>
                                </a:xfrm>
                              </wpg:grpSpPr>
                              <wps:wsp>
                                <wps:cNvPr id="87" name="AutoShape 14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8" name="AutoShape 14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89" name="AutoShape 14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o 82" o:spid="_x0000_s1026" style="position:absolute;margin-left:41.7pt;margin-top:3.1pt;width:17.2pt;height:80pt;z-index:251693056" coordorigin="6634,10231" coordsize="344,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">
                      <v:shape id="Arc 139" o:spid="_x0000_s1027" style="position:absolute;left:6738;top:10231;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3Du8MA&#10;AADbAAAADwAAAGRycy9kb3ducmV2LnhtbESPQYvCMBSE74L/ITzBm6ZdUbQ2irgIHoSlWjw/mrdt&#10;1+alNFHrvzcLC3scZuYbJt32phEP6lxtWUE8jUAQF1bXXCrIL4fJEoTzyBoby6TgRQ62m+EgxUTb&#10;J2f0OPtSBAi7BBVU3reJlK6oyKCb2pY4eN+2M+iD7EqpO3wGuGnkRxQtpMGaw0KFLe0rKm7nu1Hw&#10;VUSf2fz0s/JZHff5bnHNzfGq1HjU79YgPPX+P/zXPmoFyxn8fg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3Du8MAAADbAAAADwAAAAAAAAAAAAAAAACYAgAAZHJzL2Rv&#10;d25yZXYueG1sUEsFBgAAAAAEAAQA9QAAAIgDA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shape id="Arc 140" o:spid="_x0000_s1028" style="position:absolute;left:6738;top:10611;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bz8MA&#10;AADbAAAADwAAAGRycy9kb3ducmV2LnhtbESPQYvCMBSE74L/ITzBm6ZdVLQ2irgIHoSlWjw/mrdt&#10;1+alNFHrvzcLC3scZuYbJt32phEP6lxtWUE8jUAQF1bXXCrIL4fJEoTzyBoby6TgRQ62m+EgxUTb&#10;J2f0OPtSBAi7BBVU3reJlK6oyKCb2pY4eN+2M+iD7EqpO3wGuGnkRxQtpMGaw0KFLe0rKm7nu1Hw&#10;VUSf2fz0s/JZHff5bnHNzfGq1HjU79YgPPX+P/zXPmoFyxn8fg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Rbz8MAAADbAAAADwAAAAAAAAAAAAAAAACYAgAAZHJzL2Rv&#10;d25yZXYueG1sUEsFBgAAAAAEAAQA9QAAAIgDA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shape id="Arc 141" o:spid="_x0000_s1029" style="position:absolute;left:6738;top:10981;width:216;height:265;visibility:visible;mso-wrap-style:square;v-text-anchor:top" coordsize="31523,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VMEA&#10;AADbAAAADwAAAGRycy9kb3ducmV2LnhtbESPQYvCMBSE74L/ITzBm00VFK1GEUXwsCDV4vnRvG27&#10;Ni+liVr//UYQPA4z8w2z2nSmFg9qXWVZwTiKQRDnVldcKMguh9EchPPIGmvLpOBFDjbrfm+FibZP&#10;Tulx9oUIEHYJKii9bxIpXV6SQRfZhjh4v7Y16INsC6lbfAa4qeUkjmfSYMVhocSGdiXlt/PdKDjl&#10;8T6d/vwtfFqNu2w7u2bmeFVqOOi2SxCeOv8Nf9pHrWA+hfe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Y/lTBAAAA2wAAAA8AAAAAAAAAAAAAAAAAmAIAAGRycy9kb3du&#10;cmV2LnhtbFBLBQYAAAAABAAEAPUAAACGAwAAAAA=&#10;" path="m,2414nfc3067,827,6469,-1,9923,,21852,,31523,9670,31523,21600v,11929,-9671,21600,-21600,21600c6573,43200,3270,42421,273,40925em,2414nsc3067,827,6469,-1,9923,,21852,,31523,9670,31523,21600v,11929,-9671,21600,-21600,21600c6573,43200,3270,42421,273,40925l9923,21600,,2414xe" filled="f" strokecolor="red" strokeweight="1pt">
                        <v:stroke startarrow="oval" startarrowwidth="narrow" startarrowlength="short" endarrow="oval" endarrowwidth="narrow" endarrowlength="short"/>
                        <v:path arrowok="t" o:extrusionok="f" o:connecttype="custom" o:connectlocs="0,15;2,251;68,133" o:connectangles="0,0,0"/>
                      </v:shape>
                      <v:group id="Group 142" o:spid="_x0000_s1030" style="position:absolute;left:6634;top:11640;width:344;height:191" coordorigin="5340,1360" coordsize="653,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AutoShape 143" o:spid="_x0000_s1031"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xL8UAAADbAAAADwAAAGRycy9kb3ducmV2LnhtbESPQWvCQBSE7wX/w/KE3pqNgtZGV5GC&#10;rfRmtMXeHtlnNjb7Ns2umv57Vyh4HGbmG2a26GwtztT6yrGCQZKCIC6crrhUsNuuniYgfEDWWDsm&#10;BX/kYTHvPcww0+7CGzrnoRQRwj5DBSaEJpPSF4Ys+sQ1xNE7uNZiiLItpW7xEuG2lsM0HUuLFccF&#10;gw29Gip+8pNV8CHfCrPPx1/vL6Nv99sdl5+jfanUY79bTkEE6sI9/N9eawWTZ7h9iT9A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xL8UAAADbAAAADwAAAAAAAAAA&#10;AAAAAAChAgAAZHJzL2Rvd25yZXYueG1sUEsFBgAAAAAEAAQA+QAAAJMDAAAAAA==&#10;" strokecolor="red" strokeweight="1.5pt"/>
                        <v:shape id="AutoShape 144" o:spid="_x0000_s1032"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96P8EAAADbAAAADwAAAGRycy9kb3ducmV2LnhtbERPz2uDMBS+F/Y/hDfYrcZ5KOKaSi0M&#10;yqCHduvOD/NmZOZFTapuf31zGOz48f3elovtxESjbx0reE5SEMS10y03Cj7eX9c5CB+QNXaOScEP&#10;eSh3D6stFtrNfKbpEhoRQ9gXqMCE0BdS+tqQRZ+4njhyX260GCIcG6lHnGO47WSWphtpseXYYLCn&#10;g6H6+3KzCk7D28ZM2e8SPlOXX3U1n4ZqVurpcdm/gAi0hH/xn/uoFeRxbPwSf4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T3o/wQAAANsAAAAPAAAAAAAAAAAAAAAA&#10;AKECAABkcnMvZG93bnJldi54bWxQSwUGAAAAAAQABAD5AAAAjwMAAAAA&#10;" strokecolor="red" strokeweight="1.5pt">
                          <v:stroke startarrow="block" startarrowlength="long" endarrowlength="long"/>
                        </v:shape>
                        <v:shape id="AutoShape 145" o:spid="_x0000_s1033"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cAxsQAAADbAAAADwAAAGRycy9kb3ducmV2LnhtbESPT2sCMRTE74V+h/AK3mq2BUVXo0ih&#10;Kt5c/6C3x+a52Xbzsm6irt++EQoeh5n5DTOetrYSV2p86VjBRzcBQZw7XXKhYLv5fh+A8AFZY+WY&#10;FNzJw3Ty+jLGVLsbr+mahUJECPsUFZgQ6lRKnxuy6LuuJo7eyTUWQ5RNIXWDtwi3lfxMkr60WHJc&#10;MFjTl6H8N7tYBSs5z80h6+8Xw97Rnduf2a53KJTqvLWzEYhAbXiG/9tLrWAwhMeX+APk5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JwDGxAAAANsAAAAPAAAAAAAAAAAA&#10;AAAAAKECAABkcnMvZG93bnJldi54bWxQSwUGAAAAAAQABAD5AAAAkgMAAAAA&#10;" strokecolor="red" strokeweight="1.5pt"/>
                      </v:group>
                    </v:group>
                  </w:pict>
                </mc:Fallback>
              </mc:AlternateContent>
            </w:r>
            <w:r w:rsidRPr="00501BA6">
              <w:rPr>
                <w:rFonts w:ascii="Times New Roman" w:hAnsi="Times New Roman"/>
                <w:sz w:val="16"/>
                <w:szCs w:val="16"/>
              </w:rPr>
              <w:t>4H-TX4+</w:t>
            </w:r>
          </w:p>
        </w:tc>
        <w:tc>
          <w:tcPr>
            <w:tcW w:w="69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MP3-9</w:t>
            </w:r>
          </w:p>
        </w:tc>
        <w:tc>
          <w:tcPr>
            <w:tcW w:w="782"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C4-4H</w:t>
            </w: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P1-26A/P1-26C</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"C4-R1"</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4H-TX4-</w:t>
            </w:r>
          </w:p>
        </w:tc>
        <w:tc>
          <w:tcPr>
            <w:tcW w:w="69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MP3-8</w:t>
            </w:r>
          </w:p>
        </w:tc>
        <w:tc>
          <w:tcPr>
            <w:tcW w:w="782"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"C4-R"</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4H-RX4-</w:t>
            </w:r>
          </w:p>
        </w:tc>
        <w:tc>
          <w:tcPr>
            <w:tcW w:w="69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MP3-6</w:t>
            </w:r>
          </w:p>
        </w:tc>
        <w:tc>
          <w:tcPr>
            <w:tcW w:w="782" w:type="dxa"/>
            <w:vMerge/>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P1-27A/P1-27C</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"C4-T"</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4H-RX4+</w:t>
            </w:r>
          </w:p>
        </w:tc>
        <w:tc>
          <w:tcPr>
            <w:tcW w:w="69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MP3-3</w:t>
            </w:r>
          </w:p>
        </w:tc>
        <w:tc>
          <w:tcPr>
            <w:tcW w:w="782"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"C4-M/RING"</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2H-RX4-</w:t>
            </w:r>
          </w:p>
        </w:tc>
        <w:tc>
          <w:tcPr>
            <w:tcW w:w="69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MP3-5</w:t>
            </w:r>
          </w:p>
        </w:tc>
        <w:tc>
          <w:tcPr>
            <w:tcW w:w="782"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C4-2H</w:t>
            </w: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P1-27A/P1-27C</w:t>
            </w:r>
          </w:p>
        </w:tc>
      </w:tr>
      <w:tr w:rsidR="006F5776" w:rsidRPr="00501BA6" w:rsidTr="003B1C44">
        <w:trPr>
          <w:jc w:val="center"/>
        </w:trPr>
        <w:tc>
          <w:tcPr>
            <w:tcW w:w="1614" w:type="dxa"/>
            <w:shd w:val="clear" w:color="auto" w:fill="EAF1DD"/>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"C4-E-TIP"</w:t>
            </w:r>
          </w:p>
        </w:tc>
        <w:tc>
          <w:tcPr>
            <w:tcW w:w="1349"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153" w:type="dxa"/>
            <w:shd w:val="clear" w:color="auto" w:fill="EAF1DD"/>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rPr>
              <w:t>-</w:t>
            </w:r>
          </w:p>
        </w:tc>
        <w:tc>
          <w:tcPr>
            <w:tcW w:w="1487" w:type="dxa"/>
            <w:shd w:val="clear" w:color="auto" w:fill="EAF1DD"/>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2H-RX4+</w:t>
            </w:r>
          </w:p>
        </w:tc>
        <w:tc>
          <w:tcPr>
            <w:tcW w:w="691" w:type="dxa"/>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MP3-4</w:t>
            </w:r>
          </w:p>
        </w:tc>
        <w:tc>
          <w:tcPr>
            <w:tcW w:w="782" w:type="dxa"/>
            <w:vMerge/>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"C4_OUT1"</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"P11"</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PTT4</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P1-30C/P1-31C</w:t>
            </w: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"C4_IN1"</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"P12"</w:t>
            </w:r>
          </w:p>
        </w:tc>
        <w:tc>
          <w:tcPr>
            <w:tcW w:w="1153"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Active High</w:t>
            </w:r>
          </w:p>
        </w:tc>
        <w:tc>
          <w:tcPr>
            <w:tcW w:w="1487"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SQ4</w:t>
            </w: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gridSpan w:val="2"/>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bl>
    <w:p w:rsidR="006F5776" w:rsidRDefault="006F5776" w:rsidP="006F5776">
      <w:r>
        <w:br w:type="page"/>
      </w:r>
    </w:p>
    <w:p w:rsidR="006F5776" w:rsidRDefault="006F5776" w:rsidP="006F577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1349"/>
        <w:gridCol w:w="1153"/>
        <w:gridCol w:w="1487"/>
        <w:gridCol w:w="1473"/>
        <w:gridCol w:w="1637"/>
      </w:tblGrid>
      <w:tr w:rsidR="006F5776" w:rsidRPr="00501BA6" w:rsidTr="003B1C44">
        <w:trPr>
          <w:jc w:val="center"/>
        </w:trPr>
        <w:tc>
          <w:tcPr>
            <w:tcW w:w="4116" w:type="dxa"/>
            <w:gridSpan w:val="3"/>
            <w:shd w:val="clear" w:color="auto" w:fill="FDE9D9"/>
            <w:vAlign w:val="center"/>
          </w:tcPr>
          <w:p w:rsidR="006F5776" w:rsidRPr="00501BA6" w:rsidRDefault="006F5776" w:rsidP="00574A1C">
            <w:pPr>
              <w:spacing w:after="0"/>
              <w:jc w:val="center"/>
              <w:rPr>
                <w:rFonts w:ascii="Times New Roman" w:hAnsi="Times New Roman"/>
                <w:b/>
                <w:sz w:val="16"/>
                <w:szCs w:val="16"/>
              </w:rPr>
            </w:pPr>
            <w:r w:rsidRPr="00501BA6">
              <w:rPr>
                <w:rFonts w:ascii="Times New Roman" w:hAnsi="Times New Roman"/>
                <w:b/>
                <w:sz w:val="16"/>
                <w:szCs w:val="16"/>
              </w:rPr>
              <w:t>VERIFICACIÓN CONECTIVIDAD SEÑALES COMUNES</w:t>
            </w: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“HAB_CPU_A”</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“A14”</w:t>
            </w:r>
          </w:p>
        </w:tc>
        <w:tc>
          <w:tcPr>
            <w:tcW w:w="1153" w:type="dxa"/>
            <w:shd w:val="clear" w:color="auto" w:fill="F2F2F2"/>
            <w:vAlign w:val="center"/>
          </w:tcPr>
          <w:p w:rsidR="006F5776" w:rsidRPr="00501BA6" w:rsidRDefault="006F5776" w:rsidP="00574A1C">
            <w:pPr>
              <w:spacing w:after="0"/>
              <w:rPr>
                <w:rFonts w:ascii="Times New Roman" w:hAnsi="Times New Roman"/>
                <w:b/>
                <w:sz w:val="16"/>
                <w:szCs w:val="16"/>
              </w:rPr>
            </w:pPr>
            <w:proofErr w:type="spellStart"/>
            <w:r w:rsidRPr="00501BA6">
              <w:rPr>
                <w:rFonts w:ascii="Times New Roman" w:hAnsi="Times New Roman"/>
                <w:b/>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rPr>
              <w:t>Habilita Señales A</w:t>
            </w: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shd w:val="clear" w:color="auto" w:fill="F2F2F2"/>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“HAB_CPU_B”</w:t>
            </w:r>
          </w:p>
        </w:tc>
        <w:tc>
          <w:tcPr>
            <w:tcW w:w="1349" w:type="dxa"/>
            <w:shd w:val="clear" w:color="auto" w:fill="F2F2F2"/>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“B14”</w:t>
            </w:r>
          </w:p>
        </w:tc>
        <w:tc>
          <w:tcPr>
            <w:tcW w:w="1153" w:type="dxa"/>
            <w:shd w:val="clear" w:color="auto" w:fill="F2F2F2"/>
            <w:vAlign w:val="center"/>
          </w:tcPr>
          <w:p w:rsidR="006F5776" w:rsidRPr="00501BA6" w:rsidRDefault="006F5776" w:rsidP="00574A1C">
            <w:pPr>
              <w:spacing w:after="0"/>
              <w:rPr>
                <w:rFonts w:ascii="Times New Roman" w:hAnsi="Times New Roman"/>
                <w:b/>
                <w:sz w:val="16"/>
                <w:szCs w:val="16"/>
              </w:rPr>
            </w:pPr>
            <w:proofErr w:type="spellStart"/>
            <w:r w:rsidRPr="00501BA6">
              <w:rPr>
                <w:rFonts w:ascii="Times New Roman" w:hAnsi="Times New Roman"/>
                <w:b/>
                <w:sz w:val="16"/>
                <w:szCs w:val="16"/>
              </w:rPr>
              <w:t>Active_Low</w:t>
            </w:r>
            <w:proofErr w:type="spellEnd"/>
          </w:p>
        </w:tc>
        <w:tc>
          <w:tcPr>
            <w:tcW w:w="1487" w:type="dxa"/>
            <w:shd w:val="clear" w:color="auto" w:fill="F2F2F2"/>
            <w:vAlign w:val="center"/>
          </w:tcPr>
          <w:p w:rsidR="006F5776" w:rsidRPr="00501BA6" w:rsidRDefault="006F5776" w:rsidP="00574A1C">
            <w:pPr>
              <w:spacing w:after="0"/>
              <w:rPr>
                <w:rFonts w:ascii="Times New Roman" w:hAnsi="Times New Roman"/>
                <w:b/>
                <w:sz w:val="16"/>
                <w:szCs w:val="16"/>
              </w:rPr>
            </w:pPr>
            <w:r w:rsidRPr="00501BA6">
              <w:rPr>
                <w:rFonts w:ascii="Times New Roman" w:hAnsi="Times New Roman"/>
                <w:b/>
                <w:sz w:val="16"/>
                <w:szCs w:val="16"/>
              </w:rPr>
              <w:t>Habilita Señales B</w:t>
            </w: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“BP_TDMA_DR”</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"E16"</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711488" behindDoc="0" locked="0" layoutInCell="1" allowOverlap="1" wp14:anchorId="1FA02142" wp14:editId="5D28A62C">
                      <wp:simplePos x="0" y="0"/>
                      <wp:positionH relativeFrom="column">
                        <wp:posOffset>758190</wp:posOffset>
                      </wp:positionH>
                      <wp:positionV relativeFrom="paragraph">
                        <wp:posOffset>4491355</wp:posOffset>
                      </wp:positionV>
                      <wp:extent cx="218440" cy="121285"/>
                      <wp:effectExtent l="24765" t="18415" r="13970" b="60325"/>
                      <wp:wrapNone/>
                      <wp:docPr id="78" name="Grupo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79" name="AutoShape 21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0" name="AutoShape 21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81" name="AutoShape 21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78" o:spid="_x0000_s1026" style="position:absolute;margin-left:59.7pt;margin-top:353.65pt;width:17.2pt;height:9.55pt;z-index:25171148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">
                      <v:shape id="AutoShape 21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4cUAAADbAAAADwAAAGRycy9kb3ducmV2LnhtbESPQWvCQBSE70L/w/IKvZlNC2qNriKF&#10;tuLNtIreHtlnNjb7Ns1uNf57tyB4HGbmG2Y672wtTtT6yrGC5yQFQVw4XXGp4Pvrvf8KwgdkjbVj&#10;UnAhD/PZQ2+KmXZnXtMpD6WIEPYZKjAhNJmUvjBk0SeuIY7ewbUWQ5RtKXWL5wi3tXxJ06G0WHFc&#10;MNjQm6HiJ/+zClbyozC7fLj9HA/27rc7LjaDXanU02O3mIAI1IV7+NZeagWjMfx/iT9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Jw4cUAAADbAAAADwAAAAAAAAAA&#10;AAAAAAChAgAAZHJzL2Rvd25yZXYueG1sUEsFBgAAAAAEAAQA+QAAAJMDAAAAAA==&#10;" strokecolor="red" strokeweight="1.5pt"/>
                      <v:shape id="AutoShape 21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l2OcEAAADbAAAADwAAAGRycy9kb3ducmV2LnhtbERPz2uDMBS+F/Y/hDfYrcZ5KOKaSi0M&#10;yqCHduvOD/NmZOZFTapuf31zGOz48f3elovtxESjbx0reE5SEMS10y03Cj7eX9c5CB+QNXaOScEP&#10;eSh3D6stFtrNfKbpEhoRQ9gXqMCE0BdS+tqQRZ+4njhyX260GCIcG6lHnGO47WSWphtpseXYYLCn&#10;g6H6+3KzCk7D28ZM2e8SPlOXX3U1n4ZqVurpcdm/gAi0hH/xn/uoFeRxffwSf4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OXY5wQAAANsAAAAPAAAAAAAAAAAAAAAA&#10;AKECAABkcnMvZG93bnJldi54bWxQSwUGAAAAAAQABAD5AAAAjwMAAAAA&#10;" strokecolor="red" strokeweight="1.5pt">
                        <v:stroke startarrow="block" startarrowlength="long" endarrowlength="long"/>
                      </v:shape>
                      <v:shape id="AutoShape 21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MwMUAAADbAAAADwAAAGRycy9kb3ducmV2LnhtbESPT2vCQBTE74LfYXlCb7qxoNiYjYig&#10;lt6a/sHeHtlnNpp9m2a3mn77bkHwOMzMb5hs1dtGXKjztWMF00kCgrh0uuZKwfvbdrwA4QOyxsYx&#10;KfglD6t8OMgw1e7Kr3QpQiUihH2KCkwIbSqlLw1Z9BPXEkfv6DqLIcqukrrDa4TbRj4myVxarDku&#10;GGxpY6g8Fz9WwYvcleZQzD/3T7Mv992f1h+zQ6XUw6hfL0EE6sM9fGs/awWLKfx/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EMwM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10464" behindDoc="0" locked="0" layoutInCell="1" allowOverlap="1" wp14:anchorId="7B7BC939" wp14:editId="56E39321">
                      <wp:simplePos x="0" y="0"/>
                      <wp:positionH relativeFrom="column">
                        <wp:posOffset>763270</wp:posOffset>
                      </wp:positionH>
                      <wp:positionV relativeFrom="paragraph">
                        <wp:posOffset>4256405</wp:posOffset>
                      </wp:positionV>
                      <wp:extent cx="218440" cy="121285"/>
                      <wp:effectExtent l="20320" t="12065" r="18415" b="57150"/>
                      <wp:wrapNone/>
                      <wp:docPr id="74" name="Grupo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75" name="AutoShape 21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6" name="AutoShape 21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77" name="AutoShape 21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74" o:spid="_x0000_s1026" style="position:absolute;margin-left:60.1pt;margin-top:335.15pt;width:17.2pt;height:9.55pt;z-index:25171046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">
                      <v:shape id="AutoShape 21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965MUAAADbAAAADwAAAGRycy9kb3ducmV2LnhtbESPQWvCQBSE7wX/w/IEb3WjEG1TVxGh&#10;Wnoz1WJvj+wzG82+TbOrpv++KxR6HGbmG2a26GwtrtT6yrGC0TABQVw4XXGpYPfx+vgEwgdkjbVj&#10;UvBDHhbz3sMMM+1uvKVrHkoRIewzVGBCaDIpfWHIoh+6hjh6R9daDFG2pdQt3iLc1nKcJBNpseK4&#10;YLChlaHinF+sgne5Lswhn3xuntMv992dlvv0UCo16HfLFxCBuvAf/mu/aQXTFO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965MUAAADbAAAADwAAAAAAAAAA&#10;AAAAAAChAgAAZHJzL2Rvd25yZXYueG1sUEsFBgAAAAAEAAQA+QAAAJMDAAAAAA==&#10;" strokecolor="red" strokeweight="1.5pt"/>
                      <v:shape id="AutoShape 21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k78cQAAADbAAAADwAAAGRycy9kb3ducmV2LnhtbESPT4vCMBTE78J+h/AWvGm6Hqp0jaIL&#10;CyJ48M/u+dG8bYrNS22ybfXTG0HwOMzMb5j5sreVaKnxpWMFH+MEBHHudMmFgtPxezQD4QOyxsox&#10;KbiSh+XibTDHTLuO99QeQiEihH2GCkwIdSalzw1Z9GNXE0fvzzUWQ5RNIXWDXYTbSk6SJJUWS44L&#10;Bmv6MpSfD/9Wwe6yTU07ufXhN3GzH73udpd1p9TwvV99ggjUh1f42d5oBdMUHl/iD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TvxxAAAANsAAAAPAAAAAAAAAAAA&#10;AAAAAKECAABkcnMvZG93bnJldi54bWxQSwUGAAAAAAQABAD5AAAAkgMAAAAA&#10;" strokecolor="red" strokeweight="1.5pt">
                        <v:stroke startarrow="block" startarrowlength="long" endarrowlength="long"/>
                      </v:shape>
                      <v:shape id="AutoShape 21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FBCMUAAADbAAAADwAAAGRycy9kb3ducmV2LnhtbESPT2vCQBTE7wW/w/KE3pqNgn8aXUUK&#10;ttKb0RZ7e2Sf2djs2zS7avrtXaHQ4zAzv2Hmy87W4kKtrxwrGCQpCOLC6YpLBfvd+mkKwgdkjbVj&#10;UvBLHpaL3sMcM+2uvKVLHkoRIewzVGBCaDIpfWHIok9cQxy9o2sthijbUuoWrxFuazlM07G0WHFc&#10;MNjQi6HiOz9bBe/ytTCHfPz59jz6cj/dafUxOpRKPfa71QxEoC78h//aG61gMoH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FBCM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9440" behindDoc="0" locked="0" layoutInCell="1" allowOverlap="1" wp14:anchorId="739049E7" wp14:editId="017018DC">
                      <wp:simplePos x="0" y="0"/>
                      <wp:positionH relativeFrom="column">
                        <wp:posOffset>763270</wp:posOffset>
                      </wp:positionH>
                      <wp:positionV relativeFrom="paragraph">
                        <wp:posOffset>3989705</wp:posOffset>
                      </wp:positionV>
                      <wp:extent cx="218440" cy="121285"/>
                      <wp:effectExtent l="20320" t="12065" r="18415" b="57150"/>
                      <wp:wrapNone/>
                      <wp:docPr id="70" name="Grupo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71" name="AutoShape 20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2" name="AutoShape 20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73" name="AutoShape 20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70" o:spid="_x0000_s1026" style="position:absolute;margin-left:60.1pt;margin-top:314.15pt;width:17.2pt;height:9.55pt;z-index:25170944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">
                      <v:shape id="AutoShape 20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R858QAAADbAAAADwAAAGRycy9kb3ducmV2LnhtbESPQWsCMRSE70L/Q3gFbzWroK2rUUSo&#10;lt66VtHbY/PcbLt52W6irv/eCAWPw8x8w0znra3EmRpfOlbQ7yUgiHOnSy4UfG/eX95A+ICssXJM&#10;Cq7kYT576kwx1e7CX3TOQiEihH2KCkwIdSqlzw1Z9D1XE0fv6BqLIcqmkLrBS4TbSg6SZCQtlhwX&#10;DNa0NJT/Zier4FOucrPPRrv1eHhwf+3PYjvcF0p1n9vFBESgNjzC/+0PreC1D/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HznxAAAANsAAAAPAAAAAAAAAAAA&#10;AAAAAKECAABkcnMvZG93bnJldi54bWxQSwUGAAAAAAQABAD5AAAAkgMAAAAA&#10;" strokecolor="red" strokeweight="1.5pt"/>
                      <v:shape id="AutoShape 20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I98sMAAADbAAAADwAAAGRycy9kb3ducmV2LnhtbESPT4vCMBTE7wt+h/AEb2tqDyrVKKuw&#10;sCx48O/50Tybss1LbbJt3U+/EQSPw8z8hlmue1uJlhpfOlYwGScgiHOnSy4UnI6f73MQPiBrrByT&#10;gjt5WK8Gb0vMtOt4T+0hFCJC2GeowIRQZ1L63JBFP3Y1cfSurrEYomwKqRvsItxWMk2SqbRYclww&#10;WNPWUP5z+LUKdrfvqWnTvz5cEjc/6023u206pUbD/mMBIlAfXuFn+0srmKXw+B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yPfLDAAAA2wAAAA8AAAAAAAAAAAAA&#10;AAAAoQIAAGRycy9kb3ducmV2LnhtbFBLBQYAAAAABAAEAPkAAACRAwAAAAA=&#10;" strokecolor="red" strokeweight="1.5pt">
                        <v:stroke startarrow="block" startarrowlength="long" endarrowlength="long"/>
                      </v:shape>
                      <v:shape id="AutoShape 20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HC8UAAADbAAAADwAAAGRycy9kb3ducmV2LnhtbESPQWsCMRSE74L/IbyCt5ptRW1Xo4ig&#10;Lb25VrG3x+a5Wbt5WTepbv99UxA8DjPzDTOdt7YSF2p86VjBUz8BQZw7XXKh4HO7enwB4QOyxsox&#10;KfglD/NZtzPFVLsrb+iShUJECPsUFZgQ6lRKnxuy6PuuJo7e0TUWQ5RNIXWD1wi3lXxOkpG0WHJc&#10;MFjT0lD+nf1YBR9ynZtDNtq/vQ6/3Lk9LXbDQ6FU76FdTEAEasM9fGu/awXjAfx/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pHC8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8416" behindDoc="0" locked="0" layoutInCell="1" allowOverlap="1" wp14:anchorId="44765FCD" wp14:editId="0C4617F0">
                      <wp:simplePos x="0" y="0"/>
                      <wp:positionH relativeFrom="column">
                        <wp:posOffset>763270</wp:posOffset>
                      </wp:positionH>
                      <wp:positionV relativeFrom="paragraph">
                        <wp:posOffset>3742055</wp:posOffset>
                      </wp:positionV>
                      <wp:extent cx="218440" cy="121285"/>
                      <wp:effectExtent l="20320" t="12065" r="18415" b="57150"/>
                      <wp:wrapNone/>
                      <wp:docPr id="66" name="Grupo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67" name="AutoShape 20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68" name="AutoShape 20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69" name="AutoShape 20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66" o:spid="_x0000_s1026" style="position:absolute;margin-left:60.1pt;margin-top:294.65pt;width:17.2pt;height:9.55pt;z-index:251708416"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">
                      <v:shape id="AutoShape 203"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X1cUAAADbAAAADwAAAGRycy9kb3ducmV2LnhtbESPT2vCQBTE7wW/w/KE3upGwVijq4jQ&#10;P/RmqqK3R/aZjWbfptmtpt++KxR6HGbmN8x82dlaXKn1lWMFw0ECgrhwuuJSwfbz5ekZhA/IGmvH&#10;pOCHPCwXvYc5ZtrdeEPXPJQiQthnqMCE0GRS+sKQRT9wDXH0Tq61GKJsS6lbvEW4reUoSVJpseK4&#10;YLChtaHikn9bBR/ytTCHPN2/TcdH99WdV7vxoVTqsd+tZiACdeE//Nd+1wrSCdy/x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X1cUAAADbAAAADwAAAAAAAAAA&#10;AAAAAAChAgAAZHJzL2Rvd25yZXYueG1sUEsFBgAAAAAEAAQA+QAAAJMDAAAAAA==&#10;" strokecolor="red" strokeweight="1.5pt"/>
                      <v:shape id="AutoShape 204"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OcxcEAAADbAAAADwAAAGRycy9kb3ducmV2LnhtbERPz2uDMBS+F/Y/hDfYrcb1IOKMpS0M&#10;ysBDu3Xnh3kzMvNiTapuf31zGOz48f0ut4vtxUSj7xwreE5SEMSN0x23Cj7eX9c5CB+QNfaOScEP&#10;edhWD6sSC+1mPtF0Dq2IIewLVGBCGAopfWPIok/cQBy5LzdaDBGOrdQjzjHc9nKTppm02HFsMDjQ&#10;wVDzfb5ZBfX1LTPT5ncJn6nLL3o/19f9rNTT47J7ARFoCf/iP/dRK8ji2Pgl/gB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Q5zFwQAAANsAAAAPAAAAAAAAAAAAAAAA&#10;AKECAABkcnMvZG93bnJldi54bWxQSwUGAAAAAAQABAD5AAAAjwMAAAAA&#10;" strokecolor="red" strokeweight="1.5pt">
                        <v:stroke startarrow="block" startarrowlength="long" endarrowlength="long"/>
                      </v:shape>
                      <v:shape id="AutoShape 205"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vmPMQAAADbAAAADwAAAGRycy9kb3ducmV2LnhtbESPQWvCQBSE7wX/w/IEb3VjwVCjq4hg&#10;K94aq+jtkX1mo9m3aXbV9N93C4Ueh5n5hpktOluLO7W+cqxgNExAEBdOV1wq+Nytn19B+ICssXZM&#10;Cr7Jw2Lee5phpt2DP+ieh1JECPsMFZgQmkxKXxiy6IeuIY7e2bUWQ5RtKXWLjwi3tXxJklRarDgu&#10;GGxoZai45jerYCvfCnPM08P7ZHxyX91luR8fS6UG/W45BRGoC//hv/ZGK0gn8Psl/g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Y8xAAAANsAAAAPAAAAAAAAAAAA&#10;AAAAAKECAABkcnMvZG93bnJldi54bWxQSwUGAAAAAAQABAD5AAAAkgM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7392" behindDoc="0" locked="0" layoutInCell="1" allowOverlap="1" wp14:anchorId="781116AB" wp14:editId="429F9F13">
                      <wp:simplePos x="0" y="0"/>
                      <wp:positionH relativeFrom="column">
                        <wp:posOffset>763270</wp:posOffset>
                      </wp:positionH>
                      <wp:positionV relativeFrom="paragraph">
                        <wp:posOffset>3405505</wp:posOffset>
                      </wp:positionV>
                      <wp:extent cx="218440" cy="121285"/>
                      <wp:effectExtent l="20320" t="18415" r="18415" b="60325"/>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63" name="AutoShape 199"/>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64" name="AutoShape 200"/>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65" name="AutoShape 201"/>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62" o:spid="_x0000_s1026" style="position:absolute;margin-left:60.1pt;margin-top:268.15pt;width:17.2pt;height:9.55pt;z-index:25170739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">
                      <v:shape id="AutoShape 199"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PR1sUAAADbAAAADwAAAGRycy9kb3ducmV2LnhtbESPQWvCQBSE74L/YXmF3nRTxWBTVxFB&#10;K701tsXeHtnXbGr2bcyumv77riB4HGbmG2a26GwtztT6yrGCp2ECgrhwuuJSwcduPZiC8AFZY+2Y&#10;FPyRh8W835thpt2F3+mch1JECPsMFZgQmkxKXxiy6IeuIY7ej2sthijbUuoWLxFuazlKklRarDgu&#10;GGxoZag45Cer4E1uCrPP06/X58m3O3a/y8/JvlTq8aFbvoAI1IV7+NbeagXpGK5f4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PR1sUAAADbAAAADwAAAAAAAAAA&#10;AAAAAAChAgAAZHJzL2Rvd25yZXYueG1sUEsFBgAAAAAEAAQA+QAAAJMDAAAAAA==&#10;" strokecolor="red" strokeweight="1.5pt"/>
                      <v:shape id="AutoShape 200"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6WwMMAAADbAAAADwAAAGRycy9kb3ducmV2LnhtbESPT4vCMBTE78J+h/AWvGm6IkW6RtGF&#10;BRE8+Gf3/GjeNsXmpTbZtvrpjSB4HGbmN8x82dtKtNT40rGCj3ECgjh3uuRCwen4PZqB8AFZY+WY&#10;FFzJw3LxNphjpl3He2oPoRARwj5DBSaEOpPS54Ys+rGriaP35xqLIcqmkLrBLsJtJSdJkkqLJccF&#10;gzV9GcrPh3+rYHfZpqad3Prwm7jZj153u8u6U2r43q8+QQTqwyv8bG+0gnQKjy/xB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OlsDDAAAA2wAAAA8AAAAAAAAAAAAA&#10;AAAAoQIAAGRycy9kb3ducmV2LnhtbFBLBQYAAAAABAAEAPkAAACRAwAAAAA=&#10;" strokecolor="red" strokeweight="1.5pt">
                        <v:stroke startarrow="block" startarrowlength="long" endarrowlength="long"/>
                      </v:shape>
                      <v:shape id="AutoShape 201"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bsOcQAAADbAAAADwAAAGRycy9kb3ducmV2LnhtbESPQWvCQBSE70L/w/IKvemmQoKNriIF&#10;W+mt0YreHtlnNm32bZpdNf33XUHwOMzMN8xs0dtGnKnztWMFz6MEBHHpdM2Vgu1mNZyA8AFZY+OY&#10;FPyRh8X8YTDDXLsLf9K5CJWIEPY5KjAhtLmUvjRk0Y9cSxy9o+sshii7SuoOLxFuGzlOkkxarDku&#10;GGzp1VD5U5ysgg/5Vpp9ke3eX9KD++2/l1/pvlLq6bFfTkEE6sM9fGuvtYIshe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Zuw5xAAAANsAAAAPAAAAAAAAAAAA&#10;AAAAAKECAABkcnMvZG93bnJldi54bWxQSwUGAAAAAAQABAD5AAAAkgM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6368" behindDoc="0" locked="0" layoutInCell="1" allowOverlap="1" wp14:anchorId="00A6669C" wp14:editId="0ABB25D3">
                      <wp:simplePos x="0" y="0"/>
                      <wp:positionH relativeFrom="column">
                        <wp:posOffset>762000</wp:posOffset>
                      </wp:positionH>
                      <wp:positionV relativeFrom="paragraph">
                        <wp:posOffset>3138805</wp:posOffset>
                      </wp:positionV>
                      <wp:extent cx="218440" cy="121285"/>
                      <wp:effectExtent l="19050" t="18415" r="10160" b="60325"/>
                      <wp:wrapNone/>
                      <wp:docPr id="58" name="Grupo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59" name="AutoShape 19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60" name="AutoShape 19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61" name="AutoShape 19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8" o:spid="_x0000_s1026" style="position:absolute;margin-left:60pt;margin-top:247.15pt;width:17.2pt;height:9.55pt;z-index:25170636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">
                      <v:shape id="AutoShape 19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csgcUAAADbAAAADwAAAGRycy9kb3ducmV2LnhtbESPQWvCQBSE7wX/w/KE3pqNhYimriKC&#10;rXgzVrG3R/Y1m5p9m2a3Gv99tyD0OMzMN8xs0dtGXKjztWMFoyQFQVw6XXOl4H2/fpqA8AFZY+OY&#10;FNzIw2I+eJhhrt2Vd3QpQiUihH2OCkwIbS6lLw1Z9IlriaP36TqLIcqukrrDa4TbRj6n6VharDku&#10;GGxpZag8Fz9WwVa+luZUjI9v0+zDffdfy0N2qpR6HPbLFxCB+vAfvrc3WkE2hb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csgcUAAADbAAAADwAAAAAAAAAA&#10;AAAAAAChAgAAZHJzL2Rvd25yZXYueG1sUEsFBgAAAAAEAAQA+QAAAJMDAAAAAA==&#10;" strokecolor="red" strokeweight="1.5pt"/>
                      <v:shape id="AutoShape 19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Qw8EAAADbAAAADwAAAGRycy9kb3ducmV2LnhtbERPz2uDMBS+F/Y/hDfYrcb1IOKMpS0M&#10;ysBDu3Xnh3kzMvNiTapuf31zGOz48f0ut4vtxUSj7xwreE5SEMSN0x23Cj7eX9c5CB+QNfaOScEP&#10;edhWD6sSC+1mPtF0Dq2IIewLVGBCGAopfWPIok/cQBy5LzdaDBGOrdQjzjHc9nKTppm02HFsMDjQ&#10;wVDzfb5ZBfX1LTPT5ncJn6nLL3o/19f9rNTT47J7ARFoCf/iP/dRK8ji+vgl/gB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NZDDwQAAANsAAAAPAAAAAAAAAAAAAAAA&#10;AKECAABkcnMvZG93bnJldi54bWxQSwUGAAAAAAQABAD5AAAAjwMAAAAA&#10;" strokecolor="red" strokeweight="1.5pt">
                        <v:stroke startarrow="block" startarrowlength="long" endarrowlength="long"/>
                      </v:shape>
                      <v:shape id="AutoShape 19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3qOsQAAADbAAAADwAAAGRycy9kb3ducmV2LnhtbESPQWvCQBSE70L/w/IK3urGgqGNriKF&#10;qngztkVvj+wzG5t9G7Orxn/vFgoeh5n5hpnMOluLC7W+cqxgOEhAEBdOV1wq+Np+vryB8AFZY+2Y&#10;FNzIw2z61Jtgpt2VN3TJQykihH2GCkwITSalLwxZ9APXEEfv4FqLIcq2lLrFa4TbWr4mSSotVhwX&#10;DDb0Yaj4zc9WwVouCrPL05/l+2jvTt1x/j3alUr1n7v5GESgLjzC/+2VVpAO4e9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Xeo6xAAAANsAAAAPAAAAAAAAAAAA&#10;AAAAAKECAABkcnMvZG93bnJldi54bWxQSwUGAAAAAAQABAD5AAAAkgM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5344" behindDoc="0" locked="0" layoutInCell="1" allowOverlap="1" wp14:anchorId="48A6B724" wp14:editId="3ECCBADB">
                      <wp:simplePos x="0" y="0"/>
                      <wp:positionH relativeFrom="column">
                        <wp:posOffset>759460</wp:posOffset>
                      </wp:positionH>
                      <wp:positionV relativeFrom="paragraph">
                        <wp:posOffset>2878455</wp:posOffset>
                      </wp:positionV>
                      <wp:extent cx="218440" cy="121285"/>
                      <wp:effectExtent l="26035" t="15240" r="12700" b="63500"/>
                      <wp:wrapNone/>
                      <wp:docPr id="54" name="Grupo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55" name="AutoShape 19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56" name="AutoShape 19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57" name="AutoShape 19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4" o:spid="_x0000_s1026" style="position:absolute;margin-left:59.8pt;margin-top:226.65pt;width:17.2pt;height:9.55pt;z-index:25170534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">
                      <v:shape id="AutoShape 19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omhMQAAADbAAAADwAAAGRycy9kb3ducmV2LnhtbESPQWvCQBSE7wX/w/IEb3VjIVKjq4jQ&#10;Kt6aVtHbI/vMRrNv0+yq8d93C4Ueh5n5hpktOluLG7W+cqxgNExAEBdOV1wq+Pp8e34F4QOyxtox&#10;KXiQh8W89zTDTLs7f9AtD6WIEPYZKjAhNJmUvjBk0Q9dQxy9k2sthijbUuoW7xFua/mSJGNpseK4&#10;YLChlaHikl+tgq18L8whH+/Xk/TovrvzcpceSqUG/W45BRGoC//hv/ZGK0hT+P0Sf4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CiaExAAAANsAAAAPAAAAAAAAAAAA&#10;AAAAAKECAABkcnMvZG93bnJldi54bWxQSwUGAAAAAAQABAD5AAAAkgMAAAAA&#10;" strokecolor="red" strokeweight="1.5pt"/>
                      <v:shape id="AutoShape 19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nkcMAAADbAAAADwAAAGRycy9kb3ducmV2LnhtbESPT4vCMBTE78J+h/AWvGm6gkW6RtGF&#10;BRE8+Gf3/GjeNsXmpTbZtvrpjSB4HGbmN8x82dtKtNT40rGCj3ECgjh3uuRCwen4PZqB8AFZY+WY&#10;FFzJw3LxNphjpl3He2oPoRARwj5DBSaEOpPS54Ys+rGriaP35xqLIcqmkLrBLsJtJSdJkkqLJccF&#10;gzV9GcrPh3+rYHfZpqad3Prwm7jZj153u8u6U2r43q8+QQTqwyv8bG+0gmkKjy/xB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8Z5HDAAAA2wAAAA8AAAAAAAAAAAAA&#10;AAAAoQIAAGRycy9kb3ducmV2LnhtbFBLBQYAAAAABAAEAPkAAACRAwAAAAA=&#10;" strokecolor="red" strokeweight="1.5pt">
                        <v:stroke startarrow="block" startarrowlength="long" endarrowlength="long"/>
                      </v:shape>
                      <v:shape id="AutoShape 19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QdaMUAAADbAAAADwAAAGRycy9kb3ducmV2LnhtbESPQWvCQBSE7wX/w/IEb3WjEG1TVxGh&#10;Wnoz1WJvj+wzG82+TbOrpv++KxR6HGbmG2a26GwtrtT6yrGC0TABQVw4XXGpYPfx+vgEwgdkjbVj&#10;UvBDHhbz3sMMM+1uvKVrHkoRIewzVGBCaDIpfWHIoh+6hjh6R9daDFG2pdQt3iLc1nKcJBNpseK4&#10;YLChlaHinF+sgne5Lswhn3xuntMv992dlvv0UCo16HfLFxCBuvAf/mu/aQXpFO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QdaM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4320" behindDoc="0" locked="0" layoutInCell="1" allowOverlap="1" wp14:anchorId="4F292C63" wp14:editId="7998C115">
                      <wp:simplePos x="0" y="0"/>
                      <wp:positionH relativeFrom="column">
                        <wp:posOffset>763270</wp:posOffset>
                      </wp:positionH>
                      <wp:positionV relativeFrom="paragraph">
                        <wp:posOffset>2637155</wp:posOffset>
                      </wp:positionV>
                      <wp:extent cx="218440" cy="121285"/>
                      <wp:effectExtent l="20320" t="12065" r="18415" b="5715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51" name="AutoShape 18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52" name="AutoShape 18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53" name="AutoShape 18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0" o:spid="_x0000_s1026" style="position:absolute;margin-left:60.1pt;margin-top:207.65pt;width:17.2pt;height:9.55pt;z-index:25170432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">
                      <v:shape id="AutoShape 18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gh8UAAADbAAAADwAAAGRycy9kb3ducmV2LnhtbESPQWvCQBSE70L/w/IK3pqNhYhNXUUK&#10;VfFmbIu9PbKv2bTZtzG7avz3rlDwOMzMN8x03ttGnKjztWMFoyQFQVw6XXOl4GP3/jQB4QOyxsYx&#10;KbiQh/nsYTDFXLszb+lUhEpECPscFZgQ2lxKXxqy6BPXEkfvx3UWQ5RdJXWH5wi3jXxO07G0WHNc&#10;MNjSm6HyrzhaBRu5LM2+GH+tXrJvd+h/F5/ZvlJq+NgvXkEE6sM9/N9eawXZC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Egh8UAAADbAAAADwAAAAAAAAAA&#10;AAAAAAChAgAAZHJzL2Rvd25yZXYueG1sUEsFBgAAAAAEAAQA+QAAAJMDAAAAAA==&#10;" strokecolor="red" strokeweight="1.5pt"/>
                      <v:shape id="AutoShape 18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hksQAAADbAAAADwAAAGRycy9kb3ducmV2LnhtbESPQWvCQBSE74X+h+UVvDWbBhRJXUUL&#10;QinkULU9P7Kv2WD2bZJdk+iv7xYKHoeZ+YZZbSbbiIF6XztW8JKkIIhLp2uuFJyO++clCB+QNTaO&#10;ScGVPGzWjw8rzLUb+ZOGQ6hEhLDPUYEJoc2l9KUhiz5xLXH0flxvMUTZV1L3OEa4bWSWpgtpsea4&#10;YLClN0Pl+XCxCoruY2GG7DaF79Qtv/RuLLrdqNTsadq+ggg0hXv4v/2uFcwz+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2GSxAAAANsAAAAPAAAAAAAAAAAA&#10;AAAAAKECAABkcnMvZG93bnJldi54bWxQSwUGAAAAAAQABAD5AAAAkgMAAAAA&#10;" strokecolor="red" strokeweight="1.5pt">
                        <v:stroke startarrow="block" startarrowlength="long" endarrowlength="long"/>
                      </v:shape>
                      <v:shape id="AutoShape 18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8ba8UAAADbAAAADwAAAGRycy9kb3ducmV2LnhtbESPQWvCQBSE70L/w/IK3nRTS8SmriKC&#10;Vbw1tsXeHtnXbNrs25hdNf77riB4HGbmG2Y672wtTtT6yrGCp2ECgrhwuuJSwcduNZiA8AFZY+2Y&#10;FFzIw3z20Jtipt2Z3+mUh1JECPsMFZgQmkxKXxiy6IeuIY7ej2sthijbUuoWzxFuazlKkrG0WHFc&#10;MNjQ0lDxlx+tgq18K8w+H3+tX9Jvd+h+F5/pvlSq/9gtXkEE6sI9fGtvtIL0Ga5f4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8ba8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3296" behindDoc="0" locked="0" layoutInCell="1" allowOverlap="1" wp14:anchorId="74342AC7" wp14:editId="105A00B8">
                      <wp:simplePos x="0" y="0"/>
                      <wp:positionH relativeFrom="column">
                        <wp:posOffset>763270</wp:posOffset>
                      </wp:positionH>
                      <wp:positionV relativeFrom="paragraph">
                        <wp:posOffset>2281555</wp:posOffset>
                      </wp:positionV>
                      <wp:extent cx="218440" cy="121285"/>
                      <wp:effectExtent l="20320" t="18415" r="18415" b="60325"/>
                      <wp:wrapNone/>
                      <wp:docPr id="46"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47" name="AutoShape 18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8" name="AutoShape 18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49" name="AutoShape 18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46" o:spid="_x0000_s1026" style="position:absolute;margin-left:60.1pt;margin-top:179.65pt;width:17.2pt;height:9.55pt;z-index:251703296"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">
                      <v:shape id="AutoShape 183"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2LtcUAAADbAAAADwAAAGRycy9kb3ducmV2LnhtbESPT2sCMRTE74LfIbyCt5pt8U+7GkUE&#10;benNtYq9PTbPzdrNy7pJdfvtm4LgcZiZ3zDTeWsrcaHGl44VPPUTEMS50yUXCj63q8cXED4ga6wc&#10;k4Jf8jCfdTtTTLW78oYuWShEhLBPUYEJoU6l9Lkhi77vauLoHV1jMUTZFFI3eI1wW8nnJBlJiyXH&#10;BYM1LQ3l39mPVfAh17k5ZKP92+vwy53b02I3PBRK9R7axQREoDbcw7f2u1YwGMP/l/gD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2LtcUAAADbAAAADwAAAAAAAAAA&#10;AAAAAAChAgAAZHJzL2Rvd25yZXYueG1sUEsFBgAAAAAEAAQA+QAAAJMDAAAAAA==&#10;" strokecolor="red" strokeweight="1.5pt"/>
                      <v:shape id="AutoShape 184"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bApcEAAADbAAAADwAAAGRycy9kb3ducmV2LnhtbERPz2vCMBS+C/sfwhvsZpOJSOmMMgVB&#10;BA+r286P5q0pa15qE9tuf/1yGHj8+H6vt5NrxUB9aDxreM4UCOLKm4ZrDe+XwzwHESKywdYzafih&#10;ANvNw2yNhfEjv9FQxlqkEA4FarAxdoWUobLkMGS+I07cl+8dxgT7WpoexxTuWrlQaiUdNpwaLHa0&#10;t1R9lzen4Xw9reyw+J3ip/L5h9mN5+tu1PrpcXp9ARFpinfxv/toNCzT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9sClwQAAANsAAAAPAAAAAAAAAAAAAAAA&#10;AKECAABkcnMvZG93bnJldi54bWxQSwUGAAAAAAQABAD5AAAAjwMAAAAA&#10;" strokecolor="red" strokeweight="1.5pt">
                        <v:stroke startarrow="block" startarrowlength="long" endarrowlength="long"/>
                      </v:shape>
                      <v:shape id="AutoShape 185"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66XMUAAADbAAAADwAAAGRycy9kb3ducmV2LnhtbESPQWvCQBSE7wX/w/IEb81GqaLRVURo&#10;Ld5MbdHbI/uaTc2+TbNbjf/eLRR6HGbmG2ax6mwtLtT6yrGCYZKCIC6crrhUcHh7fpyC8AFZY+2Y&#10;FNzIw2rZe1hgpt2V93TJQykihH2GCkwITSalLwxZ9IlriKP36VqLIcq2lLrFa4TbWo7SdCItVhwX&#10;DDa0MVSc8x+rYCdfCnPMJx/b2fjkvruv9fv4WCo16HfrOYhAXfgP/7VftYKnGfx+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66XM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2272" behindDoc="0" locked="0" layoutInCell="1" allowOverlap="1" wp14:anchorId="67DA4006" wp14:editId="3AD71453">
                      <wp:simplePos x="0" y="0"/>
                      <wp:positionH relativeFrom="column">
                        <wp:posOffset>763270</wp:posOffset>
                      </wp:positionH>
                      <wp:positionV relativeFrom="paragraph">
                        <wp:posOffset>2040255</wp:posOffset>
                      </wp:positionV>
                      <wp:extent cx="218440" cy="121285"/>
                      <wp:effectExtent l="20320" t="15240" r="18415" b="63500"/>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43" name="AutoShape 179"/>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4" name="AutoShape 180"/>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45" name="AutoShape 181"/>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42" o:spid="_x0000_s1026" style="position:absolute;margin-left:60.1pt;margin-top:160.65pt;width:17.2pt;height:9.55pt;z-index:25170227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">
                      <v:shape id="AutoShape 179"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aNtsUAAADbAAAADwAAAGRycy9kb3ducmV2LnhtbESPQWsCMRSE74L/IbyCt5ptrdKuRhFB&#10;W3pzrWJvj81zs3bzsm5S3f77RhA8DjPzDTOZtbYSZ2p86VjBUz8BQZw7XXKh4GuzfHwF4QOyxsox&#10;KfgjD7NptzPBVLsLr+mchUJECPsUFZgQ6lRKnxuy6PuuJo7ewTUWQ5RNIXWDlwi3lXxOkpG0WHJc&#10;MFjTwlD+k/1aBZ9ylZt9Ntq9vw2/3ak9zrfDfaFU76Gdj0EEasM9fGt/aAUvA7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aNtsUAAADbAAAADwAAAAAAAAAA&#10;AAAAAAChAgAAZHJzL2Rvd25yZXYueG1sUEsFBgAAAAAEAAQA+QAAAJMDAAAAAA==&#10;" strokecolor="red" strokeweight="1.5pt"/>
                      <v:shape id="AutoShape 180"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vKoMIAAADbAAAADwAAAGRycy9kb3ducmV2LnhtbESPQYvCMBSE7wv+h/AEb2uqiEg1igqC&#10;CB7WVc+P5tkUm5faxLa7v34jCHscZuYbZrHqbCkaqn3hWMFomIAgzpwuOFdw/t59zkD4gKyxdEwK&#10;fsjDatn7WGCqXctf1JxCLiKEfYoKTAhVKqXPDFn0Q1cRR+/maoshyjqXusY2wm0px0kylRYLjgsG&#10;K9oayu6np1VwfBymphn/duGauNlFb9rjY9MqNeh36zmIQF34D7/be61gMoHXl/g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vKoMIAAADbAAAADwAAAAAAAAAAAAAA&#10;AAChAgAAZHJzL2Rvd25yZXYueG1sUEsFBgAAAAAEAAQA+QAAAJADAAAAAA==&#10;" strokecolor="red" strokeweight="1.5pt">
                        <v:stroke startarrow="block" startarrowlength="long" endarrowlength="long"/>
                      </v:shape>
                      <v:shape id="AutoShape 181"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OwWcUAAADbAAAADwAAAGRycy9kb3ducmV2LnhtbESPQWvCQBSE70L/w/IK3nRTacSmriKC&#10;Vbw1tsXeHtnXbNrs25hdNf77riB4HGbmG2Y672wtTtT6yrGCp2ECgrhwuuJSwcduNZiA8AFZY+2Y&#10;FFzIw3z20Jtipt2Z3+mUh1JECPsMFZgQmkxKXxiy6IeuIY7ej2sthijbUuoWzxFuazlKkrG0WHFc&#10;MNjQ0lDxlx+tgq18K8w+H3+tX9Jvd+h+F5/pvlSq/9gtXkEE6sI9fGtvtILnFK5f4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OwWc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1248" behindDoc="0" locked="0" layoutInCell="1" allowOverlap="1" wp14:anchorId="68338E70" wp14:editId="1CEC5A2C">
                      <wp:simplePos x="0" y="0"/>
                      <wp:positionH relativeFrom="column">
                        <wp:posOffset>763270</wp:posOffset>
                      </wp:positionH>
                      <wp:positionV relativeFrom="paragraph">
                        <wp:posOffset>1792605</wp:posOffset>
                      </wp:positionV>
                      <wp:extent cx="218440" cy="121285"/>
                      <wp:effectExtent l="20320" t="15240" r="18415" b="6350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39" name="AutoShape 17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0" name="AutoShape 17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41" name="AutoShape 17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8" o:spid="_x0000_s1026" style="position:absolute;margin-left:60.1pt;margin-top:141.15pt;width:17.2pt;height:9.55pt;z-index:25170124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">
                      <v:shape id="AutoShape 17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jJIcUAAADbAAAADwAAAGRycy9kb3ducmV2LnhtbESPQWvCQBSE7wX/w/IEb81Gi6LRVURo&#10;Ld5MbdHbI/uaTc2+TbNbjf/eLRR6HGbmG2ax6mwtLtT6yrGCYZKCIC6crrhUcHh7fpyC8AFZY+2Y&#10;FNzIw2rZe1hgpt2V93TJQykihH2GCkwITSalLwxZ9IlriKP36VqLIcq2lLrFa4TbWo7SdCItVhwX&#10;DDa0MVSc8x+rYCdfCnPMJx/b2fjkvruv9fv4WCo16HfrOYhAXfgP/7VftYKnGfx+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jJIcUAAADbAAAADwAAAAAAAAAA&#10;AAAAAAChAgAAZHJzL2Rvd25yZXYueG1sUEsFBgAAAAAEAAQA+QAAAJMDAAAAAA==&#10;" strokecolor="red" strokeweight="1.5pt"/>
                      <v:shape id="AutoShape 17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DMo8EAAADbAAAADwAAAGRycy9kb3ducmV2LnhtbERPz2vCMBS+C/sfwhvsZpOJSOmMMgVB&#10;BA+r286P5q0pa15qE9tuf/1yGHj8+H6vt5NrxUB9aDxreM4UCOLKm4ZrDe+XwzwHESKywdYzafih&#10;ANvNw2yNhfEjv9FQxlqkEA4FarAxdoWUobLkMGS+I07cl+8dxgT7WpoexxTuWrlQaiUdNpwaLHa0&#10;t1R9lzen4Xw9reyw+J3ip/L5h9mN5+tu1PrpcXp9ARFpinfxv/toNCzT+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gMyjwQAAANsAAAAPAAAAAAAAAAAAAAAA&#10;AKECAABkcnMvZG93bnJldi54bWxQSwUGAAAAAAQABAD5AAAAjwMAAAAA&#10;" strokecolor="red" strokeweight="1.5pt">
                        <v:stroke startarrow="block" startarrowlength="long" endarrowlength="long"/>
                      </v:shape>
                      <v:shape id="AutoShape 17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i2WsQAAADbAAAADwAAAGRycy9kb3ducmV2LnhtbESPQWsCMRSE74L/ITyhN81aqtitUaTQ&#10;Vrx1taK3x+Z1s7p52W6irv++EQSPw8x8w0znra3EmRpfOlYwHCQgiHOnSy4UbNYf/QkIH5A1Vo5J&#10;wZU8zGfdzhRT7S78TecsFCJC2KeowIRQp1L63JBFP3A1cfR+XWMxRNkUUjd4iXBbyeckGUuLJccF&#10;gzW9G8qP2ckqWMnP3Oyy8fbrdbR3f+1h8TPaFUo99drFG4hAbXiE7+2lVvAyhNuX+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6LZaxAAAANsAAAAPAAAAAAAAAAAA&#10;AAAAAKECAABkcnMvZG93bnJldi54bWxQSwUGAAAAAAQABAD5AAAAkgM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700224" behindDoc="0" locked="0" layoutInCell="1" allowOverlap="1" wp14:anchorId="324C0AA6" wp14:editId="2A4152C8">
                      <wp:simplePos x="0" y="0"/>
                      <wp:positionH relativeFrom="column">
                        <wp:posOffset>760730</wp:posOffset>
                      </wp:positionH>
                      <wp:positionV relativeFrom="paragraph">
                        <wp:posOffset>1551305</wp:posOffset>
                      </wp:positionV>
                      <wp:extent cx="218440" cy="121285"/>
                      <wp:effectExtent l="27305" t="12065" r="11430" b="57150"/>
                      <wp:wrapNone/>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35" name="AutoShape 17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6" name="AutoShape 17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37" name="AutoShape 17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4" o:spid="_x0000_s1026" style="position:absolute;margin-left:59.9pt;margin-top:122.15pt;width:17.2pt;height:9.55pt;z-index:25170022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">
                      <v:shape id="AutoShape 17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XDJMUAAADbAAAADwAAAGRycy9kb3ducmV2LnhtbESPQWvCQBSE70L/w/IK3nRTS8SmriKC&#10;Vbw1tsXeHtnXbNrs25hdNf77riB4HGbmG2Y672wtTtT6yrGCp2ECgrhwuuJSwcduNZiA8AFZY+2Y&#10;FFzIw3z20Jtipt2Z3+mUh1JECPsMFZgQmkxKXxiy6IeuIY7ej2sthijbUuoWzxFuazlKkrG0WHFc&#10;MNjQ0lDxlx+tgq18K8w+H3+tX9Jvd+h+F5/pvlSq/9gtXkEE6sI9fGtvtILnFK5f4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XDJMUAAADbAAAADwAAAAAAAAAA&#10;AAAAAAChAgAAZHJzL2Rvd25yZXYueG1sUEsFBgAAAAAEAAQA+QAAAJMDAAAAAA==&#10;" strokecolor="red" strokeweight="1.5pt"/>
                      <v:shape id="AutoShape 17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OCMcMAAADbAAAADwAAAGRycy9kb3ducmV2LnhtbESPT4vCMBTE78J+h/AWvGm6CkW6RtGF&#10;BRE8+Gf3/GjeNsXmpTbZtvrpjSB4HGbmN8x82dtKtNT40rGCj3ECgjh3uuRCwen4PZqB8AFZY+WY&#10;FFzJw3LxNphjpl3He2oPoRARwj5DBSaEOpPS54Ys+rGriaP35xqLIcqmkLrBLsJtJSdJkkqLJccF&#10;gzV9GcrPh3+rYHfZpqad3Prwm7jZj153u8u6U2r43q8+QQTqwyv8bG+0gmkKjy/xB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jgjHDAAAA2wAAAA8AAAAAAAAAAAAA&#10;AAAAoQIAAGRycy9kb3ducmV2LnhtbFBLBQYAAAAABAAEAPkAAACRAwAAAAA=&#10;" strokecolor="red" strokeweight="1.5pt">
                        <v:stroke startarrow="block" startarrowlength="long" endarrowlength="long"/>
                      </v:shape>
                      <v:shape id="AutoShape 17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v4yMUAAADbAAAADwAAAGRycy9kb3ducmV2LnhtbESPQWsCMRSE74L/IbyCt5ptRW1Xo4ig&#10;Lb25VrG3x+a5Wbt5WTepbv99UxA8DjPzDTOdt7YSF2p86VjBUz8BQZw7XXKh4HO7enwB4QOyxsox&#10;KfglD/NZtzPFVLsrb+iShUJECPsUFZgQ6lRKnxuy6PuuJo7e0TUWQ5RNIXWD1wi3lXxOkpG0WHJc&#10;MFjT0lD+nf1YBR9ynZtDNtq/vQ6/3Lk9LXbDQ6FU76FdTEAEasM9fGu/awWDMfx/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v4yM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699200" behindDoc="0" locked="0" layoutInCell="1" allowOverlap="1" wp14:anchorId="27117948" wp14:editId="64668297">
                      <wp:simplePos x="0" y="0"/>
                      <wp:positionH relativeFrom="column">
                        <wp:posOffset>707390</wp:posOffset>
                      </wp:positionH>
                      <wp:positionV relativeFrom="paragraph">
                        <wp:posOffset>1151255</wp:posOffset>
                      </wp:positionV>
                      <wp:extent cx="218440" cy="121285"/>
                      <wp:effectExtent l="21590" t="12065" r="17145" b="57150"/>
                      <wp:wrapNone/>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31" name="AutoShape 16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2" name="AutoShape 16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33" name="AutoShape 16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0" o:spid="_x0000_s1026" style="position:absolute;margin-left:55.7pt;margin-top:90.65pt;width:17.2pt;height:9.55pt;z-index:25169920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">
                      <v:shape id="AutoShape 16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7FJ8QAAADbAAAADwAAAGRycy9kb3ducmV2LnhtbESPQWsCMRSE74L/ITyhN83aotitUaTQ&#10;Vrx1taK3x+Z1s7p52W6irv++EQSPw8x8w0znra3EmRpfOlYwHCQgiHOnSy4UbNYf/QkIH5A1Vo5J&#10;wZU8zGfdzhRT7S78TecsFCJC2KeowIRQp1L63JBFP3A1cfR+XWMxRNkUUjd4iXBbyeckGUuLJccF&#10;gzW9G8qP2ckqWMnP3Oyy8fbrdbR3f+1h8TPaFUo99drFG4hAbXiE7+2lVvAyhNuX+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7sUnxAAAANsAAAAPAAAAAAAAAAAA&#10;AAAAAKECAABkcnMvZG93bnJldi54bWxQSwUGAAAAAAQABAD5AAAAkgMAAAAA&#10;" strokecolor="red" strokeweight="1.5pt"/>
                      <v:shape id="AutoShape 16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iEMsQAAADbAAAADwAAAGRycy9kb3ducmV2LnhtbESPQWvCQBSE74X+h+UVvDWbRhBJXUUL&#10;QinkULU9P7Kv2WD2bZJdk+iv7xYKHoeZ+YZZbSbbiIF6XztW8JKkIIhLp2uuFJyO++clCB+QNTaO&#10;ScGVPGzWjw8rzLUb+ZOGQ6hEhLDPUYEJoc2l9KUhiz5xLXH0flxvMUTZV1L3OEa4bWSWpgtpsea4&#10;YLClN0Pl+XCxCoruY2GG7DaF79Qtv/RuLLrdqNTsadq+ggg0hXv4v/2uFcwz+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GIQyxAAAANsAAAAPAAAAAAAAAAAA&#10;AAAAAKECAABkcnMvZG93bnJldi54bWxQSwUGAAAAAAQABAD5AAAAkgMAAAAA&#10;" strokecolor="red" strokeweight="1.5pt">
                        <v:stroke startarrow="block" startarrowlength="long" endarrowlength="long"/>
                      </v:shape>
                      <v:shape id="AutoShape 16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y8UAAADbAAAADwAAAGRycy9kb3ducmV2LnhtbESPQWvCQBSE7wX/w/KE3pqNimKjq0jB&#10;Vnoz2mJvj+wzG5t9m2ZXTf+9KxR6HGbmG2a+7GwtLtT6yrGCQZKCIC6crrhUsN+tn6YgfEDWWDsm&#10;Bb/kYbnoPcwx0+7KW7rkoRQRwj5DBSaEJpPSF4Ys+sQ1xNE7utZiiLItpW7xGuG2lsM0nUiLFccF&#10;gw29GCq+87NV8C5fC3PIJ59vz+Mv99OdVh/jQ6nUY79bzUAE6sJ/+K+90QpGI7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y8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698176" behindDoc="0" locked="0" layoutInCell="1" allowOverlap="1" wp14:anchorId="4BACC6FA" wp14:editId="3E5A42C8">
                      <wp:simplePos x="0" y="0"/>
                      <wp:positionH relativeFrom="column">
                        <wp:posOffset>707390</wp:posOffset>
                      </wp:positionH>
                      <wp:positionV relativeFrom="paragraph">
                        <wp:posOffset>808355</wp:posOffset>
                      </wp:positionV>
                      <wp:extent cx="218440" cy="121285"/>
                      <wp:effectExtent l="21590" t="12065" r="17145" b="57150"/>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26" name="AutoShape 163"/>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7" name="AutoShape 164"/>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9" name="AutoShape 165"/>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5" o:spid="_x0000_s1026" style="position:absolute;margin-left:55.7pt;margin-top:63.65pt;width:17.2pt;height:9.55pt;z-index:251698176"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">
                      <v:shape id="AutoShape 163"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7LjsUAAADbAAAADwAAAGRycy9kb3ducmV2LnhtbESPQWvCQBSE70L/w/IKvTUbBYONriKC&#10;bemtsYreHtlnNpp9m2a3mv77rlDwOMzMN8xs0dtGXKjztWMFwyQFQVw6XXOl4Guzfp6A8AFZY+OY&#10;FPySh8X8YTDDXLsrf9KlCJWIEPY5KjAhtLmUvjRk0SeuJY7e0XUWQ5RdJXWH1wi3jRylaSYt1hwX&#10;DLa0MlSeix+r4EO+lmZfZLu3l/HBffen5Xa8r5R6euyXUxCB+nAP/7fftYJRBrc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7LjsUAAADbAAAADwAAAAAAAAAA&#10;AAAAAAChAgAAZHJzL2Rvd25yZXYueG1sUEsFBgAAAAAEAAQA+QAAAJMDAAAAAA==&#10;" strokecolor="red" strokeweight="1.5pt"/>
                      <v:shape id="AutoShape 164"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xd8MAAADbAAAADwAAAGRycy9kb3ducmV2LnhtbESPT4vCMBTE7wt+h/AEb2tqDyrVKKuw&#10;sCx48O/50Tybss1LbbJt3U+/EQSPw8z8hlmue1uJlhpfOlYwGScgiHOnSy4UnI6f73MQPiBrrByT&#10;gjt5WK8Gb0vMtOt4T+0hFCJC2GeowIRQZ1L63JBFP3Y1cfSurrEYomwKqRvsItxWMk2SqbRYclww&#10;WNPWUP5z+LUKdrfvqWnTvz5cEjc/6023u206pUbD/mMBIlAfXuFn+0srSGfw+B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2sXfDAAAA2wAAAA8AAAAAAAAAAAAA&#10;AAAAoQIAAGRycy9kb3ducmV2LnhtbFBLBQYAAAAABAAEAPkAAACRAwAAAAA=&#10;" strokecolor="red" strokeweight="1.5pt">
                        <v:stroke startarrow="block" startarrowlength="long" endarrowlength="long"/>
                      </v:shape>
                      <v:shape id="AutoShape 165"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f/MUAAADbAAAADwAAAGRycy9kb3ducmV2LnhtbESPT2vCQBTE74LfYXlCb7pRUDRmIyLY&#10;lt6a/sHeHtlnNpp9G7NbTb99tyD0OMzMb5hs09tGXKnztWMF00kCgrh0uuZKwfvbfrwE4QOyxsYx&#10;KfghD5t8OMgw1e7Gr3QtQiUihH2KCkwIbSqlLw1Z9BPXEkfv6DqLIcqukrrDW4TbRs6SZCEt1hwX&#10;DLa0M1Sei2+r4EU+luZQLD6fVvMvd+lP24/5oVLqYdRv1yAC9eE/fG8/awWzFfx9i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Ff/MUAAADbAAAADwAAAAAAAAAA&#10;AAAAAAChAgAAZHJzL2Rvd25yZXYueG1sUEsFBgAAAAAEAAQA+QAAAJMDA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697152" behindDoc="0" locked="0" layoutInCell="1" allowOverlap="1" wp14:anchorId="27C0C3F5" wp14:editId="292A448E">
                      <wp:simplePos x="0" y="0"/>
                      <wp:positionH relativeFrom="column">
                        <wp:posOffset>707390</wp:posOffset>
                      </wp:positionH>
                      <wp:positionV relativeFrom="paragraph">
                        <wp:posOffset>427355</wp:posOffset>
                      </wp:positionV>
                      <wp:extent cx="218440" cy="121285"/>
                      <wp:effectExtent l="21590" t="12065" r="17145" b="5715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22" name="AutoShape 159"/>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3" name="AutoShape 160"/>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4" name="AutoShape 161"/>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1" o:spid="_x0000_s1026" style="position:absolute;margin-left:55.7pt;margin-top:33.65pt;width:17.2pt;height:9.55pt;z-index:251697152"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">
                      <v:shape id="AutoShape 159"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NjcUAAADbAAAADwAAAGRycy9kb3ducmV2LnhtbESPQWvCQBSE70L/w/IKvTUbA4qNriKC&#10;bemtsYreHtlnNpp9m2a3mv77rlDwOMzMN8xs0dtGXKjztWMFwyQFQVw6XXOl4Guzfp6A8AFZY+OY&#10;FPySh8X8YTDDXLsrf9KlCJWIEPY5KjAhtLmUvjRk0SeuJY7e0XUWQ5RdJXWH1wi3jczSdCwt1hwX&#10;DLa0MlSeix+r4EO+lmZfjHdvL6OD++5Py+1oXyn19NgvpyAC9eEe/m+/awVZBrc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XNjcUAAADbAAAADwAAAAAAAAAA&#10;AAAAAAChAgAAZHJzL2Rvd25yZXYueG1sUEsFBgAAAAAEAAQA+QAAAJMDAAAAAA==&#10;" strokecolor="red" strokeweight="1.5pt"/>
                      <v:shape id="AutoShape 160"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23dMQAAADbAAAADwAAAGRycy9kb3ducmV2LnhtbESPQWvCQBSE74X+h+UVvDWbRhBJXUUL&#10;QinkULU9P7Kv2WD2bZJdk+iv7xYKHoeZ+YZZbSbbiIF6XztW8JKkIIhLp2uuFJyO++clCB+QNTaO&#10;ScGVPGzWjw8rzLUb+ZOGQ6hEhLDPUYEJoc2l9KUhiz5xLXH0flxvMUTZV1L3OEa4bWSWpgtpsea4&#10;YLClN0Pl+XCxCoruY2GG7DaF79Qtv/RuLLrdqNTsadq+ggg0hXv4v/2uFWRz+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d0xAAAANsAAAAPAAAAAAAAAAAA&#10;AAAAAKECAABkcnMvZG93bnJldi54bWxQSwUGAAAAAAQABAD5AAAAkgMAAAAA&#10;" strokecolor="red" strokeweight="1.5pt">
                        <v:stroke startarrow="block" startarrowlength="long" endarrowlength="long"/>
                      </v:shape>
                      <v:shape id="AutoShape 161"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DwYsQAAADbAAAADwAAAGRycy9kb3ducmV2LnhtbESPQWsCMRSE74L/ITyhN80qVezWKCK0&#10;ld66WtHbY/O6Wd28bDdRt/++EQSPw8x8w8wWra3EhRpfOlYwHCQgiHOnSy4UbDdv/SkIH5A1Vo5J&#10;wR95WMy7nRmm2l35iy5ZKESEsE9RgQmhTqX0uSGLfuBq4uj9uMZiiLIppG7wGuG2kqMkmUiLJccF&#10;gzWtDOWn7GwVfMr33Oyzye7jZXxwv+1x+T3eF0o99drlK4hAbXiE7+21VjB6ht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PBixAAAANsAAAAPAAAAAAAAAAAA&#10;AAAAAKECAABkcnMvZG93bnJldi54bWxQSwUGAAAAAAQABAD5AAAAkgM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696128" behindDoc="0" locked="0" layoutInCell="1" allowOverlap="1" wp14:anchorId="5594B80D" wp14:editId="4565BAF7">
                      <wp:simplePos x="0" y="0"/>
                      <wp:positionH relativeFrom="column">
                        <wp:posOffset>707390</wp:posOffset>
                      </wp:positionH>
                      <wp:positionV relativeFrom="paragraph">
                        <wp:posOffset>67945</wp:posOffset>
                      </wp:positionV>
                      <wp:extent cx="218440" cy="121285"/>
                      <wp:effectExtent l="21590" t="14605" r="17145" b="64135"/>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18" name="AutoShape 155"/>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156"/>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20" name="AutoShape 157"/>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 o:spid="_x0000_s1026" style="position:absolute;margin-left:55.7pt;margin-top:5.35pt;width:17.2pt;height:9.55pt;z-index:251696128"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">
                      <v:shape id="AutoShape 155"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Ew2sUAAADbAAAADwAAAGRycy9kb3ducmV2LnhtbESPQW/CMAyF70j8h8hI3EY6JBDrCAgh&#10;sU27rWwTu1mN13RrnNIE6P49PkziZus9v/d5ue59o87UxTqwgftJBoq4DLbmysD7fne3ABUTssUm&#10;MBn4owjr1XCwxNyGC7/RuUiVkhCOORpwKbW51rF05DFOQkss2nfoPCZZu0rbDi8S7hs9zbK59liz&#10;NDhsaeuo/C1O3sCrfirdoZh/Pj/MvsKx/9l8zA6VMeNRv3kElahPN/P/9YsVfIGVX2QAv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Ew2sUAAADbAAAADwAAAAAAAAAA&#10;AAAAAAChAgAAZHJzL2Rvd25yZXYueG1sUEsFBgAAAAAEAAQA+QAAAJMDAAAAAA==&#10;" strokecolor="red" strokeweight="1.5pt"/>
                      <v:shape id="AutoShape 156"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lKI8IAAADbAAAADwAAAGRycy9kb3ducmV2LnhtbERPTWvCQBC9F/wPywi91Y05hDS6igqF&#10;UsihVj0P2TEbzM7G7DZJ++u7hUJv83ifs95OthUD9b5xrGC5SEAQV043XCs4fbw85SB8QNbYOiYF&#10;X+Rhu5k9rLHQbuR3Go6hFjGEfYEKTAhdIaWvDFn0C9cRR+7qeoshwr6WuscxhttWpkmSSYsNxwaD&#10;HR0MVbfjp1VQ3t8yM6TfU7gkLj/r/Vje96NSj/NptwIRaAr/4j/3q47zn+H3l3i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lKI8IAAADbAAAADwAAAAAAAAAAAAAA&#10;AAChAgAAZHJzL2Rvd25yZXYueG1sUEsFBgAAAAAEAAQA+QAAAJADAAAAAA==&#10;" strokecolor="red" strokeweight="1.5pt">
                        <v:stroke startarrow="block" startarrowlength="long" endarrowlength="long"/>
                      </v:shape>
                      <v:shape id="AutoShape 157"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v2YcIAAADbAAAADwAAAGRycy9kb3ducmV2LnhtbERPz2vCMBS+C/4P4Qm7zVRBmZ1pEWE6&#10;drPqcLdH89ZUm5euybT+98th4PHj+73Me9uIK3W+dqxgMk5AEJdO11wpOOzfnl9A+ICssXFMCu7k&#10;Ic+GgyWm2t14R9ciVCKGsE9RgQmhTaX0pSGLfuxa4sh9u85iiLCrpO7wFsNtI6dJMpcWa44NBlta&#10;Gyovxa9V8CE3pTkV88/tYvblfvrz6jg7VUo9jfrVK4hAfXiI/93vWsE0ro9f4g+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v2YcIAAADbAAAADwAAAAAAAAAAAAAA&#10;AAChAgAAZHJzL2Rvd25yZXYueG1sUEsFBgAAAAAEAAQA+QAAAJADAAAAAA==&#10;" strokecolor="red" strokeweight="1.5pt"/>
                    </v:group>
                  </w:pict>
                </mc:Fallback>
              </mc:AlternateContent>
            </w: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P1-5A/P1-5C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“TDMA_SCLK”</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“C15”</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“BP_TDMB_DR”</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"E13"</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P1-7A/P1-7C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“TDMA_FS”</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“F12”</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“BP_SPI_A_CS”</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"L15"</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P1-9A/P1-9C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“TDMB_SCLK”</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“C16”</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“BP_SPI_A_ADD0”</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"K13"</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P1-11A/P1-11C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“TDMB_FS”</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“F13”</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“BP_TDMA_DX”</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"D14"</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P1-6A/P1-2A</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"SLV_2"</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"J11"</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“BP_TDMB_DX”</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"D15"</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P1-8A/P1-2C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"SLV_3"</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"H16"</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“BP_SPI_B_CS”</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"G14"</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P1-10A/P1-4A</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"SLV_0"</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"M13"</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“BP_SPI_B_ADD0”</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"G16"</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P1-12A/P1-4C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"SLV_1"</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"M14"</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b/>
                <w:sz w:val="16"/>
                <w:szCs w:val="16"/>
                <w:lang w:val="en-US"/>
              </w:rPr>
            </w:pPr>
            <w:r w:rsidRPr="00501BA6">
              <w:rPr>
                <w:rFonts w:ascii="Times New Roman" w:hAnsi="Times New Roman"/>
                <w:b/>
                <w:sz w:val="16"/>
                <w:szCs w:val="16"/>
                <w:lang w:val="en-US"/>
              </w:rPr>
              <w:t>“BP_REF_CLK_A”</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"R4"</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P1-13A/P1-13C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b/>
                <w:sz w:val="16"/>
                <w:szCs w:val="16"/>
                <w:lang w:val="en-US"/>
              </w:rPr>
            </w:pPr>
            <w:r w:rsidRPr="00501BA6">
              <w:rPr>
                <w:rFonts w:ascii="Times New Roman" w:hAnsi="Times New Roman"/>
                <w:b/>
                <w:sz w:val="16"/>
                <w:szCs w:val="16"/>
                <w:lang w:val="en-US"/>
              </w:rPr>
              <w:t>“BP_REF_CLK_B”</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"M6"</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b/>
                <w:sz w:val="16"/>
                <w:szCs w:val="16"/>
                <w:lang w:val="en-US"/>
              </w:rPr>
            </w:pPr>
            <w:r w:rsidRPr="00501BA6">
              <w:rPr>
                <w:rFonts w:ascii="Times New Roman" w:hAnsi="Times New Roman"/>
                <w:b/>
                <w:sz w:val="16"/>
                <w:szCs w:val="16"/>
                <w:lang w:val="en-US"/>
              </w:rPr>
              <w:t>“BP_SPI_A_ADD1”</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"L13"</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P1-14A/P1-14C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b/>
                <w:sz w:val="16"/>
                <w:szCs w:val="16"/>
                <w:lang w:val="en-US"/>
              </w:rPr>
            </w:pPr>
            <w:r w:rsidRPr="00501BA6">
              <w:rPr>
                <w:rFonts w:ascii="Times New Roman" w:hAnsi="Times New Roman"/>
                <w:b/>
                <w:sz w:val="16"/>
                <w:szCs w:val="16"/>
                <w:lang w:val="en-US"/>
              </w:rPr>
              <w:t>“BP_SPI_A_CLK”</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"M16"</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“BP_SPI_B_ADD1”</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"J16"</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P1-15A/P1-15C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“BP_SPI_B_CLK”</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"H11"</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“BP_SPI_A_ADD2”</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"R15"</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P1-16A/P1-16C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“BP_SPI_A_MISO”</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"N15"</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“BP_SPI_B_ADD2”</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"K14"</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P1-17A/P1-17C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“BP_SPI_B_MISO”</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"H14"</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“BP_SPI_B_MOSI”</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"J13"</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P1-18A/P1-18C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“BP_SPI_A_MOSI”</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"P15"</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“BP_SPI_A_ADD3”</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"R16"</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P1-19A/P1-19C</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lang w:val="en-US"/>
              </w:rPr>
            </w:pPr>
            <w:r w:rsidRPr="00501BA6">
              <w:rPr>
                <w:rFonts w:ascii="Times New Roman" w:hAnsi="Times New Roman"/>
                <w:sz w:val="16"/>
                <w:szCs w:val="16"/>
                <w:lang w:val="en-US"/>
              </w:rPr>
              <w:t>“BP_SPI_B_ADD3”</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"K12"</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tcPr>
          <w:p w:rsidR="006F5776" w:rsidRPr="00501BA6" w:rsidRDefault="006F5776" w:rsidP="00574A1C">
            <w:pPr>
              <w:spacing w:after="0"/>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"OUT1_232"</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"P14"</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P3-3/P3-5</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"IN1_232"</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"N11"</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"OUT2_232"</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"R13"</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Pr>
                <w:rFonts w:ascii="Times New Roman" w:hAnsi="Times New Roman"/>
                <w:noProof/>
                <w:sz w:val="16"/>
                <w:szCs w:val="16"/>
              </w:rPr>
              <mc:AlternateContent>
                <mc:Choice Requires="wpg">
                  <w:drawing>
                    <wp:anchor distT="0" distB="0" distL="114300" distR="114300" simplePos="0" relativeHeight="251695104" behindDoc="0" locked="0" layoutInCell="1" allowOverlap="1" wp14:anchorId="6AC27350" wp14:editId="40CEBF3F">
                      <wp:simplePos x="0" y="0"/>
                      <wp:positionH relativeFrom="column">
                        <wp:posOffset>762000</wp:posOffset>
                      </wp:positionH>
                      <wp:positionV relativeFrom="paragraph">
                        <wp:posOffset>292735</wp:posOffset>
                      </wp:positionV>
                      <wp:extent cx="218440" cy="121285"/>
                      <wp:effectExtent l="19050" t="13970" r="10160" b="6477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14" name="AutoShape 151"/>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5" name="AutoShape 152"/>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6" name="AutoShape 153"/>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3" o:spid="_x0000_s1026" style="position:absolute;margin-left:60pt;margin-top:23.05pt;width:17.2pt;height:9.55pt;z-index:251695104"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">
                      <v:shape id="AutoShape 151"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w638MAAADbAAAADwAAAGRycy9kb3ducmV2LnhtbERPTWvCQBC9F/wPywi9NRtFpaauIkJt&#10;8Wbair0N2TEbzc6m2a3Gf+8Khd7m8T5ntuhsLc7U+sqxgkGSgiAunK64VPD58fr0DMIHZI21Y1Jw&#10;JQ+Lee9hhpl2F97SOQ+liCHsM1RgQmgyKX1hyKJPXEMcuYNrLYYI21LqFi8x3NZymKYTabHi2GCw&#10;oZWh4pT/WgUbuS7MPp/s3qbjb/fTHZdf432p1GO/W76ACNSFf/Gf+13H+SO4/x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sOt/DAAAA2wAAAA8AAAAAAAAAAAAA&#10;AAAAoQIAAGRycy9kb3ducmV2LnhtbFBLBQYAAAAABAAEAPkAAACRAwAAAAA=&#10;" strokecolor="red" strokeweight="1.5pt"/>
                      <v:shape id="AutoShape 152"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RAJsIAAADbAAAADwAAAGRycy9kb3ducmV2LnhtbERPTWvCQBC9F/oflin01mwqNEiaVbQg&#10;iODBaHsestNsMDsbs2uS9te7hYK3ebzPKZaTbcVAvW8cK3hNUhDEldMN1wpOx83LHIQPyBpbx6Tg&#10;hzwsF48PBebajXygoQy1iCHsc1RgQuhyKX1lyKJPXEccuW/XWwwR9rXUPY4x3LZylqaZtNhwbDDY&#10;0Yeh6lxerYL9ZZeZYfY7ha/UzT/1etxf1qNSz0/T6h1EoCncxf/urY7z3+Dvl3i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RAJsIAAADbAAAADwAAAAAAAAAAAAAA&#10;AAChAgAAZHJzL2Rvd25yZXYueG1sUEsFBgAAAAAEAAQA+QAAAJADAAAAAA==&#10;" strokecolor="red" strokeweight="1.5pt">
                        <v:stroke startarrow="block" startarrowlength="long" endarrowlength="long"/>
                      </v:shape>
                      <v:shape id="AutoShape 153"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IBM8MAAADbAAAADwAAAGRycy9kb3ducmV2LnhtbERPS2vCQBC+F/oflin01mwqGGp0FSnY&#10;ijfjA70N2TGbNjubZleN/94tFHqbj+85k1lvG3GhzteOFbwmKQji0umaKwXbzeLlDYQPyBobx6Tg&#10;Rh5m08eHCebaXXlNlyJUIoawz1GBCaHNpfSlIYs+cS1x5E6usxgi7CqpO7zGcNvIQZpm0mLNscFg&#10;S++Gyu/ibBWs5EdpDkW2/xwNj+6n/5rvhodKqeenfj4GEagP/+I/91LH+Rn8/hIPk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yATPDAAAA2wAAAA8AAAAAAAAAAAAA&#10;AAAAoQIAAGRycy9kb3ducmV2LnhtbFBLBQYAAAAABAAEAPkAAACRAwAAAAA=&#10;" strokecolor="red" strokeweight="1.5pt"/>
                    </v:group>
                  </w:pict>
                </mc:Fallback>
              </mc:AlternateContent>
            </w:r>
            <w:r>
              <w:rPr>
                <w:rFonts w:ascii="Times New Roman" w:hAnsi="Times New Roman"/>
                <w:noProof/>
                <w:sz w:val="16"/>
                <w:szCs w:val="16"/>
              </w:rPr>
              <mc:AlternateContent>
                <mc:Choice Requires="wpg">
                  <w:drawing>
                    <wp:anchor distT="0" distB="0" distL="114300" distR="114300" simplePos="0" relativeHeight="251694080" behindDoc="0" locked="0" layoutInCell="1" allowOverlap="1" wp14:anchorId="568B9F0A" wp14:editId="45612397">
                      <wp:simplePos x="0" y="0"/>
                      <wp:positionH relativeFrom="column">
                        <wp:posOffset>763270</wp:posOffset>
                      </wp:positionH>
                      <wp:positionV relativeFrom="paragraph">
                        <wp:posOffset>64135</wp:posOffset>
                      </wp:positionV>
                      <wp:extent cx="218440" cy="121285"/>
                      <wp:effectExtent l="20320" t="13970" r="18415" b="6477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 cy="121285"/>
                                <a:chOff x="5340" y="1360"/>
                                <a:chExt cx="653" cy="190"/>
                              </a:xfrm>
                            </wpg:grpSpPr>
                            <wps:wsp>
                              <wps:cNvPr id="10" name="AutoShape 147"/>
                              <wps:cNvCnPr>
                                <a:cxnSpLocks noChangeShapeType="1"/>
                              </wps:cNvCnPr>
                              <wps:spPr bwMode="auto">
                                <a:xfrm>
                                  <a:off x="5340" y="1360"/>
                                  <a:ext cx="65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1" name="AutoShape 148"/>
                              <wps:cNvCnPr>
                                <a:cxnSpLocks noChangeShapeType="1"/>
                              </wps:cNvCnPr>
                              <wps:spPr bwMode="auto">
                                <a:xfrm>
                                  <a:off x="5340" y="1550"/>
                                  <a:ext cx="650" cy="0"/>
                                </a:xfrm>
                                <a:prstGeom prst="straightConnector1">
                                  <a:avLst/>
                                </a:prstGeom>
                                <a:noFill/>
                                <a:ln w="19050">
                                  <a:solidFill>
                                    <a:srgbClr val="FF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12" name="AutoShape 149"/>
                              <wps:cNvCnPr>
                                <a:cxnSpLocks noChangeShapeType="1"/>
                              </wps:cNvCnPr>
                              <wps:spPr bwMode="auto">
                                <a:xfrm>
                                  <a:off x="5993" y="1360"/>
                                  <a:ext cx="0" cy="1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margin-left:60.1pt;margin-top:5.05pt;width:17.2pt;height:9.55pt;z-index:251694080" coordorigin="5340,1360" coordsize="6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">
                      <v:shape id="AutoShape 147" o:spid="_x0000_s1027" type="#_x0000_t32" style="position:absolute;left:5340;top:136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83MUAAADbAAAADwAAAGRycy9kb3ducmV2LnhtbESPQW/CMAyF70j8h8hI3EY6JBDrCAgh&#10;sU27rWwTu1mN13RrnNIE6P49PkziZus9v/d5ue59o87UxTqwgftJBoq4DLbmysD7fne3ABUTssUm&#10;MBn4owjr1XCwxNyGC7/RuUiVkhCOORpwKbW51rF05DFOQkss2nfoPCZZu0rbDi8S7hs9zbK59liz&#10;NDhsaeuo/C1O3sCrfirdoZh/Pj/MvsKx/9l8zA6VMeNRv3kElahPN/P/9YsVfKGXX2QAv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83MUAAADbAAAADwAAAAAAAAAA&#10;AAAAAAChAgAAZHJzL2Rvd25yZXYueG1sUEsFBgAAAAAEAAQA+QAAAJMDAAAAAA==&#10;" strokecolor="red" strokeweight="1.5pt"/>
                      <v:shape id="AutoShape 148" o:spid="_x0000_s1028" type="#_x0000_t32" style="position:absolute;left:5340;top:1550;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9GJcIAAADbAAAADwAAAGRycy9kb3ducmV2LnhtbERPTWvCQBC9F/wPywi91U08iKSuooIg&#10;hRxMa89DdswGs7NJdpuk/vpuodDbPN7nbHaTbcRAva8dK0gXCQji0umaKwUf76eXNQgfkDU2jknB&#10;N3nYbWdPG8y0G/lCQxEqEUPYZ6jAhNBmUvrSkEW/cC1x5G6utxgi7CupexxjuG3kMklW0mLNscFg&#10;S0dD5b34sgry7m1lhuVjCp+JW1/1Ycy7w6jU83zav4IINIV/8Z/7rOP8FH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9GJcIAAADbAAAADwAAAAAAAAAAAAAA&#10;AAChAgAAZHJzL2Rvd25yZXYueG1sUEsFBgAAAAAEAAQA+QAAAJADAAAAAA==&#10;" strokecolor="red" strokeweight="1.5pt">
                        <v:stroke startarrow="block" startarrowlength="long" endarrowlength="long"/>
                      </v:shape>
                      <v:shape id="AutoShape 149" o:spid="_x0000_s1029" type="#_x0000_t32" style="position:absolute;left:5993;top:1360;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kHMMIAAADbAAAADwAAAGRycy9kb3ducmV2LnhtbERPTWvCQBC9C/6HZYTedFNBsTEbEcG2&#10;9NbYFr0N2TEbm51Ns1tN/31XELzN431OtuptI87U+dqxgsdJAoK4dLrmSsHHbjtegPABWWPjmBT8&#10;kYdVPhxkmGp34Xc6F6ESMYR9igpMCG0qpS8NWfQT1xJH7ug6iyHCrpK6w0sMt42cJslcWqw5Nhhs&#10;aWOo/C5+rYI3+VyafTH/enmaHdxPf1p/zvaVUg+jfr0EEagPd/HN/arj/Cl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4kHMMIAAADbAAAADwAAAAAAAAAAAAAA&#10;AAChAgAAZHJzL2Rvd25yZXYueG1sUEsFBgAAAAAEAAQA+QAAAJADAAAAAA==&#10;" strokecolor="red" strokeweight="1.5pt"/>
                    </v:group>
                  </w:pict>
                </mc:Fallback>
              </mc:AlternateContent>
            </w: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P3-6/P3-4</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"IN2_232"</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"M11"</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"OUT_TP1"</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"P3"</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roofErr w:type="spellStart"/>
            <w:r w:rsidRPr="00501BA6">
              <w:rPr>
                <w:rFonts w:ascii="Times New Roman" w:hAnsi="Times New Roman"/>
                <w:sz w:val="16"/>
                <w:szCs w:val="16"/>
              </w:rPr>
              <w:t>Out</w:t>
            </w:r>
            <w:proofErr w:type="spellEnd"/>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r w:rsidRPr="00501BA6">
              <w:rPr>
                <w:rFonts w:ascii="Times New Roman" w:hAnsi="Times New Roman"/>
                <w:sz w:val="16"/>
                <w:szCs w:val="16"/>
                <w:highlight w:val="yellow"/>
              </w:rPr>
              <w:t>P3-1/P3-7</w:t>
            </w: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"T2-IP"</w:t>
            </w:r>
          </w:p>
        </w:tc>
        <w:tc>
          <w:tcPr>
            <w:tcW w:w="1349"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lang w:val="en-US"/>
              </w:rPr>
              <w:t>"T2"</w:t>
            </w: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t>In</w:t>
            </w:r>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restart"/>
            <w:vAlign w:val="center"/>
          </w:tcPr>
          <w:p w:rsidR="006F5776" w:rsidRPr="00501BA6" w:rsidRDefault="006F5776" w:rsidP="00574A1C">
            <w:pPr>
              <w:spacing w:after="0"/>
              <w:jc w:val="center"/>
              <w:rPr>
                <w:rFonts w:ascii="Times New Roman" w:hAnsi="Times New Roman"/>
                <w:sz w:val="16"/>
                <w:szCs w:val="16"/>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Merge/>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5603" w:type="dxa"/>
            <w:gridSpan w:val="4"/>
            <w:vMerge w:val="restart"/>
            <w:shd w:val="clear" w:color="auto" w:fill="FFFF00"/>
            <w:vAlign w:val="center"/>
          </w:tcPr>
          <w:p w:rsidR="006F5776" w:rsidRPr="00501BA6" w:rsidRDefault="006F5776" w:rsidP="00574A1C">
            <w:pPr>
              <w:spacing w:after="0"/>
              <w:rPr>
                <w:rFonts w:ascii="Times New Roman" w:hAnsi="Times New Roman"/>
                <w:sz w:val="16"/>
                <w:szCs w:val="16"/>
              </w:rPr>
            </w:pPr>
            <w:r w:rsidRPr="00501BA6">
              <w:rPr>
                <w:rFonts w:ascii="Times New Roman" w:hAnsi="Times New Roman"/>
                <w:sz w:val="16"/>
                <w:szCs w:val="16"/>
              </w:rPr>
              <w:lastRenderedPageBreak/>
              <w:t>Nota de Montaje.- Unir P3-9 con P3-10</w:t>
            </w: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5603" w:type="dxa"/>
            <w:gridSpan w:val="4"/>
            <w:vMerge/>
            <w:shd w:val="clear" w:color="auto" w:fill="FFFF00"/>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5603" w:type="dxa"/>
            <w:gridSpan w:val="4"/>
            <w:vMerge/>
            <w:shd w:val="clear" w:color="auto" w:fill="FFFF00"/>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r w:rsidR="006F5776" w:rsidRPr="00501BA6" w:rsidTr="003B1C44">
        <w:trPr>
          <w:jc w:val="center"/>
        </w:trPr>
        <w:tc>
          <w:tcPr>
            <w:tcW w:w="1614" w:type="dxa"/>
            <w:vAlign w:val="center"/>
          </w:tcPr>
          <w:p w:rsidR="006F5776" w:rsidRPr="00501BA6" w:rsidRDefault="006F5776" w:rsidP="00574A1C">
            <w:pPr>
              <w:spacing w:after="0"/>
              <w:rPr>
                <w:rFonts w:ascii="Times New Roman" w:hAnsi="Times New Roman"/>
                <w:sz w:val="16"/>
                <w:szCs w:val="16"/>
              </w:rPr>
            </w:pPr>
          </w:p>
        </w:tc>
        <w:tc>
          <w:tcPr>
            <w:tcW w:w="1349" w:type="dxa"/>
            <w:vAlign w:val="center"/>
          </w:tcPr>
          <w:p w:rsidR="006F5776" w:rsidRPr="00501BA6" w:rsidRDefault="006F5776" w:rsidP="00574A1C">
            <w:pPr>
              <w:spacing w:after="0"/>
              <w:rPr>
                <w:rFonts w:ascii="Times New Roman" w:hAnsi="Times New Roman"/>
                <w:sz w:val="16"/>
                <w:szCs w:val="16"/>
              </w:rPr>
            </w:pPr>
          </w:p>
        </w:tc>
        <w:tc>
          <w:tcPr>
            <w:tcW w:w="1153" w:type="dxa"/>
            <w:vAlign w:val="center"/>
          </w:tcPr>
          <w:p w:rsidR="006F5776" w:rsidRPr="00501BA6" w:rsidRDefault="006F5776" w:rsidP="00574A1C">
            <w:pPr>
              <w:spacing w:after="0"/>
              <w:rPr>
                <w:rFonts w:ascii="Times New Roman" w:hAnsi="Times New Roman"/>
                <w:sz w:val="16"/>
                <w:szCs w:val="16"/>
              </w:rPr>
            </w:pPr>
          </w:p>
        </w:tc>
        <w:tc>
          <w:tcPr>
            <w:tcW w:w="1487" w:type="dxa"/>
            <w:vAlign w:val="center"/>
          </w:tcPr>
          <w:p w:rsidR="006F5776" w:rsidRPr="00501BA6" w:rsidRDefault="006F5776" w:rsidP="00574A1C">
            <w:pPr>
              <w:spacing w:after="0"/>
              <w:rPr>
                <w:rFonts w:ascii="Times New Roman" w:hAnsi="Times New Roman"/>
                <w:sz w:val="16"/>
                <w:szCs w:val="16"/>
              </w:rPr>
            </w:pPr>
          </w:p>
        </w:tc>
        <w:tc>
          <w:tcPr>
            <w:tcW w:w="1473" w:type="dxa"/>
          </w:tcPr>
          <w:p w:rsidR="006F5776" w:rsidRPr="00501BA6" w:rsidRDefault="006F5776" w:rsidP="00574A1C">
            <w:pPr>
              <w:spacing w:after="0"/>
              <w:rPr>
                <w:rFonts w:ascii="Times New Roman" w:hAnsi="Times New Roman"/>
                <w:sz w:val="16"/>
                <w:szCs w:val="16"/>
              </w:rPr>
            </w:pPr>
          </w:p>
        </w:tc>
        <w:tc>
          <w:tcPr>
            <w:tcW w:w="1637" w:type="dxa"/>
            <w:vAlign w:val="center"/>
          </w:tcPr>
          <w:p w:rsidR="006F5776" w:rsidRPr="00501BA6" w:rsidRDefault="006F5776" w:rsidP="00574A1C">
            <w:pPr>
              <w:spacing w:after="0"/>
              <w:jc w:val="center"/>
              <w:rPr>
                <w:rFonts w:ascii="Times New Roman" w:hAnsi="Times New Roman"/>
                <w:sz w:val="16"/>
                <w:szCs w:val="16"/>
                <w:highlight w:val="yellow"/>
              </w:rPr>
            </w:pPr>
          </w:p>
        </w:tc>
      </w:tr>
    </w:tbl>
    <w:p w:rsidR="006F5776" w:rsidRDefault="006F5776" w:rsidP="003B1C44">
      <w:pPr>
        <w:pStyle w:val="Ttulo1"/>
      </w:pPr>
      <w:bookmarkStart w:id="50" w:name="_Toc347764094"/>
      <w:bookmarkStart w:id="51" w:name="_Toc66103914"/>
      <w:r>
        <w:lastRenderedPageBreak/>
        <w:t>Anexo C: UTIL DE PRUEBAS</w:t>
      </w:r>
      <w:bookmarkEnd w:id="50"/>
      <w:bookmarkEnd w:id="51"/>
    </w:p>
    <w:p w:rsidR="006F5776" w:rsidRDefault="006F5776" w:rsidP="006F5776">
      <w:pPr>
        <w:spacing w:before="120" w:line="360" w:lineRule="auto"/>
        <w:ind w:right="425"/>
        <w:rPr>
          <w:rFonts w:cs="Arial"/>
        </w:rPr>
      </w:pPr>
      <w:r>
        <w:rPr>
          <w:rFonts w:cs="Arial"/>
        </w:rPr>
        <w:t>El útil de pruebas consta de:</w:t>
      </w:r>
    </w:p>
    <w:p w:rsidR="006F5776" w:rsidRDefault="006F5776" w:rsidP="006F5776">
      <w:pPr>
        <w:spacing w:before="120" w:line="360" w:lineRule="auto"/>
        <w:ind w:right="425"/>
        <w:rPr>
          <w:rFonts w:cs="Arial"/>
        </w:rPr>
      </w:pPr>
      <w:r>
        <w:rPr>
          <w:rFonts w:cs="Arial"/>
        </w:rPr>
        <w:t>1.- soporte con conector DIN41612 hembra para poder insertar cada tarjeta N019A que se quiera probar.</w:t>
      </w:r>
    </w:p>
    <w:p w:rsidR="006F5776" w:rsidRDefault="006F5776" w:rsidP="006F5776">
      <w:pPr>
        <w:spacing w:before="120" w:line="360" w:lineRule="auto"/>
        <w:ind w:right="425"/>
        <w:rPr>
          <w:rFonts w:cs="Arial"/>
        </w:rPr>
      </w:pPr>
      <w:r>
        <w:rPr>
          <w:rFonts w:cs="Arial"/>
        </w:rPr>
        <w:t xml:space="preserve">2.- Cuatro </w:t>
      </w:r>
      <w:proofErr w:type="spellStart"/>
      <w:r>
        <w:rPr>
          <w:rFonts w:cs="Arial"/>
        </w:rPr>
        <w:t>modulos</w:t>
      </w:r>
      <w:proofErr w:type="spellEnd"/>
      <w:r>
        <w:rPr>
          <w:rFonts w:cs="Arial"/>
        </w:rPr>
        <w:t xml:space="preserve"> iguales </w:t>
      </w:r>
      <w:proofErr w:type="spellStart"/>
      <w:r>
        <w:rPr>
          <w:rFonts w:cs="Arial"/>
        </w:rPr>
        <w:t>TEST_MODx</w:t>
      </w:r>
      <w:proofErr w:type="spellEnd"/>
      <w:r>
        <w:rPr>
          <w:rFonts w:cs="Arial"/>
        </w:rPr>
        <w:t xml:space="preserve"> que habrá que insertar en cada slot </w:t>
      </w:r>
      <w:proofErr w:type="spellStart"/>
      <w:r>
        <w:rPr>
          <w:rFonts w:cs="Arial"/>
        </w:rPr>
        <w:t>MODx</w:t>
      </w:r>
      <w:proofErr w:type="spellEnd"/>
      <w:r>
        <w:rPr>
          <w:rFonts w:cs="Arial"/>
        </w:rPr>
        <w:t xml:space="preserve"> de la tarjeta a probar.</w:t>
      </w:r>
    </w:p>
    <w:p w:rsidR="006F5776" w:rsidRDefault="006F5776" w:rsidP="006F5776">
      <w:pPr>
        <w:spacing w:before="120" w:line="360" w:lineRule="auto"/>
        <w:ind w:right="425"/>
        <w:rPr>
          <w:rFonts w:cs="Arial"/>
        </w:rPr>
      </w:pPr>
      <w:r>
        <w:rPr>
          <w:rFonts w:cs="Arial"/>
        </w:rPr>
        <w:t>3.- Conector con puentes que se ha de insertar en el conector P3 de la tarjeta en cuestión.</w:t>
      </w:r>
    </w:p>
    <w:p w:rsidR="006F5776" w:rsidRDefault="006F5776" w:rsidP="006F5776">
      <w:pPr>
        <w:spacing w:before="120" w:line="360" w:lineRule="auto"/>
        <w:ind w:right="425"/>
        <w:rPr>
          <w:rFonts w:cs="Arial"/>
        </w:rPr>
      </w:pPr>
    </w:p>
    <w:p w:rsidR="006F5776" w:rsidRDefault="006F5776" w:rsidP="006F5776">
      <w:pPr>
        <w:spacing w:before="120" w:line="360" w:lineRule="auto"/>
        <w:ind w:right="425"/>
        <w:rPr>
          <w:rFonts w:cs="Arial"/>
        </w:rPr>
      </w:pPr>
      <w:r>
        <w:rPr>
          <w:rFonts w:cs="Arial"/>
        </w:rPr>
        <w:t>El cableado que hay que realizar en el con</w:t>
      </w:r>
      <w:r w:rsidR="003B1C44">
        <w:rPr>
          <w:rFonts w:cs="Arial"/>
        </w:rPr>
        <w:t>ector DIN41612 es el siguiente:</w:t>
      </w:r>
    </w:p>
    <w:tbl>
      <w:tblPr>
        <w:tblW w:w="0" w:type="auto"/>
        <w:jc w:val="center"/>
        <w:tblInd w:w="1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1884"/>
        <w:gridCol w:w="492"/>
        <w:gridCol w:w="1606"/>
        <w:gridCol w:w="803"/>
      </w:tblGrid>
      <w:tr w:rsidR="006F5776" w:rsidRPr="00FE6953" w:rsidTr="003B1C44">
        <w:trPr>
          <w:jc w:val="center"/>
        </w:trPr>
        <w:tc>
          <w:tcPr>
            <w:tcW w:w="0" w:type="auto"/>
            <w:shd w:val="clear" w:color="auto" w:fill="FDE9D9"/>
          </w:tcPr>
          <w:p w:rsidR="006F5776" w:rsidRPr="00FE6953" w:rsidRDefault="006F5776" w:rsidP="00574A1C">
            <w:pPr>
              <w:spacing w:after="0"/>
              <w:rPr>
                <w:rFonts w:ascii="Times New Roman" w:hAnsi="Times New Roman"/>
                <w:b/>
                <w:sz w:val="16"/>
                <w:szCs w:val="16"/>
              </w:rPr>
            </w:pPr>
            <w:r w:rsidRPr="00FE6953">
              <w:rPr>
                <w:rFonts w:ascii="Times New Roman" w:hAnsi="Times New Roman"/>
                <w:b/>
                <w:sz w:val="16"/>
                <w:szCs w:val="16"/>
              </w:rPr>
              <w:t>PIN</w:t>
            </w:r>
          </w:p>
        </w:tc>
        <w:tc>
          <w:tcPr>
            <w:tcW w:w="1884" w:type="dxa"/>
            <w:shd w:val="clear" w:color="auto" w:fill="FDE9D9"/>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CONECTADO A</w:t>
            </w:r>
          </w:p>
        </w:tc>
        <w:tc>
          <w:tcPr>
            <w:tcW w:w="0" w:type="auto"/>
            <w:shd w:val="clear" w:color="auto" w:fill="FDE9D9"/>
          </w:tcPr>
          <w:p w:rsidR="006F5776" w:rsidRPr="00FE6953" w:rsidRDefault="006F5776" w:rsidP="00574A1C">
            <w:pPr>
              <w:spacing w:after="0"/>
              <w:rPr>
                <w:rFonts w:ascii="Times New Roman" w:hAnsi="Times New Roman"/>
                <w:b/>
                <w:sz w:val="16"/>
                <w:szCs w:val="16"/>
              </w:rPr>
            </w:pPr>
            <w:r w:rsidRPr="00FE6953">
              <w:rPr>
                <w:rFonts w:ascii="Times New Roman" w:hAnsi="Times New Roman"/>
                <w:b/>
                <w:sz w:val="16"/>
                <w:szCs w:val="16"/>
              </w:rPr>
              <w:t>PIN</w:t>
            </w:r>
          </w:p>
        </w:tc>
        <w:tc>
          <w:tcPr>
            <w:tcW w:w="1606" w:type="dxa"/>
            <w:shd w:val="clear" w:color="auto" w:fill="FDE9D9"/>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CONECTADO A</w:t>
            </w:r>
          </w:p>
        </w:tc>
        <w:tc>
          <w:tcPr>
            <w:tcW w:w="0" w:type="auto"/>
            <w:shd w:val="clear" w:color="auto" w:fill="FDE9D9"/>
          </w:tcPr>
          <w:p w:rsidR="006F5776" w:rsidRPr="00FE6953" w:rsidRDefault="006F5776" w:rsidP="00574A1C">
            <w:pPr>
              <w:spacing w:after="0"/>
              <w:rPr>
                <w:rFonts w:ascii="Times New Roman" w:hAnsi="Times New Roman"/>
                <w:sz w:val="16"/>
                <w:szCs w:val="16"/>
              </w:rPr>
            </w:pPr>
          </w:p>
        </w:tc>
      </w:tr>
      <w:tr w:rsidR="006F5776" w:rsidRPr="00FE6953" w:rsidTr="003B1C44">
        <w:trPr>
          <w:jc w:val="center"/>
        </w:trPr>
        <w:tc>
          <w:tcPr>
            <w:tcW w:w="0" w:type="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1A</w:t>
            </w:r>
          </w:p>
        </w:tc>
        <w:tc>
          <w:tcPr>
            <w:tcW w:w="1884" w:type="dxa"/>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GND-IN</w:t>
            </w:r>
          </w:p>
        </w:tc>
        <w:tc>
          <w:tcPr>
            <w:tcW w:w="0" w:type="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1C</w:t>
            </w:r>
          </w:p>
        </w:tc>
        <w:tc>
          <w:tcPr>
            <w:tcW w:w="1606" w:type="dxa"/>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GND-IN</w:t>
            </w:r>
          </w:p>
        </w:tc>
        <w:tc>
          <w:tcPr>
            <w:tcW w:w="0" w:type="auto"/>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MASA</w:t>
            </w:r>
          </w:p>
        </w:tc>
      </w:tr>
      <w:tr w:rsidR="006F5776" w:rsidRPr="00FE6953" w:rsidTr="003B1C44">
        <w:trPr>
          <w:jc w:val="center"/>
        </w:trPr>
        <w:tc>
          <w:tcPr>
            <w:tcW w:w="0" w:type="auto"/>
            <w:shd w:val="clear" w:color="auto" w:fill="FBD4B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2A</w:t>
            </w:r>
          </w:p>
        </w:tc>
        <w:tc>
          <w:tcPr>
            <w:tcW w:w="1884" w:type="dxa"/>
            <w:shd w:val="clear" w:color="auto" w:fill="FBD4B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6A</w:t>
            </w:r>
          </w:p>
        </w:tc>
        <w:tc>
          <w:tcPr>
            <w:tcW w:w="0" w:type="auto"/>
            <w:shd w:val="clear" w:color="auto" w:fill="8DB3E2"/>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2C</w:t>
            </w:r>
          </w:p>
        </w:tc>
        <w:tc>
          <w:tcPr>
            <w:tcW w:w="1606" w:type="dxa"/>
            <w:shd w:val="clear" w:color="auto" w:fill="8DB3E2"/>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8A</w:t>
            </w:r>
          </w:p>
        </w:tc>
        <w:tc>
          <w:tcPr>
            <w:tcW w:w="0" w:type="auto"/>
            <w:shd w:val="clear" w:color="auto" w:fill="auto"/>
          </w:tcPr>
          <w:p w:rsidR="006F5776" w:rsidRPr="00FE6953" w:rsidRDefault="006F5776" w:rsidP="00574A1C">
            <w:pPr>
              <w:spacing w:after="0"/>
              <w:jc w:val="center"/>
              <w:rPr>
                <w:rFonts w:ascii="Times New Roman" w:hAnsi="Times New Roman"/>
                <w:sz w:val="16"/>
                <w:szCs w:val="16"/>
                <w:highlight w:val="yellow"/>
              </w:rPr>
            </w:pPr>
          </w:p>
        </w:tc>
      </w:tr>
      <w:tr w:rsidR="006F5776" w:rsidRPr="00FE6953" w:rsidTr="003B1C44">
        <w:trPr>
          <w:jc w:val="center"/>
        </w:trPr>
        <w:tc>
          <w:tcPr>
            <w:tcW w:w="0" w:type="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3A</w:t>
            </w:r>
          </w:p>
        </w:tc>
        <w:tc>
          <w:tcPr>
            <w:tcW w:w="1884" w:type="dxa"/>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VCC-IN</w:t>
            </w:r>
          </w:p>
        </w:tc>
        <w:tc>
          <w:tcPr>
            <w:tcW w:w="0" w:type="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3C</w:t>
            </w:r>
          </w:p>
        </w:tc>
        <w:tc>
          <w:tcPr>
            <w:tcW w:w="1606" w:type="dxa"/>
            <w:shd w:val="clear" w:color="auto" w:fill="auto"/>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VCC-IN</w:t>
            </w:r>
          </w:p>
        </w:tc>
        <w:tc>
          <w:tcPr>
            <w:tcW w:w="0" w:type="auto"/>
            <w:shd w:val="clear" w:color="auto" w:fill="auto"/>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24 V DC</w:t>
            </w:r>
          </w:p>
        </w:tc>
      </w:tr>
      <w:tr w:rsidR="006F5776" w:rsidRPr="00FE6953" w:rsidTr="003B1C44">
        <w:trPr>
          <w:jc w:val="center"/>
        </w:trPr>
        <w:tc>
          <w:tcPr>
            <w:tcW w:w="0" w:type="auto"/>
            <w:shd w:val="clear" w:color="auto" w:fill="D9D9D9"/>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4A</w:t>
            </w:r>
          </w:p>
        </w:tc>
        <w:tc>
          <w:tcPr>
            <w:tcW w:w="1884" w:type="dxa"/>
            <w:shd w:val="clear" w:color="auto" w:fill="D9D9D9"/>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10A</w:t>
            </w:r>
          </w:p>
        </w:tc>
        <w:tc>
          <w:tcPr>
            <w:tcW w:w="0" w:type="auto"/>
            <w:shd w:val="clear" w:color="auto" w:fill="FFFF00"/>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4C</w:t>
            </w:r>
          </w:p>
        </w:tc>
        <w:tc>
          <w:tcPr>
            <w:tcW w:w="1606" w:type="dxa"/>
            <w:shd w:val="clear" w:color="auto" w:fill="FFFF00"/>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12A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EAF1DD"/>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5A</w:t>
            </w:r>
          </w:p>
        </w:tc>
        <w:tc>
          <w:tcPr>
            <w:tcW w:w="1884" w:type="dxa"/>
            <w:shd w:val="clear" w:color="auto" w:fill="EAF1DD"/>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5C</w:t>
            </w:r>
          </w:p>
        </w:tc>
        <w:tc>
          <w:tcPr>
            <w:tcW w:w="0" w:type="auto"/>
            <w:shd w:val="clear" w:color="auto" w:fill="EAF1DD"/>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5C</w:t>
            </w:r>
          </w:p>
        </w:tc>
        <w:tc>
          <w:tcPr>
            <w:tcW w:w="1606" w:type="dxa"/>
            <w:shd w:val="clear" w:color="auto" w:fill="EAF1DD"/>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5A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FBD4B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6A</w:t>
            </w:r>
          </w:p>
        </w:tc>
        <w:tc>
          <w:tcPr>
            <w:tcW w:w="1884" w:type="dxa"/>
            <w:shd w:val="clear" w:color="auto" w:fill="FBD4B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2A</w:t>
            </w:r>
          </w:p>
        </w:tc>
        <w:tc>
          <w:tcPr>
            <w:tcW w:w="0" w:type="auto"/>
            <w:shd w:val="clear" w:color="auto" w:fill="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6C</w:t>
            </w:r>
          </w:p>
        </w:tc>
        <w:tc>
          <w:tcPr>
            <w:tcW w:w="1606" w:type="dxa"/>
            <w:shd w:val="clear" w:color="auto" w:fill="auto"/>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D6E3BC"/>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7A</w:t>
            </w:r>
          </w:p>
        </w:tc>
        <w:tc>
          <w:tcPr>
            <w:tcW w:w="1884" w:type="dxa"/>
            <w:shd w:val="clear" w:color="auto" w:fill="D6E3BC"/>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7C</w:t>
            </w:r>
          </w:p>
        </w:tc>
        <w:tc>
          <w:tcPr>
            <w:tcW w:w="0" w:type="auto"/>
            <w:shd w:val="clear" w:color="auto" w:fill="D6E3BC"/>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7C</w:t>
            </w:r>
          </w:p>
        </w:tc>
        <w:tc>
          <w:tcPr>
            <w:tcW w:w="1606" w:type="dxa"/>
            <w:shd w:val="clear" w:color="auto" w:fill="D6E3BC"/>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7A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8DB3E2"/>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8A</w:t>
            </w:r>
          </w:p>
        </w:tc>
        <w:tc>
          <w:tcPr>
            <w:tcW w:w="1884" w:type="dxa"/>
            <w:shd w:val="clear" w:color="auto" w:fill="8DB3E2"/>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2C</w:t>
            </w:r>
          </w:p>
        </w:tc>
        <w:tc>
          <w:tcPr>
            <w:tcW w:w="0" w:type="auto"/>
            <w:shd w:val="clear" w:color="auto" w:fill="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8C</w:t>
            </w:r>
          </w:p>
        </w:tc>
        <w:tc>
          <w:tcPr>
            <w:tcW w:w="1606" w:type="dxa"/>
            <w:shd w:val="clear" w:color="auto" w:fill="auto"/>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C2D69B"/>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9A</w:t>
            </w:r>
          </w:p>
        </w:tc>
        <w:tc>
          <w:tcPr>
            <w:tcW w:w="1884" w:type="dxa"/>
            <w:shd w:val="clear" w:color="auto" w:fill="C2D69B"/>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9C</w:t>
            </w:r>
          </w:p>
        </w:tc>
        <w:tc>
          <w:tcPr>
            <w:tcW w:w="0" w:type="auto"/>
            <w:shd w:val="clear" w:color="auto" w:fill="C2D69B"/>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9C</w:t>
            </w:r>
          </w:p>
        </w:tc>
        <w:tc>
          <w:tcPr>
            <w:tcW w:w="1606" w:type="dxa"/>
            <w:shd w:val="clear" w:color="auto" w:fill="C2D69B"/>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9A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D9D9D9"/>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10A</w:t>
            </w:r>
          </w:p>
        </w:tc>
        <w:tc>
          <w:tcPr>
            <w:tcW w:w="1884" w:type="dxa"/>
            <w:shd w:val="clear" w:color="auto" w:fill="D9D9D9"/>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4A</w:t>
            </w:r>
          </w:p>
        </w:tc>
        <w:tc>
          <w:tcPr>
            <w:tcW w:w="0" w:type="auto"/>
            <w:shd w:val="clear" w:color="auto" w:fill="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10C</w:t>
            </w:r>
          </w:p>
        </w:tc>
        <w:tc>
          <w:tcPr>
            <w:tcW w:w="1606" w:type="dxa"/>
            <w:shd w:val="clear" w:color="auto" w:fill="auto"/>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76923C"/>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11A</w:t>
            </w:r>
          </w:p>
        </w:tc>
        <w:tc>
          <w:tcPr>
            <w:tcW w:w="1884" w:type="dxa"/>
            <w:shd w:val="clear" w:color="auto" w:fill="76923C"/>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11C</w:t>
            </w:r>
          </w:p>
        </w:tc>
        <w:tc>
          <w:tcPr>
            <w:tcW w:w="0" w:type="auto"/>
            <w:shd w:val="clear" w:color="auto" w:fill="76923C"/>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11C</w:t>
            </w:r>
          </w:p>
        </w:tc>
        <w:tc>
          <w:tcPr>
            <w:tcW w:w="1606" w:type="dxa"/>
            <w:shd w:val="clear" w:color="auto" w:fill="76923C"/>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11A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FFFF00"/>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12A</w:t>
            </w:r>
          </w:p>
        </w:tc>
        <w:tc>
          <w:tcPr>
            <w:tcW w:w="1884" w:type="dxa"/>
            <w:shd w:val="clear" w:color="auto" w:fill="FFFF00"/>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4C</w:t>
            </w:r>
          </w:p>
        </w:tc>
        <w:tc>
          <w:tcPr>
            <w:tcW w:w="0" w:type="auto"/>
            <w:shd w:val="clear" w:color="auto" w:fill="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12C</w:t>
            </w:r>
          </w:p>
        </w:tc>
        <w:tc>
          <w:tcPr>
            <w:tcW w:w="1606" w:type="dxa"/>
            <w:shd w:val="clear" w:color="auto" w:fill="auto"/>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FABF8F"/>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13A</w:t>
            </w:r>
          </w:p>
        </w:tc>
        <w:tc>
          <w:tcPr>
            <w:tcW w:w="1884" w:type="dxa"/>
            <w:shd w:val="clear" w:color="auto" w:fill="FABF8F"/>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13C</w:t>
            </w:r>
          </w:p>
        </w:tc>
        <w:tc>
          <w:tcPr>
            <w:tcW w:w="0" w:type="auto"/>
            <w:shd w:val="clear" w:color="auto" w:fill="FABF8F"/>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13C</w:t>
            </w:r>
          </w:p>
        </w:tc>
        <w:tc>
          <w:tcPr>
            <w:tcW w:w="1606" w:type="dxa"/>
            <w:shd w:val="clear" w:color="auto" w:fill="FABF8F"/>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13A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92D050"/>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14A</w:t>
            </w:r>
          </w:p>
        </w:tc>
        <w:tc>
          <w:tcPr>
            <w:tcW w:w="1884" w:type="dxa"/>
            <w:shd w:val="clear" w:color="auto" w:fill="92D050"/>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14C</w:t>
            </w:r>
          </w:p>
        </w:tc>
        <w:tc>
          <w:tcPr>
            <w:tcW w:w="0" w:type="auto"/>
            <w:shd w:val="clear" w:color="auto" w:fill="92D050"/>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14C</w:t>
            </w:r>
          </w:p>
        </w:tc>
        <w:tc>
          <w:tcPr>
            <w:tcW w:w="1606" w:type="dxa"/>
            <w:shd w:val="clear" w:color="auto" w:fill="92D050"/>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14A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F2F2F2"/>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15A</w:t>
            </w:r>
          </w:p>
        </w:tc>
        <w:tc>
          <w:tcPr>
            <w:tcW w:w="1884" w:type="dxa"/>
            <w:shd w:val="clear" w:color="auto" w:fill="F2F2F2"/>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15C</w:t>
            </w:r>
          </w:p>
        </w:tc>
        <w:tc>
          <w:tcPr>
            <w:tcW w:w="0" w:type="auto"/>
            <w:shd w:val="clear" w:color="auto" w:fill="F2F2F2"/>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15C</w:t>
            </w:r>
          </w:p>
        </w:tc>
        <w:tc>
          <w:tcPr>
            <w:tcW w:w="1606" w:type="dxa"/>
            <w:shd w:val="clear" w:color="auto" w:fill="F2F2F2"/>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15A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D9D9D9"/>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16A</w:t>
            </w:r>
          </w:p>
        </w:tc>
        <w:tc>
          <w:tcPr>
            <w:tcW w:w="1884" w:type="dxa"/>
            <w:shd w:val="clear" w:color="auto" w:fill="D9D9D9"/>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16C</w:t>
            </w:r>
          </w:p>
        </w:tc>
        <w:tc>
          <w:tcPr>
            <w:tcW w:w="0" w:type="auto"/>
            <w:shd w:val="clear" w:color="auto" w:fill="D9D9D9"/>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16C</w:t>
            </w:r>
          </w:p>
        </w:tc>
        <w:tc>
          <w:tcPr>
            <w:tcW w:w="1606" w:type="dxa"/>
            <w:shd w:val="clear" w:color="auto" w:fill="D9D9D9"/>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16A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BFBFBF"/>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17A</w:t>
            </w:r>
          </w:p>
        </w:tc>
        <w:tc>
          <w:tcPr>
            <w:tcW w:w="1884" w:type="dxa"/>
            <w:shd w:val="clear" w:color="auto" w:fill="BFBFBF"/>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17C</w:t>
            </w:r>
          </w:p>
        </w:tc>
        <w:tc>
          <w:tcPr>
            <w:tcW w:w="0" w:type="auto"/>
            <w:shd w:val="clear" w:color="auto" w:fill="BFBFBF"/>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17C</w:t>
            </w:r>
          </w:p>
        </w:tc>
        <w:tc>
          <w:tcPr>
            <w:tcW w:w="1606" w:type="dxa"/>
            <w:shd w:val="clear" w:color="auto" w:fill="BFBFBF"/>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17A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A6A6A6"/>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18A</w:t>
            </w:r>
          </w:p>
        </w:tc>
        <w:tc>
          <w:tcPr>
            <w:tcW w:w="1884" w:type="dxa"/>
            <w:shd w:val="clear" w:color="auto" w:fill="A6A6A6"/>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18C</w:t>
            </w:r>
          </w:p>
        </w:tc>
        <w:tc>
          <w:tcPr>
            <w:tcW w:w="0" w:type="auto"/>
            <w:shd w:val="clear" w:color="auto" w:fill="A6A6A6"/>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18C</w:t>
            </w:r>
          </w:p>
        </w:tc>
        <w:tc>
          <w:tcPr>
            <w:tcW w:w="1606" w:type="dxa"/>
            <w:shd w:val="clear" w:color="auto" w:fill="A6A6A6"/>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18A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DDD9C3"/>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19A</w:t>
            </w:r>
          </w:p>
        </w:tc>
        <w:tc>
          <w:tcPr>
            <w:tcW w:w="1884" w:type="dxa"/>
            <w:shd w:val="clear" w:color="auto" w:fill="DDD9C3"/>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19C</w:t>
            </w:r>
          </w:p>
        </w:tc>
        <w:tc>
          <w:tcPr>
            <w:tcW w:w="0" w:type="auto"/>
            <w:shd w:val="clear" w:color="auto" w:fill="DDD9C3"/>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19C</w:t>
            </w:r>
          </w:p>
        </w:tc>
        <w:tc>
          <w:tcPr>
            <w:tcW w:w="1606" w:type="dxa"/>
            <w:shd w:val="clear" w:color="auto" w:fill="DDD9C3"/>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19A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C4BC96"/>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20A</w:t>
            </w:r>
          </w:p>
        </w:tc>
        <w:tc>
          <w:tcPr>
            <w:tcW w:w="1884" w:type="dxa"/>
            <w:shd w:val="clear" w:color="auto" w:fill="C4BC96"/>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20C</w:t>
            </w:r>
          </w:p>
        </w:tc>
        <w:tc>
          <w:tcPr>
            <w:tcW w:w="0" w:type="auto"/>
            <w:shd w:val="clear" w:color="auto" w:fill="C4BC96"/>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20C</w:t>
            </w:r>
          </w:p>
        </w:tc>
        <w:tc>
          <w:tcPr>
            <w:tcW w:w="1606" w:type="dxa"/>
            <w:shd w:val="clear" w:color="auto" w:fill="C4BC96"/>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20A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948A5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21A</w:t>
            </w:r>
          </w:p>
        </w:tc>
        <w:tc>
          <w:tcPr>
            <w:tcW w:w="1884" w:type="dxa"/>
            <w:shd w:val="clear" w:color="auto" w:fill="948A5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21C</w:t>
            </w:r>
          </w:p>
        </w:tc>
        <w:tc>
          <w:tcPr>
            <w:tcW w:w="0" w:type="auto"/>
            <w:shd w:val="clear" w:color="auto" w:fill="948A5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21C</w:t>
            </w:r>
          </w:p>
        </w:tc>
        <w:tc>
          <w:tcPr>
            <w:tcW w:w="1606" w:type="dxa"/>
            <w:shd w:val="clear" w:color="auto" w:fill="948A5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21A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C6D9F1"/>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22A</w:t>
            </w:r>
          </w:p>
        </w:tc>
        <w:tc>
          <w:tcPr>
            <w:tcW w:w="1884" w:type="dxa"/>
            <w:shd w:val="clear" w:color="auto" w:fill="C6D9F1"/>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22C</w:t>
            </w:r>
          </w:p>
        </w:tc>
        <w:tc>
          <w:tcPr>
            <w:tcW w:w="0" w:type="auto"/>
            <w:shd w:val="clear" w:color="auto" w:fill="C6D9F1"/>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22C</w:t>
            </w:r>
          </w:p>
        </w:tc>
        <w:tc>
          <w:tcPr>
            <w:tcW w:w="1606" w:type="dxa"/>
            <w:shd w:val="clear" w:color="auto" w:fill="C6D9F1"/>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22A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8DB3E2"/>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23A</w:t>
            </w:r>
          </w:p>
        </w:tc>
        <w:tc>
          <w:tcPr>
            <w:tcW w:w="1884" w:type="dxa"/>
            <w:shd w:val="clear" w:color="auto" w:fill="8DB3E2"/>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23C</w:t>
            </w:r>
          </w:p>
        </w:tc>
        <w:tc>
          <w:tcPr>
            <w:tcW w:w="0" w:type="auto"/>
            <w:shd w:val="clear" w:color="auto" w:fill="8DB3E2"/>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23C</w:t>
            </w:r>
          </w:p>
        </w:tc>
        <w:tc>
          <w:tcPr>
            <w:tcW w:w="1606" w:type="dxa"/>
            <w:shd w:val="clear" w:color="auto" w:fill="8DB3E2"/>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23A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548DD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24A</w:t>
            </w:r>
          </w:p>
        </w:tc>
        <w:tc>
          <w:tcPr>
            <w:tcW w:w="1884" w:type="dxa"/>
            <w:shd w:val="clear" w:color="auto" w:fill="548DD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24C</w:t>
            </w:r>
          </w:p>
        </w:tc>
        <w:tc>
          <w:tcPr>
            <w:tcW w:w="0" w:type="auto"/>
            <w:shd w:val="clear" w:color="auto" w:fill="548DD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24C</w:t>
            </w:r>
          </w:p>
        </w:tc>
        <w:tc>
          <w:tcPr>
            <w:tcW w:w="1606" w:type="dxa"/>
            <w:shd w:val="clear" w:color="auto" w:fill="548DD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24A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F2DBDB"/>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25A</w:t>
            </w:r>
          </w:p>
        </w:tc>
        <w:tc>
          <w:tcPr>
            <w:tcW w:w="1884" w:type="dxa"/>
            <w:shd w:val="clear" w:color="auto" w:fill="F2DBDB"/>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25C</w:t>
            </w:r>
          </w:p>
        </w:tc>
        <w:tc>
          <w:tcPr>
            <w:tcW w:w="0" w:type="auto"/>
            <w:shd w:val="clear" w:color="auto" w:fill="F2DBDB"/>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25C</w:t>
            </w:r>
          </w:p>
        </w:tc>
        <w:tc>
          <w:tcPr>
            <w:tcW w:w="1606" w:type="dxa"/>
            <w:shd w:val="clear" w:color="auto" w:fill="F2DBDB"/>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25A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E5B8B7"/>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26A</w:t>
            </w:r>
          </w:p>
        </w:tc>
        <w:tc>
          <w:tcPr>
            <w:tcW w:w="1884" w:type="dxa"/>
            <w:shd w:val="clear" w:color="auto" w:fill="E5B8B7"/>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26C</w:t>
            </w:r>
          </w:p>
        </w:tc>
        <w:tc>
          <w:tcPr>
            <w:tcW w:w="0" w:type="auto"/>
            <w:shd w:val="clear" w:color="auto" w:fill="E5B8B7"/>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26C</w:t>
            </w:r>
          </w:p>
        </w:tc>
        <w:tc>
          <w:tcPr>
            <w:tcW w:w="1606" w:type="dxa"/>
            <w:shd w:val="clear" w:color="auto" w:fill="E5B8B7"/>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26A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D9959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27A</w:t>
            </w:r>
          </w:p>
        </w:tc>
        <w:tc>
          <w:tcPr>
            <w:tcW w:w="1884" w:type="dxa"/>
            <w:shd w:val="clear" w:color="auto" w:fill="D9959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27C</w:t>
            </w:r>
          </w:p>
        </w:tc>
        <w:tc>
          <w:tcPr>
            <w:tcW w:w="0" w:type="auto"/>
            <w:shd w:val="clear" w:color="auto" w:fill="D9959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27C</w:t>
            </w:r>
          </w:p>
        </w:tc>
        <w:tc>
          <w:tcPr>
            <w:tcW w:w="1606" w:type="dxa"/>
            <w:shd w:val="clear" w:color="auto" w:fill="D9959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27A</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C2D69B"/>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28A</w:t>
            </w:r>
          </w:p>
        </w:tc>
        <w:tc>
          <w:tcPr>
            <w:tcW w:w="1884" w:type="dxa"/>
            <w:shd w:val="clear" w:color="auto" w:fill="C2D69B"/>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29A</w:t>
            </w:r>
          </w:p>
        </w:tc>
        <w:tc>
          <w:tcPr>
            <w:tcW w:w="0" w:type="auto"/>
            <w:shd w:val="clear" w:color="auto" w:fill="FABF8F"/>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28C</w:t>
            </w:r>
          </w:p>
        </w:tc>
        <w:tc>
          <w:tcPr>
            <w:tcW w:w="1606" w:type="dxa"/>
            <w:shd w:val="clear" w:color="auto" w:fill="FABF8F"/>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29C</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C2D69B"/>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29A</w:t>
            </w:r>
          </w:p>
        </w:tc>
        <w:tc>
          <w:tcPr>
            <w:tcW w:w="1884" w:type="dxa"/>
            <w:shd w:val="clear" w:color="auto" w:fill="C2D69B"/>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28A</w:t>
            </w:r>
          </w:p>
        </w:tc>
        <w:tc>
          <w:tcPr>
            <w:tcW w:w="0" w:type="auto"/>
            <w:shd w:val="clear" w:color="auto" w:fill="FABF8F"/>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29C</w:t>
            </w:r>
          </w:p>
        </w:tc>
        <w:tc>
          <w:tcPr>
            <w:tcW w:w="1606" w:type="dxa"/>
            <w:shd w:val="clear" w:color="auto" w:fill="FABF8F"/>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28C</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548DD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30A</w:t>
            </w:r>
          </w:p>
        </w:tc>
        <w:tc>
          <w:tcPr>
            <w:tcW w:w="1884" w:type="dxa"/>
            <w:shd w:val="clear" w:color="auto" w:fill="548DD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31A</w:t>
            </w:r>
          </w:p>
        </w:tc>
        <w:tc>
          <w:tcPr>
            <w:tcW w:w="0" w:type="auto"/>
            <w:shd w:val="clear" w:color="auto" w:fill="DBE5F1"/>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30C</w:t>
            </w:r>
          </w:p>
        </w:tc>
        <w:tc>
          <w:tcPr>
            <w:tcW w:w="1606" w:type="dxa"/>
            <w:shd w:val="clear" w:color="auto" w:fill="DBE5F1"/>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31C</w:t>
            </w:r>
          </w:p>
        </w:tc>
        <w:tc>
          <w:tcPr>
            <w:tcW w:w="0" w:type="auto"/>
            <w:shd w:val="clear" w:color="auto" w:fill="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shd w:val="clear" w:color="auto" w:fill="548DD4"/>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31A</w:t>
            </w:r>
          </w:p>
        </w:tc>
        <w:tc>
          <w:tcPr>
            <w:tcW w:w="1884" w:type="dxa"/>
            <w:shd w:val="clear" w:color="auto" w:fill="548DD4"/>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30A</w:t>
            </w:r>
          </w:p>
        </w:tc>
        <w:tc>
          <w:tcPr>
            <w:tcW w:w="0" w:type="auto"/>
            <w:shd w:val="clear" w:color="auto" w:fill="DBE5F1"/>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31C</w:t>
            </w:r>
          </w:p>
        </w:tc>
        <w:tc>
          <w:tcPr>
            <w:tcW w:w="1606" w:type="dxa"/>
            <w:shd w:val="clear" w:color="auto" w:fill="DBE5F1"/>
          </w:tcPr>
          <w:p w:rsidR="006F5776" w:rsidRPr="00FE6953" w:rsidRDefault="006F5776" w:rsidP="00574A1C">
            <w:pPr>
              <w:spacing w:after="0"/>
              <w:jc w:val="center"/>
              <w:rPr>
                <w:rFonts w:ascii="Times New Roman" w:hAnsi="Times New Roman"/>
                <w:sz w:val="16"/>
                <w:szCs w:val="16"/>
              </w:rPr>
            </w:pPr>
            <w:r w:rsidRPr="00FE6953">
              <w:rPr>
                <w:rFonts w:ascii="Times New Roman" w:hAnsi="Times New Roman"/>
                <w:sz w:val="16"/>
                <w:szCs w:val="16"/>
              </w:rPr>
              <w:t>30C</w:t>
            </w:r>
          </w:p>
        </w:tc>
        <w:tc>
          <w:tcPr>
            <w:tcW w:w="0" w:type="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32A</w:t>
            </w:r>
          </w:p>
        </w:tc>
        <w:tc>
          <w:tcPr>
            <w:tcW w:w="1884" w:type="dxa"/>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GND-IN</w:t>
            </w:r>
          </w:p>
        </w:tc>
        <w:tc>
          <w:tcPr>
            <w:tcW w:w="0" w:type="auto"/>
          </w:tcPr>
          <w:p w:rsidR="006F5776" w:rsidRPr="00FE6953" w:rsidRDefault="006F5776" w:rsidP="00574A1C">
            <w:pPr>
              <w:spacing w:after="0"/>
              <w:rPr>
                <w:rFonts w:ascii="Times New Roman" w:hAnsi="Times New Roman"/>
                <w:sz w:val="16"/>
                <w:szCs w:val="16"/>
              </w:rPr>
            </w:pPr>
            <w:r w:rsidRPr="00FE6953">
              <w:rPr>
                <w:rFonts w:ascii="Times New Roman" w:hAnsi="Times New Roman"/>
                <w:sz w:val="16"/>
                <w:szCs w:val="16"/>
              </w:rPr>
              <w:t>32C</w:t>
            </w:r>
          </w:p>
        </w:tc>
        <w:tc>
          <w:tcPr>
            <w:tcW w:w="1606" w:type="dxa"/>
          </w:tcPr>
          <w:p w:rsidR="006F5776" w:rsidRPr="00FE6953" w:rsidRDefault="006F5776" w:rsidP="00574A1C">
            <w:pPr>
              <w:spacing w:after="0"/>
              <w:jc w:val="center"/>
              <w:rPr>
                <w:rFonts w:ascii="Times New Roman" w:hAnsi="Times New Roman"/>
                <w:b/>
                <w:sz w:val="16"/>
                <w:szCs w:val="16"/>
              </w:rPr>
            </w:pPr>
            <w:r w:rsidRPr="00FE6953">
              <w:rPr>
                <w:rFonts w:ascii="Times New Roman" w:hAnsi="Times New Roman"/>
                <w:b/>
                <w:sz w:val="16"/>
                <w:szCs w:val="16"/>
              </w:rPr>
              <w:t>GND-IN</w:t>
            </w:r>
          </w:p>
        </w:tc>
        <w:tc>
          <w:tcPr>
            <w:tcW w:w="0" w:type="auto"/>
          </w:tcPr>
          <w:p w:rsidR="006F5776" w:rsidRPr="00FE6953" w:rsidRDefault="006F5776" w:rsidP="00574A1C">
            <w:pPr>
              <w:spacing w:after="0"/>
              <w:jc w:val="center"/>
              <w:rPr>
                <w:rFonts w:ascii="Times New Roman" w:hAnsi="Times New Roman"/>
                <w:sz w:val="16"/>
                <w:szCs w:val="16"/>
              </w:rPr>
            </w:pPr>
          </w:p>
        </w:tc>
      </w:tr>
      <w:tr w:rsidR="006F5776" w:rsidRPr="00FE6953" w:rsidTr="003B1C44">
        <w:trPr>
          <w:jc w:val="center"/>
        </w:trPr>
        <w:tc>
          <w:tcPr>
            <w:tcW w:w="0" w:type="auto"/>
          </w:tcPr>
          <w:p w:rsidR="006F5776" w:rsidRPr="00FE6953" w:rsidRDefault="006F5776" w:rsidP="00574A1C">
            <w:pPr>
              <w:spacing w:after="0"/>
              <w:rPr>
                <w:rFonts w:ascii="Times New Roman" w:hAnsi="Times New Roman"/>
                <w:sz w:val="16"/>
                <w:szCs w:val="16"/>
              </w:rPr>
            </w:pPr>
          </w:p>
        </w:tc>
        <w:tc>
          <w:tcPr>
            <w:tcW w:w="1884" w:type="dxa"/>
          </w:tcPr>
          <w:p w:rsidR="006F5776" w:rsidRPr="00FE6953" w:rsidRDefault="006F5776" w:rsidP="00574A1C">
            <w:pPr>
              <w:spacing w:after="0"/>
              <w:jc w:val="center"/>
              <w:rPr>
                <w:rFonts w:ascii="Times New Roman" w:hAnsi="Times New Roman"/>
                <w:sz w:val="16"/>
                <w:szCs w:val="16"/>
              </w:rPr>
            </w:pPr>
          </w:p>
        </w:tc>
        <w:tc>
          <w:tcPr>
            <w:tcW w:w="0" w:type="auto"/>
          </w:tcPr>
          <w:p w:rsidR="006F5776" w:rsidRPr="00FE6953" w:rsidRDefault="006F5776" w:rsidP="00574A1C">
            <w:pPr>
              <w:spacing w:after="0"/>
              <w:rPr>
                <w:rFonts w:ascii="Times New Roman" w:hAnsi="Times New Roman"/>
                <w:sz w:val="16"/>
                <w:szCs w:val="16"/>
              </w:rPr>
            </w:pPr>
          </w:p>
        </w:tc>
        <w:tc>
          <w:tcPr>
            <w:tcW w:w="1606" w:type="dxa"/>
          </w:tcPr>
          <w:p w:rsidR="006F5776" w:rsidRPr="00FE6953" w:rsidRDefault="006F5776" w:rsidP="00574A1C">
            <w:pPr>
              <w:spacing w:after="0"/>
              <w:jc w:val="center"/>
              <w:rPr>
                <w:rFonts w:ascii="Times New Roman" w:hAnsi="Times New Roman"/>
                <w:sz w:val="16"/>
                <w:szCs w:val="16"/>
              </w:rPr>
            </w:pPr>
          </w:p>
        </w:tc>
        <w:tc>
          <w:tcPr>
            <w:tcW w:w="0" w:type="auto"/>
          </w:tcPr>
          <w:p w:rsidR="006F5776" w:rsidRPr="00FE6953" w:rsidRDefault="006F5776" w:rsidP="00574A1C">
            <w:pPr>
              <w:spacing w:after="0"/>
              <w:jc w:val="center"/>
              <w:rPr>
                <w:rFonts w:ascii="Times New Roman" w:hAnsi="Times New Roman"/>
                <w:sz w:val="16"/>
                <w:szCs w:val="16"/>
              </w:rPr>
            </w:pPr>
          </w:p>
        </w:tc>
      </w:tr>
    </w:tbl>
    <w:p w:rsidR="006F5776" w:rsidRPr="00060617" w:rsidRDefault="006F5776" w:rsidP="006F5776">
      <w:pPr>
        <w:spacing w:before="120" w:line="360" w:lineRule="auto"/>
        <w:ind w:right="425"/>
        <w:rPr>
          <w:rFonts w:cs="Arial"/>
        </w:rPr>
      </w:pPr>
      <w:r>
        <w:rPr>
          <w:rFonts w:cs="Arial"/>
        </w:rPr>
        <w:tab/>
      </w:r>
      <w:r>
        <w:rPr>
          <w:rFonts w:cs="Arial"/>
        </w:rPr>
        <w:tab/>
      </w:r>
    </w:p>
    <w:p w:rsidR="006F5776" w:rsidRDefault="006F5776" w:rsidP="006F5776">
      <w:pPr>
        <w:spacing w:before="120" w:line="360" w:lineRule="auto"/>
        <w:ind w:right="425"/>
        <w:rPr>
          <w:rFonts w:cs="Arial"/>
        </w:rPr>
      </w:pPr>
      <w:r>
        <w:rPr>
          <w:rFonts w:cs="Arial"/>
        </w:rPr>
        <w:t xml:space="preserve">A continuación mostramos el cableado de los cuatro </w:t>
      </w:r>
      <w:proofErr w:type="spellStart"/>
      <w:r>
        <w:rPr>
          <w:rFonts w:cs="Arial"/>
        </w:rPr>
        <w:t>modulos</w:t>
      </w:r>
      <w:proofErr w:type="spellEnd"/>
      <w:r>
        <w:rPr>
          <w:rFonts w:cs="Arial"/>
        </w:rPr>
        <w:t xml:space="preserve"> iguales </w:t>
      </w:r>
      <w:proofErr w:type="spellStart"/>
      <w:r>
        <w:rPr>
          <w:rFonts w:cs="Arial"/>
        </w:rPr>
        <w:t>TEST_MODx</w:t>
      </w:r>
      <w:proofErr w:type="spellEnd"/>
      <w:r>
        <w:rPr>
          <w:rFonts w:cs="Arial"/>
        </w:rPr>
        <w:t>:</w:t>
      </w:r>
    </w:p>
    <w:p w:rsidR="006F5776" w:rsidRDefault="006F5776" w:rsidP="006F5776">
      <w:pPr>
        <w:spacing w:before="120" w:line="360" w:lineRule="auto"/>
        <w:ind w:right="425"/>
        <w:rPr>
          <w:rFonts w:cs="Arial"/>
        </w:rPr>
      </w:pPr>
    </w:p>
    <w:tbl>
      <w:tblPr>
        <w:tblW w:w="0" w:type="auto"/>
        <w:jc w:val="center"/>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417"/>
      </w:tblGrid>
      <w:tr w:rsidR="006F5776" w:rsidRPr="00E9401E" w:rsidTr="003B1C44">
        <w:trPr>
          <w:jc w:val="center"/>
        </w:trPr>
        <w:tc>
          <w:tcPr>
            <w:tcW w:w="2235" w:type="dxa"/>
            <w:vAlign w:val="center"/>
          </w:tcPr>
          <w:p w:rsidR="006F5776" w:rsidRPr="00E9401E" w:rsidRDefault="006F5776" w:rsidP="00574A1C">
            <w:pPr>
              <w:spacing w:after="0"/>
              <w:rPr>
                <w:rFonts w:ascii="Times New Roman" w:hAnsi="Times New Roman"/>
                <w:b/>
                <w:sz w:val="16"/>
                <w:szCs w:val="16"/>
              </w:rPr>
            </w:pPr>
            <w:proofErr w:type="spellStart"/>
            <w:r w:rsidRPr="00E9401E">
              <w:rPr>
                <w:rFonts w:ascii="Times New Roman" w:hAnsi="Times New Roman"/>
                <w:b/>
                <w:sz w:val="16"/>
                <w:szCs w:val="16"/>
              </w:rPr>
              <w:t>Conectada_sobre</w:t>
            </w:r>
            <w:proofErr w:type="spellEnd"/>
          </w:p>
        </w:tc>
        <w:tc>
          <w:tcPr>
            <w:tcW w:w="1417" w:type="dxa"/>
            <w:vAlign w:val="center"/>
          </w:tcPr>
          <w:p w:rsidR="006F5776" w:rsidRPr="00E9401E" w:rsidRDefault="006F5776" w:rsidP="00574A1C">
            <w:pPr>
              <w:spacing w:after="0"/>
              <w:rPr>
                <w:rFonts w:ascii="Times New Roman" w:hAnsi="Times New Roman"/>
                <w:b/>
                <w:sz w:val="16"/>
                <w:szCs w:val="16"/>
              </w:rPr>
            </w:pPr>
            <w:proofErr w:type="spellStart"/>
            <w:r w:rsidRPr="00E9401E">
              <w:rPr>
                <w:rFonts w:ascii="Times New Roman" w:hAnsi="Times New Roman"/>
                <w:b/>
                <w:sz w:val="16"/>
                <w:szCs w:val="16"/>
              </w:rPr>
              <w:t>Puente_Externo</w:t>
            </w:r>
            <w:proofErr w:type="spellEnd"/>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p>
        </w:tc>
        <w:tc>
          <w:tcPr>
            <w:tcW w:w="1417" w:type="dxa"/>
          </w:tcPr>
          <w:p w:rsidR="006F5776" w:rsidRPr="00E9401E" w:rsidRDefault="006F5776" w:rsidP="00574A1C">
            <w:pPr>
              <w:spacing w:after="0"/>
              <w:rPr>
                <w:rFonts w:ascii="Times New Roman" w:hAnsi="Times New Roman"/>
                <w:sz w:val="16"/>
                <w:szCs w:val="16"/>
              </w:rPr>
            </w:pP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MP2-4</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MP2-5</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MP2-6</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MP2-7</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MP1-10</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MP3-9</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MP1-6</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MP3-8</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MP1-5</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MP3-6</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MP1-4</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MP3-3</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MP1-3</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MP3-4</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MP1-2</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MP3-5</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MP2-10</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MP2-9</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highlight w:val="red"/>
              </w:rPr>
            </w:pPr>
          </w:p>
        </w:tc>
        <w:tc>
          <w:tcPr>
            <w:tcW w:w="1417" w:type="dxa"/>
          </w:tcPr>
          <w:p w:rsidR="006F5776" w:rsidRPr="00E9401E" w:rsidRDefault="006F5776" w:rsidP="00574A1C">
            <w:pPr>
              <w:spacing w:after="0"/>
              <w:jc w:val="center"/>
              <w:rPr>
                <w:rFonts w:ascii="Times New Roman" w:hAnsi="Times New Roman"/>
                <w:sz w:val="16"/>
                <w:szCs w:val="16"/>
                <w:highlight w:val="red"/>
              </w:rPr>
            </w:pP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MP2-8</w:t>
            </w:r>
          </w:p>
        </w:tc>
        <w:tc>
          <w:tcPr>
            <w:tcW w:w="1417" w:type="dxa"/>
          </w:tcPr>
          <w:p w:rsidR="006F5776" w:rsidRPr="00E9401E" w:rsidRDefault="006F5776" w:rsidP="00574A1C">
            <w:pPr>
              <w:spacing w:after="0"/>
              <w:jc w:val="center"/>
              <w:rPr>
                <w:rFonts w:ascii="Times New Roman" w:hAnsi="Times New Roman"/>
                <w:sz w:val="16"/>
                <w:szCs w:val="16"/>
                <w:highlight w:val="yellow"/>
              </w:rPr>
            </w:pPr>
            <w:r w:rsidRPr="00E9401E">
              <w:rPr>
                <w:rFonts w:ascii="Times New Roman" w:hAnsi="Times New Roman"/>
                <w:sz w:val="16"/>
                <w:szCs w:val="16"/>
                <w:highlight w:val="yellow"/>
              </w:rPr>
              <w:t>MP1-1</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p>
        </w:tc>
        <w:tc>
          <w:tcPr>
            <w:tcW w:w="1417" w:type="dxa"/>
          </w:tcPr>
          <w:p w:rsidR="006F5776" w:rsidRPr="00E9401E" w:rsidRDefault="006F5776" w:rsidP="00574A1C">
            <w:pPr>
              <w:spacing w:after="0"/>
              <w:jc w:val="center"/>
              <w:rPr>
                <w:rFonts w:ascii="Times New Roman" w:hAnsi="Times New Roman"/>
                <w:sz w:val="16"/>
                <w:szCs w:val="16"/>
                <w:highlight w:val="yellow"/>
              </w:rPr>
            </w:pP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p>
        </w:tc>
        <w:tc>
          <w:tcPr>
            <w:tcW w:w="1417" w:type="dxa"/>
          </w:tcPr>
          <w:p w:rsidR="006F5776" w:rsidRPr="00E9401E" w:rsidRDefault="006F5776" w:rsidP="00574A1C">
            <w:pPr>
              <w:spacing w:after="0"/>
              <w:jc w:val="center"/>
              <w:rPr>
                <w:rFonts w:ascii="Times New Roman" w:hAnsi="Times New Roman"/>
                <w:sz w:val="16"/>
                <w:szCs w:val="16"/>
                <w:highlight w:val="yellow"/>
              </w:rPr>
            </w:pPr>
          </w:p>
        </w:tc>
      </w:tr>
      <w:tr w:rsidR="006F5776" w:rsidRPr="00E9401E" w:rsidTr="003B1C44">
        <w:trPr>
          <w:jc w:val="center"/>
        </w:trPr>
        <w:tc>
          <w:tcPr>
            <w:tcW w:w="2235" w:type="dxa"/>
            <w:vAlign w:val="center"/>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 xml:space="preserve">MP2-3 </w:t>
            </w:r>
            <w:proofErr w:type="spellStart"/>
            <w:r w:rsidRPr="00E9401E">
              <w:rPr>
                <w:rFonts w:ascii="Times New Roman" w:hAnsi="Times New Roman"/>
                <w:sz w:val="16"/>
                <w:szCs w:val="16"/>
              </w:rPr>
              <w:t>Anodo_Led</w:t>
            </w:r>
            <w:proofErr w:type="spellEnd"/>
            <w:r w:rsidRPr="00E9401E">
              <w:rPr>
                <w:rFonts w:ascii="Times New Roman" w:hAnsi="Times New Roman"/>
                <w:sz w:val="16"/>
                <w:szCs w:val="16"/>
              </w:rPr>
              <w:t xml:space="preserve"> + 1KOhm</w:t>
            </w:r>
          </w:p>
        </w:tc>
        <w:tc>
          <w:tcPr>
            <w:tcW w:w="1417" w:type="dxa"/>
            <w:vAlign w:val="center"/>
          </w:tcPr>
          <w:p w:rsidR="006F5776" w:rsidRPr="00E9401E" w:rsidRDefault="006F5776" w:rsidP="00574A1C">
            <w:pPr>
              <w:spacing w:after="0"/>
              <w:rPr>
                <w:rFonts w:ascii="Times New Roman" w:hAnsi="Times New Roman"/>
                <w:sz w:val="16"/>
                <w:szCs w:val="16"/>
                <w:highlight w:val="yellow"/>
              </w:rPr>
            </w:pPr>
            <w:r w:rsidRPr="00E9401E">
              <w:rPr>
                <w:rFonts w:ascii="Times New Roman" w:hAnsi="Times New Roman"/>
                <w:sz w:val="16"/>
                <w:szCs w:val="16"/>
              </w:rPr>
              <w:t>MP1-9</w:t>
            </w:r>
          </w:p>
        </w:tc>
      </w:tr>
      <w:tr w:rsidR="006F5776" w:rsidRPr="00E9401E" w:rsidTr="003B1C44">
        <w:trPr>
          <w:jc w:val="center"/>
        </w:trPr>
        <w:tc>
          <w:tcPr>
            <w:tcW w:w="2235" w:type="dxa"/>
            <w:vAlign w:val="center"/>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 xml:space="preserve">MP2-3 </w:t>
            </w:r>
            <w:proofErr w:type="spellStart"/>
            <w:r w:rsidRPr="00E9401E">
              <w:rPr>
                <w:rFonts w:ascii="Times New Roman" w:hAnsi="Times New Roman"/>
                <w:sz w:val="16"/>
                <w:szCs w:val="16"/>
              </w:rPr>
              <w:t>Anodo_Led</w:t>
            </w:r>
            <w:proofErr w:type="spellEnd"/>
            <w:r w:rsidRPr="00E9401E">
              <w:rPr>
                <w:rFonts w:ascii="Times New Roman" w:hAnsi="Times New Roman"/>
                <w:sz w:val="16"/>
                <w:szCs w:val="16"/>
              </w:rPr>
              <w:t xml:space="preserve"> + 1KOhm  </w:t>
            </w:r>
          </w:p>
        </w:tc>
        <w:tc>
          <w:tcPr>
            <w:tcW w:w="1417" w:type="dxa"/>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MP1-8</w:t>
            </w:r>
          </w:p>
        </w:tc>
      </w:tr>
      <w:tr w:rsidR="006F5776" w:rsidRPr="00E9401E" w:rsidTr="003B1C44">
        <w:trPr>
          <w:jc w:val="center"/>
        </w:trPr>
        <w:tc>
          <w:tcPr>
            <w:tcW w:w="2235" w:type="dxa"/>
            <w:vAlign w:val="center"/>
          </w:tcPr>
          <w:p w:rsidR="006F5776" w:rsidRPr="00E9401E" w:rsidRDefault="006F5776" w:rsidP="00574A1C">
            <w:pPr>
              <w:spacing w:after="0"/>
              <w:rPr>
                <w:rFonts w:ascii="Times New Roman" w:hAnsi="Times New Roman"/>
                <w:sz w:val="16"/>
                <w:szCs w:val="16"/>
              </w:rPr>
            </w:pPr>
            <w:r w:rsidRPr="00E9401E">
              <w:rPr>
                <w:rFonts w:ascii="Times New Roman" w:hAnsi="Times New Roman"/>
                <w:sz w:val="16"/>
                <w:szCs w:val="16"/>
              </w:rPr>
              <w:t xml:space="preserve">MP2-3 </w:t>
            </w:r>
            <w:proofErr w:type="spellStart"/>
            <w:r w:rsidRPr="00E9401E">
              <w:rPr>
                <w:rFonts w:ascii="Times New Roman" w:hAnsi="Times New Roman"/>
                <w:sz w:val="16"/>
                <w:szCs w:val="16"/>
              </w:rPr>
              <w:t>Anodo_Led</w:t>
            </w:r>
            <w:proofErr w:type="spellEnd"/>
            <w:r w:rsidRPr="00E9401E">
              <w:rPr>
                <w:rFonts w:ascii="Times New Roman" w:hAnsi="Times New Roman"/>
                <w:sz w:val="16"/>
                <w:szCs w:val="16"/>
              </w:rPr>
              <w:t xml:space="preserve"> + 1KOhm</w:t>
            </w:r>
          </w:p>
        </w:tc>
        <w:tc>
          <w:tcPr>
            <w:tcW w:w="1417" w:type="dxa"/>
            <w:vAlign w:val="center"/>
          </w:tcPr>
          <w:p w:rsidR="006F5776" w:rsidRPr="00E9401E" w:rsidRDefault="006F5776" w:rsidP="00574A1C">
            <w:pPr>
              <w:spacing w:after="0"/>
              <w:rPr>
                <w:rFonts w:ascii="Times New Roman" w:hAnsi="Times New Roman"/>
                <w:sz w:val="16"/>
                <w:szCs w:val="16"/>
                <w:highlight w:val="yellow"/>
              </w:rPr>
            </w:pPr>
            <w:r w:rsidRPr="00E9401E">
              <w:rPr>
                <w:rFonts w:ascii="Times New Roman" w:hAnsi="Times New Roman"/>
                <w:sz w:val="16"/>
                <w:szCs w:val="16"/>
              </w:rPr>
              <w:t>MP1-7</w:t>
            </w: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p>
        </w:tc>
        <w:tc>
          <w:tcPr>
            <w:tcW w:w="1417" w:type="dxa"/>
          </w:tcPr>
          <w:p w:rsidR="006F5776" w:rsidRPr="00E9401E" w:rsidRDefault="006F5776" w:rsidP="00574A1C">
            <w:pPr>
              <w:spacing w:after="0"/>
              <w:rPr>
                <w:rFonts w:ascii="Times New Roman" w:hAnsi="Times New Roman"/>
                <w:sz w:val="16"/>
                <w:szCs w:val="16"/>
              </w:rPr>
            </w:pP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p>
        </w:tc>
        <w:tc>
          <w:tcPr>
            <w:tcW w:w="1417" w:type="dxa"/>
          </w:tcPr>
          <w:p w:rsidR="006F5776" w:rsidRPr="00E9401E" w:rsidRDefault="006F5776" w:rsidP="00574A1C">
            <w:pPr>
              <w:spacing w:after="0"/>
              <w:jc w:val="center"/>
              <w:rPr>
                <w:rFonts w:ascii="Times New Roman" w:hAnsi="Times New Roman"/>
                <w:sz w:val="16"/>
                <w:szCs w:val="16"/>
                <w:highlight w:val="yellow"/>
              </w:rPr>
            </w:pPr>
          </w:p>
        </w:tc>
      </w:tr>
      <w:tr w:rsidR="006F5776" w:rsidRPr="00E9401E" w:rsidTr="003B1C44">
        <w:trPr>
          <w:jc w:val="center"/>
        </w:trPr>
        <w:tc>
          <w:tcPr>
            <w:tcW w:w="2235" w:type="dxa"/>
          </w:tcPr>
          <w:p w:rsidR="006F5776" w:rsidRPr="00E9401E" w:rsidRDefault="006F5776" w:rsidP="00574A1C">
            <w:pPr>
              <w:spacing w:after="0"/>
              <w:rPr>
                <w:rFonts w:ascii="Times New Roman" w:hAnsi="Times New Roman"/>
                <w:sz w:val="16"/>
                <w:szCs w:val="16"/>
              </w:rPr>
            </w:pPr>
          </w:p>
        </w:tc>
        <w:tc>
          <w:tcPr>
            <w:tcW w:w="1417" w:type="dxa"/>
          </w:tcPr>
          <w:p w:rsidR="006F5776" w:rsidRPr="00E9401E" w:rsidRDefault="006F5776" w:rsidP="00574A1C">
            <w:pPr>
              <w:spacing w:after="0"/>
              <w:jc w:val="center"/>
              <w:rPr>
                <w:rFonts w:ascii="Times New Roman" w:hAnsi="Times New Roman"/>
                <w:sz w:val="16"/>
                <w:szCs w:val="16"/>
                <w:highlight w:val="yellow"/>
              </w:rPr>
            </w:pPr>
          </w:p>
        </w:tc>
      </w:tr>
    </w:tbl>
    <w:p w:rsidR="006F5776" w:rsidRDefault="006F5776" w:rsidP="003B1C44">
      <w:pPr>
        <w:spacing w:before="120" w:line="360" w:lineRule="auto"/>
        <w:ind w:right="425"/>
        <w:rPr>
          <w:rFonts w:cs="Arial"/>
        </w:rPr>
      </w:pPr>
      <w:r>
        <w:rPr>
          <w:rFonts w:cs="Arial"/>
        </w:rPr>
        <w:t>El cableado del conector que irá insertado en P3 es:</w:t>
      </w:r>
    </w:p>
    <w:tbl>
      <w:tblPr>
        <w:tblW w:w="0" w:type="auto"/>
        <w:jc w:val="center"/>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709"/>
        <w:gridCol w:w="1666"/>
      </w:tblGrid>
      <w:tr w:rsidR="006F5776" w:rsidRPr="00E9401E" w:rsidTr="003B1C44">
        <w:trPr>
          <w:jc w:val="center"/>
        </w:trPr>
        <w:tc>
          <w:tcPr>
            <w:tcW w:w="1526" w:type="dxa"/>
            <w:gridSpan w:val="2"/>
            <w:vAlign w:val="center"/>
          </w:tcPr>
          <w:p w:rsidR="006F5776" w:rsidRPr="00E9401E" w:rsidRDefault="006F5776" w:rsidP="00574A1C">
            <w:pPr>
              <w:spacing w:after="0"/>
              <w:jc w:val="center"/>
              <w:rPr>
                <w:rFonts w:ascii="Times New Roman" w:hAnsi="Times New Roman"/>
                <w:b/>
                <w:sz w:val="16"/>
                <w:szCs w:val="16"/>
              </w:rPr>
            </w:pPr>
            <w:r w:rsidRPr="00E9401E">
              <w:rPr>
                <w:rFonts w:ascii="Times New Roman" w:hAnsi="Times New Roman"/>
                <w:b/>
                <w:sz w:val="16"/>
                <w:szCs w:val="16"/>
              </w:rPr>
              <w:t>PIN</w:t>
            </w:r>
          </w:p>
        </w:tc>
        <w:tc>
          <w:tcPr>
            <w:tcW w:w="1666" w:type="dxa"/>
            <w:vAlign w:val="center"/>
          </w:tcPr>
          <w:p w:rsidR="006F5776" w:rsidRPr="00E9401E" w:rsidRDefault="006F5776" w:rsidP="00574A1C">
            <w:pPr>
              <w:spacing w:after="0"/>
              <w:rPr>
                <w:rFonts w:ascii="Times New Roman" w:hAnsi="Times New Roman"/>
                <w:b/>
                <w:sz w:val="16"/>
                <w:szCs w:val="16"/>
              </w:rPr>
            </w:pPr>
            <w:proofErr w:type="spellStart"/>
            <w:r w:rsidRPr="00E9401E">
              <w:rPr>
                <w:rFonts w:ascii="Times New Roman" w:hAnsi="Times New Roman"/>
                <w:b/>
                <w:sz w:val="16"/>
                <w:szCs w:val="16"/>
              </w:rPr>
              <w:t>Puente_Externo</w:t>
            </w:r>
            <w:proofErr w:type="spellEnd"/>
          </w:p>
        </w:tc>
      </w:tr>
      <w:tr w:rsidR="006F5776" w:rsidRPr="00E9401E" w:rsidTr="003B1C44">
        <w:trPr>
          <w:jc w:val="center"/>
        </w:trPr>
        <w:tc>
          <w:tcPr>
            <w:tcW w:w="817" w:type="dxa"/>
            <w:shd w:val="clear" w:color="auto" w:fill="DAEEF3"/>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P3-1</w:t>
            </w:r>
          </w:p>
        </w:tc>
        <w:tc>
          <w:tcPr>
            <w:tcW w:w="709" w:type="dxa"/>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P3-2</w:t>
            </w:r>
          </w:p>
        </w:tc>
        <w:tc>
          <w:tcPr>
            <w:tcW w:w="1666" w:type="dxa"/>
            <w:vMerge w:val="restart"/>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highlight w:val="yellow"/>
              </w:rPr>
              <w:t>P3-3/P3-5</w:t>
            </w:r>
          </w:p>
        </w:tc>
      </w:tr>
      <w:tr w:rsidR="006F5776" w:rsidRPr="00E9401E" w:rsidTr="003B1C44">
        <w:trPr>
          <w:jc w:val="center"/>
        </w:trPr>
        <w:tc>
          <w:tcPr>
            <w:tcW w:w="817" w:type="dxa"/>
            <w:shd w:val="clear" w:color="auto" w:fill="EAF1DD"/>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P3-3</w:t>
            </w:r>
          </w:p>
        </w:tc>
        <w:tc>
          <w:tcPr>
            <w:tcW w:w="709" w:type="dxa"/>
            <w:shd w:val="clear" w:color="auto" w:fill="F2DBDB"/>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P3-4</w:t>
            </w:r>
          </w:p>
        </w:tc>
        <w:tc>
          <w:tcPr>
            <w:tcW w:w="1666" w:type="dxa"/>
            <w:vMerge/>
            <w:vAlign w:val="center"/>
          </w:tcPr>
          <w:p w:rsidR="006F5776" w:rsidRPr="00E9401E" w:rsidRDefault="006F5776" w:rsidP="00574A1C">
            <w:pPr>
              <w:spacing w:after="0"/>
              <w:jc w:val="center"/>
              <w:rPr>
                <w:rFonts w:ascii="Times New Roman" w:hAnsi="Times New Roman"/>
                <w:sz w:val="16"/>
                <w:szCs w:val="16"/>
                <w:highlight w:val="yellow"/>
              </w:rPr>
            </w:pPr>
          </w:p>
        </w:tc>
      </w:tr>
      <w:tr w:rsidR="006F5776" w:rsidRPr="00E9401E" w:rsidTr="003B1C44">
        <w:trPr>
          <w:jc w:val="center"/>
        </w:trPr>
        <w:tc>
          <w:tcPr>
            <w:tcW w:w="817" w:type="dxa"/>
            <w:shd w:val="clear" w:color="auto" w:fill="EAF1DD"/>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P3-5</w:t>
            </w:r>
          </w:p>
        </w:tc>
        <w:tc>
          <w:tcPr>
            <w:tcW w:w="709" w:type="dxa"/>
            <w:shd w:val="clear" w:color="auto" w:fill="F2DBDB"/>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P3-6</w:t>
            </w:r>
          </w:p>
        </w:tc>
        <w:tc>
          <w:tcPr>
            <w:tcW w:w="1666" w:type="dxa"/>
            <w:vAlign w:val="center"/>
          </w:tcPr>
          <w:p w:rsidR="006F5776" w:rsidRPr="00E9401E" w:rsidRDefault="006F5776" w:rsidP="00574A1C">
            <w:pPr>
              <w:spacing w:after="0"/>
              <w:jc w:val="center"/>
              <w:rPr>
                <w:rFonts w:ascii="Times New Roman" w:hAnsi="Times New Roman"/>
                <w:sz w:val="16"/>
                <w:szCs w:val="16"/>
                <w:highlight w:val="yellow"/>
              </w:rPr>
            </w:pPr>
          </w:p>
        </w:tc>
      </w:tr>
      <w:tr w:rsidR="006F5776" w:rsidRPr="00E9401E" w:rsidTr="003B1C44">
        <w:trPr>
          <w:jc w:val="center"/>
        </w:trPr>
        <w:tc>
          <w:tcPr>
            <w:tcW w:w="817" w:type="dxa"/>
            <w:shd w:val="clear" w:color="auto" w:fill="DAEEF3"/>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P3-7</w:t>
            </w:r>
          </w:p>
        </w:tc>
        <w:tc>
          <w:tcPr>
            <w:tcW w:w="709" w:type="dxa"/>
            <w:shd w:val="clear" w:color="auto" w:fill="auto"/>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P3-8</w:t>
            </w:r>
          </w:p>
        </w:tc>
        <w:tc>
          <w:tcPr>
            <w:tcW w:w="1666" w:type="dxa"/>
            <w:vMerge w:val="restart"/>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highlight w:val="yellow"/>
              </w:rPr>
              <w:t>P3-6/P3-4</w:t>
            </w:r>
          </w:p>
        </w:tc>
      </w:tr>
      <w:tr w:rsidR="006F5776" w:rsidRPr="00E9401E" w:rsidTr="003B1C44">
        <w:trPr>
          <w:jc w:val="center"/>
        </w:trPr>
        <w:tc>
          <w:tcPr>
            <w:tcW w:w="817" w:type="dxa"/>
            <w:shd w:val="clear" w:color="auto" w:fill="auto"/>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P3-9</w:t>
            </w:r>
          </w:p>
        </w:tc>
        <w:tc>
          <w:tcPr>
            <w:tcW w:w="709" w:type="dxa"/>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rPr>
              <w:t>P3-10</w:t>
            </w:r>
          </w:p>
        </w:tc>
        <w:tc>
          <w:tcPr>
            <w:tcW w:w="1666" w:type="dxa"/>
            <w:vMerge/>
            <w:vAlign w:val="center"/>
          </w:tcPr>
          <w:p w:rsidR="006F5776" w:rsidRPr="00E9401E" w:rsidRDefault="006F5776" w:rsidP="00574A1C">
            <w:pPr>
              <w:spacing w:after="0"/>
              <w:jc w:val="center"/>
              <w:rPr>
                <w:rFonts w:ascii="Times New Roman" w:hAnsi="Times New Roman"/>
                <w:sz w:val="16"/>
                <w:szCs w:val="16"/>
                <w:highlight w:val="yellow"/>
              </w:rPr>
            </w:pPr>
          </w:p>
        </w:tc>
      </w:tr>
      <w:tr w:rsidR="006F5776" w:rsidRPr="00E9401E" w:rsidTr="003B1C44">
        <w:trPr>
          <w:jc w:val="center"/>
        </w:trPr>
        <w:tc>
          <w:tcPr>
            <w:tcW w:w="817" w:type="dxa"/>
            <w:vAlign w:val="center"/>
          </w:tcPr>
          <w:p w:rsidR="006F5776" w:rsidRPr="00E9401E" w:rsidRDefault="006F5776" w:rsidP="00574A1C">
            <w:pPr>
              <w:spacing w:after="0"/>
              <w:jc w:val="center"/>
              <w:rPr>
                <w:rFonts w:ascii="Times New Roman" w:hAnsi="Times New Roman"/>
                <w:sz w:val="16"/>
                <w:szCs w:val="16"/>
              </w:rPr>
            </w:pPr>
          </w:p>
        </w:tc>
        <w:tc>
          <w:tcPr>
            <w:tcW w:w="709" w:type="dxa"/>
            <w:vAlign w:val="center"/>
          </w:tcPr>
          <w:p w:rsidR="006F5776" w:rsidRPr="00E9401E" w:rsidRDefault="006F5776" w:rsidP="00574A1C">
            <w:pPr>
              <w:spacing w:after="0"/>
              <w:jc w:val="center"/>
              <w:rPr>
                <w:rFonts w:ascii="Times New Roman" w:hAnsi="Times New Roman"/>
                <w:sz w:val="16"/>
                <w:szCs w:val="16"/>
              </w:rPr>
            </w:pPr>
          </w:p>
        </w:tc>
        <w:tc>
          <w:tcPr>
            <w:tcW w:w="1666" w:type="dxa"/>
            <w:vAlign w:val="center"/>
          </w:tcPr>
          <w:p w:rsidR="006F5776" w:rsidRPr="00E9401E" w:rsidRDefault="006F5776" w:rsidP="00574A1C">
            <w:pPr>
              <w:spacing w:after="0"/>
              <w:jc w:val="center"/>
              <w:rPr>
                <w:rFonts w:ascii="Times New Roman" w:hAnsi="Times New Roman"/>
                <w:sz w:val="16"/>
                <w:szCs w:val="16"/>
                <w:highlight w:val="yellow"/>
              </w:rPr>
            </w:pPr>
          </w:p>
        </w:tc>
      </w:tr>
      <w:tr w:rsidR="006F5776" w:rsidRPr="00E9401E" w:rsidTr="003B1C44">
        <w:trPr>
          <w:jc w:val="center"/>
        </w:trPr>
        <w:tc>
          <w:tcPr>
            <w:tcW w:w="817" w:type="dxa"/>
            <w:vAlign w:val="center"/>
          </w:tcPr>
          <w:p w:rsidR="006F5776" w:rsidRPr="00E9401E" w:rsidRDefault="006F5776" w:rsidP="00574A1C">
            <w:pPr>
              <w:spacing w:after="0"/>
              <w:jc w:val="center"/>
              <w:rPr>
                <w:rFonts w:ascii="Times New Roman" w:hAnsi="Times New Roman"/>
                <w:sz w:val="16"/>
                <w:szCs w:val="16"/>
              </w:rPr>
            </w:pPr>
          </w:p>
        </w:tc>
        <w:tc>
          <w:tcPr>
            <w:tcW w:w="709" w:type="dxa"/>
            <w:vAlign w:val="center"/>
          </w:tcPr>
          <w:p w:rsidR="006F5776" w:rsidRPr="00E9401E" w:rsidRDefault="006F5776" w:rsidP="00574A1C">
            <w:pPr>
              <w:spacing w:after="0"/>
              <w:jc w:val="center"/>
              <w:rPr>
                <w:rFonts w:ascii="Times New Roman" w:hAnsi="Times New Roman"/>
                <w:sz w:val="16"/>
                <w:szCs w:val="16"/>
              </w:rPr>
            </w:pPr>
          </w:p>
        </w:tc>
        <w:tc>
          <w:tcPr>
            <w:tcW w:w="1666" w:type="dxa"/>
            <w:vMerge w:val="restart"/>
            <w:vAlign w:val="center"/>
          </w:tcPr>
          <w:p w:rsidR="006F5776" w:rsidRPr="00E9401E" w:rsidRDefault="006F5776" w:rsidP="00574A1C">
            <w:pPr>
              <w:spacing w:after="0"/>
              <w:jc w:val="center"/>
              <w:rPr>
                <w:rFonts w:ascii="Times New Roman" w:hAnsi="Times New Roman"/>
                <w:sz w:val="16"/>
                <w:szCs w:val="16"/>
              </w:rPr>
            </w:pPr>
            <w:r w:rsidRPr="00E9401E">
              <w:rPr>
                <w:rFonts w:ascii="Times New Roman" w:hAnsi="Times New Roman"/>
                <w:sz w:val="16"/>
                <w:szCs w:val="16"/>
                <w:highlight w:val="yellow"/>
              </w:rPr>
              <w:t>P3-1/P3-7</w:t>
            </w:r>
          </w:p>
        </w:tc>
      </w:tr>
      <w:tr w:rsidR="006F5776" w:rsidRPr="00E9401E" w:rsidTr="003B1C44">
        <w:trPr>
          <w:jc w:val="center"/>
        </w:trPr>
        <w:tc>
          <w:tcPr>
            <w:tcW w:w="817" w:type="dxa"/>
            <w:vAlign w:val="center"/>
          </w:tcPr>
          <w:p w:rsidR="006F5776" w:rsidRPr="00E9401E" w:rsidRDefault="006F5776" w:rsidP="00574A1C">
            <w:pPr>
              <w:spacing w:after="0"/>
              <w:jc w:val="center"/>
              <w:rPr>
                <w:rFonts w:ascii="Times New Roman" w:hAnsi="Times New Roman"/>
                <w:sz w:val="16"/>
                <w:szCs w:val="16"/>
              </w:rPr>
            </w:pPr>
          </w:p>
        </w:tc>
        <w:tc>
          <w:tcPr>
            <w:tcW w:w="709" w:type="dxa"/>
            <w:vAlign w:val="center"/>
          </w:tcPr>
          <w:p w:rsidR="006F5776" w:rsidRPr="00E9401E" w:rsidRDefault="006F5776" w:rsidP="00574A1C">
            <w:pPr>
              <w:spacing w:after="0"/>
              <w:jc w:val="center"/>
              <w:rPr>
                <w:rFonts w:ascii="Times New Roman" w:hAnsi="Times New Roman"/>
                <w:sz w:val="16"/>
                <w:szCs w:val="16"/>
              </w:rPr>
            </w:pPr>
          </w:p>
        </w:tc>
        <w:tc>
          <w:tcPr>
            <w:tcW w:w="1666" w:type="dxa"/>
            <w:vMerge/>
            <w:vAlign w:val="center"/>
          </w:tcPr>
          <w:p w:rsidR="006F5776" w:rsidRPr="00E9401E" w:rsidRDefault="006F5776" w:rsidP="00574A1C">
            <w:pPr>
              <w:spacing w:after="0"/>
              <w:jc w:val="center"/>
              <w:rPr>
                <w:rFonts w:ascii="Times New Roman" w:hAnsi="Times New Roman"/>
                <w:sz w:val="16"/>
                <w:szCs w:val="16"/>
                <w:highlight w:val="yellow"/>
              </w:rPr>
            </w:pPr>
          </w:p>
        </w:tc>
      </w:tr>
      <w:tr w:rsidR="006F5776" w:rsidRPr="00E9401E" w:rsidTr="003B1C44">
        <w:trPr>
          <w:jc w:val="center"/>
        </w:trPr>
        <w:tc>
          <w:tcPr>
            <w:tcW w:w="817" w:type="dxa"/>
            <w:vAlign w:val="center"/>
          </w:tcPr>
          <w:p w:rsidR="006F5776" w:rsidRPr="00E9401E" w:rsidRDefault="006F5776" w:rsidP="00574A1C">
            <w:pPr>
              <w:spacing w:after="0"/>
              <w:jc w:val="center"/>
              <w:rPr>
                <w:rFonts w:ascii="Times New Roman" w:hAnsi="Times New Roman"/>
                <w:sz w:val="16"/>
                <w:szCs w:val="16"/>
              </w:rPr>
            </w:pPr>
          </w:p>
        </w:tc>
        <w:tc>
          <w:tcPr>
            <w:tcW w:w="709" w:type="dxa"/>
            <w:vAlign w:val="center"/>
          </w:tcPr>
          <w:p w:rsidR="006F5776" w:rsidRPr="00E9401E" w:rsidRDefault="006F5776" w:rsidP="00574A1C">
            <w:pPr>
              <w:spacing w:after="0"/>
              <w:jc w:val="center"/>
              <w:rPr>
                <w:rFonts w:ascii="Times New Roman" w:hAnsi="Times New Roman"/>
                <w:sz w:val="16"/>
                <w:szCs w:val="16"/>
              </w:rPr>
            </w:pPr>
          </w:p>
        </w:tc>
        <w:tc>
          <w:tcPr>
            <w:tcW w:w="1666" w:type="dxa"/>
            <w:vMerge/>
            <w:vAlign w:val="center"/>
          </w:tcPr>
          <w:p w:rsidR="006F5776" w:rsidRPr="00E9401E" w:rsidRDefault="006F5776" w:rsidP="00574A1C">
            <w:pPr>
              <w:spacing w:after="0"/>
              <w:jc w:val="center"/>
              <w:rPr>
                <w:rFonts w:ascii="Times New Roman" w:hAnsi="Times New Roman"/>
                <w:sz w:val="16"/>
                <w:szCs w:val="16"/>
                <w:highlight w:val="yellow"/>
              </w:rPr>
            </w:pPr>
          </w:p>
        </w:tc>
      </w:tr>
    </w:tbl>
    <w:p w:rsidR="006F5776" w:rsidRPr="00060617" w:rsidRDefault="006F5776" w:rsidP="006F5776">
      <w:pPr>
        <w:spacing w:before="120" w:line="360" w:lineRule="auto"/>
        <w:ind w:right="425"/>
        <w:rPr>
          <w:rFonts w:cs="Arial"/>
        </w:rPr>
      </w:pPr>
    </w:p>
    <w:p w:rsidR="006F5776" w:rsidRPr="00060617" w:rsidRDefault="006F5776" w:rsidP="006F5776">
      <w:pPr>
        <w:spacing w:before="120" w:line="360" w:lineRule="auto"/>
        <w:ind w:right="425"/>
        <w:rPr>
          <w:rFonts w:cs="Arial"/>
        </w:rPr>
      </w:pPr>
    </w:p>
    <w:p w:rsidR="006F5776" w:rsidRDefault="006F5776" w:rsidP="003B1C44">
      <w:pPr>
        <w:pStyle w:val="Ttulo1"/>
        <w:rPr>
          <w:lang w:val="pt-BR"/>
        </w:rPr>
      </w:pPr>
      <w:bookmarkStart w:id="52" w:name="_Toc347764095"/>
      <w:bookmarkStart w:id="53" w:name="_Toc66103915"/>
      <w:r>
        <w:rPr>
          <w:rFonts w:cs="Arial"/>
        </w:rPr>
        <w:lastRenderedPageBreak/>
        <w:t xml:space="preserve">Anexo D: </w:t>
      </w:r>
      <w:r w:rsidRPr="003B1C44">
        <w:t>Ordenador</w:t>
      </w:r>
      <w:r w:rsidRPr="00060617">
        <w:rPr>
          <w:lang w:val="pt-BR"/>
        </w:rPr>
        <w:t xml:space="preserve"> tipo PC configurado para Norma_N0</w:t>
      </w:r>
      <w:r>
        <w:rPr>
          <w:lang w:val="pt-BR"/>
        </w:rPr>
        <w:t>19</w:t>
      </w:r>
      <w:r w:rsidRPr="00060617">
        <w:rPr>
          <w:lang w:val="pt-BR"/>
        </w:rPr>
        <w:t>.</w:t>
      </w:r>
      <w:bookmarkEnd w:id="52"/>
      <w:bookmarkEnd w:id="53"/>
    </w:p>
    <w:p w:rsidR="006F5776" w:rsidRPr="00060617" w:rsidRDefault="006F5776" w:rsidP="006F5776">
      <w:pPr>
        <w:spacing w:before="120" w:line="360" w:lineRule="auto"/>
        <w:ind w:right="425"/>
        <w:rPr>
          <w:rFonts w:cs="Arial"/>
        </w:rPr>
      </w:pPr>
      <w:r w:rsidRPr="00060617">
        <w:rPr>
          <w:rFonts w:cs="Arial"/>
        </w:rPr>
        <w:t>Las características que debe cumplir el ordenador descrito en este anexo son:</w:t>
      </w:r>
    </w:p>
    <w:p w:rsidR="006F5776" w:rsidRPr="002474F0" w:rsidRDefault="006F5776" w:rsidP="006F5776">
      <w:pPr>
        <w:spacing w:before="120" w:line="360" w:lineRule="auto"/>
        <w:ind w:right="425"/>
        <w:rPr>
          <w:rFonts w:cs="Arial"/>
          <w:lang w:val="pt-BR"/>
        </w:rPr>
      </w:pPr>
      <w:r w:rsidRPr="002474F0">
        <w:rPr>
          <w:rFonts w:cs="Arial"/>
          <w:lang w:val="pt-BR"/>
        </w:rPr>
        <w:t xml:space="preserve">- </w:t>
      </w:r>
      <w:proofErr w:type="spellStart"/>
      <w:r w:rsidRPr="002474F0">
        <w:rPr>
          <w:rFonts w:cs="Arial"/>
          <w:lang w:val="pt-BR"/>
        </w:rPr>
        <w:t>Procesador</w:t>
      </w:r>
      <w:proofErr w:type="spellEnd"/>
      <w:r w:rsidRPr="002474F0">
        <w:rPr>
          <w:rFonts w:cs="Arial"/>
          <w:lang w:val="pt-BR"/>
        </w:rPr>
        <w:t xml:space="preserve"> Intel Pentium4/AMD Athlon 64 o superior</w:t>
      </w:r>
    </w:p>
    <w:p w:rsidR="006F5776" w:rsidRPr="00060617" w:rsidRDefault="006F5776" w:rsidP="006F5776">
      <w:pPr>
        <w:spacing w:before="120" w:line="360" w:lineRule="auto"/>
        <w:ind w:right="425"/>
        <w:rPr>
          <w:rFonts w:cs="Arial"/>
        </w:rPr>
      </w:pPr>
      <w:r w:rsidRPr="00060617">
        <w:rPr>
          <w:rFonts w:cs="Arial"/>
        </w:rPr>
        <w:t xml:space="preserve">- Mínimo 1G RAM </w:t>
      </w:r>
    </w:p>
    <w:p w:rsidR="006F5776" w:rsidRPr="00060617" w:rsidRDefault="006F5776" w:rsidP="006F5776">
      <w:pPr>
        <w:spacing w:before="120" w:line="360" w:lineRule="auto"/>
        <w:ind w:right="425"/>
        <w:rPr>
          <w:rFonts w:cs="Arial"/>
        </w:rPr>
      </w:pPr>
      <w:r>
        <w:rPr>
          <w:rFonts w:cs="Arial"/>
        </w:rPr>
        <w:t>- 8</w:t>
      </w:r>
      <w:r w:rsidRPr="00060617">
        <w:rPr>
          <w:rFonts w:cs="Arial"/>
        </w:rPr>
        <w:t>G de espacio en disco duro</w:t>
      </w:r>
    </w:p>
    <w:p w:rsidR="006F5776" w:rsidRPr="00060617" w:rsidRDefault="006F5776" w:rsidP="006F5776">
      <w:pPr>
        <w:spacing w:before="120" w:line="360" w:lineRule="auto"/>
        <w:ind w:right="425"/>
        <w:rPr>
          <w:rFonts w:cs="Arial"/>
        </w:rPr>
      </w:pPr>
      <w:r w:rsidRPr="00060617">
        <w:rPr>
          <w:rFonts w:cs="Arial"/>
        </w:rPr>
        <w:t>- Sistema Operativo: Windows XP/Vista/7</w:t>
      </w:r>
    </w:p>
    <w:p w:rsidR="006F5776" w:rsidRPr="00060617" w:rsidRDefault="006F5776" w:rsidP="006F5776">
      <w:pPr>
        <w:spacing w:before="120" w:line="360" w:lineRule="auto"/>
        <w:ind w:right="425"/>
        <w:rPr>
          <w:rFonts w:cs="Arial"/>
        </w:rPr>
      </w:pPr>
      <w:r w:rsidRPr="00060617">
        <w:rPr>
          <w:rFonts w:cs="Arial"/>
        </w:rPr>
        <w:t>- Puerto USB 2.0</w:t>
      </w:r>
      <w:r>
        <w:rPr>
          <w:rFonts w:cs="Arial"/>
        </w:rPr>
        <w:t xml:space="preserve"> o puerto paralelo según el tipo de convertidor JTAG usado.</w:t>
      </w:r>
    </w:p>
    <w:p w:rsidR="006F5776" w:rsidRPr="00060617" w:rsidRDefault="006F5776" w:rsidP="006F5776">
      <w:pPr>
        <w:spacing w:before="120" w:line="360" w:lineRule="auto"/>
        <w:ind w:right="425"/>
        <w:rPr>
          <w:rFonts w:cs="Arial"/>
        </w:rPr>
      </w:pPr>
      <w:r w:rsidRPr="00060617">
        <w:rPr>
          <w:rFonts w:cs="Arial"/>
        </w:rPr>
        <w:t>- Cuenta habilitada con permiso de Administrador</w:t>
      </w:r>
    </w:p>
    <w:p w:rsidR="006F5776" w:rsidRPr="00060617" w:rsidRDefault="006F5776" w:rsidP="006F5776">
      <w:pPr>
        <w:spacing w:before="120" w:line="360" w:lineRule="auto"/>
        <w:ind w:right="425"/>
        <w:rPr>
          <w:rFonts w:cs="Arial"/>
        </w:rPr>
      </w:pPr>
      <w:r w:rsidRPr="00060617">
        <w:rPr>
          <w:rFonts w:cs="Arial"/>
        </w:rPr>
        <w:t>Software a Instalar en este ordenador:</w:t>
      </w:r>
    </w:p>
    <w:p w:rsidR="006F5776" w:rsidRDefault="006F5776" w:rsidP="00351B86">
      <w:pPr>
        <w:numPr>
          <w:ilvl w:val="0"/>
          <w:numId w:val="10"/>
        </w:numPr>
        <w:spacing w:before="120" w:line="360" w:lineRule="auto"/>
        <w:ind w:right="425"/>
        <w:rPr>
          <w:rFonts w:cs="Arial"/>
        </w:rPr>
      </w:pPr>
      <w:r>
        <w:rPr>
          <w:rFonts w:cs="Arial"/>
        </w:rPr>
        <w:t>VM_WARE versión 7.1.0 o superior.</w:t>
      </w:r>
    </w:p>
    <w:p w:rsidR="006F5776" w:rsidRDefault="006F5776" w:rsidP="00351B86">
      <w:pPr>
        <w:numPr>
          <w:ilvl w:val="0"/>
          <w:numId w:val="10"/>
        </w:numPr>
        <w:spacing w:before="120" w:line="360" w:lineRule="auto"/>
        <w:ind w:right="425" w:firstLine="567"/>
        <w:rPr>
          <w:rFonts w:cs="Arial"/>
        </w:rPr>
      </w:pPr>
      <w:r>
        <w:rPr>
          <w:rFonts w:cs="Arial"/>
        </w:rPr>
        <w:t>Máquina virtual &lt;Ubuntu Fabrica&gt; para VM_WARE que contiene el sistema operativo Linux Ubuntu y la aplicación de test de tarjetas a través del puerto JTAG. Esta máquina virtual será proporcionada por I+D (Dirección Técnica).</w:t>
      </w:r>
    </w:p>
    <w:p w:rsidR="003B1C44" w:rsidRDefault="003B1C44" w:rsidP="003B1C44"/>
    <w:p w:rsidR="001B7F7D" w:rsidRPr="001B7F7D" w:rsidRDefault="001B7F7D" w:rsidP="003B1C44"/>
    <w:sectPr w:rsidR="001B7F7D" w:rsidRPr="001B7F7D" w:rsidSect="006651B0">
      <w:headerReference w:type="default" r:id="rId18"/>
      <w:footerReference w:type="default" r:id="rId19"/>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8DA" w:rsidRDefault="00A138DA">
      <w:r>
        <w:separator/>
      </w:r>
    </w:p>
  </w:endnote>
  <w:endnote w:type="continuationSeparator" w:id="0">
    <w:p w:rsidR="00A138DA" w:rsidRDefault="00A1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769" w:rsidRPr="00534726" w:rsidRDefault="00A138DA" w:rsidP="00F369A8">
    <w:pPr>
      <w:pStyle w:val="Piedepgina"/>
      <w:tabs>
        <w:tab w:val="clear" w:pos="4252"/>
      </w:tabs>
      <w:spacing w:before="0"/>
      <w:rPr>
        <w:sz w:val="16"/>
        <w:szCs w:val="16"/>
      </w:rPr>
    </w:pPr>
    <w:sdt>
      <w:sdtPr>
        <w:rPr>
          <w:sz w:val="16"/>
          <w:szCs w:val="16"/>
        </w:rPr>
        <w:alias w:val="Palabras clave"/>
        <w:tag w:val=""/>
        <w:id w:val="-1444139590"/>
        <w:dataBinding w:prefixMappings="xmlns:ns0='http://purl.org/dc/elements/1.1/' xmlns:ns1='http://schemas.openxmlformats.org/package/2006/metadata/core-properties' " w:xpath="/ns1:coreProperties[1]/ns1:keywords[1]" w:storeItemID="{6C3C8BC8-F283-45AE-878A-BAB7291924A1}"/>
        <w:text/>
      </w:sdtPr>
      <w:sdtEndPr/>
      <w:sdtContent>
        <w:r w:rsidR="00CD2C25">
          <w:rPr>
            <w:sz w:val="16"/>
            <w:szCs w:val="16"/>
          </w:rPr>
          <w:t>N019A-IA4.NORMA</w:t>
        </w:r>
      </w:sdtContent>
    </w:sdt>
    <w:r w:rsidR="00FD3769">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12-11-03T00:00:00Z">
          <w:dateFormat w:val="dd/MM/yyyy"/>
          <w:lid w:val="es-ES"/>
          <w:storeMappedDataAs w:val="dateTime"/>
          <w:calendar w:val="gregorian"/>
        </w:date>
      </w:sdtPr>
      <w:sdtEndPr/>
      <w:sdtContent>
        <w:r w:rsidR="0022672D">
          <w:rPr>
            <w:sz w:val="16"/>
            <w:szCs w:val="16"/>
          </w:rPr>
          <w:t>03/11/2012</w:t>
        </w:r>
      </w:sdtContent>
    </w:sdt>
    <w:r w:rsidR="00FD3769">
      <w:rPr>
        <w:sz w:val="16"/>
        <w:szCs w:val="16"/>
      </w:rPr>
      <w:ptab w:relativeTo="margin" w:alignment="right" w:leader="none"/>
    </w:r>
    <w:r w:rsidR="00FD3769" w:rsidRPr="00534726">
      <w:rPr>
        <w:sz w:val="16"/>
        <w:szCs w:val="16"/>
      </w:rPr>
      <w:t xml:space="preserve">Pág. </w:t>
    </w:r>
    <w:r w:rsidR="00FD3769" w:rsidRPr="00534726">
      <w:rPr>
        <w:rStyle w:val="Nmerodepgina"/>
        <w:sz w:val="16"/>
        <w:szCs w:val="16"/>
      </w:rPr>
      <w:fldChar w:fldCharType="begin"/>
    </w:r>
    <w:r w:rsidR="00FD3769" w:rsidRPr="00534726">
      <w:rPr>
        <w:rStyle w:val="Nmerodepgina"/>
        <w:sz w:val="16"/>
        <w:szCs w:val="16"/>
      </w:rPr>
      <w:instrText xml:space="preserve"> PAGE </w:instrText>
    </w:r>
    <w:r w:rsidR="00FD3769" w:rsidRPr="00534726">
      <w:rPr>
        <w:rStyle w:val="Nmerodepgina"/>
        <w:sz w:val="16"/>
        <w:szCs w:val="16"/>
      </w:rPr>
      <w:fldChar w:fldCharType="separate"/>
    </w:r>
    <w:r w:rsidR="0022672D">
      <w:rPr>
        <w:rStyle w:val="Nmerodepgina"/>
        <w:noProof/>
        <w:sz w:val="16"/>
        <w:szCs w:val="16"/>
      </w:rPr>
      <w:t>2</w:t>
    </w:r>
    <w:r w:rsidR="00FD3769" w:rsidRPr="00534726">
      <w:rPr>
        <w:rStyle w:val="Nmerodepgina"/>
        <w:sz w:val="16"/>
        <w:szCs w:val="16"/>
      </w:rPr>
      <w:fldChar w:fldCharType="end"/>
    </w:r>
  </w:p>
  <w:p w:rsidR="00FD3769" w:rsidRPr="00F369A8" w:rsidRDefault="00FD3769"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NUCLEO 2020</w:t>
    </w:r>
    <w:r w:rsidRPr="00F369A8">
      <w:rPr>
        <w:sz w:val="14"/>
        <w:szCs w:val="12"/>
      </w:rPr>
      <w:t>. Madrid Todos los derechos reservados.</w:t>
    </w:r>
  </w:p>
  <w:p w:rsidR="00FD3769" w:rsidRPr="00F369A8" w:rsidRDefault="00FD3769"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8DA" w:rsidRDefault="00A138DA">
      <w:r>
        <w:separator/>
      </w:r>
    </w:p>
  </w:footnote>
  <w:footnote w:type="continuationSeparator" w:id="0">
    <w:p w:rsidR="00A138DA" w:rsidRDefault="00A138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769" w:rsidRPr="00561317" w:rsidRDefault="00A138DA" w:rsidP="00F369A8">
    <w:pPr>
      <w:pStyle w:val="Encabezado"/>
      <w:jc w:val="right"/>
      <w:rPr>
        <w:sz w:val="16"/>
        <w:szCs w:val="16"/>
        <w:lang w:val="en-US"/>
      </w:rPr>
    </w:pPr>
    <w:sdt>
      <w:sdtPr>
        <w:rPr>
          <w:sz w:val="16"/>
          <w:szCs w:val="16"/>
          <w:lang w:val="en-US"/>
        </w:rPr>
        <w:alias w:val="Categoría"/>
        <w:tag w:val=""/>
        <w:id w:val="-1126469351"/>
        <w:placeholder>
          <w:docPart w:val="34D62378B97F4D49919B4EFC496ADFC0"/>
        </w:placeholder>
        <w:dataBinding w:prefixMappings="xmlns:ns0='http://purl.org/dc/elements/1.1/' xmlns:ns1='http://schemas.openxmlformats.org/package/2006/metadata/core-properties' " w:xpath="/ns1:coreProperties[1]/ns1:category[1]" w:storeItemID="{6C3C8BC8-F283-45AE-878A-BAB7291924A1}"/>
        <w:text/>
      </w:sdtPr>
      <w:sdtEndPr/>
      <w:sdtContent>
        <w:r w:rsidR="00431E49">
          <w:rPr>
            <w:sz w:val="16"/>
            <w:szCs w:val="16"/>
          </w:rPr>
          <w:t>Norma Hardware</w:t>
        </w:r>
      </w:sdtContent>
    </w:sdt>
    <w:r w:rsidR="00FD3769">
      <w:rPr>
        <w:i/>
        <w:caps/>
        <w:noProof/>
        <w:sz w:val="14"/>
        <w:szCs w:val="14"/>
      </w:rPr>
      <w:drawing>
        <wp:anchor distT="0" distB="0" distL="114300" distR="114300" simplePos="0" relativeHeight="251666432" behindDoc="0" locked="0" layoutInCell="1" allowOverlap="1" wp14:anchorId="41EACA7E" wp14:editId="6767252E">
          <wp:simplePos x="0" y="0"/>
          <wp:positionH relativeFrom="column">
            <wp:posOffset>-269240</wp:posOffset>
          </wp:positionH>
          <wp:positionV relativeFrom="paragraph">
            <wp:posOffset>132715</wp:posOffset>
          </wp:positionV>
          <wp:extent cx="1073150" cy="440055"/>
          <wp:effectExtent l="0" t="0" r="0" b="0"/>
          <wp:wrapSquare wrapText="bothSides"/>
          <wp:docPr id="3" name="Imagen 3" descr="D:\datos\Empresa\Gestion\Logos\logo NUCLEO-GRUPO AMPE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Empresa\Gestion\Logos\logo NUCLEO-GRUPO AMPER-TRAN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3150" cy="440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3769" w:rsidRPr="00561317" w:rsidRDefault="00A138DA" w:rsidP="00F369A8">
    <w:pPr>
      <w:pStyle w:val="Encabezado"/>
      <w:ind w:left="1870"/>
      <w:jc w:val="right"/>
      <w:rPr>
        <w:sz w:val="16"/>
        <w:szCs w:val="16"/>
        <w:lang w:val="en-US"/>
      </w:rPr>
    </w:pPr>
    <w:sdt>
      <w:sdtPr>
        <w:rPr>
          <w:sz w:val="16"/>
          <w:szCs w:val="16"/>
          <w:lang w:val="en-US"/>
        </w:rPr>
        <w:alias w:val="Título"/>
        <w:tag w:val=""/>
        <w:id w:val="-1505657069"/>
        <w:placeholder>
          <w:docPart w:val="1069EAD0317E4CE4984C6013370895A7"/>
        </w:placeholder>
        <w:dataBinding w:prefixMappings="xmlns:ns0='http://purl.org/dc/elements/1.1/' xmlns:ns1='http://schemas.openxmlformats.org/package/2006/metadata/core-properties' " w:xpath="/ns1:coreProperties[1]/ns0:title[1]" w:storeItemID="{6C3C8BC8-F283-45AE-878A-BAB7291924A1}"/>
        <w:text/>
      </w:sdtPr>
      <w:sdtEndPr/>
      <w:sdtContent>
        <w:r w:rsidR="00CD2C25">
          <w:rPr>
            <w:sz w:val="16"/>
            <w:szCs w:val="16"/>
          </w:rPr>
          <w:t>CD40–IA4–N019A. 4 Interfaces Analógicos</w:t>
        </w:r>
      </w:sdtContent>
    </w:sdt>
  </w:p>
  <w:p w:rsidR="00FD3769" w:rsidRPr="00F72891" w:rsidRDefault="00FD3769"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BD4EFEA9F635412D954815ACF1ED4D04"/>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aps/>
            <w:sz w:val="14"/>
            <w:szCs w:val="14"/>
          </w:rPr>
          <w:t>1</w:t>
        </w:r>
      </w:sdtContent>
    </w:sdt>
    <w:r>
      <w:rPr>
        <w:noProof/>
      </w:rPr>
      <mc:AlternateContent>
        <mc:Choice Requires="wps">
          <w:drawing>
            <wp:anchor distT="0" distB="0" distL="114300" distR="114300" simplePos="0" relativeHeight="251664384" behindDoc="0" locked="0" layoutInCell="1" allowOverlap="1" wp14:anchorId="7EAEDD65" wp14:editId="15707497">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FD3769" w:rsidRDefault="00FD3769"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FD3769" w:rsidRDefault="00FD3769"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263F"/>
    <w:multiLevelType w:val="hybridMultilevel"/>
    <w:tmpl w:val="1C82EF96"/>
    <w:lvl w:ilvl="0" w:tplc="4600F7CA">
      <w:start w:val="1"/>
      <w:numFmt w:val="decimal"/>
      <w:lvlText w:val="%1."/>
      <w:lvlJc w:val="left"/>
      <w:pPr>
        <w:ind w:left="1069" w:hanging="360"/>
      </w:p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nsid w:val="1DC65EC0"/>
    <w:multiLevelType w:val="hybridMultilevel"/>
    <w:tmpl w:val="5FBC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DBB216F"/>
    <w:multiLevelType w:val="singleLevel"/>
    <w:tmpl w:val="32404C40"/>
    <w:lvl w:ilvl="0">
      <w:start w:val="1"/>
      <w:numFmt w:val="bullet"/>
      <w:pStyle w:val="Listaconvietas3"/>
      <w:lvlText w:val=""/>
      <w:legacy w:legacy="1" w:legacySpace="0" w:legacyIndent="283"/>
      <w:lvlJc w:val="left"/>
      <w:pPr>
        <w:ind w:left="283" w:hanging="283"/>
      </w:pPr>
      <w:rPr>
        <w:rFonts w:ascii="Symbol" w:hAnsi="Symbol" w:hint="default"/>
      </w:rPr>
    </w:lvl>
  </w:abstractNum>
  <w:abstractNum w:abstractNumId="3">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4">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5">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6">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7">
    <w:nsid w:val="4F813B26"/>
    <w:multiLevelType w:val="multilevel"/>
    <w:tmpl w:val="8B98EECE"/>
    <w:lvl w:ilvl="0">
      <w:start w:val="1"/>
      <w:numFmt w:val="decimal"/>
      <w:pStyle w:val="Epgrafe"/>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08629A"/>
    <w:multiLevelType w:val="multilevel"/>
    <w:tmpl w:val="E7540E7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556C64E3"/>
    <w:multiLevelType w:val="multilevel"/>
    <w:tmpl w:val="E7540E7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1">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12">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3">
    <w:nsid w:val="7C396023"/>
    <w:multiLevelType w:val="hybridMultilevel"/>
    <w:tmpl w:val="E9E23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5"/>
  </w:num>
  <w:num w:numId="5">
    <w:abstractNumId w:val="11"/>
  </w:num>
  <w:num w:numId="6">
    <w:abstractNumId w:val="12"/>
  </w:num>
  <w:num w:numId="7">
    <w:abstractNumId w:val="7"/>
  </w:num>
  <w:num w:numId="8">
    <w:abstractNumId w:val="4"/>
  </w:num>
  <w:num w:numId="9">
    <w:abstractNumId w:val="2"/>
  </w:num>
  <w:num w:numId="10">
    <w:abstractNumId w:val="9"/>
  </w:num>
  <w:num w:numId="11">
    <w:abstractNumId w:val="0"/>
  </w:num>
  <w:num w:numId="12">
    <w:abstractNumId w:val="13"/>
  </w:num>
  <w:num w:numId="13">
    <w:abstractNumId w:val="1"/>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F3"/>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1EF3"/>
    <w:rsid w:val="000473C0"/>
    <w:rsid w:val="00051FB4"/>
    <w:rsid w:val="000538A8"/>
    <w:rsid w:val="00053BE3"/>
    <w:rsid w:val="0006050E"/>
    <w:rsid w:val="000619CD"/>
    <w:rsid w:val="00061B3F"/>
    <w:rsid w:val="00064906"/>
    <w:rsid w:val="00065013"/>
    <w:rsid w:val="00066995"/>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672D"/>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93F66"/>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370BA"/>
    <w:rsid w:val="003401C5"/>
    <w:rsid w:val="0034064D"/>
    <w:rsid w:val="00340674"/>
    <w:rsid w:val="00347AF3"/>
    <w:rsid w:val="00347C95"/>
    <w:rsid w:val="00351B86"/>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1C44"/>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49"/>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350E"/>
    <w:rsid w:val="006E3BDA"/>
    <w:rsid w:val="006E4982"/>
    <w:rsid w:val="006E54D9"/>
    <w:rsid w:val="006E5E82"/>
    <w:rsid w:val="006E7953"/>
    <w:rsid w:val="006E7F44"/>
    <w:rsid w:val="006E7F51"/>
    <w:rsid w:val="006F16C9"/>
    <w:rsid w:val="006F182A"/>
    <w:rsid w:val="006F5776"/>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0439D"/>
    <w:rsid w:val="00A1001A"/>
    <w:rsid w:val="00A10C31"/>
    <w:rsid w:val="00A11021"/>
    <w:rsid w:val="00A11D76"/>
    <w:rsid w:val="00A12986"/>
    <w:rsid w:val="00A12A83"/>
    <w:rsid w:val="00A138DA"/>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2EFA"/>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5850"/>
    <w:rsid w:val="00C47956"/>
    <w:rsid w:val="00C550B1"/>
    <w:rsid w:val="00C57C80"/>
    <w:rsid w:val="00C6071A"/>
    <w:rsid w:val="00C619E4"/>
    <w:rsid w:val="00C61BCF"/>
    <w:rsid w:val="00C623DA"/>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4A8E"/>
    <w:rsid w:val="00CC5B47"/>
    <w:rsid w:val="00CC65F2"/>
    <w:rsid w:val="00CC6793"/>
    <w:rsid w:val="00CC76A7"/>
    <w:rsid w:val="00CD0BBB"/>
    <w:rsid w:val="00CD2C25"/>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802"/>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0A8"/>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3769"/>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bCs w:val="0"/>
      <w:smallCaps w:val="0"/>
      <w:u w:val="single"/>
    </w:rPr>
  </w:style>
  <w:style w:type="paragraph" w:styleId="TDC4">
    <w:name w:val="toc 4"/>
    <w:basedOn w:val="Normal"/>
    <w:next w:val="Normal"/>
    <w:autoRedefine/>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431E49"/>
    <w:pPr>
      <w:tabs>
        <w:tab w:val="left" w:pos="561"/>
        <w:tab w:val="right" w:pos="10195"/>
      </w:tabs>
      <w:spacing w:before="0" w:after="0"/>
      <w:jc w:val="left"/>
    </w:pPr>
    <w:rPr>
      <w:rFonts w:asciiTheme="minorHAnsi" w:hAnsiTheme="minorHAnsi" w:cs="Arial"/>
      <w:bCs/>
      <w:smallCaps/>
      <w:noProof/>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uiPriority w:val="99"/>
    <w:rsid w:val="00B10A30"/>
    <w:rPr>
      <w:rFonts w:ascii="Univers" w:hAnsi="Univers"/>
    </w:rPr>
  </w:style>
  <w:style w:type="character" w:styleId="Refdenotaalpie">
    <w:name w:val="footnote reference"/>
    <w:uiPriority w:val="99"/>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uiPriority w:val="99"/>
    <w:rsid w:val="00D1715D"/>
    <w:pPr>
      <w:spacing w:before="0" w:after="0"/>
    </w:pPr>
    <w:rPr>
      <w:rFonts w:ascii="Tahoma" w:hAnsi="Tahoma" w:cs="Tahoma"/>
      <w:sz w:val="16"/>
      <w:szCs w:val="16"/>
    </w:rPr>
  </w:style>
  <w:style w:type="character" w:customStyle="1" w:styleId="TextodegloboCar">
    <w:name w:val="Texto de globo Car"/>
    <w:link w:val="Textodeglobo"/>
    <w:uiPriority w:val="99"/>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 w:type="paragraph" w:styleId="Sangra3detindependiente">
    <w:name w:val="Body Text Indent 3"/>
    <w:basedOn w:val="Normal"/>
    <w:link w:val="Sangra3detindependienteCar"/>
    <w:rsid w:val="006F5776"/>
    <w:pPr>
      <w:spacing w:before="0" w:after="60"/>
      <w:ind w:firstLine="567"/>
      <w:jc w:val="left"/>
    </w:pPr>
    <w:rPr>
      <w:sz w:val="20"/>
      <w:szCs w:val="20"/>
      <w:lang w:val="es-ES_tradnl"/>
    </w:rPr>
  </w:style>
  <w:style w:type="character" w:customStyle="1" w:styleId="Sangra3detindependienteCar">
    <w:name w:val="Sangría 3 de t. independiente Car"/>
    <w:basedOn w:val="Fuentedeprrafopredeter"/>
    <w:link w:val="Sangra3detindependiente"/>
    <w:rsid w:val="006F5776"/>
    <w:rPr>
      <w:rFonts w:ascii="Arial" w:hAnsi="Arial"/>
      <w:lang w:val="es-ES_tradnl"/>
    </w:rPr>
  </w:style>
  <w:style w:type="paragraph" w:styleId="Mapadeldocumento">
    <w:name w:val="Document Map"/>
    <w:basedOn w:val="Normal"/>
    <w:link w:val="MapadeldocumentoCar"/>
    <w:rsid w:val="006F5776"/>
    <w:pPr>
      <w:shd w:val="clear" w:color="auto" w:fill="000080"/>
      <w:spacing w:before="0" w:after="60"/>
      <w:ind w:firstLine="567"/>
      <w:jc w:val="left"/>
    </w:pPr>
    <w:rPr>
      <w:rFonts w:ascii="Tahoma" w:hAnsi="Tahoma"/>
      <w:sz w:val="20"/>
      <w:szCs w:val="20"/>
      <w:lang w:val="es-ES_tradnl" w:eastAsia="x-none"/>
    </w:rPr>
  </w:style>
  <w:style w:type="character" w:customStyle="1" w:styleId="MapadeldocumentoCar">
    <w:name w:val="Mapa del documento Car"/>
    <w:basedOn w:val="Fuentedeprrafopredeter"/>
    <w:link w:val="Mapadeldocumento"/>
    <w:rsid w:val="006F5776"/>
    <w:rPr>
      <w:rFonts w:ascii="Tahoma" w:hAnsi="Tahoma"/>
      <w:shd w:val="clear" w:color="auto" w:fill="000080"/>
      <w:lang w:val="es-ES_tradnl" w:eastAsia="x-none"/>
    </w:rPr>
  </w:style>
  <w:style w:type="paragraph" w:styleId="Listaconvietas3">
    <w:name w:val="List Bullet 3"/>
    <w:basedOn w:val="Normal"/>
    <w:autoRedefine/>
    <w:rsid w:val="006F5776"/>
    <w:pPr>
      <w:numPr>
        <w:numId w:val="9"/>
      </w:numPr>
      <w:spacing w:before="0" w:after="60"/>
    </w:pPr>
    <w:rPr>
      <w:sz w:val="20"/>
      <w:szCs w:val="20"/>
      <w:lang w:val="es-ES_tradnl"/>
    </w:rPr>
  </w:style>
  <w:style w:type="paragraph" w:styleId="Listaconvietas2">
    <w:name w:val="List Bullet 2"/>
    <w:basedOn w:val="Normal"/>
    <w:autoRedefine/>
    <w:rsid w:val="006F5776"/>
    <w:pPr>
      <w:spacing w:before="0" w:after="60"/>
      <w:ind w:left="566"/>
    </w:pPr>
    <w:rPr>
      <w:sz w:val="20"/>
      <w:szCs w:val="20"/>
      <w:lang w:val="es-ES_tradnl"/>
    </w:rPr>
  </w:style>
  <w:style w:type="paragraph" w:customStyle="1" w:styleId="Sangra20">
    <w:name w:val="Sangría20"/>
    <w:basedOn w:val="Normal"/>
    <w:rsid w:val="006F5776"/>
    <w:pPr>
      <w:tabs>
        <w:tab w:val="left" w:pos="284"/>
        <w:tab w:val="left" w:pos="567"/>
        <w:tab w:val="left" w:pos="851"/>
        <w:tab w:val="left" w:pos="1134"/>
        <w:tab w:val="left" w:pos="1418"/>
        <w:tab w:val="left" w:pos="1701"/>
        <w:tab w:val="left" w:pos="1985"/>
        <w:tab w:val="left" w:pos="2268"/>
      </w:tabs>
      <w:spacing w:before="0" w:after="0"/>
      <w:ind w:left="1134" w:hanging="1134"/>
    </w:pPr>
    <w:rPr>
      <w:rFonts w:ascii="Times New Roman" w:hAnsi="Times New Roman"/>
      <w:spacing w:val="-2"/>
      <w:sz w:val="20"/>
      <w:szCs w:val="20"/>
      <w:lang w:val="es-ES_tradnl"/>
    </w:rPr>
  </w:style>
  <w:style w:type="paragraph" w:styleId="Textocomentario">
    <w:name w:val="annotation text"/>
    <w:basedOn w:val="Normal"/>
    <w:link w:val="TextocomentarioCar"/>
    <w:rsid w:val="006F5776"/>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spacing w:val="-2"/>
      <w:sz w:val="20"/>
      <w:szCs w:val="20"/>
      <w:lang w:val="es-ES_tradnl"/>
    </w:rPr>
  </w:style>
  <w:style w:type="character" w:customStyle="1" w:styleId="TextocomentarioCar">
    <w:name w:val="Texto comentario Car"/>
    <w:basedOn w:val="Fuentedeprrafopredeter"/>
    <w:link w:val="Textocomentario"/>
    <w:rsid w:val="006F5776"/>
    <w:rPr>
      <w:spacing w:val="-2"/>
      <w:lang w:val="es-ES_tradnl"/>
    </w:rPr>
  </w:style>
  <w:style w:type="paragraph" w:customStyle="1" w:styleId="nomal">
    <w:name w:val="nomal"/>
    <w:basedOn w:val="Normal"/>
    <w:rsid w:val="006F5776"/>
    <w:pPr>
      <w:tabs>
        <w:tab w:val="left" w:pos="284"/>
        <w:tab w:val="left" w:pos="567"/>
        <w:tab w:val="left" w:pos="851"/>
        <w:tab w:val="left" w:pos="1134"/>
        <w:tab w:val="left" w:pos="1418"/>
        <w:tab w:val="left" w:pos="1701"/>
        <w:tab w:val="left" w:pos="1985"/>
        <w:tab w:val="left" w:pos="2268"/>
      </w:tabs>
      <w:spacing w:before="0" w:after="0"/>
      <w:ind w:left="284" w:hanging="284"/>
    </w:pPr>
    <w:rPr>
      <w:rFonts w:ascii="Univers" w:hAnsi="Univers"/>
      <w:spacing w:val="-2"/>
      <w:sz w:val="20"/>
      <w:szCs w:val="20"/>
      <w:lang w:val="es-ES_tradnl"/>
    </w:rPr>
  </w:style>
  <w:style w:type="paragraph" w:styleId="Textoindependiente3">
    <w:name w:val="Body Text 3"/>
    <w:basedOn w:val="Normal"/>
    <w:link w:val="Textoindependiente3Car"/>
    <w:rsid w:val="006F5776"/>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b/>
      <w:spacing w:val="-2"/>
      <w:sz w:val="20"/>
      <w:szCs w:val="20"/>
      <w:lang w:val="es-ES_tradnl"/>
    </w:rPr>
  </w:style>
  <w:style w:type="character" w:customStyle="1" w:styleId="Textoindependiente3Car">
    <w:name w:val="Texto independiente 3 Car"/>
    <w:basedOn w:val="Fuentedeprrafopredeter"/>
    <w:link w:val="Textoindependiente3"/>
    <w:rsid w:val="006F5776"/>
    <w:rPr>
      <w:b/>
      <w:spacing w:val="-2"/>
      <w:lang w:val="es-ES_tradnl"/>
    </w:rPr>
  </w:style>
  <w:style w:type="character" w:styleId="Nmerodelnea">
    <w:name w:val="line number"/>
    <w:rsid w:val="006F5776"/>
  </w:style>
  <w:style w:type="numbering" w:customStyle="1" w:styleId="Sinlista1">
    <w:name w:val="Sin lista1"/>
    <w:next w:val="Sinlista"/>
    <w:semiHidden/>
    <w:unhideWhenUsed/>
    <w:rsid w:val="006F57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bCs w:val="0"/>
      <w:smallCaps w:val="0"/>
      <w:u w:val="single"/>
    </w:rPr>
  </w:style>
  <w:style w:type="paragraph" w:styleId="TDC4">
    <w:name w:val="toc 4"/>
    <w:basedOn w:val="Normal"/>
    <w:next w:val="Normal"/>
    <w:autoRedefine/>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431E49"/>
    <w:pPr>
      <w:tabs>
        <w:tab w:val="left" w:pos="561"/>
        <w:tab w:val="right" w:pos="10195"/>
      </w:tabs>
      <w:spacing w:before="0" w:after="0"/>
      <w:jc w:val="left"/>
    </w:pPr>
    <w:rPr>
      <w:rFonts w:asciiTheme="minorHAnsi" w:hAnsiTheme="minorHAnsi" w:cs="Arial"/>
      <w:bCs/>
      <w:smallCaps/>
      <w:noProof/>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uiPriority w:val="99"/>
    <w:rsid w:val="00B10A30"/>
    <w:rPr>
      <w:rFonts w:ascii="Univers" w:hAnsi="Univers"/>
    </w:rPr>
  </w:style>
  <w:style w:type="character" w:styleId="Refdenotaalpie">
    <w:name w:val="footnote reference"/>
    <w:uiPriority w:val="99"/>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uiPriority w:val="99"/>
    <w:rsid w:val="00D1715D"/>
    <w:pPr>
      <w:spacing w:before="0" w:after="0"/>
    </w:pPr>
    <w:rPr>
      <w:rFonts w:ascii="Tahoma" w:hAnsi="Tahoma" w:cs="Tahoma"/>
      <w:sz w:val="16"/>
      <w:szCs w:val="16"/>
    </w:rPr>
  </w:style>
  <w:style w:type="character" w:customStyle="1" w:styleId="TextodegloboCar">
    <w:name w:val="Texto de globo Car"/>
    <w:link w:val="Textodeglobo"/>
    <w:uiPriority w:val="99"/>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 w:type="paragraph" w:styleId="Sangra3detindependiente">
    <w:name w:val="Body Text Indent 3"/>
    <w:basedOn w:val="Normal"/>
    <w:link w:val="Sangra3detindependienteCar"/>
    <w:rsid w:val="006F5776"/>
    <w:pPr>
      <w:spacing w:before="0" w:after="60"/>
      <w:ind w:firstLine="567"/>
      <w:jc w:val="left"/>
    </w:pPr>
    <w:rPr>
      <w:sz w:val="20"/>
      <w:szCs w:val="20"/>
      <w:lang w:val="es-ES_tradnl"/>
    </w:rPr>
  </w:style>
  <w:style w:type="character" w:customStyle="1" w:styleId="Sangra3detindependienteCar">
    <w:name w:val="Sangría 3 de t. independiente Car"/>
    <w:basedOn w:val="Fuentedeprrafopredeter"/>
    <w:link w:val="Sangra3detindependiente"/>
    <w:rsid w:val="006F5776"/>
    <w:rPr>
      <w:rFonts w:ascii="Arial" w:hAnsi="Arial"/>
      <w:lang w:val="es-ES_tradnl"/>
    </w:rPr>
  </w:style>
  <w:style w:type="paragraph" w:styleId="Mapadeldocumento">
    <w:name w:val="Document Map"/>
    <w:basedOn w:val="Normal"/>
    <w:link w:val="MapadeldocumentoCar"/>
    <w:rsid w:val="006F5776"/>
    <w:pPr>
      <w:shd w:val="clear" w:color="auto" w:fill="000080"/>
      <w:spacing w:before="0" w:after="60"/>
      <w:ind w:firstLine="567"/>
      <w:jc w:val="left"/>
    </w:pPr>
    <w:rPr>
      <w:rFonts w:ascii="Tahoma" w:hAnsi="Tahoma"/>
      <w:sz w:val="20"/>
      <w:szCs w:val="20"/>
      <w:lang w:val="es-ES_tradnl" w:eastAsia="x-none"/>
    </w:rPr>
  </w:style>
  <w:style w:type="character" w:customStyle="1" w:styleId="MapadeldocumentoCar">
    <w:name w:val="Mapa del documento Car"/>
    <w:basedOn w:val="Fuentedeprrafopredeter"/>
    <w:link w:val="Mapadeldocumento"/>
    <w:rsid w:val="006F5776"/>
    <w:rPr>
      <w:rFonts w:ascii="Tahoma" w:hAnsi="Tahoma"/>
      <w:shd w:val="clear" w:color="auto" w:fill="000080"/>
      <w:lang w:val="es-ES_tradnl" w:eastAsia="x-none"/>
    </w:rPr>
  </w:style>
  <w:style w:type="paragraph" w:styleId="Listaconvietas3">
    <w:name w:val="List Bullet 3"/>
    <w:basedOn w:val="Normal"/>
    <w:autoRedefine/>
    <w:rsid w:val="006F5776"/>
    <w:pPr>
      <w:numPr>
        <w:numId w:val="9"/>
      </w:numPr>
      <w:spacing w:before="0" w:after="60"/>
    </w:pPr>
    <w:rPr>
      <w:sz w:val="20"/>
      <w:szCs w:val="20"/>
      <w:lang w:val="es-ES_tradnl"/>
    </w:rPr>
  </w:style>
  <w:style w:type="paragraph" w:styleId="Listaconvietas2">
    <w:name w:val="List Bullet 2"/>
    <w:basedOn w:val="Normal"/>
    <w:autoRedefine/>
    <w:rsid w:val="006F5776"/>
    <w:pPr>
      <w:spacing w:before="0" w:after="60"/>
      <w:ind w:left="566"/>
    </w:pPr>
    <w:rPr>
      <w:sz w:val="20"/>
      <w:szCs w:val="20"/>
      <w:lang w:val="es-ES_tradnl"/>
    </w:rPr>
  </w:style>
  <w:style w:type="paragraph" w:customStyle="1" w:styleId="Sangra20">
    <w:name w:val="Sangría20"/>
    <w:basedOn w:val="Normal"/>
    <w:rsid w:val="006F5776"/>
    <w:pPr>
      <w:tabs>
        <w:tab w:val="left" w:pos="284"/>
        <w:tab w:val="left" w:pos="567"/>
        <w:tab w:val="left" w:pos="851"/>
        <w:tab w:val="left" w:pos="1134"/>
        <w:tab w:val="left" w:pos="1418"/>
        <w:tab w:val="left" w:pos="1701"/>
        <w:tab w:val="left" w:pos="1985"/>
        <w:tab w:val="left" w:pos="2268"/>
      </w:tabs>
      <w:spacing w:before="0" w:after="0"/>
      <w:ind w:left="1134" w:hanging="1134"/>
    </w:pPr>
    <w:rPr>
      <w:rFonts w:ascii="Times New Roman" w:hAnsi="Times New Roman"/>
      <w:spacing w:val="-2"/>
      <w:sz w:val="20"/>
      <w:szCs w:val="20"/>
      <w:lang w:val="es-ES_tradnl"/>
    </w:rPr>
  </w:style>
  <w:style w:type="paragraph" w:styleId="Textocomentario">
    <w:name w:val="annotation text"/>
    <w:basedOn w:val="Normal"/>
    <w:link w:val="TextocomentarioCar"/>
    <w:rsid w:val="006F5776"/>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spacing w:val="-2"/>
      <w:sz w:val="20"/>
      <w:szCs w:val="20"/>
      <w:lang w:val="es-ES_tradnl"/>
    </w:rPr>
  </w:style>
  <w:style w:type="character" w:customStyle="1" w:styleId="TextocomentarioCar">
    <w:name w:val="Texto comentario Car"/>
    <w:basedOn w:val="Fuentedeprrafopredeter"/>
    <w:link w:val="Textocomentario"/>
    <w:rsid w:val="006F5776"/>
    <w:rPr>
      <w:spacing w:val="-2"/>
      <w:lang w:val="es-ES_tradnl"/>
    </w:rPr>
  </w:style>
  <w:style w:type="paragraph" w:customStyle="1" w:styleId="nomal">
    <w:name w:val="nomal"/>
    <w:basedOn w:val="Normal"/>
    <w:rsid w:val="006F5776"/>
    <w:pPr>
      <w:tabs>
        <w:tab w:val="left" w:pos="284"/>
        <w:tab w:val="left" w:pos="567"/>
        <w:tab w:val="left" w:pos="851"/>
        <w:tab w:val="left" w:pos="1134"/>
        <w:tab w:val="left" w:pos="1418"/>
        <w:tab w:val="left" w:pos="1701"/>
        <w:tab w:val="left" w:pos="1985"/>
        <w:tab w:val="left" w:pos="2268"/>
      </w:tabs>
      <w:spacing w:before="0" w:after="0"/>
      <w:ind w:left="284" w:hanging="284"/>
    </w:pPr>
    <w:rPr>
      <w:rFonts w:ascii="Univers" w:hAnsi="Univers"/>
      <w:spacing w:val="-2"/>
      <w:sz w:val="20"/>
      <w:szCs w:val="20"/>
      <w:lang w:val="es-ES_tradnl"/>
    </w:rPr>
  </w:style>
  <w:style w:type="paragraph" w:styleId="Textoindependiente3">
    <w:name w:val="Body Text 3"/>
    <w:basedOn w:val="Normal"/>
    <w:link w:val="Textoindependiente3Car"/>
    <w:rsid w:val="006F5776"/>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b/>
      <w:spacing w:val="-2"/>
      <w:sz w:val="20"/>
      <w:szCs w:val="20"/>
      <w:lang w:val="es-ES_tradnl"/>
    </w:rPr>
  </w:style>
  <w:style w:type="character" w:customStyle="1" w:styleId="Textoindependiente3Car">
    <w:name w:val="Texto independiente 3 Car"/>
    <w:basedOn w:val="Fuentedeprrafopredeter"/>
    <w:link w:val="Textoindependiente3"/>
    <w:rsid w:val="006F5776"/>
    <w:rPr>
      <w:b/>
      <w:spacing w:val="-2"/>
      <w:lang w:val="es-ES_tradnl"/>
    </w:rPr>
  </w:style>
  <w:style w:type="character" w:styleId="Nmerodelnea">
    <w:name w:val="line number"/>
    <w:rsid w:val="006F5776"/>
  </w:style>
  <w:style w:type="numbering" w:customStyle="1" w:styleId="Sinlista1">
    <w:name w:val="Sin lista1"/>
    <w:next w:val="Sinlista"/>
    <w:semiHidden/>
    <w:unhideWhenUsed/>
    <w:rsid w:val="006F5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s.wikipedia.org/wiki/JTAG"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garcia\source\repos\nucleocc\products\UlisesV5000\branches\u5kiv.2.6.1\ulises-doc\Hardware\Norma%20HW.%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0F742D9F344D47B7458FC3F835ECC6"/>
        <w:category>
          <w:name w:val="General"/>
          <w:gallery w:val="placeholder"/>
        </w:category>
        <w:types>
          <w:type w:val="bbPlcHdr"/>
        </w:types>
        <w:behaviors>
          <w:behavior w:val="content"/>
        </w:behaviors>
        <w:guid w:val="{36D4ED84-A448-4A1F-90F4-38935F940531}"/>
      </w:docPartPr>
      <w:docPartBody>
        <w:p w:rsidR="005E61FC" w:rsidRDefault="004347D2">
          <w:pPr>
            <w:pStyle w:val="270F742D9F344D47B7458FC3F835ECC6"/>
          </w:pPr>
          <w:r w:rsidRPr="00141BB1">
            <w:rPr>
              <w:rStyle w:val="Textodelmarcadordeposicin"/>
            </w:rPr>
            <w:t>[Asunto]</w:t>
          </w:r>
        </w:p>
      </w:docPartBody>
    </w:docPart>
    <w:docPart>
      <w:docPartPr>
        <w:name w:val="6F490864975347C8AE49DB2967E716F7"/>
        <w:category>
          <w:name w:val="General"/>
          <w:gallery w:val="placeholder"/>
        </w:category>
        <w:types>
          <w:type w:val="bbPlcHdr"/>
        </w:types>
        <w:behaviors>
          <w:behavior w:val="content"/>
        </w:behaviors>
        <w:guid w:val="{62819867-B05C-48B5-87BE-D8ACB1EA284A}"/>
      </w:docPartPr>
      <w:docPartBody>
        <w:p w:rsidR="005E61FC" w:rsidRDefault="004347D2">
          <w:pPr>
            <w:pStyle w:val="6F490864975347C8AE49DB2967E716F7"/>
          </w:pPr>
          <w:r w:rsidRPr="005C7088">
            <w:rPr>
              <w:rStyle w:val="Textodelmarcadordeposicin"/>
            </w:rPr>
            <w:t>[Categoría]</w:t>
          </w:r>
        </w:p>
      </w:docPartBody>
    </w:docPart>
    <w:docPart>
      <w:docPartPr>
        <w:name w:val="1849F6A454BB41E59AF7DD6D320D8A46"/>
        <w:category>
          <w:name w:val="General"/>
          <w:gallery w:val="placeholder"/>
        </w:category>
        <w:types>
          <w:type w:val="bbPlcHdr"/>
        </w:types>
        <w:behaviors>
          <w:behavior w:val="content"/>
        </w:behaviors>
        <w:guid w:val="{65662E41-65F3-4207-A5BB-12880279E5A9}"/>
      </w:docPartPr>
      <w:docPartBody>
        <w:p w:rsidR="005E61FC" w:rsidRDefault="004347D2">
          <w:pPr>
            <w:pStyle w:val="1849F6A454BB41E59AF7DD6D320D8A46"/>
          </w:pPr>
          <w:r w:rsidRPr="00141BB1">
            <w:rPr>
              <w:rStyle w:val="Textodelmarcadordeposicin"/>
            </w:rPr>
            <w:t>[Título]</w:t>
          </w:r>
        </w:p>
      </w:docPartBody>
    </w:docPart>
    <w:docPart>
      <w:docPartPr>
        <w:name w:val="1069EAD0317E4CE4984C6013370895A7"/>
        <w:category>
          <w:name w:val="General"/>
          <w:gallery w:val="placeholder"/>
        </w:category>
        <w:types>
          <w:type w:val="bbPlcHdr"/>
        </w:types>
        <w:behaviors>
          <w:behavior w:val="content"/>
        </w:behaviors>
        <w:guid w:val="{95A42544-BD6A-4B47-B1D4-C1918D581859}"/>
      </w:docPartPr>
      <w:docPartBody>
        <w:p w:rsidR="005E61FC" w:rsidRDefault="004347D2">
          <w:pPr>
            <w:pStyle w:val="1069EAD0317E4CE4984C6013370895A7"/>
          </w:pPr>
          <w:r w:rsidRPr="00141BB1">
            <w:rPr>
              <w:rStyle w:val="Textodelmarcadordeposicin"/>
            </w:rPr>
            <w:t>[Palabras clave]</w:t>
          </w:r>
        </w:p>
      </w:docPartBody>
    </w:docPart>
    <w:docPart>
      <w:docPartPr>
        <w:name w:val="BD4EFEA9F635412D954815ACF1ED4D04"/>
        <w:category>
          <w:name w:val="General"/>
          <w:gallery w:val="placeholder"/>
        </w:category>
        <w:types>
          <w:type w:val="bbPlcHdr"/>
        </w:types>
        <w:behaviors>
          <w:behavior w:val="content"/>
        </w:behaviors>
        <w:guid w:val="{D8B2DF45-AEAE-41AB-8590-4219BB51E203}"/>
      </w:docPartPr>
      <w:docPartBody>
        <w:p w:rsidR="005E61FC" w:rsidRDefault="004347D2">
          <w:pPr>
            <w:pStyle w:val="BD4EFEA9F635412D954815ACF1ED4D04"/>
          </w:pPr>
          <w:r w:rsidRPr="00055A0D">
            <w:rPr>
              <w:rStyle w:val="Textodelmarcadordeposicin"/>
            </w:rPr>
            <w:t>[Asunto]</w:t>
          </w:r>
        </w:p>
      </w:docPartBody>
    </w:docPart>
    <w:docPart>
      <w:docPartPr>
        <w:name w:val="893592A594184832BB3CC27A353E86F8"/>
        <w:category>
          <w:name w:val="General"/>
          <w:gallery w:val="placeholder"/>
        </w:category>
        <w:types>
          <w:type w:val="bbPlcHdr"/>
        </w:types>
        <w:behaviors>
          <w:behavior w:val="content"/>
        </w:behaviors>
        <w:guid w:val="{A56CC2BE-1532-42A1-8264-61DB8C335160}"/>
      </w:docPartPr>
      <w:docPartBody>
        <w:p w:rsidR="005E61FC" w:rsidRDefault="004347D2">
          <w:pPr>
            <w:pStyle w:val="893592A594184832BB3CC27A353E86F8"/>
          </w:pPr>
          <w:r w:rsidRPr="00055A0D">
            <w:rPr>
              <w:rStyle w:val="Textodelmarcadordeposicin"/>
            </w:rPr>
            <w:t>[Título]</w:t>
          </w:r>
        </w:p>
      </w:docPartBody>
    </w:docPart>
    <w:docPart>
      <w:docPartPr>
        <w:name w:val="A820A1FDFD074ADDAB37D3DBA545267B"/>
        <w:category>
          <w:name w:val="General"/>
          <w:gallery w:val="placeholder"/>
        </w:category>
        <w:types>
          <w:type w:val="bbPlcHdr"/>
        </w:types>
        <w:behaviors>
          <w:behavior w:val="content"/>
        </w:behaviors>
        <w:guid w:val="{2450971B-96FA-4D88-B891-96B1C05174AC}"/>
      </w:docPartPr>
      <w:docPartBody>
        <w:p w:rsidR="005E61FC" w:rsidRDefault="004347D2">
          <w:pPr>
            <w:pStyle w:val="A820A1FDFD074ADDAB37D3DBA545267B"/>
          </w:pPr>
          <w:r w:rsidRPr="00055A0D">
            <w:rPr>
              <w:rStyle w:val="Textodelmarcadordeposicin"/>
            </w:rPr>
            <w:t>[Palabras clave]</w:t>
          </w:r>
        </w:p>
      </w:docPartBody>
    </w:docPart>
    <w:docPart>
      <w:docPartPr>
        <w:name w:val="569538AD522749ADB7E08CAD8049FB2F"/>
        <w:category>
          <w:name w:val="General"/>
          <w:gallery w:val="placeholder"/>
        </w:category>
        <w:types>
          <w:type w:val="bbPlcHdr"/>
        </w:types>
        <w:behaviors>
          <w:behavior w:val="content"/>
        </w:behaviors>
        <w:guid w:val="{D7B8C31E-D515-4B95-ACD0-A9E1A642F440}"/>
      </w:docPartPr>
      <w:docPartBody>
        <w:p w:rsidR="005E61FC" w:rsidRDefault="004347D2">
          <w:pPr>
            <w:pStyle w:val="569538AD522749ADB7E08CAD8049FB2F"/>
          </w:pPr>
          <w:r w:rsidRPr="00055A0D">
            <w:rPr>
              <w:rStyle w:val="Textodelmarcadordeposicin"/>
            </w:rPr>
            <w:t>[Fecha de publicación]</w:t>
          </w:r>
        </w:p>
      </w:docPartBody>
    </w:docPart>
    <w:docPart>
      <w:docPartPr>
        <w:name w:val="34D62378B97F4D49919B4EFC496ADFC0"/>
        <w:category>
          <w:name w:val="General"/>
          <w:gallery w:val="placeholder"/>
        </w:category>
        <w:types>
          <w:type w:val="bbPlcHdr"/>
        </w:types>
        <w:behaviors>
          <w:behavior w:val="content"/>
        </w:behaviors>
        <w:guid w:val="{7CC00787-180F-4E84-A328-D0ECDD2750AA}"/>
      </w:docPartPr>
      <w:docPartBody>
        <w:p w:rsidR="005E61FC" w:rsidRDefault="00B86C54">
          <w:r w:rsidRPr="007F1F74">
            <w:rPr>
              <w:rStyle w:val="Textodelmarcadordeposicin"/>
            </w:rPr>
            <w:t>[Categoría]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C54"/>
    <w:rsid w:val="004347D2"/>
    <w:rsid w:val="005E61FC"/>
    <w:rsid w:val="008A2720"/>
    <w:rsid w:val="00B86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6C54"/>
    <w:rPr>
      <w:color w:val="808080"/>
    </w:rPr>
  </w:style>
  <w:style w:type="paragraph" w:customStyle="1" w:styleId="270F742D9F344D47B7458FC3F835ECC6">
    <w:name w:val="270F742D9F344D47B7458FC3F835ECC6"/>
  </w:style>
  <w:style w:type="paragraph" w:customStyle="1" w:styleId="6F490864975347C8AE49DB2967E716F7">
    <w:name w:val="6F490864975347C8AE49DB2967E716F7"/>
  </w:style>
  <w:style w:type="paragraph" w:customStyle="1" w:styleId="1849F6A454BB41E59AF7DD6D320D8A46">
    <w:name w:val="1849F6A454BB41E59AF7DD6D320D8A46"/>
  </w:style>
  <w:style w:type="paragraph" w:customStyle="1" w:styleId="1069EAD0317E4CE4984C6013370895A7">
    <w:name w:val="1069EAD0317E4CE4984C6013370895A7"/>
  </w:style>
  <w:style w:type="paragraph" w:customStyle="1" w:styleId="BD4EFEA9F635412D954815ACF1ED4D04">
    <w:name w:val="BD4EFEA9F635412D954815ACF1ED4D04"/>
  </w:style>
  <w:style w:type="paragraph" w:customStyle="1" w:styleId="893592A594184832BB3CC27A353E86F8">
    <w:name w:val="893592A594184832BB3CC27A353E86F8"/>
  </w:style>
  <w:style w:type="paragraph" w:customStyle="1" w:styleId="A820A1FDFD074ADDAB37D3DBA545267B">
    <w:name w:val="A820A1FDFD074ADDAB37D3DBA545267B"/>
  </w:style>
  <w:style w:type="paragraph" w:customStyle="1" w:styleId="569538AD522749ADB7E08CAD8049FB2F">
    <w:name w:val="569538AD522749ADB7E08CAD8049FB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6C54"/>
    <w:rPr>
      <w:color w:val="808080"/>
    </w:rPr>
  </w:style>
  <w:style w:type="paragraph" w:customStyle="1" w:styleId="270F742D9F344D47B7458FC3F835ECC6">
    <w:name w:val="270F742D9F344D47B7458FC3F835ECC6"/>
  </w:style>
  <w:style w:type="paragraph" w:customStyle="1" w:styleId="6F490864975347C8AE49DB2967E716F7">
    <w:name w:val="6F490864975347C8AE49DB2967E716F7"/>
  </w:style>
  <w:style w:type="paragraph" w:customStyle="1" w:styleId="1849F6A454BB41E59AF7DD6D320D8A46">
    <w:name w:val="1849F6A454BB41E59AF7DD6D320D8A46"/>
  </w:style>
  <w:style w:type="paragraph" w:customStyle="1" w:styleId="1069EAD0317E4CE4984C6013370895A7">
    <w:name w:val="1069EAD0317E4CE4984C6013370895A7"/>
  </w:style>
  <w:style w:type="paragraph" w:customStyle="1" w:styleId="BD4EFEA9F635412D954815ACF1ED4D04">
    <w:name w:val="BD4EFEA9F635412D954815ACF1ED4D04"/>
  </w:style>
  <w:style w:type="paragraph" w:customStyle="1" w:styleId="893592A594184832BB3CC27A353E86F8">
    <w:name w:val="893592A594184832BB3CC27A353E86F8"/>
  </w:style>
  <w:style w:type="paragraph" w:customStyle="1" w:styleId="A820A1FDFD074ADDAB37D3DBA545267B">
    <w:name w:val="A820A1FDFD074ADDAB37D3DBA545267B"/>
  </w:style>
  <w:style w:type="paragraph" w:customStyle="1" w:styleId="569538AD522749ADB7E08CAD8049FB2F">
    <w:name w:val="569538AD522749ADB7E08CAD8049F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1588D-1F32-44FE-9524-9F760849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 HW. Plantilla</Template>
  <TotalTime>18</TotalTime>
  <Pages>31</Pages>
  <Words>3442</Words>
  <Characters>18936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ID-TARJETA</vt:lpstr>
    </vt:vector>
  </TitlesOfParts>
  <Company>NUCLEO DF</Company>
  <LinksUpToDate>false</LinksUpToDate>
  <CharactersWithSpaces>22334</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CD40–IA4–N019A. 4 Interfaces Analógicos</dc:title>
  <dc:subject>ULISES V5000i V2.6.X</dc:subject>
  <dc:creator>Arturo Garcia Luque</dc:creator>
  <cp:keywords>N019A-IA4.NORMA</cp:keywords>
  <cp:lastModifiedBy>Arturo Garcia Luque</cp:lastModifiedBy>
  <cp:revision>6</cp:revision>
  <cp:lastPrinted>2014-04-23T14:35:00Z</cp:lastPrinted>
  <dcterms:created xsi:type="dcterms:W3CDTF">2021-03-08T12:32:00Z</dcterms:created>
  <dcterms:modified xsi:type="dcterms:W3CDTF">2021-03-08T12:59:00Z</dcterms:modified>
  <cp:category>Norma Hardware</cp:category>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